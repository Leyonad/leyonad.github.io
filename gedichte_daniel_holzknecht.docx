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838F2" w14:textId="77777777" w:rsidR="00133D4A" w:rsidRPr="00732040" w:rsidRDefault="00133D4A" w:rsidP="00684161">
      <w:pPr>
        <w:ind w:firstLine="0"/>
        <w:jc w:val="left"/>
      </w:pPr>
    </w:p>
    <w:p w14:paraId="4D7D8B55" w14:textId="77777777" w:rsidR="00563886" w:rsidRDefault="00000000">
      <w:pPr>
        <w:pStyle w:val="Untertitel"/>
      </w:pPr>
      <w:r>
        <w:t>Gedichte von Daniel Holzknecht</w:t>
      </w:r>
    </w:p>
    <w:p w14:paraId="3C4CB584" w14:textId="4919E60B" w:rsidR="00D13FB0" w:rsidRDefault="00000000">
      <w:pPr>
        <w:pStyle w:val="Verzeichnis2"/>
        <w:tabs>
          <w:tab w:val="right" w:leader="dot" w:pos="6208"/>
        </w:tabs>
        <w:rPr>
          <w:noProof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200741668" w:history="1">
        <w:r w:rsidR="00D13FB0" w:rsidRPr="00C051C3">
          <w:rPr>
            <w:rStyle w:val="Hyperlink"/>
            <w:noProof/>
          </w:rPr>
          <w:t>Der Ritter Hohenweide</w:t>
        </w:r>
        <w:r w:rsidR="00D13FB0">
          <w:rPr>
            <w:noProof/>
            <w:webHidden/>
          </w:rPr>
          <w:tab/>
        </w:r>
        <w:r w:rsidR="00D13FB0">
          <w:rPr>
            <w:noProof/>
            <w:webHidden/>
          </w:rPr>
          <w:fldChar w:fldCharType="begin"/>
        </w:r>
        <w:r w:rsidR="00D13FB0">
          <w:rPr>
            <w:noProof/>
            <w:webHidden/>
          </w:rPr>
          <w:instrText xml:space="preserve"> PAGEREF _Toc200741668 \h </w:instrText>
        </w:r>
        <w:r w:rsidR="00D13FB0">
          <w:rPr>
            <w:noProof/>
            <w:webHidden/>
          </w:rPr>
        </w:r>
        <w:r w:rsidR="00D13FB0">
          <w:rPr>
            <w:noProof/>
            <w:webHidden/>
          </w:rPr>
          <w:fldChar w:fldCharType="separate"/>
        </w:r>
        <w:r w:rsidR="00D13FB0">
          <w:rPr>
            <w:noProof/>
            <w:webHidden/>
          </w:rPr>
          <w:t>2</w:t>
        </w:r>
        <w:r w:rsidR="00D13FB0">
          <w:rPr>
            <w:noProof/>
            <w:webHidden/>
          </w:rPr>
          <w:fldChar w:fldCharType="end"/>
        </w:r>
      </w:hyperlink>
    </w:p>
    <w:p w14:paraId="65DC64E3" w14:textId="338E6681" w:rsidR="00D13FB0" w:rsidRDefault="00D13FB0">
      <w:pPr>
        <w:pStyle w:val="Verzeichnis2"/>
        <w:tabs>
          <w:tab w:val="right" w:leader="dot" w:pos="6208"/>
        </w:tabs>
        <w:rPr>
          <w:noProof/>
        </w:rPr>
      </w:pPr>
      <w:hyperlink w:anchor="_Toc200741669" w:history="1">
        <w:r w:rsidRPr="00C051C3">
          <w:rPr>
            <w:rStyle w:val="Hyperlink"/>
            <w:noProof/>
          </w:rPr>
          <w:t>Das wiederkehrende Schiff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1753CC" w14:textId="6F254C77" w:rsidR="00D13FB0" w:rsidRDefault="00D13FB0">
      <w:pPr>
        <w:pStyle w:val="Verzeichnis2"/>
        <w:tabs>
          <w:tab w:val="right" w:leader="dot" w:pos="6208"/>
        </w:tabs>
        <w:rPr>
          <w:noProof/>
        </w:rPr>
      </w:pPr>
      <w:hyperlink w:anchor="_Toc200741670" w:history="1">
        <w:r w:rsidRPr="00C051C3">
          <w:rPr>
            <w:rStyle w:val="Hyperlink"/>
            <w:noProof/>
          </w:rPr>
          <w:t>Das Flehen des Boten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F69233" w14:textId="059677A7" w:rsidR="00D13FB0" w:rsidRDefault="00D13FB0">
      <w:pPr>
        <w:pStyle w:val="Verzeichnis2"/>
        <w:tabs>
          <w:tab w:val="right" w:leader="dot" w:pos="6208"/>
        </w:tabs>
        <w:rPr>
          <w:noProof/>
        </w:rPr>
      </w:pPr>
      <w:hyperlink w:anchor="_Toc200741671" w:history="1">
        <w:r w:rsidRPr="00C051C3">
          <w:rPr>
            <w:rStyle w:val="Hyperlink"/>
            <w:noProof/>
          </w:rPr>
          <w:t>Der Fischer im Sturm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53873E" w14:textId="50845F17" w:rsidR="00D13FB0" w:rsidRDefault="00D13FB0">
      <w:pPr>
        <w:pStyle w:val="Verzeichnis2"/>
        <w:tabs>
          <w:tab w:val="right" w:leader="dot" w:pos="6208"/>
        </w:tabs>
        <w:rPr>
          <w:noProof/>
        </w:rPr>
      </w:pPr>
      <w:hyperlink w:anchor="_Toc200741672" w:history="1">
        <w:r w:rsidRPr="00C051C3">
          <w:rPr>
            <w:rStyle w:val="Hyperlink"/>
            <w:noProof/>
          </w:rPr>
          <w:t>Der Schafhirte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7831C2" w14:textId="308CE97D" w:rsidR="00D13FB0" w:rsidRDefault="00D13FB0">
      <w:pPr>
        <w:pStyle w:val="Verzeichnis2"/>
        <w:tabs>
          <w:tab w:val="right" w:leader="dot" w:pos="6208"/>
        </w:tabs>
        <w:rPr>
          <w:noProof/>
        </w:rPr>
      </w:pPr>
      <w:hyperlink w:anchor="_Toc200741673" w:history="1">
        <w:r w:rsidRPr="00C051C3">
          <w:rPr>
            <w:rStyle w:val="Hyperlink"/>
            <w:noProof/>
          </w:rPr>
          <w:t>Den Löwen als Geschenk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19D052" w14:textId="22F3CAD3" w:rsidR="00D13FB0" w:rsidRDefault="00D13FB0">
      <w:pPr>
        <w:pStyle w:val="Verzeichnis2"/>
        <w:tabs>
          <w:tab w:val="right" w:leader="dot" w:pos="6208"/>
        </w:tabs>
        <w:rPr>
          <w:noProof/>
        </w:rPr>
      </w:pPr>
      <w:hyperlink w:anchor="_Toc200741674" w:history="1">
        <w:r w:rsidRPr="00C051C3">
          <w:rPr>
            <w:rStyle w:val="Hyperlink"/>
            <w:noProof/>
          </w:rPr>
          <w:t>Der Gott hörte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59A28C" w14:textId="3204362D" w:rsidR="00D13FB0" w:rsidRDefault="00D13FB0">
      <w:pPr>
        <w:pStyle w:val="Verzeichnis2"/>
        <w:tabs>
          <w:tab w:val="right" w:leader="dot" w:pos="6208"/>
        </w:tabs>
        <w:rPr>
          <w:noProof/>
        </w:rPr>
      </w:pPr>
      <w:hyperlink w:anchor="_Toc200741675" w:history="1">
        <w:r w:rsidRPr="00C051C3">
          <w:rPr>
            <w:rStyle w:val="Hyperlink"/>
            <w:noProof/>
          </w:rPr>
          <w:t>Die Geister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5BD96A5" w14:textId="00A49284" w:rsidR="00D13FB0" w:rsidRDefault="00D13FB0">
      <w:pPr>
        <w:pStyle w:val="Verzeichnis2"/>
        <w:tabs>
          <w:tab w:val="right" w:leader="dot" w:pos="6208"/>
        </w:tabs>
        <w:rPr>
          <w:noProof/>
        </w:rPr>
      </w:pPr>
      <w:hyperlink w:anchor="_Toc200741676" w:history="1">
        <w:r w:rsidRPr="00C051C3">
          <w:rPr>
            <w:rStyle w:val="Hyperlink"/>
            <w:noProof/>
          </w:rPr>
          <w:t>Der König im Sturm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5492436" w14:textId="374F1D15" w:rsidR="00D13FB0" w:rsidRDefault="00D13FB0">
      <w:pPr>
        <w:pStyle w:val="Verzeichnis2"/>
        <w:tabs>
          <w:tab w:val="right" w:leader="dot" w:pos="6208"/>
        </w:tabs>
        <w:rPr>
          <w:noProof/>
        </w:rPr>
      </w:pPr>
      <w:hyperlink w:anchor="_Toc200741677" w:history="1">
        <w:r w:rsidRPr="00C051C3">
          <w:rPr>
            <w:rStyle w:val="Hyperlink"/>
            <w:noProof/>
          </w:rPr>
          <w:t>Der Frosch auf dem Stein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1FF1784" w14:textId="484C5565" w:rsidR="00D13FB0" w:rsidRDefault="00D13FB0">
      <w:pPr>
        <w:pStyle w:val="Verzeichnis2"/>
        <w:tabs>
          <w:tab w:val="right" w:leader="dot" w:pos="6208"/>
        </w:tabs>
        <w:rPr>
          <w:noProof/>
        </w:rPr>
      </w:pPr>
      <w:hyperlink w:anchor="_Toc200741678" w:history="1">
        <w:r w:rsidRPr="00C051C3">
          <w:rPr>
            <w:rStyle w:val="Hyperlink"/>
            <w:noProof/>
          </w:rPr>
          <w:t>Der kluge Wolf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235EC01" w14:textId="25F3359D" w:rsidR="00D13FB0" w:rsidRDefault="00D13FB0">
      <w:pPr>
        <w:pStyle w:val="Verzeichnis2"/>
        <w:tabs>
          <w:tab w:val="right" w:leader="dot" w:pos="6208"/>
        </w:tabs>
        <w:rPr>
          <w:noProof/>
        </w:rPr>
      </w:pPr>
      <w:hyperlink w:anchor="_Toc200741679" w:history="1">
        <w:r w:rsidRPr="00C051C3">
          <w:rPr>
            <w:rStyle w:val="Hyperlink"/>
            <w:noProof/>
          </w:rPr>
          <w:t>Die Blume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_Toc200741679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457198A" w14:textId="19ABE664" w:rsidR="00563886" w:rsidRDefault="00000000">
      <w:r>
        <w:fldChar w:fldCharType="end"/>
      </w:r>
    </w:p>
    <w:p w14:paraId="7C7B9EEB" w14:textId="77777777" w:rsidR="00563886" w:rsidRDefault="00000000">
      <w:r>
        <w:br w:type="page"/>
      </w:r>
    </w:p>
    <w:p w14:paraId="2D8C8AC5" w14:textId="77777777" w:rsidR="00563886" w:rsidRDefault="00000000">
      <w:pPr>
        <w:pStyle w:val="berschrift2"/>
      </w:pPr>
      <w:bookmarkStart w:id="0" w:name="_Toc200741668"/>
      <w:r>
        <w:lastRenderedPageBreak/>
        <w:t>Der Ritter Hohenweide</w:t>
      </w:r>
      <w:bookmarkEnd w:id="0"/>
    </w:p>
    <w:p w14:paraId="03B4628A" w14:textId="77777777" w:rsidR="00563886" w:rsidRDefault="00563886"/>
    <w:p w14:paraId="3A34F9BC" w14:textId="77777777" w:rsidR="00563886" w:rsidRDefault="00000000">
      <w:r>
        <w:t>Als der Ritter Hohenweide,</w:t>
      </w:r>
    </w:p>
    <w:p w14:paraId="1D5D8494" w14:textId="77777777" w:rsidR="00563886" w:rsidRDefault="00000000">
      <w:r>
        <w:t>langsam aus dem Bette stieg,</w:t>
      </w:r>
    </w:p>
    <w:p w14:paraId="27B3EF18" w14:textId="77777777" w:rsidR="00563886" w:rsidRDefault="00000000">
      <w:r>
        <w:t>nach dem Traume, der den Reichen,</w:t>
      </w:r>
    </w:p>
    <w:p w14:paraId="3CE83094" w14:textId="77777777" w:rsidR="00563886" w:rsidRDefault="00000000">
      <w:r>
        <w:t>lang nicht mehr beim Schlafen stört,</w:t>
      </w:r>
    </w:p>
    <w:p w14:paraId="329C74D5" w14:textId="77777777" w:rsidR="00563886" w:rsidRDefault="00000000">
      <w:r>
        <w:t>nahm er da sein Schwert und Schilde,</w:t>
      </w:r>
    </w:p>
    <w:p w14:paraId="373AEBC4" w14:textId="77777777" w:rsidR="00563886" w:rsidRDefault="00000000">
      <w:r>
        <w:t>legte seine Rüstung an,</w:t>
      </w:r>
    </w:p>
    <w:p w14:paraId="6A73969E" w14:textId="77777777" w:rsidR="00563886" w:rsidRDefault="00000000">
      <w:r>
        <w:t>schwang sich auf sein Ross geschwind und,</w:t>
      </w:r>
    </w:p>
    <w:p w14:paraId="6F66121F" w14:textId="77777777" w:rsidR="00563886" w:rsidRDefault="00000000">
      <w:r>
        <w:t>sprang davon durch Wald und Pfad.</w:t>
      </w:r>
    </w:p>
    <w:p w14:paraId="39D23097" w14:textId="77777777" w:rsidR="00563886" w:rsidRDefault="00563886"/>
    <w:p w14:paraId="4F9ED81D" w14:textId="77777777" w:rsidR="00563886" w:rsidRDefault="00000000">
      <w:r>
        <w:t>Dass der Herzog Langenbarde,</w:t>
      </w:r>
    </w:p>
    <w:p w14:paraId="1BD5A069" w14:textId="77777777" w:rsidR="00563886" w:rsidRDefault="00000000">
      <w:r>
        <w:t>auf zur Jagd gerufen hatte,</w:t>
      </w:r>
    </w:p>
    <w:p w14:paraId="6D77A7BF" w14:textId="77777777" w:rsidR="00563886" w:rsidRDefault="00000000">
      <w:r>
        <w:t>stand auf einem Schild am Wege,</w:t>
      </w:r>
    </w:p>
    <w:p w14:paraId="226B2ECB" w14:textId="77777777" w:rsidR="00563886" w:rsidRDefault="00000000">
      <w:r>
        <w:t>welchem sich der Ritter nähert.</w:t>
      </w:r>
    </w:p>
    <w:p w14:paraId="04EEE483" w14:textId="77777777" w:rsidR="00563886" w:rsidRDefault="00563886"/>
    <w:p w14:paraId="5BC122FF" w14:textId="77777777" w:rsidR="00563886" w:rsidRDefault="00000000">
      <w:r>
        <w:t>"Wer den schwarzen Hirsch mir bringt,</w:t>
      </w:r>
    </w:p>
    <w:p w14:paraId="1B686D53" w14:textId="77777777" w:rsidR="00563886" w:rsidRDefault="00000000">
      <w:r>
        <w:t>ob lebend oder tot:</w:t>
      </w:r>
    </w:p>
    <w:p w14:paraId="1036D715" w14:textId="77777777" w:rsidR="00563886" w:rsidRDefault="00000000">
      <w:r>
        <w:t>tausend Münzen Goldes sind,</w:t>
      </w:r>
    </w:p>
    <w:p w14:paraId="22E5F083" w14:textId="77777777" w:rsidR="00563886" w:rsidRDefault="00000000">
      <w:r>
        <w:t>der Heldentat ein Lohn."</w:t>
      </w:r>
    </w:p>
    <w:p w14:paraId="6A4887B0" w14:textId="77777777" w:rsidR="00563886" w:rsidRDefault="00563886"/>
    <w:p w14:paraId="7B8A4A51" w14:textId="77777777" w:rsidR="00563886" w:rsidRDefault="00000000">
      <w:r>
        <w:t>O wie er da flucht' und lachte,</w:t>
      </w:r>
    </w:p>
    <w:p w14:paraId="03520E66" w14:textId="77777777" w:rsidR="00563886" w:rsidRDefault="00000000">
      <w:r>
        <w:t>"Bleib mir dieser Hirsch vom Leib!</w:t>
      </w:r>
    </w:p>
    <w:p w14:paraId="7DFF1407" w14:textId="77777777" w:rsidR="00563886" w:rsidRDefault="00000000">
      <w:r>
        <w:t>Ja, dem Bösen selbst entsprang er,</w:t>
      </w:r>
    </w:p>
    <w:p w14:paraId="3DB03A7F" w14:textId="77777777" w:rsidR="00563886" w:rsidRDefault="00000000">
      <w:r>
        <w:t>beißt doch stets die Hände ab.</w:t>
      </w:r>
    </w:p>
    <w:p w14:paraId="2CC0DE8C" w14:textId="77777777" w:rsidR="00563886" w:rsidRDefault="00000000">
      <w:r>
        <w:t>Pfeil und Schwert kann ihm nichts haben,</w:t>
      </w:r>
    </w:p>
    <w:p w14:paraId="7E26747A" w14:textId="77777777" w:rsidR="00563886" w:rsidRDefault="00000000">
      <w:r>
        <w:t>Ketten klirren noch an ihm,</w:t>
      </w:r>
    </w:p>
    <w:p w14:paraId="244F616F" w14:textId="77777777" w:rsidR="00563886" w:rsidRDefault="00000000">
      <w:r>
        <w:t>die man ihm im dunklen Lande,</w:t>
      </w:r>
    </w:p>
    <w:p w14:paraId="1459B592" w14:textId="77777777" w:rsidR="00563886" w:rsidRDefault="00000000">
      <w:r>
        <w:t>gab und welchem er noch dient."</w:t>
      </w:r>
    </w:p>
    <w:p w14:paraId="50975823" w14:textId="77777777" w:rsidR="00563886" w:rsidRDefault="00563886"/>
    <w:p w14:paraId="591D1619" w14:textId="77777777" w:rsidR="00563886" w:rsidRDefault="00000000">
      <w:r>
        <w:t>Doch sein Schwert, das so schön glänzte,</w:t>
      </w:r>
    </w:p>
    <w:p w14:paraId="4BE59FB0" w14:textId="77777777" w:rsidR="00563886" w:rsidRDefault="00000000">
      <w:r>
        <w:t>flüsterte dem Ritter zu,</w:t>
      </w:r>
    </w:p>
    <w:p w14:paraId="432BFE46" w14:textId="77777777" w:rsidR="00563886" w:rsidRDefault="00000000">
      <w:r>
        <w:t>"meine Klinge ist die schärfste,</w:t>
      </w:r>
    </w:p>
    <w:p w14:paraId="09C6AD62" w14:textId="77777777" w:rsidR="00563886" w:rsidRDefault="00000000">
      <w:r>
        <w:t>doch ist das noch nicht genug.</w:t>
      </w:r>
    </w:p>
    <w:p w14:paraId="25F635EF" w14:textId="77777777" w:rsidR="00563886" w:rsidRDefault="00000000">
      <w:r>
        <w:t>Nur ein Gift der Hexenfrau,</w:t>
      </w:r>
    </w:p>
    <w:p w14:paraId="717FE78A" w14:textId="77777777" w:rsidR="00563886" w:rsidRDefault="00000000">
      <w:r>
        <w:t>die nah dem Licht im Walde haust,</w:t>
      </w:r>
    </w:p>
    <w:p w14:paraId="52E2918B" w14:textId="77777777" w:rsidR="00563886" w:rsidRDefault="00000000">
      <w:r>
        <w:t>o bringt dem Tier den raschen Tod.</w:t>
      </w:r>
    </w:p>
    <w:p w14:paraId="58F65770" w14:textId="77777777" w:rsidR="00563886" w:rsidRDefault="00000000">
      <w:r>
        <w:t>Erlöst wär' dieses Land der Not."</w:t>
      </w:r>
    </w:p>
    <w:p w14:paraId="7D854AA3" w14:textId="77777777" w:rsidR="00563886" w:rsidRDefault="00563886"/>
    <w:p w14:paraId="7D8D3F14" w14:textId="77777777" w:rsidR="00563886" w:rsidRDefault="00000000">
      <w:r>
        <w:t>Weiter sprach das Schwert von Nöten,</w:t>
      </w:r>
    </w:p>
    <w:p w14:paraId="2EB9E9D0" w14:textId="77777777" w:rsidR="00563886" w:rsidRDefault="00000000">
      <w:r>
        <w:t>die derselbe Hirsch gebracht.</w:t>
      </w:r>
    </w:p>
    <w:p w14:paraId="2D4B9AAB" w14:textId="77777777" w:rsidR="00563886" w:rsidRDefault="00000000">
      <w:r>
        <w:t>"Willst du meinen Rat nun hören?</w:t>
      </w:r>
    </w:p>
    <w:p w14:paraId="48795E40" w14:textId="77777777" w:rsidR="00563886" w:rsidRDefault="00000000">
      <w:r>
        <w:t>Denke gut darüber nach!"</w:t>
      </w:r>
    </w:p>
    <w:p w14:paraId="732185B4" w14:textId="77777777" w:rsidR="00563886" w:rsidRDefault="00000000">
      <w:r>
        <w:t>"Sag ihn mir, sonst schweige ewig!",</w:t>
      </w:r>
    </w:p>
    <w:p w14:paraId="68133D07" w14:textId="77777777" w:rsidR="00563886" w:rsidRDefault="00000000">
      <w:r>
        <w:lastRenderedPageBreak/>
        <w:t>forderte der Ritter da.</w:t>
      </w:r>
    </w:p>
    <w:p w14:paraId="45193273" w14:textId="77777777" w:rsidR="00563886" w:rsidRDefault="00563886"/>
    <w:p w14:paraId="72B137BF" w14:textId="77777777" w:rsidR="00563886" w:rsidRDefault="00000000">
      <w:r>
        <w:t>"Tränke deine Hand im Gifte,</w:t>
      </w:r>
    </w:p>
    <w:p w14:paraId="13B48FA7" w14:textId="77777777" w:rsidR="00563886" w:rsidRDefault="00000000">
      <w:r>
        <w:t>lege dich zu Boden hin,</w:t>
      </w:r>
    </w:p>
    <w:p w14:paraId="10F7B77D" w14:textId="77777777" w:rsidR="00563886" w:rsidRDefault="00000000">
      <w:r>
        <w:t>und wenn jener schwarze Hirsche,</w:t>
      </w:r>
    </w:p>
    <w:p w14:paraId="0A46E445" w14:textId="77777777" w:rsidR="00563886" w:rsidRDefault="00000000">
      <w:r>
        <w:t>deine Hand im Ganzen frisst,</w:t>
      </w:r>
    </w:p>
    <w:p w14:paraId="5CAFE4D6" w14:textId="77777777" w:rsidR="00563886" w:rsidRDefault="00000000">
      <w:r>
        <w:t>wird er sich daran vergiften,</w:t>
      </w:r>
    </w:p>
    <w:p w14:paraId="62EAC14E" w14:textId="77777777" w:rsidR="00563886" w:rsidRDefault="00000000">
      <w:r>
        <w:t>elends sterben gar geschwind.</w:t>
      </w:r>
    </w:p>
    <w:p w14:paraId="6306A5D3" w14:textId="77777777" w:rsidR="00563886" w:rsidRDefault="00000000">
      <w:r>
        <w:t>Doch dein Arm wird von dem Bisse,</w:t>
      </w:r>
    </w:p>
    <w:p w14:paraId="11147D5A" w14:textId="77777777" w:rsidR="00563886" w:rsidRDefault="00000000">
      <w:r>
        <w:t>bluten, also tue dies:</w:t>
      </w:r>
    </w:p>
    <w:p w14:paraId="5A19962C" w14:textId="77777777" w:rsidR="00563886" w:rsidRDefault="00000000">
      <w:r>
        <w:t>binde drum den Hexenschleier,</w:t>
      </w:r>
    </w:p>
    <w:p w14:paraId="22A303D5" w14:textId="77777777" w:rsidR="00563886" w:rsidRDefault="00000000">
      <w:r>
        <w:t>den die selbe Frau dir gibt,</w:t>
      </w:r>
    </w:p>
    <w:p w14:paraId="62D6C0CB" w14:textId="77777777" w:rsidR="00563886" w:rsidRDefault="00000000">
      <w:r>
        <w:t>und die Blutung wird geheilt und,</w:t>
      </w:r>
    </w:p>
    <w:p w14:paraId="63AF1159" w14:textId="77777777" w:rsidR="00563886" w:rsidRDefault="00000000">
      <w:r>
        <w:t>dir geschieht auf weitres nichts!</w:t>
      </w:r>
    </w:p>
    <w:p w14:paraId="4E3968DC" w14:textId="77777777" w:rsidR="00563886" w:rsidRDefault="00000000">
      <w:r>
        <w:t>Denke aber, dass die Hand,</w:t>
      </w:r>
    </w:p>
    <w:p w14:paraId="0B789E7C" w14:textId="77777777" w:rsidR="00563886" w:rsidRDefault="00000000">
      <w:r>
        <w:t>du nimmer wieder haben kannst."</w:t>
      </w:r>
    </w:p>
    <w:p w14:paraId="2D64B75E" w14:textId="77777777" w:rsidR="00563886" w:rsidRDefault="00563886"/>
    <w:p w14:paraId="0BDB4D18" w14:textId="77777777" w:rsidR="00563886" w:rsidRDefault="00000000">
      <w:r>
        <w:t>Und da lachte laut der Ritter,</w:t>
      </w:r>
    </w:p>
    <w:p w14:paraId="7729512E" w14:textId="77777777" w:rsidR="00563886" w:rsidRDefault="00000000">
      <w:r>
        <w:t>"o genau so will ich tun.</w:t>
      </w:r>
    </w:p>
    <w:p w14:paraId="071C4C26" w14:textId="77777777" w:rsidR="00563886" w:rsidRDefault="00000000">
      <w:r>
        <w:t>Was ist eine Hand im lichten,</w:t>
      </w:r>
    </w:p>
    <w:p w14:paraId="63A1F9C9" w14:textId="77777777" w:rsidR="00563886" w:rsidRDefault="00000000">
      <w:r>
        <w:t>Angesicht von Gold und Ruhm?"</w:t>
      </w:r>
    </w:p>
    <w:p w14:paraId="57F885C2" w14:textId="77777777" w:rsidR="00563886" w:rsidRDefault="00563886"/>
    <w:p w14:paraId="74305956" w14:textId="77777777" w:rsidR="00563886" w:rsidRDefault="00000000">
      <w:r>
        <w:t>Und er ritt sogleich gen Norden,</w:t>
      </w:r>
    </w:p>
    <w:p w14:paraId="7DE02DBA" w14:textId="77777777" w:rsidR="00563886" w:rsidRDefault="00000000">
      <w:r>
        <w:t>zu dem dunklen Walde hin,</w:t>
      </w:r>
    </w:p>
    <w:p w14:paraId="1C473195" w14:textId="77777777" w:rsidR="00563886" w:rsidRDefault="00000000">
      <w:r>
        <w:t>wo die Hexerin gewohnet,</w:t>
      </w:r>
    </w:p>
    <w:p w14:paraId="7245E217" w14:textId="77777777" w:rsidR="00563886" w:rsidRDefault="00000000">
      <w:r>
        <w:t>und er redete mit ihr.</w:t>
      </w:r>
    </w:p>
    <w:p w14:paraId="7DFF78B3" w14:textId="77777777" w:rsidR="00563886" w:rsidRDefault="00563886"/>
    <w:p w14:paraId="4CC65E0B" w14:textId="77777777" w:rsidR="00563886" w:rsidRDefault="00000000">
      <w:r>
        <w:t>Und sie sagte, "nimm den Schleier,</w:t>
      </w:r>
    </w:p>
    <w:p w14:paraId="71129EF0" w14:textId="77777777" w:rsidR="00563886" w:rsidRDefault="00000000">
      <w:r>
        <w:t>doch das Gift behalte ich!</w:t>
      </w:r>
    </w:p>
    <w:p w14:paraId="7268604F" w14:textId="77777777" w:rsidR="00563886" w:rsidRDefault="00000000">
      <w:r>
        <w:t>Denn dein Ende brächt' es leider,</w:t>
      </w:r>
    </w:p>
    <w:p w14:paraId="2943B21C" w14:textId="77777777" w:rsidR="00563886" w:rsidRDefault="00000000">
      <w:r>
        <w:t>und dein Leben wäre hin."</w:t>
      </w:r>
    </w:p>
    <w:p w14:paraId="251495F2" w14:textId="77777777" w:rsidR="00563886" w:rsidRDefault="00563886"/>
    <w:p w14:paraId="21C91A1E" w14:textId="77777777" w:rsidR="00563886" w:rsidRDefault="00000000">
      <w:r>
        <w:t>Doch der Ritter Hohenweide,</w:t>
      </w:r>
    </w:p>
    <w:p w14:paraId="3AFBA307" w14:textId="77777777" w:rsidR="00563886" w:rsidRDefault="00000000">
      <w:r>
        <w:t>hocherzürnt von der Verwehr,</w:t>
      </w:r>
    </w:p>
    <w:p w14:paraId="62AA0ADF" w14:textId="77777777" w:rsidR="00563886" w:rsidRDefault="00000000">
      <w:r>
        <w:t>stahl das Gift der Hexe leis und,</w:t>
      </w:r>
    </w:p>
    <w:p w14:paraId="30700A38" w14:textId="77777777" w:rsidR="00563886" w:rsidRDefault="00000000">
      <w:r>
        <w:t>ritt hinfort von Schulde schwer.</w:t>
      </w:r>
    </w:p>
    <w:p w14:paraId="5544CDD3" w14:textId="77777777" w:rsidR="00563886" w:rsidRDefault="00563886"/>
    <w:p w14:paraId="4B98FC6E" w14:textId="77777777" w:rsidR="00563886" w:rsidRDefault="00000000">
      <w:r>
        <w:t>Wie er eines Tages später,</w:t>
      </w:r>
    </w:p>
    <w:p w14:paraId="4718ED90" w14:textId="77777777" w:rsidR="00563886" w:rsidRDefault="00000000">
      <w:r>
        <w:t>an der Waldesgrenze war,</w:t>
      </w:r>
    </w:p>
    <w:p w14:paraId="225E92D8" w14:textId="77777777" w:rsidR="00563886" w:rsidRDefault="00000000">
      <w:r>
        <w:t>hin zum Süden, wo man jenen,</w:t>
      </w:r>
    </w:p>
    <w:p w14:paraId="213420AB" w14:textId="77777777" w:rsidR="00563886" w:rsidRDefault="00000000">
      <w:r>
        <w:t>Hirsch bei Nacht nicht selten sah,</w:t>
      </w:r>
    </w:p>
    <w:p w14:paraId="67D5FC70" w14:textId="77777777" w:rsidR="00563886" w:rsidRDefault="00000000">
      <w:r>
        <w:t>fand er viele Leichen liegen,</w:t>
      </w:r>
    </w:p>
    <w:p w14:paraId="174236FF" w14:textId="77777777" w:rsidR="00563886" w:rsidRDefault="00000000">
      <w:r>
        <w:t>allesamt an einem Ort,</w:t>
      </w:r>
    </w:p>
    <w:p w14:paraId="62449419" w14:textId="77777777" w:rsidR="00563886" w:rsidRDefault="00000000">
      <w:r>
        <w:t>und die Hände waren ihnen,</w:t>
      </w:r>
    </w:p>
    <w:p w14:paraId="7BF27D83" w14:textId="77777777" w:rsidR="00563886" w:rsidRDefault="00000000">
      <w:r>
        <w:t>abgebissen, alle fort.</w:t>
      </w:r>
    </w:p>
    <w:p w14:paraId="20C60327" w14:textId="77777777" w:rsidR="00563886" w:rsidRDefault="00563886"/>
    <w:p w14:paraId="6773ACAF" w14:textId="77777777" w:rsidR="00563886" w:rsidRDefault="00000000">
      <w:r>
        <w:t>"O der böse Hirsch, der dunkle,</w:t>
      </w:r>
    </w:p>
    <w:p w14:paraId="5BB49448" w14:textId="77777777" w:rsidR="00563886" w:rsidRDefault="00000000">
      <w:r>
        <w:lastRenderedPageBreak/>
        <w:t>Diener eines bösen Geists.</w:t>
      </w:r>
    </w:p>
    <w:p w14:paraId="39A97EC6" w14:textId="77777777" w:rsidR="00563886" w:rsidRDefault="00000000">
      <w:r>
        <w:t>Endlich wird das solche Untun,</w:t>
      </w:r>
    </w:p>
    <w:p w14:paraId="36714BFF" w14:textId="77777777" w:rsidR="00563886" w:rsidRDefault="00000000">
      <w:r>
        <w:t>heute sein Verhängnis sein!"</w:t>
      </w:r>
    </w:p>
    <w:p w14:paraId="337D35DA" w14:textId="77777777" w:rsidR="00563886" w:rsidRDefault="00563886"/>
    <w:p w14:paraId="6587B938" w14:textId="77777777" w:rsidR="00563886" w:rsidRDefault="00000000">
      <w:r>
        <w:t>Als die Nacht sich also zeigte,</w:t>
      </w:r>
    </w:p>
    <w:p w14:paraId="22D98F0F" w14:textId="77777777" w:rsidR="00563886" w:rsidRDefault="00000000">
      <w:r>
        <w:t>legte Ritter Hohenweide,</w:t>
      </w:r>
    </w:p>
    <w:p w14:paraId="0F51F3A4" w14:textId="77777777" w:rsidR="00563886" w:rsidRDefault="00000000">
      <w:r>
        <w:t>sich zu Boden und er hielt,</w:t>
      </w:r>
    </w:p>
    <w:p w14:paraId="55FC8F1A" w14:textId="77777777" w:rsidR="00563886" w:rsidRDefault="00000000">
      <w:r>
        <w:t>in seiner Hand das Gift geschickt.</w:t>
      </w:r>
    </w:p>
    <w:p w14:paraId="550ABEF2" w14:textId="77777777" w:rsidR="00563886" w:rsidRDefault="00563886"/>
    <w:p w14:paraId="184C3657" w14:textId="77777777" w:rsidR="00563886" w:rsidRDefault="00000000">
      <w:r>
        <w:t>Wie er bald ein Schnauben hörte,</w:t>
      </w:r>
    </w:p>
    <w:p w14:paraId="3ECD54B6" w14:textId="77777777" w:rsidR="00563886" w:rsidRDefault="00000000">
      <w:r>
        <w:t>und die Zweige knisterten,</w:t>
      </w:r>
    </w:p>
    <w:p w14:paraId="6637B14B" w14:textId="77777777" w:rsidR="00563886" w:rsidRDefault="00000000">
      <w:r>
        <w:t>als der Hirsch die Stille störte,</w:t>
      </w:r>
    </w:p>
    <w:p w14:paraId="019968A9" w14:textId="77777777" w:rsidR="00563886" w:rsidRDefault="00000000">
      <w:r>
        <w:t>hin zum Ritter langsam trat,</w:t>
      </w:r>
    </w:p>
    <w:p w14:paraId="7550C9C6" w14:textId="77777777" w:rsidR="00563886" w:rsidRDefault="00000000">
      <w:r>
        <w:t>zog er mit zwei flinken Fingern,</w:t>
      </w:r>
    </w:p>
    <w:p w14:paraId="37599B7B" w14:textId="77777777" w:rsidR="00563886" w:rsidRDefault="00000000">
      <w:r>
        <w:t>rasch den Korken leicht heraus,</w:t>
      </w:r>
    </w:p>
    <w:p w14:paraId="03AE87F1" w14:textId="77777777" w:rsidR="00563886" w:rsidRDefault="00000000">
      <w:r>
        <w:t>dass das Gift sich leichten Glimmens,</w:t>
      </w:r>
    </w:p>
    <w:p w14:paraId="59A1DC40" w14:textId="77777777" w:rsidR="00563886" w:rsidRDefault="00000000">
      <w:r>
        <w:t>auf der rechten Hand verteilt'.</w:t>
      </w:r>
    </w:p>
    <w:p w14:paraId="318B69D4" w14:textId="77777777" w:rsidR="00563886" w:rsidRDefault="00563886"/>
    <w:p w14:paraId="4C67B70B" w14:textId="77777777" w:rsidR="00563886" w:rsidRDefault="00000000">
      <w:r>
        <w:t>O wie er in Todesplagen,</w:t>
      </w:r>
    </w:p>
    <w:p w14:paraId="41E5F058" w14:textId="77777777" w:rsidR="00563886" w:rsidRDefault="00000000">
      <w:r>
        <w:t>seine Schmerzen in sich hielt,</w:t>
      </w:r>
    </w:p>
    <w:p w14:paraId="2D424785" w14:textId="77777777" w:rsidR="00563886" w:rsidRDefault="00000000">
      <w:r>
        <w:t>und noch immer reglos da lag,</w:t>
      </w:r>
    </w:p>
    <w:p w14:paraId="62BE9434" w14:textId="77777777" w:rsidR="00563886" w:rsidRDefault="00000000">
      <w:r>
        <w:t>dass sein Plan nicht scheitern würd'.</w:t>
      </w:r>
    </w:p>
    <w:p w14:paraId="44487565" w14:textId="77777777" w:rsidR="00563886" w:rsidRDefault="00000000">
      <w:r>
        <w:t>Beugte sich der Hirsch nun nieder,</w:t>
      </w:r>
    </w:p>
    <w:p w14:paraId="2ACC69C0" w14:textId="77777777" w:rsidR="00563886" w:rsidRDefault="00000000">
      <w:r>
        <w:t>zerrt' den Schleier von dem Arm,</w:t>
      </w:r>
    </w:p>
    <w:p w14:paraId="7F01BE37" w14:textId="77777777" w:rsidR="00563886" w:rsidRDefault="00000000">
      <w:r>
        <w:t>biss sodann in seinen linke,</w:t>
      </w:r>
    </w:p>
    <w:p w14:paraId="00EB5186" w14:textId="77777777" w:rsidR="00563886" w:rsidRDefault="00000000">
      <w:r>
        <w:t>dann in seine rechte Hand.</w:t>
      </w:r>
    </w:p>
    <w:p w14:paraId="5EA339CD" w14:textId="77777777" w:rsidR="00563886" w:rsidRDefault="00563886"/>
    <w:p w14:paraId="36ED4930" w14:textId="77777777" w:rsidR="00563886" w:rsidRDefault="00000000">
      <w:r>
        <w:t>Weh, wie da das Blut nun strömte,</w:t>
      </w:r>
    </w:p>
    <w:p w14:paraId="481D81F7" w14:textId="77777777" w:rsidR="00563886" w:rsidRDefault="00000000">
      <w:r>
        <w:t>sich das Gras bald rot gefärbt,</w:t>
      </w:r>
    </w:p>
    <w:p w14:paraId="2F0FBE2B" w14:textId="77777777" w:rsidR="00563886" w:rsidRDefault="00000000">
      <w:r>
        <w:t>und der arme Ritter stöhnte,</w:t>
      </w:r>
    </w:p>
    <w:p w14:paraId="09FF3E82" w14:textId="77777777" w:rsidR="00563886" w:rsidRDefault="00000000">
      <w:r>
        <w:t>fort der Schleier, fort die Händ'.</w:t>
      </w:r>
    </w:p>
    <w:p w14:paraId="200DAE43" w14:textId="77777777" w:rsidR="00563886" w:rsidRDefault="00563886"/>
    <w:p w14:paraId="47E2FA2F" w14:textId="77777777" w:rsidR="00563886" w:rsidRDefault="00000000">
      <w:r>
        <w:t>Wie nun sollte er sich heilen,</w:t>
      </w:r>
    </w:p>
    <w:p w14:paraId="69A4BF9A" w14:textId="77777777" w:rsidR="00563886" w:rsidRDefault="00000000">
      <w:r>
        <w:t>mit dem arg verhexten Schleier,</w:t>
      </w:r>
    </w:p>
    <w:p w14:paraId="705771AD" w14:textId="77777777" w:rsidR="00563886" w:rsidRDefault="00000000">
      <w:r>
        <w:t>wenn ihm beide Hände ab,</w:t>
      </w:r>
    </w:p>
    <w:p w14:paraId="65B0E7EA" w14:textId="77777777" w:rsidR="00563886" w:rsidRDefault="00000000">
      <w:r>
        <w:t>und er ihn nicht mehr fassen kann?</w:t>
      </w:r>
    </w:p>
    <w:p w14:paraId="4EBDF5C4" w14:textId="77777777" w:rsidR="00563886" w:rsidRDefault="00563886"/>
    <w:p w14:paraId="688A4069" w14:textId="77777777" w:rsidR="00563886" w:rsidRDefault="00000000">
      <w:r>
        <w:t>O, sein Leben war zu Ende,</w:t>
      </w:r>
    </w:p>
    <w:p w14:paraId="1AD5DEAE" w14:textId="77777777" w:rsidR="00563886" w:rsidRDefault="00000000">
      <w:r>
        <w:t>noch in dieser selben Stund',</w:t>
      </w:r>
    </w:p>
    <w:p w14:paraId="19CC6738" w14:textId="77777777" w:rsidR="00563886" w:rsidRDefault="00000000">
      <w:r>
        <w:t>und der Hirsch im klagend Lärme,</w:t>
      </w:r>
    </w:p>
    <w:p w14:paraId="51A0970D" w14:textId="77777777" w:rsidR="00563886" w:rsidRDefault="00000000">
      <w:r>
        <w:t>starb am Gift, das er geschluckt.</w:t>
      </w:r>
    </w:p>
    <w:p w14:paraId="18CFA10C" w14:textId="77777777" w:rsidR="00563886" w:rsidRDefault="00563886"/>
    <w:p w14:paraId="7061FC3C" w14:textId="77777777" w:rsidR="00563886" w:rsidRDefault="00000000">
      <w:r>
        <w:t>Niemand wusste, was geschehen,</w:t>
      </w:r>
    </w:p>
    <w:p w14:paraId="7A167072" w14:textId="77777777" w:rsidR="00563886" w:rsidRDefault="00000000">
      <w:r>
        <w:t>niemand, der zugegen war,</w:t>
      </w:r>
    </w:p>
    <w:p w14:paraId="49E4BFEC" w14:textId="77777777" w:rsidR="00563886" w:rsidRDefault="00000000">
      <w:r>
        <w:t>nur, dass dieses böse Leben,</w:t>
      </w:r>
    </w:p>
    <w:p w14:paraId="67A399F9" w14:textId="77777777" w:rsidR="00563886" w:rsidRDefault="00000000">
      <w:r>
        <w:t>von dem Hirsch geendet hat.</w:t>
      </w:r>
    </w:p>
    <w:p w14:paraId="0A56CC1D" w14:textId="77777777" w:rsidR="00563886" w:rsidRDefault="00000000">
      <w:r>
        <w:t>Manche sagten, dass die Tat,</w:t>
      </w:r>
    </w:p>
    <w:p w14:paraId="3EE1222B" w14:textId="77777777" w:rsidR="00563886" w:rsidRDefault="00000000">
      <w:r>
        <w:lastRenderedPageBreak/>
        <w:t>der böse Herr gar selber war.</w:t>
      </w:r>
    </w:p>
    <w:p w14:paraId="5DE896D9" w14:textId="77777777" w:rsidR="00563886" w:rsidRDefault="00000000">
      <w:r>
        <w:t>Manche wiederum gedachten,</w:t>
      </w:r>
    </w:p>
    <w:p w14:paraId="3EEFEAC2" w14:textId="77777777" w:rsidR="00563886" w:rsidRDefault="00000000">
      <w:r>
        <w:t>allen Unheils, das er bracht'.</w:t>
      </w:r>
    </w:p>
    <w:p w14:paraId="150DEBD9" w14:textId="77777777" w:rsidR="00563886" w:rsidRDefault="00563886"/>
    <w:p w14:paraId="521D8F5D" w14:textId="77777777" w:rsidR="00563886" w:rsidRDefault="00000000">
      <w:r>
        <w:t>Dass jedoch der Hohenweide,</w:t>
      </w:r>
    </w:p>
    <w:p w14:paraId="5311D114" w14:textId="77777777" w:rsidR="00563886" w:rsidRDefault="00000000">
      <w:r>
        <w:t>dieser alte, runde Knab',</w:t>
      </w:r>
    </w:p>
    <w:p w14:paraId="6D8ED47D" w14:textId="77777777" w:rsidR="00563886" w:rsidRDefault="00000000">
      <w:r>
        <w:t>Hioret, den schwarzen Hirschen,</w:t>
      </w:r>
    </w:p>
    <w:p w14:paraId="1B7AB2A7" w14:textId="77777777" w:rsidR="00563886" w:rsidRDefault="00000000">
      <w:r>
        <w:t>in den Tod geleitet hat,</w:t>
      </w:r>
    </w:p>
    <w:p w14:paraId="4D24723B" w14:textId="77777777" w:rsidR="00563886" w:rsidRDefault="00000000">
      <w:r>
        <w:t>glaubte weder Bock noch Ziege,</w:t>
      </w:r>
    </w:p>
    <w:p w14:paraId="0A3F18CE" w14:textId="77777777" w:rsidR="00563886" w:rsidRDefault="00000000">
      <w:r>
        <w:t>glaubte weder Huhn noch Hahn.</w:t>
      </w:r>
    </w:p>
    <w:p w14:paraId="31A7425F" w14:textId="77777777" w:rsidR="00563886" w:rsidRDefault="00000000">
      <w:r>
        <w:t>Nur die Hexe wusste dieses,</w:t>
      </w:r>
    </w:p>
    <w:p w14:paraId="78A9FE71" w14:textId="77777777" w:rsidR="00563886" w:rsidRDefault="00000000">
      <w:r>
        <w:t>und das Schwert, das bei ihm lag.</w:t>
      </w:r>
    </w:p>
    <w:p w14:paraId="2C931D47" w14:textId="77777777" w:rsidR="00563886" w:rsidRDefault="00000000">
      <w:r>
        <w:br w:type="page"/>
      </w:r>
    </w:p>
    <w:p w14:paraId="22D6F9BF" w14:textId="77777777" w:rsidR="00563886" w:rsidRDefault="00000000">
      <w:pPr>
        <w:pStyle w:val="berschrift2"/>
      </w:pPr>
      <w:bookmarkStart w:id="1" w:name="_Toc200741669"/>
      <w:r>
        <w:lastRenderedPageBreak/>
        <w:t>Das wiederkehrende Schiff</w:t>
      </w:r>
      <w:bookmarkEnd w:id="1"/>
    </w:p>
    <w:p w14:paraId="2C37DCC5" w14:textId="77777777" w:rsidR="00563886" w:rsidRDefault="00563886"/>
    <w:p w14:paraId="761D36DF" w14:textId="77777777" w:rsidR="00563886" w:rsidRDefault="00000000">
      <w:r>
        <w:t>Als das Schiff zum Meer hinaus,</w:t>
      </w:r>
    </w:p>
    <w:p w14:paraId="59CF09E3" w14:textId="77777777" w:rsidR="00563886" w:rsidRDefault="00000000">
      <w:r>
        <w:t>hinfortgesegelt war,</w:t>
      </w:r>
    </w:p>
    <w:p w14:paraId="76BB337C" w14:textId="77777777" w:rsidR="00563886" w:rsidRDefault="00000000">
      <w:r>
        <w:t>da flog so mancher Blumenstrauß,</w:t>
      </w:r>
    </w:p>
    <w:p w14:paraId="06B31D14" w14:textId="77777777" w:rsidR="00563886" w:rsidRDefault="00000000">
      <w:r>
        <w:t>und Tränen flossen gar.</w:t>
      </w:r>
    </w:p>
    <w:p w14:paraId="206F33A7" w14:textId="77777777" w:rsidR="00563886" w:rsidRDefault="00563886"/>
    <w:p w14:paraId="651D47A9" w14:textId="77777777" w:rsidR="00563886" w:rsidRDefault="00000000">
      <w:r>
        <w:t>Doch als es auf der andern Seit',</w:t>
      </w:r>
    </w:p>
    <w:p w14:paraId="2F530EDD" w14:textId="77777777" w:rsidR="00563886" w:rsidRDefault="00000000">
      <w:r>
        <w:t>heraufgefahren kam,</w:t>
      </w:r>
    </w:p>
    <w:p w14:paraId="206E006A" w14:textId="77777777" w:rsidR="00563886" w:rsidRDefault="00000000">
      <w:r>
        <w:t>und hoch im Mast der Knabe schreit,</w:t>
      </w:r>
    </w:p>
    <w:p w14:paraId="3712AAF7" w14:textId="77777777" w:rsidR="00563886" w:rsidRDefault="00000000">
      <w:r>
        <w:t>das Land sei endlich nah,</w:t>
      </w:r>
    </w:p>
    <w:p w14:paraId="62359201" w14:textId="77777777" w:rsidR="00563886" w:rsidRDefault="00000000">
      <w:r>
        <w:t>da traf sich wieder Jung und Alt,</w:t>
      </w:r>
    </w:p>
    <w:p w14:paraId="3C2F2D1F" w14:textId="77777777" w:rsidR="00563886" w:rsidRDefault="00000000">
      <w:r>
        <w:t>und Blumen warf man hoch.</w:t>
      </w:r>
    </w:p>
    <w:p w14:paraId="78E2C24B" w14:textId="77777777" w:rsidR="00563886" w:rsidRDefault="00000000">
      <w:r>
        <w:t>Und viele Tränen flossen bald,</w:t>
      </w:r>
    </w:p>
    <w:p w14:paraId="2E44B4C1" w14:textId="77777777" w:rsidR="00563886" w:rsidRDefault="00000000">
      <w:r>
        <w:t>von Freude und von Lob.</w:t>
      </w:r>
    </w:p>
    <w:p w14:paraId="1CD70D2F" w14:textId="77777777" w:rsidR="00563886" w:rsidRDefault="00563886"/>
    <w:p w14:paraId="012178FA" w14:textId="77777777" w:rsidR="00563886" w:rsidRDefault="00000000">
      <w:r>
        <w:t>Bei jedem andren fremden Schiff,</w:t>
      </w:r>
    </w:p>
    <w:p w14:paraId="7C2ACB6F" w14:textId="77777777" w:rsidR="00563886" w:rsidRDefault="00000000">
      <w:r>
        <w:t>das einfährt Tag und Nacht,</w:t>
      </w:r>
    </w:p>
    <w:p w14:paraId="10CB5F82" w14:textId="77777777" w:rsidR="00563886" w:rsidRDefault="00000000">
      <w:r>
        <w:t>da sagt man sich, "wie schön doch sind,</w:t>
      </w:r>
    </w:p>
    <w:p w14:paraId="651BB8BE" w14:textId="77777777" w:rsidR="00563886" w:rsidRDefault="00000000">
      <w:r>
        <w:t>das Segel und der Mast."</w:t>
      </w:r>
    </w:p>
    <w:p w14:paraId="738B4BE7" w14:textId="77777777" w:rsidR="00563886" w:rsidRDefault="00000000">
      <w:r>
        <w:br w:type="page"/>
      </w:r>
    </w:p>
    <w:p w14:paraId="41EBD8ED" w14:textId="77777777" w:rsidR="00563886" w:rsidRDefault="00000000">
      <w:pPr>
        <w:pStyle w:val="berschrift2"/>
      </w:pPr>
      <w:bookmarkStart w:id="2" w:name="_Toc200741670"/>
      <w:r>
        <w:lastRenderedPageBreak/>
        <w:t>Das Flehen des Boten</w:t>
      </w:r>
      <w:bookmarkEnd w:id="2"/>
    </w:p>
    <w:p w14:paraId="0FEDC741" w14:textId="77777777" w:rsidR="00563886" w:rsidRDefault="00563886"/>
    <w:p w14:paraId="3001C335" w14:textId="77777777" w:rsidR="00563886" w:rsidRDefault="00000000">
      <w:r>
        <w:t>So kommet! Ergießt euch, ihr Wellen,</w:t>
      </w:r>
    </w:p>
    <w:p w14:paraId="4EAAA3BE" w14:textId="77777777" w:rsidR="00563886" w:rsidRDefault="00000000">
      <w:r>
        <w:t>und nehmet das eure zurück.</w:t>
      </w:r>
    </w:p>
    <w:p w14:paraId="0358818D" w14:textId="77777777" w:rsidR="00563886" w:rsidRDefault="00000000">
      <w:r>
        <w:t>Doch wehrt vor den lärmenden Schellen,</w:t>
      </w:r>
    </w:p>
    <w:p w14:paraId="756EA34F" w14:textId="77777777" w:rsidR="00563886" w:rsidRDefault="00000000">
      <w:r>
        <w:t>der Seelen, die gräulich missglückt.</w:t>
      </w:r>
    </w:p>
    <w:p w14:paraId="307C0A88" w14:textId="77777777" w:rsidR="00563886" w:rsidRDefault="00563886"/>
    <w:p w14:paraId="21ACCE90" w14:textId="77777777" w:rsidR="00563886" w:rsidRDefault="00000000">
      <w:r>
        <w:t>Nicht kennt wer von ihnen das Leben,</w:t>
      </w:r>
    </w:p>
    <w:p w14:paraId="7D7D24E7" w14:textId="77777777" w:rsidR="00563886" w:rsidRDefault="00000000">
      <w:r>
        <w:t>noch hört auch der kleinste auf mich.</w:t>
      </w:r>
    </w:p>
    <w:p w14:paraId="44FDB3C5" w14:textId="77777777" w:rsidR="00563886" w:rsidRDefault="00000000">
      <w:r>
        <w:t>Den Donner doch wird man vernehmen,</w:t>
      </w:r>
    </w:p>
    <w:p w14:paraId="53E65E2A" w14:textId="77777777" w:rsidR="00563886" w:rsidRDefault="00000000">
      <w:r>
        <w:t>als Vorruf zum folgenden Blitz.</w:t>
      </w:r>
    </w:p>
    <w:p w14:paraId="47B743AE" w14:textId="77777777" w:rsidR="00563886" w:rsidRDefault="00563886"/>
    <w:p w14:paraId="5CAC3C8E" w14:textId="77777777" w:rsidR="00563886" w:rsidRDefault="00000000">
      <w:r>
        <w:t>Drum schenkt einen Tage zum Handeln,</w:t>
      </w:r>
    </w:p>
    <w:p w14:paraId="569C0553" w14:textId="77777777" w:rsidR="00563886" w:rsidRDefault="00000000">
      <w:r>
        <w:t>und stimmet die Lieder schon an,</w:t>
      </w:r>
    </w:p>
    <w:p w14:paraId="3A853704" w14:textId="77777777" w:rsidR="00563886" w:rsidRDefault="00000000">
      <w:r>
        <w:t>doch wenn erst die Trommeln verstummt sind,</w:t>
      </w:r>
    </w:p>
    <w:p w14:paraId="239C6394" w14:textId="77777777" w:rsidR="00563886" w:rsidRDefault="00000000">
      <w:r>
        <w:t>so fallet ins Lande denn ein.</w:t>
      </w:r>
    </w:p>
    <w:p w14:paraId="41A4F769" w14:textId="77777777" w:rsidR="00563886" w:rsidRDefault="00563886"/>
    <w:p w14:paraId="70B45E65" w14:textId="77777777" w:rsidR="00563886" w:rsidRDefault="00000000">
      <w:r>
        <w:t>Der Bote, als er dies gesprochen,</w:t>
      </w:r>
    </w:p>
    <w:p w14:paraId="52962E12" w14:textId="77777777" w:rsidR="00563886" w:rsidRDefault="00000000">
      <w:r>
        <w:t>lief fort und zum Könige hin,</w:t>
      </w:r>
    </w:p>
    <w:p w14:paraId="6672393C" w14:textId="77777777" w:rsidR="00563886" w:rsidRDefault="00000000">
      <w:r>
        <w:t>doch bis dann das Ende begonnen,</w:t>
      </w:r>
    </w:p>
    <w:p w14:paraId="470AA4B0" w14:textId="77777777" w:rsidR="00563886" w:rsidRDefault="00000000">
      <w:r>
        <w:t>da hörte nicht einer auf ihn.</w:t>
      </w:r>
    </w:p>
    <w:p w14:paraId="7E5CD15F" w14:textId="77777777" w:rsidR="00563886" w:rsidRDefault="00563886"/>
    <w:p w14:paraId="49D916C2" w14:textId="77777777" w:rsidR="00563886" w:rsidRDefault="00000000">
      <w:r>
        <w:t>Und wo einst die Stadt hat gelegen,</w:t>
      </w:r>
    </w:p>
    <w:p w14:paraId="284AE406" w14:textId="77777777" w:rsidR="00563886" w:rsidRDefault="00000000">
      <w:r>
        <w:t>in Golde und Silber gefasst,</w:t>
      </w:r>
    </w:p>
    <w:p w14:paraId="5C1A81F6" w14:textId="77777777" w:rsidR="00563886" w:rsidRDefault="00000000">
      <w:r>
        <w:t>entwich alles ruchlose Leben,</w:t>
      </w:r>
    </w:p>
    <w:p w14:paraId="7FF894A7" w14:textId="77777777" w:rsidR="00563886" w:rsidRDefault="00000000">
      <w:r>
        <w:t>und Platz war für Neues gemacht.</w:t>
      </w:r>
    </w:p>
    <w:p w14:paraId="7E6BC625" w14:textId="77777777" w:rsidR="00563886" w:rsidRDefault="00000000">
      <w:r>
        <w:br w:type="page"/>
      </w:r>
    </w:p>
    <w:p w14:paraId="079D86D6" w14:textId="77777777" w:rsidR="00563886" w:rsidRDefault="00000000">
      <w:pPr>
        <w:pStyle w:val="berschrift2"/>
      </w:pPr>
      <w:bookmarkStart w:id="3" w:name="_Toc200741671"/>
      <w:r>
        <w:lastRenderedPageBreak/>
        <w:t>Der Fischer im Sturm</w:t>
      </w:r>
      <w:bookmarkEnd w:id="3"/>
    </w:p>
    <w:p w14:paraId="414A69ED" w14:textId="77777777" w:rsidR="00563886" w:rsidRDefault="00563886"/>
    <w:p w14:paraId="5ECE8D0D" w14:textId="77777777" w:rsidR="00563886" w:rsidRDefault="00000000">
      <w:r>
        <w:t>Als der Wind noch still und frisch,</w:t>
      </w:r>
    </w:p>
    <w:p w14:paraId="35061167" w14:textId="77777777" w:rsidR="00563886" w:rsidRDefault="00000000">
      <w:r>
        <w:t>die Wogen ohne weiße Gischt,</w:t>
      </w:r>
    </w:p>
    <w:p w14:paraId="44D6628D" w14:textId="77777777" w:rsidR="00563886" w:rsidRDefault="00000000">
      <w:r>
        <w:t>die Felsen voller Möwen war'n,</w:t>
      </w:r>
    </w:p>
    <w:p w14:paraId="6F8F95A9" w14:textId="77777777" w:rsidR="00563886" w:rsidRDefault="00000000">
      <w:r>
        <w:t>die Wiesen grün und sanft das Gras,</w:t>
      </w:r>
    </w:p>
    <w:p w14:paraId="726D5772" w14:textId="77777777" w:rsidR="00563886" w:rsidRDefault="00000000">
      <w:r>
        <w:t>da fuhr der Seemann Alberat,</w:t>
      </w:r>
    </w:p>
    <w:p w14:paraId="67C0B5B6" w14:textId="77777777" w:rsidR="00563886" w:rsidRDefault="00000000">
      <w:r>
        <w:t>zur See hinaus wie jeden Tag.</w:t>
      </w:r>
    </w:p>
    <w:p w14:paraId="6707E659" w14:textId="77777777" w:rsidR="00563886" w:rsidRDefault="00563886"/>
    <w:p w14:paraId="351CDF5E" w14:textId="77777777" w:rsidR="00563886" w:rsidRDefault="00000000">
      <w:r>
        <w:t>Es stieg die Sonne langsam hoch,</w:t>
      </w:r>
    </w:p>
    <w:p w14:paraId="2FB1D65E" w14:textId="77777777" w:rsidR="00563886" w:rsidRDefault="00000000">
      <w:r>
        <w:t>vertrieb der Wolken Dämmerrot,</w:t>
      </w:r>
    </w:p>
    <w:p w14:paraId="547996FC" w14:textId="77777777" w:rsidR="00563886" w:rsidRDefault="00000000">
      <w:r>
        <w:t>und brannte, eh der Mittag kam,</w:t>
      </w:r>
    </w:p>
    <w:p w14:paraId="57A21C49" w14:textId="77777777" w:rsidR="00563886" w:rsidRDefault="00000000">
      <w:r>
        <w:t>von ihrer großen Höh' herab.</w:t>
      </w:r>
    </w:p>
    <w:p w14:paraId="0123F517" w14:textId="77777777" w:rsidR="00563886" w:rsidRDefault="00563886"/>
    <w:p w14:paraId="5B7E1B4A" w14:textId="77777777" w:rsidR="00563886" w:rsidRDefault="00000000">
      <w:r>
        <w:t>Nach langem Mühen ohne Kraft,</w:t>
      </w:r>
    </w:p>
    <w:p w14:paraId="0FE9DEF9" w14:textId="77777777" w:rsidR="00563886" w:rsidRDefault="00000000">
      <w:r>
        <w:t>nun zählte er den Tagesfang,</w:t>
      </w:r>
    </w:p>
    <w:p w14:paraId="1A1BA36B" w14:textId="77777777" w:rsidR="00563886" w:rsidRDefault="00000000">
      <w:r>
        <w:t>und hatte wie noch nie so viel.</w:t>
      </w:r>
    </w:p>
    <w:p w14:paraId="3158F2C0" w14:textId="77777777" w:rsidR="00563886" w:rsidRDefault="00000000">
      <w:r>
        <w:t>Wie sehr er da in Freude fiel.</w:t>
      </w:r>
    </w:p>
    <w:p w14:paraId="3C65700A" w14:textId="77777777" w:rsidR="00563886" w:rsidRDefault="00563886"/>
    <w:p w14:paraId="1A8803A1" w14:textId="77777777" w:rsidR="00563886" w:rsidRDefault="00000000">
      <w:r>
        <w:t>Und als die Nacht gekommen war,</w:t>
      </w:r>
    </w:p>
    <w:p w14:paraId="6F0002B7" w14:textId="77777777" w:rsidR="00563886" w:rsidRDefault="00000000">
      <w:r>
        <w:t>er sich nach Hause schon befand,</w:t>
      </w:r>
    </w:p>
    <w:p w14:paraId="6E750E67" w14:textId="77777777" w:rsidR="00563886" w:rsidRDefault="00000000">
      <w:r>
        <w:t>und ständig in den Himmel sah,</w:t>
      </w:r>
    </w:p>
    <w:p w14:paraId="1BB6833A" w14:textId="77777777" w:rsidR="00563886" w:rsidRDefault="00000000">
      <w:r>
        <w:t>was denn das Wetter noch betraf,</w:t>
      </w:r>
    </w:p>
    <w:p w14:paraId="43D4FAA6" w14:textId="77777777" w:rsidR="00563886" w:rsidRDefault="00000000">
      <w:r>
        <w:t>da donnerte und blitzte es,</w:t>
      </w:r>
    </w:p>
    <w:p w14:paraId="5CA07D15" w14:textId="77777777" w:rsidR="00563886" w:rsidRDefault="00000000">
      <w:r>
        <w:t>und bald fiel Regen ohne End',</w:t>
      </w:r>
    </w:p>
    <w:p w14:paraId="13EB731C" w14:textId="77777777" w:rsidR="00563886" w:rsidRDefault="00000000">
      <w:r>
        <w:t>und tausend Wogen schlugen jetzt,</w:t>
      </w:r>
    </w:p>
    <w:p w14:paraId="4AABC2E7" w14:textId="77777777" w:rsidR="00563886" w:rsidRDefault="00000000">
      <w:r>
        <w:t>so brausend an das Schiff gehetzt.</w:t>
      </w:r>
    </w:p>
    <w:p w14:paraId="3A60E791" w14:textId="77777777" w:rsidR="00563886" w:rsidRDefault="00563886"/>
    <w:p w14:paraId="32A082BD" w14:textId="77777777" w:rsidR="00563886" w:rsidRDefault="00000000">
      <w:r>
        <w:t>Da wackelte und schaukelte,</w:t>
      </w:r>
    </w:p>
    <w:p w14:paraId="52C45710" w14:textId="77777777" w:rsidR="00563886" w:rsidRDefault="00000000">
      <w:r>
        <w:t>das Schiff des Alberates jetzt,</w:t>
      </w:r>
    </w:p>
    <w:p w14:paraId="514CE8D0" w14:textId="77777777" w:rsidR="00563886" w:rsidRDefault="00000000">
      <w:r>
        <w:t>dass dieser sich in seiner Not,</w:t>
      </w:r>
    </w:p>
    <w:p w14:paraId="0E8C51E7" w14:textId="77777777" w:rsidR="00563886" w:rsidRDefault="00000000">
      <w:r>
        <w:t>zu Gott nun wandte: "Lass mich los,</w:t>
      </w:r>
    </w:p>
    <w:p w14:paraId="382EB255" w14:textId="77777777" w:rsidR="00563886" w:rsidRDefault="00000000">
      <w:r>
        <w:t>von diesem Sturm, o Herr! O Herr!</w:t>
      </w:r>
    </w:p>
    <w:p w14:paraId="727C2F2F" w14:textId="77777777" w:rsidR="00563886" w:rsidRDefault="00000000">
      <w:r>
        <w:t>Wie ich zu Hause jetzt gern wär',</w:t>
      </w:r>
    </w:p>
    <w:p w14:paraId="212B02C8" w14:textId="77777777" w:rsidR="00563886" w:rsidRDefault="00000000">
      <w:r>
        <w:t>bei meinem Sohn, bei meiner Frau,</w:t>
      </w:r>
    </w:p>
    <w:p w14:paraId="0A166AEE" w14:textId="77777777" w:rsidR="00563886" w:rsidRDefault="00000000">
      <w:r>
        <w:t>der kranken Mutter, der ich schau.</w:t>
      </w:r>
    </w:p>
    <w:p w14:paraId="1910EFC0" w14:textId="77777777" w:rsidR="00563886" w:rsidRDefault="00000000">
      <w:r>
        <w:t>So hilf mir doch, ich fleh' dich an!</w:t>
      </w:r>
    </w:p>
    <w:p w14:paraId="39CA5093" w14:textId="77777777" w:rsidR="00563886" w:rsidRDefault="00000000">
      <w:r>
        <w:t>Kein Unrecht hab' ich dir getan."</w:t>
      </w:r>
    </w:p>
    <w:p w14:paraId="2181D73E" w14:textId="77777777" w:rsidR="00563886" w:rsidRDefault="00563886"/>
    <w:p w14:paraId="0D2B3613" w14:textId="77777777" w:rsidR="00563886" w:rsidRDefault="00000000">
      <w:r>
        <w:t>Und Gott sprach zu ihm: "Alberat,</w:t>
      </w:r>
    </w:p>
    <w:p w14:paraId="4DC6347E" w14:textId="77777777" w:rsidR="00563886" w:rsidRDefault="00000000">
      <w:r>
        <w:t>wirf erst den Fisch ins Meer hinab!"</w:t>
      </w:r>
    </w:p>
    <w:p w14:paraId="47D8AB73" w14:textId="77777777" w:rsidR="00563886" w:rsidRDefault="00563886"/>
    <w:p w14:paraId="5E364746" w14:textId="77777777" w:rsidR="00563886" w:rsidRDefault="00000000">
      <w:r>
        <w:t>Und als er dieses Wort vernahm,</w:t>
      </w:r>
    </w:p>
    <w:p w14:paraId="635922DE" w14:textId="77777777" w:rsidR="00563886" w:rsidRDefault="00000000">
      <w:r>
        <w:t>da tat er rasch, wie es gesagt,</w:t>
      </w:r>
    </w:p>
    <w:p w14:paraId="6D9B81B4" w14:textId="77777777" w:rsidR="00563886" w:rsidRDefault="00000000">
      <w:r>
        <w:lastRenderedPageBreak/>
        <w:t>und warf so seinen Tagesfang,</w:t>
      </w:r>
    </w:p>
    <w:p w14:paraId="01CBB52E" w14:textId="77777777" w:rsidR="00563886" w:rsidRDefault="00000000">
      <w:r>
        <w:t>ins schwarze tosend Meer hinab.</w:t>
      </w:r>
    </w:p>
    <w:p w14:paraId="7EF250A4" w14:textId="77777777" w:rsidR="00563886" w:rsidRDefault="00000000">
      <w:r>
        <w:t>Und wie er dieses nun vollbracht,</w:t>
      </w:r>
    </w:p>
    <w:p w14:paraId="310CA6DB" w14:textId="77777777" w:rsidR="00563886" w:rsidRDefault="00000000">
      <w:r>
        <w:t>da legte sich der Sturme rasch,</w:t>
      </w:r>
    </w:p>
    <w:p w14:paraId="4D69F31A" w14:textId="77777777" w:rsidR="00563886" w:rsidRDefault="00000000">
      <w:r>
        <w:t>sodass der gute Fischersmann,</w:t>
      </w:r>
    </w:p>
    <w:p w14:paraId="74A01A96" w14:textId="77777777" w:rsidR="00563886" w:rsidRDefault="00000000">
      <w:r>
        <w:t>wohlauf zurück nach Hause kam.</w:t>
      </w:r>
    </w:p>
    <w:p w14:paraId="3D28ED25" w14:textId="77777777" w:rsidR="00563886" w:rsidRDefault="00563886"/>
    <w:p w14:paraId="661E79A2" w14:textId="77777777" w:rsidR="00563886" w:rsidRDefault="00000000">
      <w:r>
        <w:t>Und dort sogleich erzählte er,</w:t>
      </w:r>
    </w:p>
    <w:p w14:paraId="3A2D29D9" w14:textId="77777777" w:rsidR="00563886" w:rsidRDefault="00000000">
      <w:r>
        <w:t>was ihm heut' auf dem Meer gescheh'n,</w:t>
      </w:r>
    </w:p>
    <w:p w14:paraId="71AB362E" w14:textId="77777777" w:rsidR="00563886" w:rsidRDefault="00000000">
      <w:r>
        <w:t>und viele lachten, meinten sie,</w:t>
      </w:r>
    </w:p>
    <w:p w14:paraId="504A866F" w14:textId="77777777" w:rsidR="00563886" w:rsidRDefault="00000000">
      <w:r>
        <w:t>"gefangen hast du etwa nichts,</w:t>
      </w:r>
    </w:p>
    <w:p w14:paraId="561436C0" w14:textId="77777777" w:rsidR="00563886" w:rsidRDefault="00000000">
      <w:r>
        <w:t>und hast dir das nur ausgedacht,</w:t>
      </w:r>
    </w:p>
    <w:p w14:paraId="60854934" w14:textId="77777777" w:rsidR="00563886" w:rsidRDefault="00000000">
      <w:r>
        <w:t>dass niemand dann wohl lachen kann."</w:t>
      </w:r>
    </w:p>
    <w:p w14:paraId="7456277B" w14:textId="77777777" w:rsidR="00563886" w:rsidRDefault="00563886"/>
    <w:p w14:paraId="2835807D" w14:textId="77777777" w:rsidR="00563886" w:rsidRDefault="00000000">
      <w:r>
        <w:t>Da ging er fort zu seiner Frau,</w:t>
      </w:r>
    </w:p>
    <w:p w14:paraId="278EF6FB" w14:textId="77777777" w:rsidR="00563886" w:rsidRDefault="00000000">
      <w:r>
        <w:t>und küsste sie und sagte auch,</w:t>
      </w:r>
    </w:p>
    <w:p w14:paraId="32A5BE2C" w14:textId="77777777" w:rsidR="00563886" w:rsidRDefault="00000000">
      <w:r>
        <w:t>das, was er zu den andern sprach.</w:t>
      </w:r>
    </w:p>
    <w:p w14:paraId="1B7D604C" w14:textId="77777777" w:rsidR="00563886" w:rsidRDefault="00000000">
      <w:r>
        <w:t>Da sagte sie, "das nächste Mal,</w:t>
      </w:r>
    </w:p>
    <w:p w14:paraId="33E413EF" w14:textId="77777777" w:rsidR="00563886" w:rsidRDefault="00000000">
      <w:r>
        <w:t>da bringst du noch mehr Fische mit,</w:t>
      </w:r>
    </w:p>
    <w:p w14:paraId="4FDD86DF" w14:textId="77777777" w:rsidR="00563886" w:rsidRDefault="00000000">
      <w:r>
        <w:t>gewiss! Zum Glück ist nichts passiert."</w:t>
      </w:r>
    </w:p>
    <w:p w14:paraId="008C0B0F" w14:textId="77777777" w:rsidR="00563886" w:rsidRDefault="00000000">
      <w:r>
        <w:t>Und froh, dass sie ihm glauben wollt',</w:t>
      </w:r>
    </w:p>
    <w:p w14:paraId="1790DD19" w14:textId="77777777" w:rsidR="00563886" w:rsidRDefault="00000000">
      <w:r>
        <w:t>so legte er sich schlafen schon.</w:t>
      </w:r>
    </w:p>
    <w:p w14:paraId="2B7EC6BA" w14:textId="77777777" w:rsidR="00563886" w:rsidRDefault="00563886"/>
    <w:p w14:paraId="399A86DB" w14:textId="77777777" w:rsidR="00563886" w:rsidRDefault="00000000">
      <w:r>
        <w:t>Am andern Tage fuhr erneut,</w:t>
      </w:r>
    </w:p>
    <w:p w14:paraId="78344101" w14:textId="77777777" w:rsidR="00563886" w:rsidRDefault="00000000">
      <w:r>
        <w:t>der Alberat zur See. "Und heut',</w:t>
      </w:r>
    </w:p>
    <w:p w14:paraId="07AEC9CA" w14:textId="77777777" w:rsidR="00563886" w:rsidRDefault="00000000">
      <w:r>
        <w:t>geschieht mir das nicht noch einmal,</w:t>
      </w:r>
    </w:p>
    <w:p w14:paraId="577FF8C3" w14:textId="77777777" w:rsidR="00563886" w:rsidRDefault="00000000">
      <w:r>
        <w:t>wo doch der Himmel blau und klar."</w:t>
      </w:r>
    </w:p>
    <w:p w14:paraId="63773B63" w14:textId="77777777" w:rsidR="00563886" w:rsidRDefault="00563886"/>
    <w:p w14:paraId="702E2A0A" w14:textId="77777777" w:rsidR="00563886" w:rsidRDefault="00000000">
      <w:r>
        <w:t>Und als es hin zum Abend ging,</w:t>
      </w:r>
    </w:p>
    <w:p w14:paraId="360FC31C" w14:textId="77777777" w:rsidR="00563886" w:rsidRDefault="00000000">
      <w:r>
        <w:t>da zog ein Sturm direkt zu ihm,</w:t>
      </w:r>
    </w:p>
    <w:p w14:paraId="15BCDE38" w14:textId="77777777" w:rsidR="00563886" w:rsidRDefault="00000000">
      <w:r>
        <w:t>vom Süden her, dass Alberat,</w:t>
      </w:r>
    </w:p>
    <w:p w14:paraId="09A5C40B" w14:textId="77777777" w:rsidR="00563886" w:rsidRDefault="00000000">
      <w:r>
        <w:t>der auf dem Weg nach hause war,</w:t>
      </w:r>
    </w:p>
    <w:p w14:paraId="375E883A" w14:textId="77777777" w:rsidR="00563886" w:rsidRDefault="00000000">
      <w:r>
        <w:t>die Ladung, die beträchtlich groß,</w:t>
      </w:r>
    </w:p>
    <w:p w14:paraId="409CF5AF" w14:textId="77777777" w:rsidR="00563886" w:rsidRDefault="00000000">
      <w:r>
        <w:t>gut festband. "Die könnt' niemals los."</w:t>
      </w:r>
    </w:p>
    <w:p w14:paraId="608A0188" w14:textId="77777777" w:rsidR="00563886" w:rsidRDefault="00000000">
      <w:r>
        <w:t>Und doch kam er nun durch die Last,</w:t>
      </w:r>
    </w:p>
    <w:p w14:paraId="296998C5" w14:textId="77777777" w:rsidR="00563886" w:rsidRDefault="00000000">
      <w:r>
        <w:t>und all die Winde schlecht voran,</w:t>
      </w:r>
    </w:p>
    <w:p w14:paraId="531699A7" w14:textId="77777777" w:rsidR="00563886" w:rsidRDefault="00000000">
      <w:r>
        <w:t>sodass er von dem Sturme nicht,</w:t>
      </w:r>
    </w:p>
    <w:p w14:paraId="25117E93" w14:textId="77777777" w:rsidR="00563886" w:rsidRDefault="00000000">
      <w:r>
        <w:t>zu fliehen kam und langsam sich,</w:t>
      </w:r>
    </w:p>
    <w:p w14:paraId="2B319E40" w14:textId="77777777" w:rsidR="00563886" w:rsidRDefault="00000000">
      <w:r>
        <w:t>zu Boden legte, "o mein Herr",</w:t>
      </w:r>
    </w:p>
    <w:p w14:paraId="2990D6B7" w14:textId="77777777" w:rsidR="00563886" w:rsidRDefault="00000000">
      <w:r>
        <w:t>indes der rauschend Donnerlärm,</w:t>
      </w:r>
    </w:p>
    <w:p w14:paraId="3489FFAD" w14:textId="77777777" w:rsidR="00563886" w:rsidRDefault="00000000">
      <w:r>
        <w:t>den Himmel krachend laut durchfuhr,</w:t>
      </w:r>
    </w:p>
    <w:p w14:paraId="2D22577B" w14:textId="77777777" w:rsidR="00563886" w:rsidRDefault="00000000">
      <w:r>
        <w:t>der Sturme zum Orkane wurd'.</w:t>
      </w:r>
    </w:p>
    <w:p w14:paraId="1982D60A" w14:textId="77777777" w:rsidR="00563886" w:rsidRDefault="00000000">
      <w:r>
        <w:t>"Mein Herr! O Gott, verschone mich!</w:t>
      </w:r>
    </w:p>
    <w:p w14:paraId="4B59F4A1" w14:textId="77777777" w:rsidR="00563886" w:rsidRDefault="00000000">
      <w:r>
        <w:t>So mache, dass mir nichts geschieht.</w:t>
      </w:r>
    </w:p>
    <w:p w14:paraId="550AAAC4" w14:textId="77777777" w:rsidR="00563886" w:rsidRDefault="00000000">
      <w:r>
        <w:t>Ich muss zu meiner Frau doch Heim,</w:t>
      </w:r>
    </w:p>
    <w:p w14:paraId="1545F8B9" w14:textId="77777777" w:rsidR="00563886" w:rsidRDefault="00000000">
      <w:r>
        <w:t>und meinem Sohn, o Vater mein!"</w:t>
      </w:r>
    </w:p>
    <w:p w14:paraId="38638AAE" w14:textId="77777777" w:rsidR="00563886" w:rsidRDefault="00563886"/>
    <w:p w14:paraId="5DCBF4E6" w14:textId="77777777" w:rsidR="00563886" w:rsidRDefault="00000000">
      <w:r>
        <w:lastRenderedPageBreak/>
        <w:t>Und eine Stimme sprach zu ihm,</w:t>
      </w:r>
    </w:p>
    <w:p w14:paraId="747F0487" w14:textId="77777777" w:rsidR="00563886" w:rsidRDefault="00000000">
      <w:r>
        <w:t>"dann wirf den Fisch vom Bord geschwind!"</w:t>
      </w:r>
    </w:p>
    <w:p w14:paraId="47DD9B3D" w14:textId="77777777" w:rsidR="00563886" w:rsidRDefault="00563886"/>
    <w:p w14:paraId="1B995817" w14:textId="77777777" w:rsidR="00563886" w:rsidRDefault="00000000">
      <w:r>
        <w:t>"Doch Herr", sprach er, "ich brauche doch,</w:t>
      </w:r>
    </w:p>
    <w:p w14:paraId="64D53788" w14:textId="77777777" w:rsidR="00563886" w:rsidRDefault="00000000">
      <w:r>
        <w:t>zu essen und zu leben noch."</w:t>
      </w:r>
    </w:p>
    <w:p w14:paraId="62C039B1" w14:textId="77777777" w:rsidR="00563886" w:rsidRDefault="00000000">
      <w:r>
        <w:t>Der Wind doch heulte darauf nur,</w:t>
      </w:r>
    </w:p>
    <w:p w14:paraId="03721A9D" w14:textId="77777777" w:rsidR="00563886" w:rsidRDefault="00000000">
      <w:r>
        <w:t>und Donner durch den Himmel fuhr.</w:t>
      </w:r>
    </w:p>
    <w:p w14:paraId="4B73AE4F" w14:textId="77777777" w:rsidR="00563886" w:rsidRDefault="00000000">
      <w:r>
        <w:t>Und also tat der Alberat,</w:t>
      </w:r>
    </w:p>
    <w:p w14:paraId="2FF2EC29" w14:textId="77777777" w:rsidR="00563886" w:rsidRDefault="00000000">
      <w:r>
        <w:t>wie Gott es ihm erneut gesagt,</w:t>
      </w:r>
    </w:p>
    <w:p w14:paraId="155AA41C" w14:textId="77777777" w:rsidR="00563886" w:rsidRDefault="00000000">
      <w:r>
        <w:t>und warf die Fische allesamt,</w:t>
      </w:r>
    </w:p>
    <w:p w14:paraId="51567706" w14:textId="77777777" w:rsidR="00563886" w:rsidRDefault="00000000">
      <w:r>
        <w:t>ins schwarze, milde Meer hinab.</w:t>
      </w:r>
    </w:p>
    <w:p w14:paraId="7D210B80" w14:textId="77777777" w:rsidR="00563886" w:rsidRDefault="00563886"/>
    <w:p w14:paraId="77C32409" w14:textId="77777777" w:rsidR="00563886" w:rsidRDefault="00000000">
      <w:r>
        <w:t>Und nicht viel Zeit, die dann verging,</w:t>
      </w:r>
    </w:p>
    <w:p w14:paraId="144A54E6" w14:textId="77777777" w:rsidR="00563886" w:rsidRDefault="00000000">
      <w:r>
        <w:t>und ganz verstummt war dann der Wind,</w:t>
      </w:r>
    </w:p>
    <w:p w14:paraId="02A7B720" w14:textId="77777777" w:rsidR="00563886" w:rsidRDefault="00000000">
      <w:r>
        <w:t>und ebenso beruhigte sich,</w:t>
      </w:r>
    </w:p>
    <w:p w14:paraId="7729099C" w14:textId="77777777" w:rsidR="00563886" w:rsidRDefault="00000000">
      <w:r>
        <w:t>das Meer, es zeigte Sternenlicht.</w:t>
      </w:r>
    </w:p>
    <w:p w14:paraId="7C628E58" w14:textId="77777777" w:rsidR="00563886" w:rsidRDefault="00563886"/>
    <w:p w14:paraId="6BFBD3A8" w14:textId="77777777" w:rsidR="00563886" w:rsidRDefault="00000000">
      <w:r>
        <w:t>Als in der Nacht der Alberat,</w:t>
      </w:r>
    </w:p>
    <w:p w14:paraId="36F3C074" w14:textId="77777777" w:rsidR="00563886" w:rsidRDefault="00000000">
      <w:r>
        <w:t>zum Hafen und nach Hause kam,</w:t>
      </w:r>
    </w:p>
    <w:p w14:paraId="402AF5B0" w14:textId="77777777" w:rsidR="00563886" w:rsidRDefault="00000000">
      <w:r>
        <w:t>da sagte er mit tiefem Blick,</w:t>
      </w:r>
    </w:p>
    <w:p w14:paraId="4B2028B8" w14:textId="77777777" w:rsidR="00563886" w:rsidRDefault="00000000">
      <w:r>
        <w:t>wie ihm geschah und was missglückt.</w:t>
      </w:r>
    </w:p>
    <w:p w14:paraId="2BC6F522" w14:textId="77777777" w:rsidR="00563886" w:rsidRDefault="00000000">
      <w:r>
        <w:t>Und seine Frau doch sah nun her,</w:t>
      </w:r>
    </w:p>
    <w:p w14:paraId="0AB6EE79" w14:textId="77777777" w:rsidR="00563886" w:rsidRDefault="00000000">
      <w:r>
        <w:t>als glaubte sie ihm das nicht mehr,</w:t>
      </w:r>
    </w:p>
    <w:p w14:paraId="26E7589F" w14:textId="77777777" w:rsidR="00563886" w:rsidRDefault="00000000">
      <w:r>
        <w:t>und sagte, "lüg mich doch nicht an!</w:t>
      </w:r>
    </w:p>
    <w:p w14:paraId="143F9C3D" w14:textId="77777777" w:rsidR="00563886" w:rsidRDefault="00000000">
      <w:r>
        <w:t>Passiert doch schließlich jedem Mal.</w:t>
      </w:r>
    </w:p>
    <w:p w14:paraId="675986C8" w14:textId="77777777" w:rsidR="00563886" w:rsidRDefault="00000000">
      <w:r>
        <w:t>Und wenn du an dem Platz nichts fängst,</w:t>
      </w:r>
    </w:p>
    <w:p w14:paraId="70949074" w14:textId="77777777" w:rsidR="00563886" w:rsidRDefault="00000000">
      <w:r>
        <w:t>dann fahre doch woanders hin!"</w:t>
      </w:r>
    </w:p>
    <w:p w14:paraId="0E769E44" w14:textId="77777777" w:rsidR="00563886" w:rsidRDefault="00000000">
      <w:r>
        <w:t>Und dass dies nicht zum Streite wurd',</w:t>
      </w:r>
    </w:p>
    <w:p w14:paraId="77A24E5F" w14:textId="77777777" w:rsidR="00563886" w:rsidRDefault="00000000">
      <w:r>
        <w:t>ging Alberate schlafen nun,</w:t>
      </w:r>
    </w:p>
    <w:p w14:paraId="28A59124" w14:textId="77777777" w:rsidR="00563886" w:rsidRDefault="00000000">
      <w:r>
        <w:t>und sagte, "ja, das werd' ich tun.</w:t>
      </w:r>
    </w:p>
    <w:p w14:paraId="72BDEB04" w14:textId="77777777" w:rsidR="00563886" w:rsidRDefault="00000000">
      <w:r>
        <w:t>Noch ein paar Tage haltet durch!"</w:t>
      </w:r>
    </w:p>
    <w:p w14:paraId="7AEDE997" w14:textId="77777777" w:rsidR="00563886" w:rsidRDefault="00000000">
      <w:r>
        <w:t>Er küsste sie und sagte dann,</w:t>
      </w:r>
    </w:p>
    <w:p w14:paraId="142750DA" w14:textId="77777777" w:rsidR="00563886" w:rsidRDefault="00000000">
      <w:r>
        <w:t>"den größten Fang bring ich dir dann!"</w:t>
      </w:r>
    </w:p>
    <w:p w14:paraId="43556C93" w14:textId="77777777" w:rsidR="00563886" w:rsidRDefault="00563886"/>
    <w:p w14:paraId="3F3311C7" w14:textId="77777777" w:rsidR="00563886" w:rsidRDefault="00000000">
      <w:r>
        <w:t>Am zweiten Tag danach ging er,</w:t>
      </w:r>
    </w:p>
    <w:p w14:paraId="253DD8FC" w14:textId="77777777" w:rsidR="00563886" w:rsidRDefault="00000000">
      <w:r>
        <w:t>zu seinem Boot zum Hafensteg,</w:t>
      </w:r>
    </w:p>
    <w:p w14:paraId="50B9FF48" w14:textId="77777777" w:rsidR="00563886" w:rsidRDefault="00000000">
      <w:r>
        <w:t>da rief ein andrer Fischersmann,</w:t>
      </w:r>
    </w:p>
    <w:p w14:paraId="0A834ECB" w14:textId="77777777" w:rsidR="00563886" w:rsidRDefault="00000000">
      <w:r>
        <w:t>"hat Gott verdorben deinen Fang?"</w:t>
      </w:r>
    </w:p>
    <w:p w14:paraId="6A7268DB" w14:textId="77777777" w:rsidR="00563886" w:rsidRDefault="00000000">
      <w:r>
        <w:t>Und spottend lachte er ihn aus,</w:t>
      </w:r>
    </w:p>
    <w:p w14:paraId="422D92B8" w14:textId="77777777" w:rsidR="00563886" w:rsidRDefault="00000000">
      <w:r>
        <w:t>dass Alberat zurück ihm schnauzt',</w:t>
      </w:r>
    </w:p>
    <w:p w14:paraId="69626BAB" w14:textId="77777777" w:rsidR="00563886" w:rsidRDefault="00000000">
      <w:r>
        <w:t>"allein gerettet hat er mich,</w:t>
      </w:r>
    </w:p>
    <w:p w14:paraId="7FC95C41" w14:textId="77777777" w:rsidR="00563886" w:rsidRDefault="00000000">
      <w:r>
        <w:t>und nichts verdorben, wie du sprichst!"</w:t>
      </w:r>
    </w:p>
    <w:p w14:paraId="6AE52159" w14:textId="77777777" w:rsidR="00563886" w:rsidRDefault="00000000">
      <w:r>
        <w:t>Da lachte laut der andre auf,</w:t>
      </w:r>
    </w:p>
    <w:p w14:paraId="733D375C" w14:textId="77777777" w:rsidR="00563886" w:rsidRDefault="00000000">
      <w:r>
        <w:t>"zum Teufel, ruf zu diesem auf!</w:t>
      </w:r>
    </w:p>
    <w:p w14:paraId="0E81B125" w14:textId="77777777" w:rsidR="00563886" w:rsidRDefault="00000000">
      <w:r>
        <w:t>Und wenn er dir dann helfen kann,</w:t>
      </w:r>
    </w:p>
    <w:p w14:paraId="2075A180" w14:textId="77777777" w:rsidR="00563886" w:rsidRDefault="00000000">
      <w:r>
        <w:t>dann sag, was es gekostet hat!"</w:t>
      </w:r>
    </w:p>
    <w:p w14:paraId="5BC162CC" w14:textId="77777777" w:rsidR="00563886" w:rsidRDefault="00563886"/>
    <w:p w14:paraId="24F807E6" w14:textId="77777777" w:rsidR="00563886" w:rsidRDefault="00000000">
      <w:r>
        <w:lastRenderedPageBreak/>
        <w:t>An diesem Tag, der warm und klar,</w:t>
      </w:r>
    </w:p>
    <w:p w14:paraId="5A53C996" w14:textId="77777777" w:rsidR="00563886" w:rsidRDefault="00000000">
      <w:r>
        <w:t>und gleich schon vielversprechend war,</w:t>
      </w:r>
    </w:p>
    <w:p w14:paraId="5B6960D3" w14:textId="77777777" w:rsidR="00563886" w:rsidRDefault="00000000">
      <w:r>
        <w:t>da fing der gute Fischersmann,</w:t>
      </w:r>
    </w:p>
    <w:p w14:paraId="74B4569E" w14:textId="77777777" w:rsidR="00563886" w:rsidRDefault="00000000">
      <w:r>
        <w:t>so viel wie man sich wünschen kann,</w:t>
      </w:r>
    </w:p>
    <w:p w14:paraId="456BCEAE" w14:textId="77777777" w:rsidR="00563886" w:rsidRDefault="00000000">
      <w:r>
        <w:t>dass er bereits am Nachmittag,</w:t>
      </w:r>
    </w:p>
    <w:p w14:paraId="53E4B69C" w14:textId="77777777" w:rsidR="00563886" w:rsidRDefault="00000000">
      <w:r>
        <w:t>den Weg zu sich nach Hause nahm.</w:t>
      </w:r>
    </w:p>
    <w:p w14:paraId="083E70DE" w14:textId="77777777" w:rsidR="00563886" w:rsidRDefault="00563886"/>
    <w:p w14:paraId="5E7CA13B" w14:textId="77777777" w:rsidR="00563886" w:rsidRDefault="00000000">
      <w:r>
        <w:t>Als er nicht weit gekommen war,</w:t>
      </w:r>
    </w:p>
    <w:p w14:paraId="6E423131" w14:textId="77777777" w:rsidR="00563886" w:rsidRDefault="00000000">
      <w:r>
        <w:t>das Boot auf etwas großes traf,</w:t>
      </w:r>
    </w:p>
    <w:p w14:paraId="7C66200E" w14:textId="77777777" w:rsidR="00563886" w:rsidRDefault="00000000">
      <w:r>
        <w:t>dass Alberat mit einem Ruck,</w:t>
      </w:r>
    </w:p>
    <w:p w14:paraId="74E8B1A5" w14:textId="77777777" w:rsidR="00563886" w:rsidRDefault="00000000">
      <w:r>
        <w:t>zu Boden fiel, wusst' nicht warum.</w:t>
      </w:r>
    </w:p>
    <w:p w14:paraId="1DF3EAD3" w14:textId="77777777" w:rsidR="00563886" w:rsidRDefault="00000000">
      <w:r>
        <w:t>Und als er in das klare Meer,</w:t>
      </w:r>
    </w:p>
    <w:p w14:paraId="31845913" w14:textId="77777777" w:rsidR="00563886" w:rsidRDefault="00000000">
      <w:r>
        <w:t>hinunterschaute, fiel ihm schwer,</w:t>
      </w:r>
    </w:p>
    <w:p w14:paraId="3D59FF20" w14:textId="77777777" w:rsidR="00563886" w:rsidRDefault="00000000">
      <w:r>
        <w:t>zu glauben, was er unten sah,</w:t>
      </w:r>
    </w:p>
    <w:p w14:paraId="409D4491" w14:textId="77777777" w:rsidR="00563886" w:rsidRDefault="00000000">
      <w:r>
        <w:t>ein Tier noch größer als ein Wal.</w:t>
      </w:r>
    </w:p>
    <w:p w14:paraId="6C5C55A0" w14:textId="77777777" w:rsidR="00563886" w:rsidRDefault="00000000">
      <w:r>
        <w:t>Und dann war's weg, dann wackelte,</w:t>
      </w:r>
    </w:p>
    <w:p w14:paraId="2D4DCAFF" w14:textId="77777777" w:rsidR="00563886" w:rsidRDefault="00000000">
      <w:r>
        <w:t>das Boot auf einmal hin und her,</w:t>
      </w:r>
    </w:p>
    <w:p w14:paraId="1C715375" w14:textId="77777777" w:rsidR="00563886" w:rsidRDefault="00000000">
      <w:r>
        <w:t>und wieder fiel der Fischer hin,</w:t>
      </w:r>
    </w:p>
    <w:p w14:paraId="429B7989" w14:textId="77777777" w:rsidR="00563886" w:rsidRDefault="00000000">
      <w:r>
        <w:t>dass Furcht aus seinem Herzen schrie.</w:t>
      </w:r>
    </w:p>
    <w:p w14:paraId="619241ED" w14:textId="77777777" w:rsidR="00563886" w:rsidRDefault="00563886"/>
    <w:p w14:paraId="42F8140A" w14:textId="77777777" w:rsidR="00563886" w:rsidRDefault="00000000">
      <w:r>
        <w:t>"Verschon' mich, Herr, vor diesem Tier!</w:t>
      </w:r>
    </w:p>
    <w:p w14:paraId="42258F89" w14:textId="77777777" w:rsidR="00563886" w:rsidRDefault="00000000">
      <w:r>
        <w:t>Ich tat ihm nichts. Was will's von mir?</w:t>
      </w:r>
    </w:p>
    <w:p w14:paraId="360054AF" w14:textId="77777777" w:rsidR="00563886" w:rsidRDefault="00000000">
      <w:r>
        <w:t>O, mach, dass mich das Schiff noch trägt,</w:t>
      </w:r>
    </w:p>
    <w:p w14:paraId="45BD9637" w14:textId="77777777" w:rsidR="00563886" w:rsidRDefault="00000000">
      <w:r>
        <w:t>bis es am Steg im Hafen steht!"</w:t>
      </w:r>
    </w:p>
    <w:p w14:paraId="15389140" w14:textId="77777777" w:rsidR="00563886" w:rsidRDefault="00563886"/>
    <w:p w14:paraId="362912DA" w14:textId="77777777" w:rsidR="00563886" w:rsidRDefault="00000000">
      <w:r>
        <w:t>Und Gott nun sprach, "es soll gescheh'n,</w:t>
      </w:r>
    </w:p>
    <w:p w14:paraId="60C4FD6D" w14:textId="77777777" w:rsidR="00563886" w:rsidRDefault="00000000">
      <w:r>
        <w:t>doch erst wirf deinen Fang ins Meer!"</w:t>
      </w:r>
    </w:p>
    <w:p w14:paraId="003B1C56" w14:textId="77777777" w:rsidR="00563886" w:rsidRDefault="00563886"/>
    <w:p w14:paraId="76BACBA2" w14:textId="77777777" w:rsidR="00563886" w:rsidRDefault="00000000">
      <w:r>
        <w:t>"Das kann ich nicht, verstehe doch!</w:t>
      </w:r>
    </w:p>
    <w:p w14:paraId="7722EF20" w14:textId="77777777" w:rsidR="00563886" w:rsidRDefault="00000000">
      <w:r>
        <w:t>Die Frau, das Kind sind unversorgt.</w:t>
      </w:r>
    </w:p>
    <w:p w14:paraId="123C8ECC" w14:textId="77777777" w:rsidR="00563886" w:rsidRDefault="00000000">
      <w:r>
        <w:t>Ich brauch' den Fisch um noch zu steh'n.</w:t>
      </w:r>
    </w:p>
    <w:p w14:paraId="383ED870" w14:textId="77777777" w:rsidR="00563886" w:rsidRDefault="00000000">
      <w:r>
        <w:t>Wie soll es anders uns ergeh'n?"</w:t>
      </w:r>
    </w:p>
    <w:p w14:paraId="5E022098" w14:textId="77777777" w:rsidR="00563886" w:rsidRDefault="00563886"/>
    <w:p w14:paraId="12A9543E" w14:textId="77777777" w:rsidR="00563886" w:rsidRDefault="00000000">
      <w:r>
        <w:t>Doch als das große Ungetier,</w:t>
      </w:r>
    </w:p>
    <w:p w14:paraId="05118D04" w14:textId="77777777" w:rsidR="00563886" w:rsidRDefault="00000000">
      <w:r>
        <w:t>erneut das kleine Boot anstieß,</w:t>
      </w:r>
    </w:p>
    <w:p w14:paraId="0D5B98AA" w14:textId="77777777" w:rsidR="00563886" w:rsidRDefault="00000000">
      <w:r>
        <w:t>da warf er schließlich seinen Fang,</w:t>
      </w:r>
    </w:p>
    <w:p w14:paraId="0DFC6CCE" w14:textId="77777777" w:rsidR="00563886" w:rsidRDefault="00000000">
      <w:r>
        <w:t>zu Hälfte nur ins Meer hinab,</w:t>
      </w:r>
    </w:p>
    <w:p w14:paraId="27E6D369" w14:textId="77777777" w:rsidR="00563886" w:rsidRDefault="00000000">
      <w:r>
        <w:t>und hoffte, dass dies reichen würd',</w:t>
      </w:r>
    </w:p>
    <w:p w14:paraId="5D491BF0" w14:textId="77777777" w:rsidR="00563886" w:rsidRDefault="00000000">
      <w:r>
        <w:t>dass Gott es ihm verzeihen wird.</w:t>
      </w:r>
    </w:p>
    <w:p w14:paraId="58C1BA40" w14:textId="77777777" w:rsidR="00563886" w:rsidRDefault="00000000">
      <w:r>
        <w:t>Doch hörte dieses Tier nicht auf,</w:t>
      </w:r>
    </w:p>
    <w:p w14:paraId="1B1310F4" w14:textId="77777777" w:rsidR="00563886" w:rsidRDefault="00000000">
      <w:r>
        <w:t>und Albereat nun warf mit Graus,</w:t>
      </w:r>
    </w:p>
    <w:p w14:paraId="457E231A" w14:textId="77777777" w:rsidR="00563886" w:rsidRDefault="00000000">
      <w:r>
        <w:t>den Rest des Fangs ins Wasser hin,</w:t>
      </w:r>
    </w:p>
    <w:p w14:paraId="13157AB5" w14:textId="77777777" w:rsidR="00563886" w:rsidRDefault="00000000">
      <w:r>
        <w:t>und da verschwand das Tier geschwind.</w:t>
      </w:r>
    </w:p>
    <w:p w14:paraId="3A113890" w14:textId="77777777" w:rsidR="00563886" w:rsidRDefault="00563886"/>
    <w:p w14:paraId="41B3B8BD" w14:textId="77777777" w:rsidR="00563886" w:rsidRDefault="00000000">
      <w:r>
        <w:t>Und wütend war nun Alberat,</w:t>
      </w:r>
    </w:p>
    <w:p w14:paraId="26C30EFE" w14:textId="77777777" w:rsidR="00563886" w:rsidRDefault="00000000">
      <w:r>
        <w:t>und warf nochmal die Netze aus,</w:t>
      </w:r>
    </w:p>
    <w:p w14:paraId="2422E211" w14:textId="77777777" w:rsidR="00563886" w:rsidRDefault="00000000">
      <w:r>
        <w:t>doch fing er an dem Nachmittag,</w:t>
      </w:r>
    </w:p>
    <w:p w14:paraId="69477E11" w14:textId="77777777" w:rsidR="00563886" w:rsidRDefault="00000000">
      <w:r>
        <w:lastRenderedPageBreak/>
        <w:t>nicht einen Fisch mehr bis zur Nacht.</w:t>
      </w:r>
    </w:p>
    <w:p w14:paraId="76BC2E7C" w14:textId="77777777" w:rsidR="00563886" w:rsidRDefault="00563886"/>
    <w:p w14:paraId="2C5042DC" w14:textId="77777777" w:rsidR="00563886" w:rsidRDefault="00000000">
      <w:r>
        <w:t>Und wie er spät nach Hause kam,</w:t>
      </w:r>
    </w:p>
    <w:p w14:paraId="1E21B67C" w14:textId="77777777" w:rsidR="00563886" w:rsidRDefault="00000000">
      <w:r>
        <w:t>kein einzig Wort zur Frau mehr sprach,</w:t>
      </w:r>
    </w:p>
    <w:p w14:paraId="0E626E3E" w14:textId="77777777" w:rsidR="00563886" w:rsidRDefault="00000000">
      <w:r>
        <w:t>doch schließlich, wie sie forderte,</w:t>
      </w:r>
    </w:p>
    <w:p w14:paraId="712C0707" w14:textId="77777777" w:rsidR="00563886" w:rsidRDefault="00000000">
      <w:r>
        <w:t>erzählte, was geschehen ihm,</w:t>
      </w:r>
    </w:p>
    <w:p w14:paraId="411694D3" w14:textId="77777777" w:rsidR="00563886" w:rsidRDefault="00000000">
      <w:r>
        <w:t>da sagte sie, "und wenn du nicht,</w:t>
      </w:r>
    </w:p>
    <w:p w14:paraId="1A58311B" w14:textId="77777777" w:rsidR="00563886" w:rsidRDefault="00000000">
      <w:r>
        <w:t>das nächste Mal die Wahrheit sprichst,</w:t>
      </w:r>
    </w:p>
    <w:p w14:paraId="4460931A" w14:textId="77777777" w:rsidR="00563886" w:rsidRDefault="00000000">
      <w:r>
        <w:t>und ohne Essen zu uns kommst,</w:t>
      </w:r>
    </w:p>
    <w:p w14:paraId="47F8326C" w14:textId="77777777" w:rsidR="00563886" w:rsidRDefault="00000000">
      <w:r>
        <w:t>dann bin ich fort mit meinem Sohn.</w:t>
      </w:r>
    </w:p>
    <w:p w14:paraId="17B33B3E" w14:textId="77777777" w:rsidR="00563886" w:rsidRDefault="00000000">
      <w:r>
        <w:t>Das kann doch so nicht weitergeh'n.</w:t>
      </w:r>
    </w:p>
    <w:p w14:paraId="51F4837A" w14:textId="77777777" w:rsidR="00563886" w:rsidRDefault="00000000">
      <w:r>
        <w:t>Was meinst du, wird mit uns gescheh'n?"</w:t>
      </w:r>
    </w:p>
    <w:p w14:paraId="2C64C3E0" w14:textId="77777777" w:rsidR="00563886" w:rsidRDefault="00563886"/>
    <w:p w14:paraId="30BB3913" w14:textId="77777777" w:rsidR="00563886" w:rsidRDefault="00000000">
      <w:r>
        <w:t>Mit vollem Zorn und Willenskraft,</w:t>
      </w:r>
    </w:p>
    <w:p w14:paraId="1989596F" w14:textId="77777777" w:rsidR="00563886" w:rsidRDefault="00000000">
      <w:r>
        <w:t>nun fuhr er schon am nächsten Tag,</w:t>
      </w:r>
    </w:p>
    <w:p w14:paraId="4538AE66" w14:textId="77777777" w:rsidR="00563886" w:rsidRDefault="00000000">
      <w:r>
        <w:t>erneut hinaus. Das Meer war kühl,</w:t>
      </w:r>
    </w:p>
    <w:p w14:paraId="2A8745F0" w14:textId="77777777" w:rsidR="00563886" w:rsidRDefault="00000000">
      <w:r>
        <w:t>die Wolken grau und aufgewühlt.</w:t>
      </w:r>
    </w:p>
    <w:p w14:paraId="2292DB96" w14:textId="77777777" w:rsidR="00563886" w:rsidRDefault="00000000">
      <w:r>
        <w:t>"Was immer auch geschehen mag,</w:t>
      </w:r>
    </w:p>
    <w:p w14:paraId="76FEC355" w14:textId="77777777" w:rsidR="00563886" w:rsidRDefault="00000000">
      <w:r>
        <w:t>ich geb' nicht einen Fisch mehr ab!"</w:t>
      </w:r>
    </w:p>
    <w:p w14:paraId="26989CC6" w14:textId="77777777" w:rsidR="00563886" w:rsidRDefault="00000000">
      <w:r>
        <w:t>Und tosend kam der Sturm gebraust,</w:t>
      </w:r>
    </w:p>
    <w:p w14:paraId="47C32C60" w14:textId="77777777" w:rsidR="00563886" w:rsidRDefault="00000000">
      <w:r>
        <w:t>die Wogen gleich dem Donner laut,</w:t>
      </w:r>
    </w:p>
    <w:p w14:paraId="258A2D8D" w14:textId="77777777" w:rsidR="00563886" w:rsidRDefault="00000000">
      <w:r>
        <w:t>und lange Blitze schnitten sich,</w:t>
      </w:r>
    </w:p>
    <w:p w14:paraId="4102496C" w14:textId="77777777" w:rsidR="00563886" w:rsidRDefault="00000000">
      <w:r>
        <w:t>durch schwarze Wolken hellen Lichts.</w:t>
      </w:r>
    </w:p>
    <w:p w14:paraId="0FC78DDA" w14:textId="77777777" w:rsidR="00563886" w:rsidRDefault="00563886"/>
    <w:p w14:paraId="7599A0F6" w14:textId="77777777" w:rsidR="00563886" w:rsidRDefault="00000000">
      <w:r>
        <w:t>"O nimmer mach' ich halt! O nein!"</w:t>
      </w:r>
    </w:p>
    <w:p w14:paraId="21C0E31F" w14:textId="77777777" w:rsidR="00563886" w:rsidRDefault="00000000">
      <w:r>
        <w:t>so sprach der Fischer. "Möge sein,</w:t>
      </w:r>
    </w:p>
    <w:p w14:paraId="7FD5E982" w14:textId="77777777" w:rsidR="00563886" w:rsidRDefault="00000000">
      <w:r>
        <w:t>dass mich mit meinem ganzen Boot,</w:t>
      </w:r>
    </w:p>
    <w:p w14:paraId="4C6C2AD8" w14:textId="77777777" w:rsidR="00563886" w:rsidRDefault="00000000">
      <w:r>
        <w:t>und meinem Fang ereilt der Tod,</w:t>
      </w:r>
    </w:p>
    <w:p w14:paraId="6CB47BCE" w14:textId="77777777" w:rsidR="00563886" w:rsidRDefault="00000000">
      <w:r>
        <w:t>das sei es wert. Wer wär' ich sonst,</w:t>
      </w:r>
    </w:p>
    <w:p w14:paraId="62FE77C8" w14:textId="77777777" w:rsidR="00563886" w:rsidRDefault="00000000">
      <w:r>
        <w:t>wenn ich für meine Leut' nicht sorg'?</w:t>
      </w:r>
    </w:p>
    <w:p w14:paraId="57462DDD" w14:textId="77777777" w:rsidR="00563886" w:rsidRDefault="00000000">
      <w:r>
        <w:t>Und nieder stieß ein greller Blitz,</w:t>
      </w:r>
    </w:p>
    <w:p w14:paraId="3A5A5AF1" w14:textId="77777777" w:rsidR="00563886" w:rsidRDefault="00000000">
      <w:r>
        <w:t>sodass der Mast entzwei sich riss,</w:t>
      </w:r>
    </w:p>
    <w:p w14:paraId="375F995B" w14:textId="77777777" w:rsidR="00563886" w:rsidRDefault="00000000">
      <w:r>
        <w:t>und niedersank ins wilde Meer.</w:t>
      </w:r>
    </w:p>
    <w:p w14:paraId="698B0EAC" w14:textId="77777777" w:rsidR="00563886" w:rsidRDefault="00000000">
      <w:r>
        <w:t>"Jetzt nimm auch mich! Ich fleh' nicht mehr!"</w:t>
      </w:r>
    </w:p>
    <w:p w14:paraId="16BEDBCA" w14:textId="77777777" w:rsidR="00563886" w:rsidRDefault="00563886"/>
    <w:p w14:paraId="33029F2A" w14:textId="77777777" w:rsidR="00563886" w:rsidRDefault="00000000">
      <w:r>
        <w:t>Der Sturm nun tobte weiterhin,</w:t>
      </w:r>
    </w:p>
    <w:p w14:paraId="06A0CC61" w14:textId="77777777" w:rsidR="00563886" w:rsidRDefault="00000000">
      <w:r>
        <w:t>doch nicht versunken war das Schiff,</w:t>
      </w:r>
    </w:p>
    <w:p w14:paraId="61CD489A" w14:textId="77777777" w:rsidR="00563886" w:rsidRDefault="00000000">
      <w:r>
        <w:t>als es am Abend an den Steg,</w:t>
      </w:r>
    </w:p>
    <w:p w14:paraId="1B6731F6" w14:textId="77777777" w:rsidR="00563886" w:rsidRDefault="00000000">
      <w:r>
        <w:t>geworfen kam, von Fischen schwer.</w:t>
      </w:r>
    </w:p>
    <w:p w14:paraId="60F46110" w14:textId="77777777" w:rsidR="00563886" w:rsidRDefault="00000000">
      <w:r>
        <w:t>Und oben an der Reling stand,</w:t>
      </w:r>
    </w:p>
    <w:p w14:paraId="1A3C9395" w14:textId="77777777" w:rsidR="00563886" w:rsidRDefault="00000000">
      <w:r>
        <w:t>der Alberat, der Fischersmann,</w:t>
      </w:r>
    </w:p>
    <w:p w14:paraId="20F67CC5" w14:textId="77777777" w:rsidR="00563886" w:rsidRDefault="00000000">
      <w:r>
        <w:t>mit frohem Sinn und stolzem Blick,</w:t>
      </w:r>
    </w:p>
    <w:p w14:paraId="2B1D498A" w14:textId="77777777" w:rsidR="00563886" w:rsidRDefault="00000000">
      <w:r>
        <w:t>"bezwungen hab' den Sturme ich!"</w:t>
      </w:r>
    </w:p>
    <w:p w14:paraId="1D9B00E9" w14:textId="77777777" w:rsidR="00563886" w:rsidRDefault="00000000">
      <w:r>
        <w:br w:type="page"/>
      </w:r>
    </w:p>
    <w:p w14:paraId="5E7EB2F3" w14:textId="77777777" w:rsidR="00563886" w:rsidRDefault="00000000">
      <w:pPr>
        <w:pStyle w:val="berschrift2"/>
      </w:pPr>
      <w:bookmarkStart w:id="4" w:name="_Toc200741672"/>
      <w:r>
        <w:lastRenderedPageBreak/>
        <w:t>Der Schafhirte</w:t>
      </w:r>
      <w:bookmarkEnd w:id="4"/>
    </w:p>
    <w:p w14:paraId="3DA3F8FB" w14:textId="77777777" w:rsidR="00563886" w:rsidRDefault="00563886"/>
    <w:p w14:paraId="569393D1" w14:textId="77777777" w:rsidR="00563886" w:rsidRDefault="00000000">
      <w:r>
        <w:t>Wie die Chöre freudig spielten,</w:t>
      </w:r>
    </w:p>
    <w:p w14:paraId="769AA292" w14:textId="77777777" w:rsidR="00563886" w:rsidRDefault="00000000">
      <w:r>
        <w:t>als man auf der Alm vernahm,</w:t>
      </w:r>
    </w:p>
    <w:p w14:paraId="255BBF97" w14:textId="77777777" w:rsidR="00563886" w:rsidRDefault="00000000">
      <w:r>
        <w:t>dass der junge Schäfchenhirt',</w:t>
      </w:r>
    </w:p>
    <w:p w14:paraId="4BD1C3C5" w14:textId="77777777" w:rsidR="00563886" w:rsidRDefault="00000000">
      <w:r>
        <w:t>zur Frau die schöne Magd sich nahm.</w:t>
      </w:r>
    </w:p>
    <w:p w14:paraId="49503415" w14:textId="77777777" w:rsidR="00563886" w:rsidRDefault="00563886"/>
    <w:p w14:paraId="24EAE977" w14:textId="77777777" w:rsidR="00563886" w:rsidRDefault="00000000">
      <w:r>
        <w:t>Jedes Lämmchen zeigte er,</w:t>
      </w:r>
    </w:p>
    <w:p w14:paraId="630B39EB" w14:textId="77777777" w:rsidR="00563886" w:rsidRDefault="00000000">
      <w:r>
        <w:t>mit übergroßer Freude her,</w:t>
      </w:r>
    </w:p>
    <w:p w14:paraId="40B9D559" w14:textId="77777777" w:rsidR="00563886" w:rsidRDefault="00000000">
      <w:r>
        <w:t>dass seine Frau die kleinen hielt,</w:t>
      </w:r>
    </w:p>
    <w:p w14:paraId="343A7D2B" w14:textId="77777777" w:rsidR="00563886" w:rsidRDefault="00000000">
      <w:r>
        <w:t>und dacht' er, dass sie sie auch liebt'.</w:t>
      </w:r>
    </w:p>
    <w:p w14:paraId="42E09930" w14:textId="77777777" w:rsidR="00563886" w:rsidRDefault="00000000">
      <w:r>
        <w:t>Die Magd doch aber lächelte,</w:t>
      </w:r>
    </w:p>
    <w:p w14:paraId="3D61939D" w14:textId="77777777" w:rsidR="00563886" w:rsidRDefault="00000000">
      <w:r>
        <w:t>"die Schäfchen mag ich nicht so sehr."</w:t>
      </w:r>
    </w:p>
    <w:p w14:paraId="6368CB52" w14:textId="77777777" w:rsidR="00563886" w:rsidRDefault="00563886"/>
    <w:p w14:paraId="464CE819" w14:textId="77777777" w:rsidR="00563886" w:rsidRDefault="00000000">
      <w:r>
        <w:t>Dann führte er die schöne Frau,</w:t>
      </w:r>
    </w:p>
    <w:p w14:paraId="0F70E2B9" w14:textId="77777777" w:rsidR="00563886" w:rsidRDefault="00000000">
      <w:r>
        <w:t>zu seinem Lieblingsplatz hinauf,</w:t>
      </w:r>
    </w:p>
    <w:p w14:paraId="78B68C4D" w14:textId="77777777" w:rsidR="00563886" w:rsidRDefault="00000000">
      <w:r>
        <w:t>und setzte sich ins grüne Gras,</w:t>
      </w:r>
    </w:p>
    <w:p w14:paraId="0E314F8D" w14:textId="77777777" w:rsidR="00563886" w:rsidRDefault="00000000">
      <w:r>
        <w:t>die gute Magd doch aber sprach,</w:t>
      </w:r>
    </w:p>
    <w:p w14:paraId="14C58527" w14:textId="77777777" w:rsidR="00563886" w:rsidRDefault="00000000">
      <w:r>
        <w:t>"ich setze mich doch da nicht hin.</w:t>
      </w:r>
    </w:p>
    <w:p w14:paraId="7891F418" w14:textId="77777777" w:rsidR="00563886" w:rsidRDefault="00000000">
      <w:r>
        <w:t>Da ist mir mein Gewand zu dünn."</w:t>
      </w:r>
    </w:p>
    <w:p w14:paraId="124E2F23" w14:textId="77777777" w:rsidR="00563886" w:rsidRDefault="00563886"/>
    <w:p w14:paraId="5C731347" w14:textId="77777777" w:rsidR="00563886" w:rsidRDefault="00000000">
      <w:r>
        <w:t>Und wie es sich danach ergab,</w:t>
      </w:r>
    </w:p>
    <w:p w14:paraId="45B76229" w14:textId="77777777" w:rsidR="00563886" w:rsidRDefault="00000000">
      <w:r>
        <w:t>der Himmel über ihnen brach,</w:t>
      </w:r>
    </w:p>
    <w:p w14:paraId="273D90CB" w14:textId="77777777" w:rsidR="00563886" w:rsidRDefault="00000000">
      <w:r>
        <w:t>und Regenschauer niederfiel,</w:t>
      </w:r>
    </w:p>
    <w:p w14:paraId="7FE883AC" w14:textId="77777777" w:rsidR="00563886" w:rsidRDefault="00000000">
      <w:r>
        <w:t>doch freute sich der Schäfchenhirt'.</w:t>
      </w:r>
    </w:p>
    <w:p w14:paraId="16106C13" w14:textId="77777777" w:rsidR="00563886" w:rsidRDefault="00000000">
      <w:r>
        <w:t>Die schöne Magd doch rief zu ihm,</w:t>
      </w:r>
    </w:p>
    <w:p w14:paraId="0F0EE1DB" w14:textId="77777777" w:rsidR="00563886" w:rsidRDefault="00000000">
      <w:r>
        <w:t>"wie tanzt du nur, wenn's doch so stürmt?"</w:t>
      </w:r>
    </w:p>
    <w:p w14:paraId="48FB56F0" w14:textId="77777777" w:rsidR="00563886" w:rsidRDefault="00563886"/>
    <w:p w14:paraId="6D4320DB" w14:textId="77777777" w:rsidR="00563886" w:rsidRDefault="00000000">
      <w:r>
        <w:t>Und eilends stieg sie von der Alm,</w:t>
      </w:r>
    </w:p>
    <w:p w14:paraId="4350726F" w14:textId="77777777" w:rsidR="00563886" w:rsidRDefault="00000000">
      <w:r>
        <w:t>am selben Tag noch ab in Gram.</w:t>
      </w:r>
    </w:p>
    <w:p w14:paraId="0042F65A" w14:textId="77777777" w:rsidR="00563886" w:rsidRDefault="00000000">
      <w:r>
        <w:t>Da sprach der Vater stur zu ihr,</w:t>
      </w:r>
    </w:p>
    <w:p w14:paraId="23F18EFF" w14:textId="77777777" w:rsidR="00563886" w:rsidRDefault="00000000">
      <w:r>
        <w:t>"was hab' ich noch gesagt zu dir?</w:t>
      </w:r>
    </w:p>
    <w:p w14:paraId="05079E3D" w14:textId="77777777" w:rsidR="00563886" w:rsidRDefault="00000000">
      <w:r>
        <w:t>Wieso hast diesen Buben nur,</w:t>
      </w:r>
    </w:p>
    <w:p w14:paraId="104E449C" w14:textId="77777777" w:rsidR="00563886" w:rsidRDefault="00000000">
      <w:r>
        <w:t>zum Mann gewollt, aus welchem Grund?"</w:t>
      </w:r>
    </w:p>
    <w:p w14:paraId="25AABBDC" w14:textId="77777777" w:rsidR="00563886" w:rsidRDefault="00563886"/>
    <w:p w14:paraId="21F5C0B0" w14:textId="77777777" w:rsidR="00563886" w:rsidRDefault="00000000">
      <w:r>
        <w:t>Und so sehr schämte sie sich da,</w:t>
      </w:r>
    </w:p>
    <w:p w14:paraId="6BEDEAA3" w14:textId="77777777" w:rsidR="00563886" w:rsidRDefault="00000000">
      <w:r>
        <w:t>dass sie dem Vater nicht gestand,</w:t>
      </w:r>
    </w:p>
    <w:p w14:paraId="214F7317" w14:textId="77777777" w:rsidR="00563886" w:rsidRDefault="00000000">
      <w:r>
        <w:t>dass sie ihn nur zum Manne nahm,</w:t>
      </w:r>
    </w:p>
    <w:p w14:paraId="7FFF0734" w14:textId="77777777" w:rsidR="00563886" w:rsidRDefault="00000000">
      <w:r>
        <w:t>da sein Gesicht ihr angetan.</w:t>
      </w:r>
    </w:p>
    <w:p w14:paraId="75C44B86" w14:textId="77777777" w:rsidR="00563886" w:rsidRDefault="00563886"/>
    <w:p w14:paraId="06925AC7" w14:textId="77777777" w:rsidR="00563886" w:rsidRDefault="00000000">
      <w:r>
        <w:t>Der Hirt' doch zeigte niemals mehr,</w:t>
      </w:r>
    </w:p>
    <w:p w14:paraId="37B14AF4" w14:textId="77777777" w:rsidR="00563886" w:rsidRDefault="00000000">
      <w:r>
        <w:t>das, was er liebte, offen her.</w:t>
      </w:r>
    </w:p>
    <w:p w14:paraId="27953122" w14:textId="77777777" w:rsidR="00563886" w:rsidRDefault="00000000">
      <w:r>
        <w:br w:type="page"/>
      </w:r>
    </w:p>
    <w:p w14:paraId="218AAB90" w14:textId="77777777" w:rsidR="00563886" w:rsidRDefault="00000000">
      <w:pPr>
        <w:pStyle w:val="berschrift2"/>
      </w:pPr>
      <w:bookmarkStart w:id="5" w:name="_Toc200741673"/>
      <w:r>
        <w:lastRenderedPageBreak/>
        <w:t>Den Löwen als Geschenk</w:t>
      </w:r>
      <w:bookmarkEnd w:id="5"/>
    </w:p>
    <w:p w14:paraId="5FE46E5B" w14:textId="77777777" w:rsidR="00563886" w:rsidRDefault="00563886"/>
    <w:p w14:paraId="596A77FE" w14:textId="77777777" w:rsidR="00563886" w:rsidRDefault="00000000">
      <w:r>
        <w:t>"Wer immer mir den Löwen bringt,</w:t>
      </w:r>
    </w:p>
    <w:p w14:paraId="648A2A6E" w14:textId="77777777" w:rsidR="00563886" w:rsidRDefault="00000000">
      <w:r>
        <w:t>den größten, den ihr finden könnt,</w:t>
      </w:r>
    </w:p>
    <w:p w14:paraId="238AB207" w14:textId="77777777" w:rsidR="00563886" w:rsidRDefault="00000000">
      <w:r>
        <w:t>dem soll die Hand der Tochter sein",</w:t>
      </w:r>
    </w:p>
    <w:p w14:paraId="1ADC77E2" w14:textId="77777777" w:rsidR="00563886" w:rsidRDefault="00000000">
      <w:r>
        <w:t>so sprach der König, matt von Pein.</w:t>
      </w:r>
    </w:p>
    <w:p w14:paraId="16EFDB91" w14:textId="77777777" w:rsidR="00563886" w:rsidRDefault="00563886"/>
    <w:p w14:paraId="0AC70193" w14:textId="77777777" w:rsidR="00563886" w:rsidRDefault="00000000">
      <w:r>
        <w:t>Und alle Herren sprangen gleich,</w:t>
      </w:r>
    </w:p>
    <w:p w14:paraId="0F942B36" w14:textId="77777777" w:rsidR="00563886" w:rsidRDefault="00000000">
      <w:r>
        <w:t>"zu Ross mit uns! Die Braut ist mein!"</w:t>
      </w:r>
    </w:p>
    <w:p w14:paraId="424A830B" w14:textId="77777777" w:rsidR="00563886" w:rsidRDefault="00000000">
      <w:r>
        <w:t>Und alle aber starben sie,</w:t>
      </w:r>
    </w:p>
    <w:p w14:paraId="3F922153" w14:textId="77777777" w:rsidR="00563886" w:rsidRDefault="00000000">
      <w:r>
        <w:t>vom selben Löwen aufgeschlitzt.</w:t>
      </w:r>
    </w:p>
    <w:p w14:paraId="64154F4E" w14:textId="77777777" w:rsidR="00563886" w:rsidRDefault="00000000">
      <w:r>
        <w:t>Denn dieses eine große Tier,</w:t>
      </w:r>
    </w:p>
    <w:p w14:paraId="20906198" w14:textId="77777777" w:rsidR="00563886" w:rsidRDefault="00000000">
      <w:r>
        <w:t>das vor der eignen Höhle liegt,</w:t>
      </w:r>
    </w:p>
    <w:p w14:paraId="5DFCBA2A" w14:textId="77777777" w:rsidR="00563886" w:rsidRDefault="00000000">
      <w:r>
        <w:t>das hatte Fell wie Drachenhaut.</w:t>
      </w:r>
    </w:p>
    <w:p w14:paraId="437ED511" w14:textId="77777777" w:rsidR="00563886" w:rsidRDefault="00000000">
      <w:r>
        <w:t>"O, tausend Pfeile, die es braucht,</w:t>
      </w:r>
    </w:p>
    <w:p w14:paraId="73C0D805" w14:textId="77777777" w:rsidR="00563886" w:rsidRDefault="00000000">
      <w:r>
        <w:t>bis dieser auch nur etwas spürt,</w:t>
      </w:r>
    </w:p>
    <w:p w14:paraId="482C38C5" w14:textId="77777777" w:rsidR="00563886" w:rsidRDefault="00000000">
      <w:r>
        <w:t>das sag ich euch!", so sagt' man sich.</w:t>
      </w:r>
    </w:p>
    <w:p w14:paraId="638AA845" w14:textId="77777777" w:rsidR="00563886" w:rsidRDefault="00563886"/>
    <w:p w14:paraId="59663C93" w14:textId="77777777" w:rsidR="00563886" w:rsidRDefault="00000000">
      <w:r>
        <w:t>Des Wirts Gehilfe aber sprach,</w:t>
      </w:r>
    </w:p>
    <w:p w14:paraId="422EC79E" w14:textId="77777777" w:rsidR="00563886" w:rsidRDefault="00000000">
      <w:r>
        <w:t>"ich bring ihn euch in einem Mal."</w:t>
      </w:r>
    </w:p>
    <w:p w14:paraId="17ACC7AD" w14:textId="77777777" w:rsidR="00563886" w:rsidRDefault="00563886"/>
    <w:p w14:paraId="5A74F211" w14:textId="77777777" w:rsidR="00563886" w:rsidRDefault="00000000">
      <w:r>
        <w:t>Da lachten sie den Burschen aus,</w:t>
      </w:r>
    </w:p>
    <w:p w14:paraId="5377552F" w14:textId="77777777" w:rsidR="00563886" w:rsidRDefault="00000000">
      <w:r>
        <w:t>"das Leben lass nicht für die Braut!"</w:t>
      </w:r>
    </w:p>
    <w:p w14:paraId="240BD234" w14:textId="77777777" w:rsidR="00563886" w:rsidRDefault="00000000">
      <w:r>
        <w:t>Doch legte er die Schürze ab,</w:t>
      </w:r>
    </w:p>
    <w:p w14:paraId="748BDE78" w14:textId="77777777" w:rsidR="00563886" w:rsidRDefault="00000000">
      <w:r>
        <w:t>und pilgerte zum Felsenplatz.</w:t>
      </w:r>
    </w:p>
    <w:p w14:paraId="34E289AC" w14:textId="77777777" w:rsidR="00563886" w:rsidRDefault="00563886"/>
    <w:p w14:paraId="71C84A7F" w14:textId="77777777" w:rsidR="00563886" w:rsidRDefault="00000000">
      <w:r>
        <w:t>Wie er den Löwen liegen sah,</w:t>
      </w:r>
    </w:p>
    <w:p w14:paraId="2BDEE120" w14:textId="77777777" w:rsidR="00563886" w:rsidRDefault="00000000">
      <w:r>
        <w:t>da sprach er diesen folglich an:</w:t>
      </w:r>
    </w:p>
    <w:p w14:paraId="206F4D30" w14:textId="77777777" w:rsidR="00563886" w:rsidRDefault="00000000">
      <w:r>
        <w:t>"Komm mit mit mir und dir geschieht,</w:t>
      </w:r>
    </w:p>
    <w:p w14:paraId="68F0E5A1" w14:textId="77777777" w:rsidR="00563886" w:rsidRDefault="00000000">
      <w:r>
        <w:t>kein Unheil mehr, das schwöre ich.</w:t>
      </w:r>
    </w:p>
    <w:p w14:paraId="7CA63E5B" w14:textId="77777777" w:rsidR="00563886" w:rsidRDefault="00000000">
      <w:r>
        <w:t>Ich kam nicht her um Leid zu tun,</w:t>
      </w:r>
    </w:p>
    <w:p w14:paraId="10B32658" w14:textId="77777777" w:rsidR="00563886" w:rsidRDefault="00000000">
      <w:r>
        <w:t>doch zürnt sich da mein Herze schon,</w:t>
      </w:r>
    </w:p>
    <w:p w14:paraId="43D2A60E" w14:textId="77777777" w:rsidR="00563886" w:rsidRDefault="00000000">
      <w:r>
        <w:t>wenn immer mehr der Männer geh'n,</w:t>
      </w:r>
    </w:p>
    <w:p w14:paraId="033947BF" w14:textId="77777777" w:rsidR="00563886" w:rsidRDefault="00000000">
      <w:r>
        <w:t>zu sterben, o von dir erlegt.</w:t>
      </w:r>
    </w:p>
    <w:p w14:paraId="47822A00" w14:textId="77777777" w:rsidR="00563886" w:rsidRDefault="00000000">
      <w:r>
        <w:t>Der Wirt sagt schon, wenn das so bleibt,</w:t>
      </w:r>
    </w:p>
    <w:p w14:paraId="67922402" w14:textId="77777777" w:rsidR="00563886" w:rsidRDefault="00000000">
      <w:r>
        <w:t>dann sind wir auf der Straße bald."</w:t>
      </w:r>
    </w:p>
    <w:p w14:paraId="6C7C41AE" w14:textId="77777777" w:rsidR="00563886" w:rsidRDefault="00563886"/>
    <w:p w14:paraId="75F0B20F" w14:textId="77777777" w:rsidR="00563886" w:rsidRDefault="00000000">
      <w:r>
        <w:t>Und wie der Löwe dies vernahm,</w:t>
      </w:r>
    </w:p>
    <w:p w14:paraId="2DEBE169" w14:textId="77777777" w:rsidR="00563886" w:rsidRDefault="00000000">
      <w:r>
        <w:t>er also dann zum Burschen sprach,</w:t>
      </w:r>
    </w:p>
    <w:p w14:paraId="4D334BA4" w14:textId="77777777" w:rsidR="00563886" w:rsidRDefault="00000000">
      <w:r>
        <w:t>"dann komm ich mit, wenn das dann heißt,</w:t>
      </w:r>
    </w:p>
    <w:p w14:paraId="43E9ABE5" w14:textId="77777777" w:rsidR="00563886" w:rsidRDefault="00000000">
      <w:r>
        <w:t>dass man mich nicht mehr stören braucht."</w:t>
      </w:r>
    </w:p>
    <w:p w14:paraId="76743772" w14:textId="77777777" w:rsidR="00563886" w:rsidRDefault="00563886"/>
    <w:p w14:paraId="638006A6" w14:textId="77777777" w:rsidR="00563886" w:rsidRDefault="00000000">
      <w:r>
        <w:t>Und so marschierte Seit' and Seit',</w:t>
      </w:r>
    </w:p>
    <w:p w14:paraId="418C006C" w14:textId="77777777" w:rsidR="00563886" w:rsidRDefault="00000000">
      <w:r>
        <w:t>der Löwe und der Bursch zu zweit,</w:t>
      </w:r>
    </w:p>
    <w:p w14:paraId="32F8FB36" w14:textId="77777777" w:rsidR="00563886" w:rsidRDefault="00000000">
      <w:r>
        <w:lastRenderedPageBreak/>
        <w:t>zum Schlosse hin. Da staunte man,</w:t>
      </w:r>
    </w:p>
    <w:p w14:paraId="14CA2781" w14:textId="77777777" w:rsidR="00563886" w:rsidRDefault="00000000">
      <w:r>
        <w:t>als man die beiden kommen sah.</w:t>
      </w:r>
    </w:p>
    <w:p w14:paraId="2A5A2E05" w14:textId="77777777" w:rsidR="00563886" w:rsidRDefault="00563886"/>
    <w:p w14:paraId="60A44B75" w14:textId="77777777" w:rsidR="00563886" w:rsidRDefault="00000000">
      <w:r>
        <w:t>Der König aber trotze dem:</w:t>
      </w:r>
    </w:p>
    <w:p w14:paraId="19EFB8F3" w14:textId="77777777" w:rsidR="00563886" w:rsidRDefault="00000000">
      <w:r>
        <w:t>"getötet wollte ich ihn her."</w:t>
      </w:r>
    </w:p>
    <w:p w14:paraId="1C96F5E8" w14:textId="77777777" w:rsidR="00563886" w:rsidRDefault="00000000">
      <w:r>
        <w:t>Doch widersprachen viele da,</w:t>
      </w:r>
    </w:p>
    <w:p w14:paraId="66647E86" w14:textId="77777777" w:rsidR="00563886" w:rsidRDefault="00000000">
      <w:r>
        <w:t>"ihn tot, das hast du nicht gesagt!"</w:t>
      </w:r>
    </w:p>
    <w:p w14:paraId="3856D231" w14:textId="77777777" w:rsidR="00563886" w:rsidRDefault="00563886"/>
    <w:p w14:paraId="75CA70C6" w14:textId="77777777" w:rsidR="00563886" w:rsidRDefault="00000000">
      <w:r>
        <w:t>Und dort im großen Königssaal,</w:t>
      </w:r>
    </w:p>
    <w:p w14:paraId="72554700" w14:textId="77777777" w:rsidR="00563886" w:rsidRDefault="00000000">
      <w:r>
        <w:t>da wurde noch am selben Tag,</w:t>
      </w:r>
    </w:p>
    <w:p w14:paraId="4C91BA91" w14:textId="77777777" w:rsidR="00563886" w:rsidRDefault="00000000">
      <w:r>
        <w:t>der Bursche mit der Braut vermählt,</w:t>
      </w:r>
    </w:p>
    <w:p w14:paraId="0DAF385A" w14:textId="77777777" w:rsidR="00563886" w:rsidRDefault="00000000">
      <w:r>
        <w:t>und viel wurd' auch das Tier genährt,</w:t>
      </w:r>
    </w:p>
    <w:p w14:paraId="161188D9" w14:textId="77777777" w:rsidR="00563886" w:rsidRDefault="00000000">
      <w:r>
        <w:t>bis dass der Löwe müde dann,</w:t>
      </w:r>
    </w:p>
    <w:p w14:paraId="39BBB07E" w14:textId="77777777" w:rsidR="00563886" w:rsidRDefault="00000000">
      <w:r>
        <w:t>im Walde in die Nacht verschwand.</w:t>
      </w:r>
    </w:p>
    <w:p w14:paraId="706EAC6F" w14:textId="77777777" w:rsidR="00563886" w:rsidRDefault="00000000">
      <w:r>
        <w:br w:type="page"/>
      </w:r>
    </w:p>
    <w:p w14:paraId="60DA1648" w14:textId="77777777" w:rsidR="00563886" w:rsidRDefault="00000000">
      <w:pPr>
        <w:pStyle w:val="berschrift2"/>
      </w:pPr>
      <w:bookmarkStart w:id="6" w:name="_Toc200741674"/>
      <w:r>
        <w:lastRenderedPageBreak/>
        <w:t>Der Gott hörte</w:t>
      </w:r>
      <w:bookmarkEnd w:id="6"/>
    </w:p>
    <w:p w14:paraId="2995C104" w14:textId="77777777" w:rsidR="00563886" w:rsidRDefault="00563886"/>
    <w:p w14:paraId="711A8FC4" w14:textId="77777777" w:rsidR="00563886" w:rsidRDefault="00000000">
      <w:r>
        <w:t>Und willst du es gestehen, dass,</w:t>
      </w:r>
    </w:p>
    <w:p w14:paraId="230A3FD3" w14:textId="77777777" w:rsidR="00563886" w:rsidRDefault="00000000">
      <w:r>
        <w:t>die Tochter mir genommen hast?</w:t>
      </w:r>
    </w:p>
    <w:p w14:paraId="5B3F5199" w14:textId="77777777" w:rsidR="00563886" w:rsidRDefault="00563886"/>
    <w:p w14:paraId="272A5385" w14:textId="77777777" w:rsidR="00563886" w:rsidRDefault="00000000">
      <w:r>
        <w:t>Der Sünde bin ich ledig, Herr,</w:t>
      </w:r>
    </w:p>
    <w:p w14:paraId="1DD2CF3D" w14:textId="77777777" w:rsidR="00563886" w:rsidRDefault="00000000">
      <w:r>
        <w:t>seitdem ich Gott begegnete.</w:t>
      </w:r>
    </w:p>
    <w:p w14:paraId="3B651A4C" w14:textId="77777777" w:rsidR="00563886" w:rsidRDefault="00563886"/>
    <w:p w14:paraId="30AEA5DC" w14:textId="77777777" w:rsidR="00563886" w:rsidRDefault="00000000">
      <w:r>
        <w:t>Begegnet bist du also Gott?</w:t>
      </w:r>
    </w:p>
    <w:p w14:paraId="371DB101" w14:textId="77777777" w:rsidR="00563886" w:rsidRDefault="00000000">
      <w:r>
        <w:t>Doch selber lügen tust du noch!</w:t>
      </w:r>
    </w:p>
    <w:p w14:paraId="091C432A" w14:textId="77777777" w:rsidR="00563886" w:rsidRDefault="00563886"/>
    <w:p w14:paraId="1C4966E5" w14:textId="77777777" w:rsidR="00563886" w:rsidRDefault="00000000">
      <w:r>
        <w:t>Ich lüge nicht. Er sagte mir,</w:t>
      </w:r>
    </w:p>
    <w:p w14:paraId="46FD215A" w14:textId="77777777" w:rsidR="00563886" w:rsidRDefault="00000000">
      <w:r>
        <w:t>was unsrer kleinen Welt passiert.</w:t>
      </w:r>
    </w:p>
    <w:p w14:paraId="77F56271" w14:textId="77777777" w:rsidR="00563886" w:rsidRDefault="00563886"/>
    <w:p w14:paraId="1BCE86B5" w14:textId="77777777" w:rsidR="00563886" w:rsidRDefault="00000000">
      <w:r>
        <w:t>Die Welt ist groß, das weißt du nicht!</w:t>
      </w:r>
    </w:p>
    <w:p w14:paraId="5D1298C1" w14:textId="77777777" w:rsidR="00563886" w:rsidRDefault="00000000">
      <w:r>
        <w:t>Was sagt er also? Los, dann sprich!</w:t>
      </w:r>
    </w:p>
    <w:p w14:paraId="2D7B1D80" w14:textId="77777777" w:rsidR="00563886" w:rsidRDefault="00563886"/>
    <w:p w14:paraId="672774DD" w14:textId="77777777" w:rsidR="00563886" w:rsidRDefault="00000000">
      <w:r>
        <w:t>Wer mit dem Blinden auch nur spricht,</w:t>
      </w:r>
    </w:p>
    <w:p w14:paraId="6FBB396B" w14:textId="77777777" w:rsidR="00563886" w:rsidRDefault="00000000">
      <w:r>
        <w:t>die Klinge hält ihm vors Gesicht -</w:t>
      </w:r>
    </w:p>
    <w:p w14:paraId="7C96B6BA" w14:textId="77777777" w:rsidR="00563886" w:rsidRDefault="00563886"/>
    <w:p w14:paraId="3CECFD53" w14:textId="77777777" w:rsidR="00563886" w:rsidRDefault="00000000">
      <w:r>
        <w:t>Was dann? Was wird dem Mann gescheh'n,</w:t>
      </w:r>
    </w:p>
    <w:p w14:paraId="6ABF2773" w14:textId="77777777" w:rsidR="00563886" w:rsidRDefault="00000000">
      <w:r>
        <w:t>der sich nach seiner Tochter sehnt?</w:t>
      </w:r>
    </w:p>
    <w:p w14:paraId="42595FDD" w14:textId="77777777" w:rsidR="00563886" w:rsidRDefault="00563886"/>
    <w:p w14:paraId="79BF6923" w14:textId="77777777" w:rsidR="00563886" w:rsidRDefault="00000000">
      <w:r>
        <w:t>Die Tochter dennoch wählte mich,</w:t>
      </w:r>
    </w:p>
    <w:p w14:paraId="3F316B56" w14:textId="77777777" w:rsidR="00563886" w:rsidRDefault="00000000">
      <w:r>
        <w:t>ob das den Vater auch vernicht'.</w:t>
      </w:r>
    </w:p>
    <w:p w14:paraId="65EF9363" w14:textId="77777777" w:rsidR="00563886" w:rsidRDefault="00563886"/>
    <w:p w14:paraId="32F6324E" w14:textId="77777777" w:rsidR="00563886" w:rsidRDefault="00000000">
      <w:r>
        <w:t>Das lass nur meine Sorge sein!</w:t>
      </w:r>
    </w:p>
    <w:p w14:paraId="29F49F0C" w14:textId="77777777" w:rsidR="00563886" w:rsidRDefault="00000000">
      <w:r>
        <w:t>Jetzt sprich! Was ist dir prophezeit?</w:t>
      </w:r>
    </w:p>
    <w:p w14:paraId="2886587E" w14:textId="77777777" w:rsidR="00563886" w:rsidRDefault="00563886"/>
    <w:p w14:paraId="44FD980A" w14:textId="77777777" w:rsidR="00563886" w:rsidRDefault="00000000">
      <w:r>
        <w:t>Der wird sich unvermeidbar bald,</w:t>
      </w:r>
    </w:p>
    <w:p w14:paraId="4FBE8F4C" w14:textId="77777777" w:rsidR="00563886" w:rsidRDefault="00000000">
      <w:r>
        <w:t>als Bäumlein seh'n im Eichenwald.</w:t>
      </w:r>
    </w:p>
    <w:p w14:paraId="5C8C4461" w14:textId="77777777" w:rsidR="00563886" w:rsidRDefault="00563886"/>
    <w:p w14:paraId="0C281B0D" w14:textId="77777777" w:rsidR="00563886" w:rsidRDefault="00000000">
      <w:r>
        <w:t>Als Bäumlein? Sprich dich besser aus!</w:t>
      </w:r>
    </w:p>
    <w:p w14:paraId="79A28514" w14:textId="77777777" w:rsidR="00563886" w:rsidRDefault="00000000">
      <w:r>
        <w:t>Kein Baum hält eine Klinge auf.</w:t>
      </w:r>
    </w:p>
    <w:p w14:paraId="6AD85BC8" w14:textId="77777777" w:rsidR="00563886" w:rsidRDefault="00563886"/>
    <w:p w14:paraId="0945E9E4" w14:textId="77777777" w:rsidR="00563886" w:rsidRDefault="00000000">
      <w:r>
        <w:t>Wohl wahr. Ein Baum hat keine Hand,</w:t>
      </w:r>
    </w:p>
    <w:p w14:paraId="5A2A8866" w14:textId="77777777" w:rsidR="00563886" w:rsidRDefault="00000000">
      <w:r>
        <w:t>die selbst ein Schwerte schwingen kann.</w:t>
      </w:r>
    </w:p>
    <w:p w14:paraId="2CBF9037" w14:textId="77777777" w:rsidR="00563886" w:rsidRDefault="00563886"/>
    <w:p w14:paraId="4C0C5BAE" w14:textId="77777777" w:rsidR="00563886" w:rsidRDefault="00000000">
      <w:r>
        <w:t>So ist es. Also sagst du, dass,</w:t>
      </w:r>
    </w:p>
    <w:p w14:paraId="112609EA" w14:textId="77777777" w:rsidR="00563886" w:rsidRDefault="00000000">
      <w:r>
        <w:t>du eben grad gelogen hast?</w:t>
      </w:r>
    </w:p>
    <w:p w14:paraId="7B571877" w14:textId="77777777" w:rsidR="00563886" w:rsidRDefault="00563886"/>
    <w:p w14:paraId="575291DA" w14:textId="77777777" w:rsidR="00563886" w:rsidRDefault="00000000">
      <w:r>
        <w:t>Die Worte kamen nicht von mir,</w:t>
      </w:r>
    </w:p>
    <w:p w14:paraId="15B24585" w14:textId="77777777" w:rsidR="00563886" w:rsidRDefault="00000000">
      <w:r>
        <w:t>ich hörte sie und gab sie dir.</w:t>
      </w:r>
    </w:p>
    <w:p w14:paraId="7321B350" w14:textId="77777777" w:rsidR="00563886" w:rsidRDefault="00563886"/>
    <w:p w14:paraId="6EE90683" w14:textId="77777777" w:rsidR="00563886" w:rsidRDefault="00000000">
      <w:r>
        <w:lastRenderedPageBreak/>
        <w:t>Dann hast du sie wohl nicht gehört.</w:t>
      </w:r>
    </w:p>
    <w:p w14:paraId="7CABB291" w14:textId="77777777" w:rsidR="00563886" w:rsidRDefault="00000000">
      <w:r>
        <w:t>Vielleicht fällt dir das Hören schwer.</w:t>
      </w:r>
    </w:p>
    <w:p w14:paraId="61EE62EE" w14:textId="77777777" w:rsidR="00563886" w:rsidRDefault="00563886"/>
    <w:p w14:paraId="115620DA" w14:textId="77777777" w:rsidR="00563886" w:rsidRDefault="00000000">
      <w:r>
        <w:t>Dadurch, dass ich ein Blinder bin,</w:t>
      </w:r>
    </w:p>
    <w:p w14:paraId="3036FD40" w14:textId="77777777" w:rsidR="00563886" w:rsidRDefault="00000000">
      <w:r>
        <w:t>sind meine Ohren wohlgestimmt.</w:t>
      </w:r>
    </w:p>
    <w:p w14:paraId="489E409D" w14:textId="77777777" w:rsidR="00563886" w:rsidRDefault="00563886"/>
    <w:p w14:paraId="7A21A1FF" w14:textId="77777777" w:rsidR="00563886" w:rsidRDefault="00000000">
      <w:r>
        <w:t>Dann hast du sicher auch gehört,</w:t>
      </w:r>
    </w:p>
    <w:p w14:paraId="7750A11B" w14:textId="77777777" w:rsidR="00563886" w:rsidRDefault="00000000">
      <w:r>
        <w:t>was zwischen diesen Worten steht.</w:t>
      </w:r>
    </w:p>
    <w:p w14:paraId="6B41712E" w14:textId="77777777" w:rsidR="00563886" w:rsidRDefault="00563886"/>
    <w:p w14:paraId="489FF2F6" w14:textId="77777777" w:rsidR="00563886" w:rsidRDefault="00000000">
      <w:r>
        <w:t>Ein Bäumlein wird schon bald vergeh'n,</w:t>
      </w:r>
    </w:p>
    <w:p w14:paraId="3B38ADF2" w14:textId="77777777" w:rsidR="00563886" w:rsidRDefault="00000000">
      <w:r>
        <w:t>wenn es erst findet Hirsch und Reh.</w:t>
      </w:r>
    </w:p>
    <w:p w14:paraId="0875E9F2" w14:textId="77777777" w:rsidR="00563886" w:rsidRDefault="00563886"/>
    <w:p w14:paraId="2E9C91E7" w14:textId="77777777" w:rsidR="00563886" w:rsidRDefault="00000000">
      <w:r>
        <w:t>Dass das so ist, das weiß bereits,</w:t>
      </w:r>
    </w:p>
    <w:p w14:paraId="47960C1B" w14:textId="77777777" w:rsidR="00563886" w:rsidRDefault="00000000">
      <w:r>
        <w:t>seit tausend Jahren Kind und Greis.</w:t>
      </w:r>
    </w:p>
    <w:p w14:paraId="625B42B2" w14:textId="77777777" w:rsidR="00563886" w:rsidRDefault="00563886"/>
    <w:p w14:paraId="621A8D2A" w14:textId="77777777" w:rsidR="00563886" w:rsidRDefault="00000000">
      <w:r>
        <w:t>Und einer, der die Bäume fällt,</w:t>
      </w:r>
    </w:p>
    <w:p w14:paraId="2FA670AE" w14:textId="77777777" w:rsidR="00563886" w:rsidRDefault="00000000">
      <w:r>
        <w:t>der hat es wohl verstanden schnell.</w:t>
      </w:r>
    </w:p>
    <w:p w14:paraId="1F3D96AF" w14:textId="77777777" w:rsidR="00563886" w:rsidRDefault="00563886"/>
    <w:p w14:paraId="18CA7864" w14:textId="77777777" w:rsidR="00563886" w:rsidRDefault="00000000">
      <w:r>
        <w:t>Ja selbstverständlich hab ich das,</w:t>
      </w:r>
    </w:p>
    <w:p w14:paraId="2A794C60" w14:textId="77777777" w:rsidR="00563886" w:rsidRDefault="00000000">
      <w:r>
        <w:t>schon gleich wie du es mir gesagt.</w:t>
      </w:r>
    </w:p>
    <w:p w14:paraId="0A73D39F" w14:textId="77777777" w:rsidR="00563886" w:rsidRDefault="00563886"/>
    <w:p w14:paraId="188A3EF3" w14:textId="77777777" w:rsidR="00563886" w:rsidRDefault="00000000">
      <w:r>
        <w:t>Warum dann hast du nachgefragt,</w:t>
      </w:r>
    </w:p>
    <w:p w14:paraId="0A9DAEFF" w14:textId="77777777" w:rsidR="00563886" w:rsidRDefault="00000000">
      <w:r>
        <w:t>was dieses wohl bedeuten mag?</w:t>
      </w:r>
    </w:p>
    <w:p w14:paraId="5E4F2162" w14:textId="77777777" w:rsidR="00563886" w:rsidRDefault="00563886"/>
    <w:p w14:paraId="1CC0A803" w14:textId="77777777" w:rsidR="00563886" w:rsidRDefault="00000000">
      <w:r>
        <w:t>Die Jugend heute ist gewiss,</w:t>
      </w:r>
    </w:p>
    <w:p w14:paraId="25FA34C9" w14:textId="77777777" w:rsidR="00563886" w:rsidRDefault="00000000">
      <w:r>
        <w:t>mit jedem bösen Trick bestickt.</w:t>
      </w:r>
    </w:p>
    <w:p w14:paraId="0AC7D79E" w14:textId="77777777" w:rsidR="00563886" w:rsidRDefault="00563886"/>
    <w:p w14:paraId="2FA77EA6" w14:textId="77777777" w:rsidR="00563886" w:rsidRDefault="00000000">
      <w:r>
        <w:t>Dann glaubst du, dass die Tochter dich,</w:t>
      </w:r>
    </w:p>
    <w:p w14:paraId="47B26D43" w14:textId="77777777" w:rsidR="00563886" w:rsidRDefault="00000000">
      <w:r>
        <w:t>bald ebenso betrügen wird?</w:t>
      </w:r>
    </w:p>
    <w:p w14:paraId="23167DB5" w14:textId="77777777" w:rsidR="00563886" w:rsidRDefault="00563886"/>
    <w:p w14:paraId="30E13E7B" w14:textId="77777777" w:rsidR="00563886" w:rsidRDefault="00000000">
      <w:r>
        <w:t>Niemals! Pass auf, was du da sagst!</w:t>
      </w:r>
    </w:p>
    <w:p w14:paraId="4C26B13A" w14:textId="77777777" w:rsidR="00563886" w:rsidRDefault="00000000">
      <w:r>
        <w:t>Am Pfahle stehst gefesselt da.</w:t>
      </w:r>
    </w:p>
    <w:p w14:paraId="0369CEEC" w14:textId="77777777" w:rsidR="00563886" w:rsidRDefault="00563886"/>
    <w:p w14:paraId="0D33E6D7" w14:textId="77777777" w:rsidR="00563886" w:rsidRDefault="00000000">
      <w:r>
        <w:t>Die Lärche spür' ich hinter mir.</w:t>
      </w:r>
    </w:p>
    <w:p w14:paraId="1B2B74F0" w14:textId="77777777" w:rsidR="00563886" w:rsidRDefault="00000000">
      <w:r>
        <w:t>Die Vögel zwischtern, hörst du sie?</w:t>
      </w:r>
    </w:p>
    <w:p w14:paraId="6D31E2D1" w14:textId="77777777" w:rsidR="00563886" w:rsidRDefault="00563886"/>
    <w:p w14:paraId="2DD75EA4" w14:textId="77777777" w:rsidR="00563886" w:rsidRDefault="00000000">
      <w:r>
        <w:t>Ja, nicht nur das, ich seh' sie auch,</w:t>
      </w:r>
    </w:p>
    <w:p w14:paraId="3A569704" w14:textId="77777777" w:rsidR="00563886" w:rsidRDefault="00000000">
      <w:r>
        <w:t>in allen Farben, schön zum schau'n.</w:t>
      </w:r>
    </w:p>
    <w:p w14:paraId="26EC3B56" w14:textId="77777777" w:rsidR="00563886" w:rsidRDefault="00563886"/>
    <w:p w14:paraId="4FAD25A3" w14:textId="77777777" w:rsidR="00563886" w:rsidRDefault="00000000">
      <w:r>
        <w:t>Dann sage mir die Farben an,</w:t>
      </w:r>
    </w:p>
    <w:p w14:paraId="4089BE6C" w14:textId="77777777" w:rsidR="00563886" w:rsidRDefault="00000000">
      <w:r>
        <w:t>dass ich sie mir auch denken kann.</w:t>
      </w:r>
    </w:p>
    <w:p w14:paraId="7F5B17C3" w14:textId="77777777" w:rsidR="00563886" w:rsidRDefault="00563886"/>
    <w:p w14:paraId="64AB8E92" w14:textId="77777777" w:rsidR="00563886" w:rsidRDefault="00000000">
      <w:r>
        <w:t>So wunderschön die Vögelein,</w:t>
      </w:r>
    </w:p>
    <w:p w14:paraId="24896543" w14:textId="77777777" w:rsidR="00563886" w:rsidRDefault="00000000">
      <w:r>
        <w:t>in rot und blau und grün und braun.</w:t>
      </w:r>
    </w:p>
    <w:p w14:paraId="45FE763C" w14:textId="77777777" w:rsidR="00563886" w:rsidRDefault="00563886"/>
    <w:p w14:paraId="4E0AACCB" w14:textId="77777777" w:rsidR="00563886" w:rsidRDefault="00000000">
      <w:r>
        <w:t>Der braune, sag, wie sieht der aus?</w:t>
      </w:r>
    </w:p>
    <w:p w14:paraId="0A93CF27" w14:textId="77777777" w:rsidR="00563886" w:rsidRDefault="00000000">
      <w:r>
        <w:t xml:space="preserve">Hat einen schönen weißen Bauch? </w:t>
      </w:r>
    </w:p>
    <w:p w14:paraId="637EB1C1" w14:textId="77777777" w:rsidR="00563886" w:rsidRDefault="00563886"/>
    <w:p w14:paraId="0E7627DC" w14:textId="77777777" w:rsidR="00563886" w:rsidRDefault="00000000">
      <w:r>
        <w:t>Das hat er, ja! Wie schön's doch ist,</w:t>
      </w:r>
    </w:p>
    <w:p w14:paraId="65E3E83B" w14:textId="77777777" w:rsidR="00563886" w:rsidRDefault="00000000">
      <w:r>
        <w:t>zu sehen ihn im Sonnenlicht.</w:t>
      </w:r>
    </w:p>
    <w:p w14:paraId="7350F9F2" w14:textId="77777777" w:rsidR="00563886" w:rsidRDefault="00563886"/>
    <w:p w14:paraId="0491A2F1" w14:textId="77777777" w:rsidR="00563886" w:rsidRDefault="00000000">
      <w:r>
        <w:t>Wo sitzt sie denn, die Nachtigall?</w:t>
      </w:r>
    </w:p>
    <w:p w14:paraId="6224ABED" w14:textId="77777777" w:rsidR="00563886" w:rsidRDefault="00000000">
      <w:r>
        <w:t>Vielleicht hör' ich sie besser dann.</w:t>
      </w:r>
    </w:p>
    <w:p w14:paraId="33E47BAA" w14:textId="77777777" w:rsidR="00563886" w:rsidRDefault="00563886"/>
    <w:p w14:paraId="5F68F70E" w14:textId="77777777" w:rsidR="00563886" w:rsidRDefault="00000000">
      <w:r>
        <w:t>Dort oben, schau, auf diesem Ast,</w:t>
      </w:r>
    </w:p>
    <w:p w14:paraId="58DACD2B" w14:textId="77777777" w:rsidR="00563886" w:rsidRDefault="00000000">
      <w:r>
        <w:t xml:space="preserve">da macht sie jetzt im Schatten Rast. </w:t>
      </w:r>
    </w:p>
    <w:p w14:paraId="5CFDD8D7" w14:textId="77777777" w:rsidR="00563886" w:rsidRDefault="00563886"/>
    <w:p w14:paraId="1174915E" w14:textId="77777777" w:rsidR="00563886" w:rsidRDefault="00000000">
      <w:r>
        <w:t>Und schwörst du es, dass es so ist?</w:t>
      </w:r>
    </w:p>
    <w:p w14:paraId="3FF96DC8" w14:textId="77777777" w:rsidR="00563886" w:rsidRDefault="00000000">
      <w:r>
        <w:t>Vor Gott als Zeuge gibst du dich?</w:t>
      </w:r>
    </w:p>
    <w:p w14:paraId="5EF5790E" w14:textId="77777777" w:rsidR="00563886" w:rsidRDefault="00563886"/>
    <w:p w14:paraId="0A320167" w14:textId="77777777" w:rsidR="00563886" w:rsidRDefault="00000000">
      <w:r>
        <w:t>Wenn ich's doch sage. Siehst du nicht,</w:t>
      </w:r>
    </w:p>
    <w:p w14:paraId="3B6C94CD" w14:textId="77777777" w:rsidR="00563886" w:rsidRDefault="00000000">
      <w:r>
        <w:t>wie schön die Nachtigall da sitzt?</w:t>
      </w:r>
    </w:p>
    <w:p w14:paraId="4F9541C8" w14:textId="77777777" w:rsidR="00563886" w:rsidRDefault="00563886"/>
    <w:p w14:paraId="2C09702C" w14:textId="77777777" w:rsidR="00563886" w:rsidRDefault="00000000">
      <w:r>
        <w:t>Wie tot wohl muss ein Vogel sein,</w:t>
      </w:r>
    </w:p>
    <w:p w14:paraId="01210BA6" w14:textId="77777777" w:rsidR="00563886" w:rsidRDefault="00000000">
      <w:r>
        <w:t>der ist im Märzen anzuschau'n?</w:t>
      </w:r>
    </w:p>
    <w:p w14:paraId="6BC8939A" w14:textId="77777777" w:rsidR="00563886" w:rsidRDefault="00563886"/>
    <w:p w14:paraId="08D372E9" w14:textId="77777777" w:rsidR="00563886" w:rsidRDefault="00000000">
      <w:r>
        <w:t>Was sagst du da? Sie sitzt doch da,</w:t>
      </w:r>
    </w:p>
    <w:p w14:paraId="32EC0C51" w14:textId="77777777" w:rsidR="00563886" w:rsidRDefault="00000000">
      <w:r>
        <w:t>die schöne braune Nachtigall.</w:t>
      </w:r>
    </w:p>
    <w:p w14:paraId="24A157B1" w14:textId="77777777" w:rsidR="00563886" w:rsidRDefault="00563886"/>
    <w:p w14:paraId="5CADFA17" w14:textId="77777777" w:rsidR="00563886" w:rsidRDefault="00000000">
      <w:r>
        <w:t>Das tut sie nicht, erst im April,</w:t>
      </w:r>
    </w:p>
    <w:p w14:paraId="19602790" w14:textId="77777777" w:rsidR="00563886" w:rsidRDefault="00000000">
      <w:r>
        <w:t>wo sie erst da ist, sagt man sich.</w:t>
      </w:r>
    </w:p>
    <w:p w14:paraId="18DA85AC" w14:textId="77777777" w:rsidR="00563886" w:rsidRDefault="00563886"/>
    <w:p w14:paraId="1246E078" w14:textId="77777777" w:rsidR="00563886" w:rsidRDefault="00000000">
      <w:r>
        <w:t>Was man sich sagt, erspare mir,</w:t>
      </w:r>
    </w:p>
    <w:p w14:paraId="441E0BEC" w14:textId="77777777" w:rsidR="00563886" w:rsidRDefault="00000000">
      <w:r>
        <w:t>wo du sie selber gar nicht siehst!</w:t>
      </w:r>
    </w:p>
    <w:p w14:paraId="4FBC3CA4" w14:textId="77777777" w:rsidR="00563886" w:rsidRDefault="00563886"/>
    <w:p w14:paraId="036F4C9A" w14:textId="77777777" w:rsidR="00563886" w:rsidRDefault="00000000">
      <w:r>
        <w:t>Nicht mit den Augen sehe ich,</w:t>
      </w:r>
    </w:p>
    <w:p w14:paraId="5FDA6E6F" w14:textId="77777777" w:rsidR="00563886" w:rsidRDefault="00000000">
      <w:r>
        <w:t>mit meinen Ohren, Geist und Sinn.</w:t>
      </w:r>
    </w:p>
    <w:p w14:paraId="59CB84E5" w14:textId="77777777" w:rsidR="00563886" w:rsidRDefault="00563886"/>
    <w:p w14:paraId="6FB62698" w14:textId="77777777" w:rsidR="00563886" w:rsidRDefault="00000000">
      <w:r>
        <w:t>Du glaubst, dass du ein Schlauer bist!</w:t>
      </w:r>
    </w:p>
    <w:p w14:paraId="39F39A84" w14:textId="77777777" w:rsidR="00563886" w:rsidRDefault="00000000">
      <w:r>
        <w:t>Hat das wohl Gott dir auch geschickt?</w:t>
      </w:r>
    </w:p>
    <w:p w14:paraId="517B9930" w14:textId="77777777" w:rsidR="00563886" w:rsidRDefault="00563886"/>
    <w:p w14:paraId="0DB09B1C" w14:textId="77777777" w:rsidR="00563886" w:rsidRDefault="00000000">
      <w:r>
        <w:t>Das Leben hat mich so gemacht,</w:t>
      </w:r>
    </w:p>
    <w:p w14:paraId="4B3B3E63" w14:textId="77777777" w:rsidR="00563886" w:rsidRDefault="00000000">
      <w:r>
        <w:t>kein Gott, der dafür nötig war.</w:t>
      </w:r>
    </w:p>
    <w:p w14:paraId="3AD5452A" w14:textId="77777777" w:rsidR="00563886" w:rsidRDefault="00563886"/>
    <w:p w14:paraId="22CB3700" w14:textId="77777777" w:rsidR="00563886" w:rsidRDefault="00000000">
      <w:r>
        <w:t>Kein Gott? Du sprichst, als sagtest du,</w:t>
      </w:r>
    </w:p>
    <w:p w14:paraId="6909AD33" w14:textId="77777777" w:rsidR="00563886" w:rsidRDefault="00000000">
      <w:r>
        <w:t>nicht den alleine gibt es nur!</w:t>
      </w:r>
    </w:p>
    <w:p w14:paraId="33467231" w14:textId="77777777" w:rsidR="00563886" w:rsidRDefault="00563886"/>
    <w:p w14:paraId="30979486" w14:textId="77777777" w:rsidR="00563886" w:rsidRDefault="00000000">
      <w:r>
        <w:t>Wer weiß das schon? Ich weiß nur, dass,</w:t>
      </w:r>
    </w:p>
    <w:p w14:paraId="4229A089" w14:textId="77777777" w:rsidR="00563886" w:rsidRDefault="00000000">
      <w:r>
        <w:t>er erst zu mir gesprochen hat.</w:t>
      </w:r>
    </w:p>
    <w:p w14:paraId="52008907" w14:textId="77777777" w:rsidR="00563886" w:rsidRDefault="00563886"/>
    <w:p w14:paraId="7995A28A" w14:textId="77777777" w:rsidR="00563886" w:rsidRDefault="00000000">
      <w:r>
        <w:t>Das hat er wohl, jetzt glaub' ich dir.</w:t>
      </w:r>
    </w:p>
    <w:p w14:paraId="7C896F88" w14:textId="77777777" w:rsidR="00563886" w:rsidRDefault="00000000">
      <w:r>
        <w:t>Ich bind dich auch gleich los von hier.</w:t>
      </w:r>
    </w:p>
    <w:p w14:paraId="3F88A7B9" w14:textId="77777777" w:rsidR="00563886" w:rsidRDefault="00563886"/>
    <w:p w14:paraId="78972CA9" w14:textId="77777777" w:rsidR="00563886" w:rsidRDefault="00000000">
      <w:r>
        <w:t>Und wenn's zuletzt ein andrer tut,</w:t>
      </w:r>
    </w:p>
    <w:p w14:paraId="5A994209" w14:textId="77777777" w:rsidR="00563886" w:rsidRDefault="00000000">
      <w:r>
        <w:lastRenderedPageBreak/>
        <w:t>dann weiß man auch von dir genug.</w:t>
      </w:r>
    </w:p>
    <w:p w14:paraId="448729D0" w14:textId="77777777" w:rsidR="00563886" w:rsidRDefault="00563886"/>
    <w:p w14:paraId="105BE28A" w14:textId="77777777" w:rsidR="00563886" w:rsidRDefault="00000000">
      <w:r>
        <w:t>Das weiß man, ja, das weiß man dann,</w:t>
      </w:r>
    </w:p>
    <w:p w14:paraId="300E70AC" w14:textId="77777777" w:rsidR="00563886" w:rsidRDefault="00000000">
      <w:r>
        <w:t>doch bin ich da schon außer Lands.</w:t>
      </w:r>
    </w:p>
    <w:p w14:paraId="3505343A" w14:textId="77777777" w:rsidR="00563886" w:rsidRDefault="00563886"/>
    <w:p w14:paraId="23B16253" w14:textId="77777777" w:rsidR="00563886" w:rsidRDefault="00000000">
      <w:r>
        <w:t>Das sagen alle. Warte nur,</w:t>
      </w:r>
    </w:p>
    <w:p w14:paraId="6715C80B" w14:textId="77777777" w:rsidR="00563886" w:rsidRDefault="00000000">
      <w:r>
        <w:t>bis man auf einmal nach dir sucht.</w:t>
      </w:r>
    </w:p>
    <w:p w14:paraId="49A8292F" w14:textId="77777777" w:rsidR="00563886" w:rsidRDefault="00563886"/>
    <w:p w14:paraId="5340CC16" w14:textId="77777777" w:rsidR="00563886" w:rsidRDefault="00000000">
      <w:r>
        <w:t>Du glaubst, dass jemand sich drum schert,</w:t>
      </w:r>
    </w:p>
    <w:p w14:paraId="77E243ED" w14:textId="77777777" w:rsidR="00563886" w:rsidRDefault="00000000">
      <w:r>
        <w:t>wenn du von dieser Erde gehst?</w:t>
      </w:r>
    </w:p>
    <w:p w14:paraId="3E54D66E" w14:textId="77777777" w:rsidR="00563886" w:rsidRDefault="00563886"/>
    <w:p w14:paraId="57B31333" w14:textId="77777777" w:rsidR="00563886" w:rsidRDefault="00000000">
      <w:r>
        <w:t>Oh nein! Doch wütend wird man sein,</w:t>
      </w:r>
    </w:p>
    <w:p w14:paraId="0BF4722F" w14:textId="77777777" w:rsidR="00563886" w:rsidRDefault="00000000">
      <w:r>
        <w:t>auf dich, der dieses Leid getan.</w:t>
      </w:r>
    </w:p>
    <w:p w14:paraId="3BCD22B5" w14:textId="77777777" w:rsidR="00563886" w:rsidRDefault="00563886"/>
    <w:p w14:paraId="47B944FB" w14:textId="77777777" w:rsidR="00563886" w:rsidRDefault="00000000">
      <w:r>
        <w:t>Das weiß man nicht. Wie sollte man,</w:t>
      </w:r>
    </w:p>
    <w:p w14:paraId="2998391C" w14:textId="77777777" w:rsidR="00563886" w:rsidRDefault="00000000">
      <w:r>
        <w:t>schon wissen, dass dann ich es war?</w:t>
      </w:r>
    </w:p>
    <w:p w14:paraId="4FD3BE8A" w14:textId="77777777" w:rsidR="00563886" w:rsidRDefault="00563886"/>
    <w:p w14:paraId="09418608" w14:textId="77777777" w:rsidR="00563886" w:rsidRDefault="00000000">
      <w:r>
        <w:t>Die Spuren führen allesamt,</w:t>
      </w:r>
    </w:p>
    <w:p w14:paraId="31BFA8D7" w14:textId="77777777" w:rsidR="00563886" w:rsidRDefault="00000000">
      <w:r>
        <w:t>zu deinem Schwert in deiner Hand.</w:t>
      </w:r>
    </w:p>
    <w:p w14:paraId="20BD01F8" w14:textId="77777777" w:rsidR="00563886" w:rsidRDefault="00563886"/>
    <w:p w14:paraId="0E0153F9" w14:textId="77777777" w:rsidR="00563886" w:rsidRDefault="00000000">
      <w:r>
        <w:t>Und wie denn? Niemand weiß gewiss,</w:t>
      </w:r>
    </w:p>
    <w:p w14:paraId="63FF38DE" w14:textId="77777777" w:rsidR="00563886" w:rsidRDefault="00000000">
      <w:r>
        <w:t>dass du hier heut' im Walde bist.</w:t>
      </w:r>
    </w:p>
    <w:p w14:paraId="51358C71" w14:textId="77777777" w:rsidR="00563886" w:rsidRDefault="00563886"/>
    <w:p w14:paraId="0E59A531" w14:textId="77777777" w:rsidR="00563886" w:rsidRDefault="00000000">
      <w:r>
        <w:t>Es wissen drei, wo ich grad bin,</w:t>
      </w:r>
    </w:p>
    <w:p w14:paraId="20230FFC" w14:textId="77777777" w:rsidR="00563886" w:rsidRDefault="00000000">
      <w:r>
        <w:t>auch wenn du meinst, das das nicht stimmt.</w:t>
      </w:r>
    </w:p>
    <w:p w14:paraId="7C28FF73" w14:textId="77777777" w:rsidR="00563886" w:rsidRDefault="00563886"/>
    <w:p w14:paraId="4BDCD4DD" w14:textId="77777777" w:rsidR="00563886" w:rsidRDefault="00000000">
      <w:r>
        <w:t>Da lach ich doch. Dann sage mir,</w:t>
      </w:r>
    </w:p>
    <w:p w14:paraId="71DF0650" w14:textId="77777777" w:rsidR="00563886" w:rsidRDefault="00000000">
      <w:r>
        <w:t>wer deine Krüppelfreunde sind!</w:t>
      </w:r>
    </w:p>
    <w:p w14:paraId="140217B6" w14:textId="77777777" w:rsidR="00563886" w:rsidRDefault="00563886"/>
    <w:p w14:paraId="2F546348" w14:textId="77777777" w:rsidR="00563886" w:rsidRDefault="00000000">
      <w:r>
        <w:t>Der erste, der von mir hier weiß,</w:t>
      </w:r>
    </w:p>
    <w:p w14:paraId="5371838B" w14:textId="77777777" w:rsidR="00563886" w:rsidRDefault="00000000">
      <w:r>
        <w:t>bist du, der mit der Klinge streicht.</w:t>
      </w:r>
    </w:p>
    <w:p w14:paraId="44D042CA" w14:textId="77777777" w:rsidR="00563886" w:rsidRDefault="00563886"/>
    <w:p w14:paraId="049F0A51" w14:textId="77777777" w:rsidR="00563886" w:rsidRDefault="00000000">
      <w:r>
        <w:t>Oh weh! Oh weh! Ich lach mich rund.</w:t>
      </w:r>
    </w:p>
    <w:p w14:paraId="645B6B1D" w14:textId="77777777" w:rsidR="00563886" w:rsidRDefault="00000000">
      <w:r>
        <w:t>Nicht retten wird dich dieser Grund.</w:t>
      </w:r>
    </w:p>
    <w:p w14:paraId="22291F63" w14:textId="77777777" w:rsidR="00563886" w:rsidRDefault="00563886"/>
    <w:p w14:paraId="1EA5E95E" w14:textId="77777777" w:rsidR="00563886" w:rsidRDefault="00000000">
      <w:r>
        <w:t>Das ist wohl wahr. Doch wisse nur,</w:t>
      </w:r>
    </w:p>
    <w:p w14:paraId="5DF66ACD" w14:textId="77777777" w:rsidR="00563886" w:rsidRDefault="00000000">
      <w:r>
        <w:t>dass du damit bald leben musst!</w:t>
      </w:r>
    </w:p>
    <w:p w14:paraId="516C2864" w14:textId="77777777" w:rsidR="00563886" w:rsidRDefault="00563886"/>
    <w:p w14:paraId="3D567013" w14:textId="77777777" w:rsidR="00563886" w:rsidRDefault="00000000">
      <w:r>
        <w:t>Noch schlimmer, als es jetzt schon ist,</w:t>
      </w:r>
    </w:p>
    <w:p w14:paraId="38166A63" w14:textId="77777777" w:rsidR="00563886" w:rsidRDefault="00000000">
      <w:r>
        <w:t>das wird es auch nach heute nicht.</w:t>
      </w:r>
    </w:p>
    <w:p w14:paraId="4EFC1781" w14:textId="77777777" w:rsidR="00563886" w:rsidRDefault="00563886"/>
    <w:p w14:paraId="381E8AE7" w14:textId="77777777" w:rsidR="00563886" w:rsidRDefault="00000000">
      <w:r>
        <w:t>Das wird sich zeigen. Ist es denn,</w:t>
      </w:r>
    </w:p>
    <w:p w14:paraId="06C38DFF" w14:textId="77777777" w:rsidR="00563886" w:rsidRDefault="00000000">
      <w:r>
        <w:t>abscheulich, dass ich nichts erkenn?</w:t>
      </w:r>
    </w:p>
    <w:p w14:paraId="172B2D75" w14:textId="77777777" w:rsidR="00563886" w:rsidRDefault="00563886"/>
    <w:p w14:paraId="6E7B8F5C" w14:textId="77777777" w:rsidR="00563886" w:rsidRDefault="00000000">
      <w:r>
        <w:t>Abscheulich? Nein! Für mich niemals,</w:t>
      </w:r>
    </w:p>
    <w:p w14:paraId="15379C8F" w14:textId="77777777" w:rsidR="00563886" w:rsidRDefault="00000000">
      <w:r>
        <w:t>doch für die Tochter wär's das Grab.</w:t>
      </w:r>
    </w:p>
    <w:p w14:paraId="117DCF3A" w14:textId="77777777" w:rsidR="00563886" w:rsidRDefault="00563886"/>
    <w:p w14:paraId="22839D2B" w14:textId="77777777" w:rsidR="00563886" w:rsidRDefault="00000000">
      <w:r>
        <w:lastRenderedPageBreak/>
        <w:t>Erkläre mir, was hieße das,</w:t>
      </w:r>
    </w:p>
    <w:p w14:paraId="2E313DD5" w14:textId="77777777" w:rsidR="00563886" w:rsidRDefault="00000000">
      <w:r>
        <w:t>wär' ich der Tochter der Gemahl?</w:t>
      </w:r>
    </w:p>
    <w:p w14:paraId="321DEB99" w14:textId="77777777" w:rsidR="00563886" w:rsidRDefault="00563886"/>
    <w:p w14:paraId="40E4108B" w14:textId="77777777" w:rsidR="00563886" w:rsidRDefault="00000000">
      <w:r>
        <w:t>Sei still! Nicht einmal nimmst du mehr,</w:t>
      </w:r>
    </w:p>
    <w:p w14:paraId="085B74AC" w14:textId="77777777" w:rsidR="00563886" w:rsidRDefault="00000000">
      <w:r>
        <w:t>das Wort Gemahl zum Sprechen her!</w:t>
      </w:r>
    </w:p>
    <w:p w14:paraId="3797AB99" w14:textId="77777777" w:rsidR="00563886" w:rsidRDefault="00563886"/>
    <w:p w14:paraId="509EE080" w14:textId="77777777" w:rsidR="00563886" w:rsidRDefault="00000000">
      <w:r>
        <w:t>Doch was genau nun störte dich,</w:t>
      </w:r>
    </w:p>
    <w:p w14:paraId="7A17791F" w14:textId="77777777" w:rsidR="00563886" w:rsidRDefault="00000000">
      <w:r>
        <w:t>wenn es so wär, wenn das passiert?</w:t>
      </w:r>
    </w:p>
    <w:p w14:paraId="718E864E" w14:textId="77777777" w:rsidR="00563886" w:rsidRDefault="00563886"/>
    <w:p w14:paraId="03C35BD8" w14:textId="77777777" w:rsidR="00563886" w:rsidRDefault="00000000">
      <w:r>
        <w:t>Die Tochter lass ich keinesfalls,</w:t>
      </w:r>
    </w:p>
    <w:p w14:paraId="78A72A88" w14:textId="77777777" w:rsidR="00563886" w:rsidRDefault="00000000">
      <w:r>
        <w:t>mit einem sein, den man belacht.</w:t>
      </w:r>
    </w:p>
    <w:p w14:paraId="4017A508" w14:textId="77777777" w:rsidR="00563886" w:rsidRDefault="00563886"/>
    <w:p w14:paraId="66230709" w14:textId="77777777" w:rsidR="00563886" w:rsidRDefault="00000000">
      <w:r>
        <w:t>Dann ist es Schande, die du fühlst?</w:t>
      </w:r>
    </w:p>
    <w:p w14:paraId="68D1CA05" w14:textId="77777777" w:rsidR="00563886" w:rsidRDefault="00000000">
      <w:r>
        <w:t>Für dich doch etwa selber nicht?</w:t>
      </w:r>
    </w:p>
    <w:p w14:paraId="53401548" w14:textId="77777777" w:rsidR="00563886" w:rsidRDefault="00563886"/>
    <w:p w14:paraId="5C7D4179" w14:textId="77777777" w:rsidR="00563886" w:rsidRDefault="00000000">
      <w:r>
        <w:t>Du hast doch keinen Schimmer, was,</w:t>
      </w:r>
    </w:p>
    <w:p w14:paraId="4C45A263" w14:textId="77777777" w:rsidR="00563886" w:rsidRDefault="00000000">
      <w:r>
        <w:t>die Leute über dich gesagt!</w:t>
      </w:r>
    </w:p>
    <w:p w14:paraId="26738B3B" w14:textId="77777777" w:rsidR="00563886" w:rsidRDefault="00563886"/>
    <w:p w14:paraId="39B1130D" w14:textId="77777777" w:rsidR="00563886" w:rsidRDefault="00000000">
      <w:r>
        <w:t>Was sagen sie denn über mich?</w:t>
      </w:r>
    </w:p>
    <w:p w14:paraId="5934B18A" w14:textId="77777777" w:rsidR="00563886" w:rsidRDefault="00000000">
      <w:r>
        <w:t>Dass ich ein junger Blinder bin?</w:t>
      </w:r>
    </w:p>
    <w:p w14:paraId="558BD07A" w14:textId="77777777" w:rsidR="00563886" w:rsidRDefault="00563886"/>
    <w:p w14:paraId="6FC9ADE3" w14:textId="77777777" w:rsidR="00563886" w:rsidRDefault="00000000">
      <w:r>
        <w:t>Das sagt man, ja! Man sagt sich auch,</w:t>
      </w:r>
    </w:p>
    <w:p w14:paraId="2720C7F1" w14:textId="77777777" w:rsidR="00563886" w:rsidRDefault="00000000">
      <w:r>
        <w:t>du seist mit einer schönen Frau.</w:t>
      </w:r>
    </w:p>
    <w:p w14:paraId="2FA32060" w14:textId="77777777" w:rsidR="00563886" w:rsidRDefault="00563886"/>
    <w:p w14:paraId="201DC2B7" w14:textId="77777777" w:rsidR="00563886" w:rsidRDefault="00000000">
      <w:r>
        <w:t>Und über dich, was spricht man da?</w:t>
      </w:r>
    </w:p>
    <w:p w14:paraId="30C3B708" w14:textId="77777777" w:rsidR="00563886" w:rsidRDefault="00000000">
      <w:r>
        <w:t>Welch böses Wort hat man getan?</w:t>
      </w:r>
    </w:p>
    <w:p w14:paraId="5F516B7F" w14:textId="77777777" w:rsidR="00563886" w:rsidRDefault="00563886"/>
    <w:p w14:paraId="5195CCD0" w14:textId="77777777" w:rsidR="00563886" w:rsidRDefault="00000000">
      <w:r>
        <w:t>Sag mir zuerst, wer es noch weiß,</w:t>
      </w:r>
    </w:p>
    <w:p w14:paraId="7ADF340E" w14:textId="77777777" w:rsidR="00563886" w:rsidRDefault="00000000">
      <w:r>
        <w:t>dass du hier durch den Walde streifst!</w:t>
      </w:r>
    </w:p>
    <w:p w14:paraId="5FDCFDE3" w14:textId="77777777" w:rsidR="00563886" w:rsidRDefault="00563886"/>
    <w:p w14:paraId="3C04D098" w14:textId="77777777" w:rsidR="00563886" w:rsidRDefault="00000000">
      <w:r>
        <w:t>Natürlich! Ja, es weiß davon,</w:t>
      </w:r>
    </w:p>
    <w:p w14:paraId="1FC33CF9" w14:textId="77777777" w:rsidR="00563886" w:rsidRDefault="00000000">
      <w:r>
        <w:t>die Tochter, die noch kommen soll.</w:t>
      </w:r>
    </w:p>
    <w:p w14:paraId="2006E98F" w14:textId="77777777" w:rsidR="00563886" w:rsidRDefault="00563886"/>
    <w:p w14:paraId="443AE944" w14:textId="77777777" w:rsidR="00563886" w:rsidRDefault="00000000">
      <w:r>
        <w:t>O lüge nicht, ich rat es dir!</w:t>
      </w:r>
    </w:p>
    <w:p w14:paraId="2313B923" w14:textId="77777777" w:rsidR="00563886" w:rsidRDefault="00000000">
      <w:r>
        <w:t>Die Tochter kommt niemals hierher.</w:t>
      </w:r>
    </w:p>
    <w:p w14:paraId="46B2289D" w14:textId="77777777" w:rsidR="00563886" w:rsidRDefault="00563886"/>
    <w:p w14:paraId="3BCCF204" w14:textId="77777777" w:rsidR="00563886" w:rsidRDefault="00000000">
      <w:r>
        <w:t>Der dritte aber, der das sieht,</w:t>
      </w:r>
    </w:p>
    <w:p w14:paraId="406D5B45" w14:textId="77777777" w:rsidR="00563886" w:rsidRDefault="00000000">
      <w:r>
        <w:t>was hier zugegen vor sich geht -</w:t>
      </w:r>
    </w:p>
    <w:p w14:paraId="3E533B69" w14:textId="77777777" w:rsidR="00563886" w:rsidRDefault="00563886"/>
    <w:p w14:paraId="1A1B00B7" w14:textId="77777777" w:rsidR="00563886" w:rsidRDefault="00000000">
      <w:r>
        <w:t>Wer ist das? Ja, nun sag es schon!</w:t>
      </w:r>
    </w:p>
    <w:p w14:paraId="18F73098" w14:textId="77777777" w:rsidR="00563886" w:rsidRDefault="00000000">
      <w:r>
        <w:t>Den knöpf ich mir persönlich vor.</w:t>
      </w:r>
    </w:p>
    <w:p w14:paraId="5E0FEEF7" w14:textId="77777777" w:rsidR="00563886" w:rsidRDefault="00563886"/>
    <w:p w14:paraId="244F58F7" w14:textId="77777777" w:rsidR="00563886" w:rsidRDefault="00000000">
      <w:r>
        <w:t>Ist Gott, der jetzt herniederblickt,</w:t>
      </w:r>
    </w:p>
    <w:p w14:paraId="1314D067" w14:textId="77777777" w:rsidR="00563886" w:rsidRDefault="00000000">
      <w:r>
        <w:t>auf diesen Wald, auf mich und dich.</w:t>
      </w:r>
    </w:p>
    <w:p w14:paraId="208BBCA3" w14:textId="77777777" w:rsidR="00563886" w:rsidRDefault="00563886"/>
    <w:p w14:paraId="2BD07C0D" w14:textId="77777777" w:rsidR="00563886" w:rsidRDefault="00000000">
      <w:r>
        <w:t>O Vater! Vater! Hast du bloß,</w:t>
      </w:r>
    </w:p>
    <w:p w14:paraId="7833D975" w14:textId="77777777" w:rsidR="00563886" w:rsidRDefault="00000000">
      <w:r>
        <w:t>den meinen Freund gesehen schon?</w:t>
      </w:r>
    </w:p>
    <w:p w14:paraId="782A5C6E" w14:textId="77777777" w:rsidR="00563886" w:rsidRDefault="00563886"/>
    <w:p w14:paraId="0C28DCC7" w14:textId="77777777" w:rsidR="00563886" w:rsidRDefault="00000000">
      <w:r>
        <w:t>Mein liebes Kind, ja! Komm schnell her!</w:t>
      </w:r>
    </w:p>
    <w:p w14:paraId="16AA78AA" w14:textId="77777777" w:rsidR="00563886" w:rsidRDefault="00000000">
      <w:r>
        <w:t>Ich fand ihn grad, befrei ihn dir.</w:t>
      </w:r>
    </w:p>
    <w:p w14:paraId="24E3D858" w14:textId="77777777" w:rsidR="00563886" w:rsidRDefault="00563886"/>
    <w:p w14:paraId="53EF5F7D" w14:textId="77777777" w:rsidR="00563886" w:rsidRDefault="00000000">
      <w:r>
        <w:t>O schneid ihm schnell die Fesseln los!</w:t>
      </w:r>
    </w:p>
    <w:p w14:paraId="212F2F1B" w14:textId="77777777" w:rsidR="00563886" w:rsidRDefault="00000000">
      <w:r>
        <w:t>Vom Seil sind schon die Arme rot.</w:t>
      </w:r>
    </w:p>
    <w:p w14:paraId="2A2ED97B" w14:textId="77777777" w:rsidR="00563886" w:rsidRDefault="00563886"/>
    <w:p w14:paraId="6259FFC6" w14:textId="77777777" w:rsidR="00563886" w:rsidRDefault="00000000">
      <w:r>
        <w:t>Das Seil ist ab. Er ist befreit.</w:t>
      </w:r>
    </w:p>
    <w:p w14:paraId="31B642B2" w14:textId="77777777" w:rsidR="00563886" w:rsidRDefault="00000000">
      <w:r>
        <w:t>Zum Glück ist nichts gescheh'n, so weit.</w:t>
      </w:r>
    </w:p>
    <w:p w14:paraId="3829727E" w14:textId="77777777" w:rsidR="00563886" w:rsidRDefault="00563886"/>
    <w:p w14:paraId="291A1EB9" w14:textId="77777777" w:rsidR="00563886" w:rsidRDefault="00000000">
      <w:r>
        <w:t>Habt Dank, mein Herr, dass Ihr mich jetzt,</w:t>
      </w:r>
    </w:p>
    <w:p w14:paraId="6A19559A" w14:textId="77777777" w:rsidR="00563886" w:rsidRDefault="00000000">
      <w:r>
        <w:t>erlöst habt von dem Schergenwerk!</w:t>
      </w:r>
    </w:p>
    <w:p w14:paraId="68F5F033" w14:textId="77777777" w:rsidR="00563886" w:rsidRDefault="00000000">
      <w:r>
        <w:br w:type="page"/>
      </w:r>
    </w:p>
    <w:p w14:paraId="3E0CCD03" w14:textId="77777777" w:rsidR="00563886" w:rsidRDefault="00000000">
      <w:pPr>
        <w:pStyle w:val="berschrift2"/>
      </w:pPr>
      <w:bookmarkStart w:id="7" w:name="_Toc200741675"/>
      <w:r>
        <w:lastRenderedPageBreak/>
        <w:t>Die Geister</w:t>
      </w:r>
      <w:bookmarkEnd w:id="7"/>
    </w:p>
    <w:p w14:paraId="0C21C8EE" w14:textId="77777777" w:rsidR="00563886" w:rsidRDefault="00563886"/>
    <w:p w14:paraId="072607F7" w14:textId="77777777" w:rsidR="00563886" w:rsidRDefault="00000000">
      <w:r>
        <w:t>Als man sich am Fest berauschte,</w:t>
      </w:r>
    </w:p>
    <w:p w14:paraId="590C365E" w14:textId="77777777" w:rsidR="00563886" w:rsidRDefault="00000000">
      <w:r>
        <w:t>Pauken schlug und aß und trank,</w:t>
      </w:r>
    </w:p>
    <w:p w14:paraId="448E915C" w14:textId="77777777" w:rsidR="00563886" w:rsidRDefault="00000000">
      <w:r>
        <w:t>kamen still durch Pfad und Schrank,</w:t>
      </w:r>
    </w:p>
    <w:p w14:paraId="2C6B4EC4" w14:textId="77777777" w:rsidR="00563886" w:rsidRDefault="00000000">
      <w:r>
        <w:t>die schwarzen Geister angerannt.</w:t>
      </w:r>
    </w:p>
    <w:p w14:paraId="2BB96E9A" w14:textId="77777777" w:rsidR="00563886" w:rsidRDefault="00563886"/>
    <w:p w14:paraId="03D4C2AC" w14:textId="77777777" w:rsidR="00563886" w:rsidRDefault="00000000">
      <w:r>
        <w:t>Niemand in der Nacht doch lauschte.</w:t>
      </w:r>
    </w:p>
    <w:p w14:paraId="143CE0DB" w14:textId="77777777" w:rsidR="00563886" w:rsidRDefault="00000000">
      <w:r>
        <w:t>Niemand sah, was vor sich ging,</w:t>
      </w:r>
    </w:p>
    <w:p w14:paraId="7E8AF703" w14:textId="77777777" w:rsidR="00563886" w:rsidRDefault="00000000">
      <w:r>
        <w:t>dass ein Diener bösen Sinns,</w:t>
      </w:r>
    </w:p>
    <w:p w14:paraId="34333CE7" w14:textId="77777777" w:rsidR="00563886" w:rsidRDefault="00000000">
      <w:r>
        <w:t>die Geister führte, blitzgeschwind.</w:t>
      </w:r>
    </w:p>
    <w:p w14:paraId="2CB44BDA" w14:textId="77777777" w:rsidR="00563886" w:rsidRDefault="00563886"/>
    <w:p w14:paraId="1BCEAD2F" w14:textId="77777777" w:rsidR="00563886" w:rsidRDefault="00000000">
      <w:r>
        <w:t>Dunkel und mit scharfer Klinge,</w:t>
      </w:r>
    </w:p>
    <w:p w14:paraId="62D6A662" w14:textId="77777777" w:rsidR="00563886" w:rsidRDefault="00000000">
      <w:r>
        <w:t>traten sie ins Licht heraus.</w:t>
      </w:r>
    </w:p>
    <w:p w14:paraId="5FB9F449" w14:textId="77777777" w:rsidR="00563886" w:rsidRDefault="00000000">
      <w:r>
        <w:t>Wer sie sah, der schwieg in Graus,</w:t>
      </w:r>
    </w:p>
    <w:p w14:paraId="7BDD89EE" w14:textId="77777777" w:rsidR="00563886" w:rsidRDefault="00000000">
      <w:r>
        <w:t>und bat zum Himmel hoffend auf.</w:t>
      </w:r>
    </w:p>
    <w:p w14:paraId="7D016180" w14:textId="77777777" w:rsidR="00563886" w:rsidRDefault="00563886"/>
    <w:p w14:paraId="39065706" w14:textId="77777777" w:rsidR="00563886" w:rsidRDefault="00000000">
      <w:r>
        <w:t>Aus dem Saal die lauten Stimmen,</w:t>
      </w:r>
    </w:p>
    <w:p w14:paraId="43454DD5" w14:textId="77777777" w:rsidR="00563886" w:rsidRDefault="00000000">
      <w:r>
        <w:t>sangen erst in frohem Klang,</w:t>
      </w:r>
    </w:p>
    <w:p w14:paraId="54C7B740" w14:textId="77777777" w:rsidR="00563886" w:rsidRDefault="00000000">
      <w:r>
        <w:t>doch die Stimme langsam schwand,</w:t>
      </w:r>
    </w:p>
    <w:p w14:paraId="0CCDE80C" w14:textId="77777777" w:rsidR="00563886" w:rsidRDefault="00000000">
      <w:r>
        <w:t>bis nur mehr einer selber sang.</w:t>
      </w:r>
    </w:p>
    <w:p w14:paraId="524BC703" w14:textId="77777777" w:rsidR="00563886" w:rsidRDefault="00563886"/>
    <w:p w14:paraId="401E8FD6" w14:textId="77777777" w:rsidR="00563886" w:rsidRDefault="00000000">
      <w:r>
        <w:t>Als das Volk zu Neugierszwecken,</w:t>
      </w:r>
    </w:p>
    <w:p w14:paraId="6F80E519" w14:textId="77777777" w:rsidR="00563886" w:rsidRDefault="00000000">
      <w:r>
        <w:t>später zu der Burg dann kam,</w:t>
      </w:r>
    </w:p>
    <w:p w14:paraId="3EE1E08D" w14:textId="77777777" w:rsidR="00563886" w:rsidRDefault="00000000">
      <w:r>
        <w:t>lagen dort im Königssaal,</w:t>
      </w:r>
    </w:p>
    <w:p w14:paraId="7A704D6C" w14:textId="77777777" w:rsidR="00563886" w:rsidRDefault="00000000">
      <w:r>
        <w:t>die Reste noch des Festmahls dar.</w:t>
      </w:r>
    </w:p>
    <w:p w14:paraId="41571E06" w14:textId="77777777" w:rsidR="00563886" w:rsidRDefault="00563886"/>
    <w:p w14:paraId="46279456" w14:textId="77777777" w:rsidR="00563886" w:rsidRDefault="00000000">
      <w:r>
        <w:t>Und es stand in einer Ecke,</w:t>
      </w:r>
    </w:p>
    <w:p w14:paraId="77727E02" w14:textId="77777777" w:rsidR="00563886" w:rsidRDefault="00000000">
      <w:r>
        <w:t>stumm ein bleicher Diener stramm,</w:t>
      </w:r>
    </w:p>
    <w:p w14:paraId="7E58F99A" w14:textId="77777777" w:rsidR="00563886" w:rsidRDefault="00000000">
      <w:r>
        <w:t>der getroffen von sich gab:</w:t>
      </w:r>
    </w:p>
    <w:p w14:paraId="366C71EC" w14:textId="77777777" w:rsidR="00563886" w:rsidRDefault="00000000">
      <w:r>
        <w:t>Nicht einen sah ich in der Nacht.</w:t>
      </w:r>
    </w:p>
    <w:p w14:paraId="795B30A4" w14:textId="77777777" w:rsidR="00563886" w:rsidRDefault="00000000">
      <w:r>
        <w:br w:type="page"/>
      </w:r>
    </w:p>
    <w:p w14:paraId="3A65EF7A" w14:textId="77777777" w:rsidR="00563886" w:rsidRDefault="00000000">
      <w:pPr>
        <w:pStyle w:val="berschrift2"/>
      </w:pPr>
      <w:bookmarkStart w:id="8" w:name="_Toc200741676"/>
      <w:r>
        <w:lastRenderedPageBreak/>
        <w:t>Der König im Sturm</w:t>
      </w:r>
      <w:bookmarkEnd w:id="8"/>
    </w:p>
    <w:p w14:paraId="73A0E45F" w14:textId="77777777" w:rsidR="00563886" w:rsidRDefault="00563886"/>
    <w:p w14:paraId="7E661488" w14:textId="77777777" w:rsidR="00563886" w:rsidRDefault="00000000">
      <w:r>
        <w:t>Eilends, wie wenn Peitschenhiebe,</w:t>
      </w:r>
    </w:p>
    <w:p w14:paraId="2D2EA7B5" w14:textId="77777777" w:rsidR="00563886" w:rsidRDefault="00000000">
      <w:r>
        <w:t>ihre bösen Herren war'n,</w:t>
      </w:r>
    </w:p>
    <w:p w14:paraId="71E49FCB" w14:textId="77777777" w:rsidR="00563886" w:rsidRDefault="00000000">
      <w:r>
        <w:t>jagt' ein König mit zwei Dienern,</w:t>
      </w:r>
    </w:p>
    <w:p w14:paraId="6AD3352A" w14:textId="77777777" w:rsidR="00563886" w:rsidRDefault="00000000">
      <w:r>
        <w:t>durch die stürmisch kalte Nacht.</w:t>
      </w:r>
    </w:p>
    <w:p w14:paraId="43AB875D" w14:textId="77777777" w:rsidR="00563886" w:rsidRDefault="00563886"/>
    <w:p w14:paraId="2674E569" w14:textId="77777777" w:rsidR="00563886" w:rsidRDefault="00000000">
      <w:r>
        <w:t>Als jedoch ein Blitz vom Himmel,</w:t>
      </w:r>
    </w:p>
    <w:p w14:paraId="6D91B2D3" w14:textId="77777777" w:rsidR="00563886" w:rsidRDefault="00000000">
      <w:r>
        <w:t>niederschoss mit böser Wut,</w:t>
      </w:r>
    </w:p>
    <w:p w14:paraId="09864603" w14:textId="77777777" w:rsidR="00563886" w:rsidRDefault="00000000">
      <w:r>
        <w:t>fiel ein Baum auf Mann und Schimmel,</w:t>
      </w:r>
    </w:p>
    <w:p w14:paraId="7F389037" w14:textId="77777777" w:rsidR="00563886" w:rsidRDefault="00000000">
      <w:r>
        <w:t>und die Diener stürzten um.</w:t>
      </w:r>
    </w:p>
    <w:p w14:paraId="380197D9" w14:textId="77777777" w:rsidR="00563886" w:rsidRDefault="00563886"/>
    <w:p w14:paraId="302B4210" w14:textId="77777777" w:rsidR="00563886" w:rsidRDefault="00000000">
      <w:r>
        <w:t>O wie da der König schaute,</w:t>
      </w:r>
    </w:p>
    <w:p w14:paraId="06923EAD" w14:textId="77777777" w:rsidR="00563886" w:rsidRDefault="00000000">
      <w:r>
        <w:t>als dies Unglück ihn befiel.</w:t>
      </w:r>
    </w:p>
    <w:p w14:paraId="337B24AD" w14:textId="77777777" w:rsidR="00563886" w:rsidRDefault="00000000">
      <w:r>
        <w:t>"Dass die Götter sich's erlauben,</w:t>
      </w:r>
    </w:p>
    <w:p w14:paraId="163AD2AC" w14:textId="77777777" w:rsidR="00563886" w:rsidRDefault="00000000">
      <w:r>
        <w:t>dieses Los zu schicken mir!"</w:t>
      </w:r>
    </w:p>
    <w:p w14:paraId="69B0D172" w14:textId="77777777" w:rsidR="00563886" w:rsidRDefault="00563886"/>
    <w:p w14:paraId="3F5FEEC3" w14:textId="77777777" w:rsidR="00563886" w:rsidRDefault="00000000">
      <w:r>
        <w:t>Doch es ritt der gute König,</w:t>
      </w:r>
    </w:p>
    <w:p w14:paraId="5E577B57" w14:textId="77777777" w:rsidR="00563886" w:rsidRDefault="00000000">
      <w:r>
        <w:t>weiter seines Wegs allein,</w:t>
      </w:r>
    </w:p>
    <w:p w14:paraId="5D23A3E7" w14:textId="77777777" w:rsidR="00563886" w:rsidRDefault="00000000">
      <w:r>
        <w:t>wollte er doch unentweget,</w:t>
      </w:r>
    </w:p>
    <w:p w14:paraId="3B53B2F4" w14:textId="77777777" w:rsidR="00563886" w:rsidRDefault="00000000">
      <w:r>
        <w:t>bald in seinem Schlosse sein.</w:t>
      </w:r>
    </w:p>
    <w:p w14:paraId="150512E9" w14:textId="77777777" w:rsidR="00563886" w:rsidRDefault="00563886"/>
    <w:p w14:paraId="7EB32711" w14:textId="77777777" w:rsidR="00563886" w:rsidRDefault="00000000">
      <w:r>
        <w:t>Zeit verging und auf der Straße,</w:t>
      </w:r>
    </w:p>
    <w:p w14:paraId="39EEC0BF" w14:textId="77777777" w:rsidR="00563886" w:rsidRDefault="00000000">
      <w:r>
        <w:t>lag im Weg ein Dornenbusch,</w:t>
      </w:r>
    </w:p>
    <w:p w14:paraId="176525BF" w14:textId="77777777" w:rsidR="00563886" w:rsidRDefault="00000000">
      <w:r>
        <w:t>dass im Sprung sein Hengst in Plage,</w:t>
      </w:r>
    </w:p>
    <w:p w14:paraId="1E65D95F" w14:textId="77777777" w:rsidR="00563886" w:rsidRDefault="00000000">
      <w:r>
        <w:t>hängenblieb mit einem Fuß.</w:t>
      </w:r>
    </w:p>
    <w:p w14:paraId="4450C1D7" w14:textId="77777777" w:rsidR="00563886" w:rsidRDefault="00563886"/>
    <w:p w14:paraId="69293503" w14:textId="77777777" w:rsidR="00563886" w:rsidRDefault="00000000">
      <w:r>
        <w:t>O da fiel das Tier zu Grunde,</w:t>
      </w:r>
    </w:p>
    <w:p w14:paraId="6CE3A11C" w14:textId="77777777" w:rsidR="00563886" w:rsidRDefault="00000000">
      <w:r>
        <w:t>stieß den hohen Reiter ab,</w:t>
      </w:r>
    </w:p>
    <w:p w14:paraId="73A89406" w14:textId="77777777" w:rsidR="00563886" w:rsidRDefault="00000000">
      <w:r>
        <w:t>welcher doch, als wär's ein Wunder,</w:t>
      </w:r>
    </w:p>
    <w:p w14:paraId="254396E7" w14:textId="77777777" w:rsidR="00563886" w:rsidRDefault="00000000">
      <w:r>
        <w:t>ganz und heile wieder stand.</w:t>
      </w:r>
    </w:p>
    <w:p w14:paraId="2D00E4F9" w14:textId="77777777" w:rsidR="00563886" w:rsidRDefault="00563886"/>
    <w:p w14:paraId="165D021F" w14:textId="77777777" w:rsidR="00563886" w:rsidRDefault="00000000">
      <w:r>
        <w:t>Wie nun dort das Tier in Schmerzen,</w:t>
      </w:r>
    </w:p>
    <w:p w14:paraId="092714B0" w14:textId="77777777" w:rsidR="00563886" w:rsidRDefault="00000000">
      <w:r>
        <w:t>rief und kläglich wieherte,</w:t>
      </w:r>
    </w:p>
    <w:p w14:paraId="3B516AF8" w14:textId="77777777" w:rsidR="00563886" w:rsidRDefault="00000000">
      <w:r>
        <w:t>machte sich im Donnerlärme,</w:t>
      </w:r>
    </w:p>
    <w:p w14:paraId="3D818D6D" w14:textId="77777777" w:rsidR="00563886" w:rsidRDefault="00000000">
      <w:r>
        <w:t>auf der König wie bisher.</w:t>
      </w:r>
    </w:p>
    <w:p w14:paraId="2E1B6691" w14:textId="77777777" w:rsidR="00563886" w:rsidRDefault="00563886"/>
    <w:p w14:paraId="6C3A8597" w14:textId="77777777" w:rsidR="00563886" w:rsidRDefault="00000000">
      <w:r>
        <w:t>Welcher schon von all den Göttern,</w:t>
      </w:r>
    </w:p>
    <w:p w14:paraId="1C23E58C" w14:textId="77777777" w:rsidR="00563886" w:rsidRDefault="00000000">
      <w:r>
        <w:t>wählte diesen frommen Mann,</w:t>
      </w:r>
    </w:p>
    <w:p w14:paraId="2829F0B8" w14:textId="77777777" w:rsidR="00563886" w:rsidRDefault="00000000">
      <w:r>
        <w:t>der sich fest ein Ziel gesetzet,</w:t>
      </w:r>
    </w:p>
    <w:p w14:paraId="6C0499E8" w14:textId="77777777" w:rsidR="00563886" w:rsidRDefault="00000000">
      <w:r>
        <w:t>das man ihm nicht nehmen kann?</w:t>
      </w:r>
    </w:p>
    <w:p w14:paraId="07915C09" w14:textId="77777777" w:rsidR="00563886" w:rsidRDefault="00563886"/>
    <w:p w14:paraId="6E847765" w14:textId="77777777" w:rsidR="00563886" w:rsidRDefault="00000000">
      <w:r>
        <w:t>O wie sich die Eichen bogen,</w:t>
      </w:r>
    </w:p>
    <w:p w14:paraId="6AE54B62" w14:textId="77777777" w:rsidR="00563886" w:rsidRDefault="00000000">
      <w:r>
        <w:t>wie die Blätter flatterten,</w:t>
      </w:r>
    </w:p>
    <w:p w14:paraId="7989EBCE" w14:textId="77777777" w:rsidR="00563886" w:rsidRDefault="00000000">
      <w:r>
        <w:lastRenderedPageBreak/>
        <w:t>als der König auf dem Boden,</w:t>
      </w:r>
    </w:p>
    <w:p w14:paraId="3B282BC2" w14:textId="77777777" w:rsidR="00563886" w:rsidRDefault="00000000">
      <w:r>
        <w:t>zugepackt und stapfend war.</w:t>
      </w:r>
    </w:p>
    <w:p w14:paraId="0F2376F0" w14:textId="77777777" w:rsidR="00563886" w:rsidRDefault="00563886"/>
    <w:p w14:paraId="5E969746" w14:textId="77777777" w:rsidR="00563886" w:rsidRDefault="00000000">
      <w:r>
        <w:t>"Wie nur habe ich das solche,</w:t>
      </w:r>
    </w:p>
    <w:p w14:paraId="52363A36" w14:textId="77777777" w:rsidR="00563886" w:rsidRDefault="00000000">
      <w:r>
        <w:t>Missgeschick von Gott verdient?</w:t>
      </w:r>
    </w:p>
    <w:p w14:paraId="05640509" w14:textId="77777777" w:rsidR="00563886" w:rsidRDefault="00000000">
      <w:r>
        <w:t>Willst du dich daran ergötzen,</w:t>
      </w:r>
    </w:p>
    <w:p w14:paraId="6921CE75" w14:textId="77777777" w:rsidR="00563886" w:rsidRDefault="00000000">
      <w:r>
        <w:t>schicke noch die Wölfe mir!"</w:t>
      </w:r>
    </w:p>
    <w:p w14:paraId="50FA5471" w14:textId="77777777" w:rsidR="00563886" w:rsidRDefault="00563886"/>
    <w:p w14:paraId="2E864925" w14:textId="77777777" w:rsidR="00563886" w:rsidRDefault="00000000">
      <w:r>
        <w:t>Dort jedoch am Wegesrande,</w:t>
      </w:r>
    </w:p>
    <w:p w14:paraId="70B0DEF7" w14:textId="77777777" w:rsidR="00563886" w:rsidRDefault="00000000">
      <w:r>
        <w:t>saß ein Bettler zitternd dar,</w:t>
      </w:r>
    </w:p>
    <w:p w14:paraId="4C66915B" w14:textId="77777777" w:rsidR="00563886" w:rsidRDefault="00000000">
      <w:r>
        <w:t>nur ein Fetzen als Gewande,</w:t>
      </w:r>
    </w:p>
    <w:p w14:paraId="15E331FE" w14:textId="77777777" w:rsidR="00563886" w:rsidRDefault="00000000">
      <w:r>
        <w:t>grau und dünn sein Bart und Haar.</w:t>
      </w:r>
    </w:p>
    <w:p w14:paraId="4801A042" w14:textId="77777777" w:rsidR="00563886" w:rsidRDefault="00563886"/>
    <w:p w14:paraId="016DECA8" w14:textId="77777777" w:rsidR="00563886" w:rsidRDefault="00000000">
      <w:r>
        <w:t>"Willst du mir die Hand nicht reichen?</w:t>
      </w:r>
    </w:p>
    <w:p w14:paraId="711C92FD" w14:textId="77777777" w:rsidR="00563886" w:rsidRDefault="00000000">
      <w:r>
        <w:t>Hilf doch einem Alten hoch!",</w:t>
      </w:r>
    </w:p>
    <w:p w14:paraId="703FE952" w14:textId="77777777" w:rsidR="00563886" w:rsidRDefault="00000000">
      <w:r>
        <w:t>murmelte der blinde Greise,</w:t>
      </w:r>
    </w:p>
    <w:p w14:paraId="5EE6EC71" w14:textId="77777777" w:rsidR="00563886" w:rsidRDefault="00000000">
      <w:r>
        <w:t>"Rette mich aus meiner Not!"</w:t>
      </w:r>
    </w:p>
    <w:p w14:paraId="5C099C6A" w14:textId="77777777" w:rsidR="00563886" w:rsidRDefault="00563886"/>
    <w:p w14:paraId="77C287E3" w14:textId="77777777" w:rsidR="00563886" w:rsidRDefault="00000000">
      <w:r>
        <w:t>Angewidert war der König.</w:t>
      </w:r>
    </w:p>
    <w:p w14:paraId="7CE4198E" w14:textId="77777777" w:rsidR="00563886" w:rsidRDefault="00000000">
      <w:r>
        <w:t>"Wie kann solches Lumpenpack,</w:t>
      </w:r>
    </w:p>
    <w:p w14:paraId="55B553CC" w14:textId="77777777" w:rsidR="00563886" w:rsidRDefault="00000000">
      <w:r>
        <w:t>nur in meinem Lande leben?"</w:t>
      </w:r>
    </w:p>
    <w:p w14:paraId="285C92A7" w14:textId="77777777" w:rsidR="00563886" w:rsidRDefault="00000000">
      <w:r>
        <w:t>Schon schritt er vorbei in Hast.</w:t>
      </w:r>
    </w:p>
    <w:p w14:paraId="0272C678" w14:textId="77777777" w:rsidR="00563886" w:rsidRDefault="00563886"/>
    <w:p w14:paraId="0834AD1C" w14:textId="77777777" w:rsidR="00563886" w:rsidRDefault="00000000">
      <w:r>
        <w:t>Bald darauf fiel nicht ein Tropfen,</w:t>
      </w:r>
    </w:p>
    <w:p w14:paraId="67E1B189" w14:textId="77777777" w:rsidR="00563886" w:rsidRDefault="00000000">
      <w:r>
        <w:t>mehr vom schwarzen Himmel ab,</w:t>
      </w:r>
    </w:p>
    <w:p w14:paraId="5864C59A" w14:textId="77777777" w:rsidR="00563886" w:rsidRDefault="00000000">
      <w:r>
        <w:t>und der Wind erstillte doch noch,</w:t>
      </w:r>
    </w:p>
    <w:p w14:paraId="2CFD84A1" w14:textId="77777777" w:rsidR="00563886" w:rsidRDefault="00000000">
      <w:r>
        <w:t>wie's die Götter nicht gedacht.</w:t>
      </w:r>
    </w:p>
    <w:p w14:paraId="14D5EC9B" w14:textId="77777777" w:rsidR="00563886" w:rsidRDefault="00563886"/>
    <w:p w14:paraId="6DE2C129" w14:textId="77777777" w:rsidR="00563886" w:rsidRDefault="00000000">
      <w:r>
        <w:t>Und da war der König freudig.</w:t>
      </w:r>
    </w:p>
    <w:p w14:paraId="2F192D58" w14:textId="77777777" w:rsidR="00563886" w:rsidRDefault="00000000">
      <w:r>
        <w:t>"Endlich Ruhe in der Nacht!"</w:t>
      </w:r>
    </w:p>
    <w:p w14:paraId="73ED4EB9" w14:textId="77777777" w:rsidR="00563886" w:rsidRDefault="00000000">
      <w:r>
        <w:t>Doch die Wölfe, die nun heulten,</w:t>
      </w:r>
    </w:p>
    <w:p w14:paraId="71F21387" w14:textId="77777777" w:rsidR="00563886" w:rsidRDefault="00000000">
      <w:r>
        <w:t>spähten schon auf ihn bedacht.</w:t>
      </w:r>
    </w:p>
    <w:p w14:paraId="6EE419DA" w14:textId="77777777" w:rsidR="00563886" w:rsidRDefault="00563886"/>
    <w:p w14:paraId="3FC0AB1E" w14:textId="77777777" w:rsidR="00563886" w:rsidRDefault="00000000">
      <w:r>
        <w:t>In der Ferne sah er Augen,</w:t>
      </w:r>
    </w:p>
    <w:p w14:paraId="5D717F87" w14:textId="77777777" w:rsidR="00563886" w:rsidRDefault="00000000">
      <w:r>
        <w:t>dunkle Schatten im Gebüsch,</w:t>
      </w:r>
    </w:p>
    <w:p w14:paraId="663651E1" w14:textId="77777777" w:rsidR="00563886" w:rsidRDefault="00000000">
      <w:r>
        <w:t>und die Furcht, die ließ in taumeln.</w:t>
      </w:r>
    </w:p>
    <w:p w14:paraId="4CF01DE6" w14:textId="77777777" w:rsidR="00563886" w:rsidRDefault="00000000">
      <w:r>
        <w:t>"Dort ist doch ein Wolfsgesicht!"</w:t>
      </w:r>
    </w:p>
    <w:p w14:paraId="32B7CF61" w14:textId="77777777" w:rsidR="00563886" w:rsidRDefault="00563886"/>
    <w:p w14:paraId="509B9960" w14:textId="77777777" w:rsidR="00563886" w:rsidRDefault="00000000">
      <w:r>
        <w:t>O wie da der gute Manne,</w:t>
      </w:r>
    </w:p>
    <w:p w14:paraId="7C57C93E" w14:textId="77777777" w:rsidR="00563886" w:rsidRDefault="00000000">
      <w:r>
        <w:t>rannte als er das vernahm,</w:t>
      </w:r>
    </w:p>
    <w:p w14:paraId="4ED059C4" w14:textId="77777777" w:rsidR="00563886" w:rsidRDefault="00000000">
      <w:r>
        <w:t>ließ die Krone mit dem Samte,</w:t>
      </w:r>
    </w:p>
    <w:p w14:paraId="2A1092FD" w14:textId="77777777" w:rsidR="00563886" w:rsidRDefault="00000000">
      <w:r>
        <w:t>fallen, dass er schneller war.</w:t>
      </w:r>
    </w:p>
    <w:p w14:paraId="58E3C522" w14:textId="77777777" w:rsidR="00563886" w:rsidRDefault="00563886"/>
    <w:p w14:paraId="350E7F4C" w14:textId="77777777" w:rsidR="00563886" w:rsidRDefault="00000000">
      <w:r>
        <w:t>Doch was half's? Nun stand der König,</w:t>
      </w:r>
    </w:p>
    <w:p w14:paraId="08364734" w14:textId="77777777" w:rsidR="00563886" w:rsidRDefault="00000000">
      <w:r>
        <w:t>eingekreist und drei zu eins.</w:t>
      </w:r>
    </w:p>
    <w:p w14:paraId="25563909" w14:textId="77777777" w:rsidR="00563886" w:rsidRDefault="00000000">
      <w:r>
        <w:t>Würden doch die beiden Diener,</w:t>
      </w:r>
    </w:p>
    <w:p w14:paraId="77D6C903" w14:textId="77777777" w:rsidR="00563886" w:rsidRDefault="00000000">
      <w:r>
        <w:t>noch an seiner Seite sein.</w:t>
      </w:r>
    </w:p>
    <w:p w14:paraId="05EA6185" w14:textId="77777777" w:rsidR="00563886" w:rsidRDefault="00563886"/>
    <w:p w14:paraId="0BABCE50" w14:textId="77777777" w:rsidR="00563886" w:rsidRDefault="00000000">
      <w:r>
        <w:t>Auch käm da ein Ross gelegen,</w:t>
      </w:r>
    </w:p>
    <w:p w14:paraId="59167FDE" w14:textId="77777777" w:rsidR="00563886" w:rsidRDefault="00000000">
      <w:r>
        <w:t>trüg' es einen Menschen fort.</w:t>
      </w:r>
    </w:p>
    <w:p w14:paraId="4F345950" w14:textId="77777777" w:rsidR="00563886" w:rsidRDefault="00000000">
      <w:r>
        <w:t>Selbst ein Bettler würd genügen,</w:t>
      </w:r>
    </w:p>
    <w:p w14:paraId="265340F5" w14:textId="77777777" w:rsidR="00563886" w:rsidRDefault="00000000">
      <w:r>
        <w:t>zweien wären besser noch.</w:t>
      </w:r>
    </w:p>
    <w:p w14:paraId="62EFCA3F" w14:textId="77777777" w:rsidR="00563886" w:rsidRDefault="00563886"/>
    <w:p w14:paraId="242ECB86" w14:textId="77777777" w:rsidR="00563886" w:rsidRDefault="00000000">
      <w:r>
        <w:t>Doch alleine stand der König,</w:t>
      </w:r>
    </w:p>
    <w:p w14:paraId="32429817" w14:textId="77777777" w:rsidR="00563886" w:rsidRDefault="00000000">
      <w:r>
        <w:t>ohne Schar und Dienerschaft,</w:t>
      </w:r>
    </w:p>
    <w:p w14:paraId="3FD17DFA" w14:textId="77777777" w:rsidR="00563886" w:rsidRDefault="00000000">
      <w:r>
        <w:t>und sein Tod kam auf dem Wege,</w:t>
      </w:r>
    </w:p>
    <w:p w14:paraId="62DAAE91" w14:textId="77777777" w:rsidR="00563886" w:rsidRDefault="00000000">
      <w:r>
        <w:t>den zu gehen er gedacht.</w:t>
      </w:r>
    </w:p>
    <w:p w14:paraId="7A67ED34" w14:textId="77777777" w:rsidR="00563886" w:rsidRDefault="00000000">
      <w:r>
        <w:br w:type="page"/>
      </w:r>
    </w:p>
    <w:p w14:paraId="0003DFC0" w14:textId="77777777" w:rsidR="00563886" w:rsidRDefault="00000000">
      <w:pPr>
        <w:pStyle w:val="berschrift2"/>
      </w:pPr>
      <w:bookmarkStart w:id="9" w:name="_Toc200741677"/>
      <w:r>
        <w:lastRenderedPageBreak/>
        <w:t>Der Frosch auf dem Stein</w:t>
      </w:r>
      <w:bookmarkEnd w:id="9"/>
    </w:p>
    <w:p w14:paraId="2FAB85F8" w14:textId="77777777" w:rsidR="00563886" w:rsidRDefault="00563886"/>
    <w:p w14:paraId="623F3DEE" w14:textId="77777777" w:rsidR="00563886" w:rsidRDefault="00000000">
      <w:r>
        <w:t>„Schaut zum Himmel!“, sagte er,</w:t>
      </w:r>
    </w:p>
    <w:p w14:paraId="2F37BC06" w14:textId="77777777" w:rsidR="00563886" w:rsidRDefault="00000000">
      <w:r>
        <w:t>der Frosch vor seinem Laichenmeer,</w:t>
      </w:r>
    </w:p>
    <w:p w14:paraId="08350B33" w14:textId="77777777" w:rsidR="00563886" w:rsidRDefault="00000000">
      <w:r>
        <w:t>dass sich die Blumen drumherum,</w:t>
      </w:r>
    </w:p>
    <w:p w14:paraId="75FB4EE8" w14:textId="77777777" w:rsidR="00563886" w:rsidRDefault="00000000">
      <w:r>
        <w:t>vor ihm verbeugten, tief und stumm.</w:t>
      </w:r>
    </w:p>
    <w:p w14:paraId="450F2101" w14:textId="77777777" w:rsidR="00563886" w:rsidRDefault="00563886"/>
    <w:p w14:paraId="7071ED9D" w14:textId="77777777" w:rsidR="00563886" w:rsidRDefault="00000000">
      <w:r>
        <w:t>Auf einem hohen Steine stand,</w:t>
      </w:r>
    </w:p>
    <w:p w14:paraId="5DB5A076" w14:textId="77777777" w:rsidR="00563886" w:rsidRDefault="00000000">
      <w:r>
        <w:t>der König, der ein Frosch noch war.</w:t>
      </w:r>
    </w:p>
    <w:p w14:paraId="1BD9B599" w14:textId="77777777" w:rsidR="00563886" w:rsidRDefault="00000000">
      <w:r>
        <w:t>„Wenn bald der Regen aufgehört,</w:t>
      </w:r>
    </w:p>
    <w:p w14:paraId="0A18632F" w14:textId="77777777" w:rsidR="00563886" w:rsidRDefault="00000000">
      <w:r>
        <w:t>die Sonne sich zu uns gekehrt,</w:t>
      </w:r>
    </w:p>
    <w:p w14:paraId="64A1C92E" w14:textId="77777777" w:rsidR="00563886" w:rsidRDefault="00000000">
      <w:r>
        <w:t>dann bin ich wieder, wie zuvor,</w:t>
      </w:r>
    </w:p>
    <w:p w14:paraId="2DAFD203" w14:textId="77777777" w:rsidR="00563886" w:rsidRDefault="00000000">
      <w:r>
        <w:t>im Hochgesang von Lied und Chor,</w:t>
      </w:r>
    </w:p>
    <w:p w14:paraId="4D1890EF" w14:textId="77777777" w:rsidR="00563886" w:rsidRDefault="00000000">
      <w:r>
        <w:t>der Prinz von diesem Tümpelteich,</w:t>
      </w:r>
    </w:p>
    <w:p w14:paraId="427D047B" w14:textId="77777777" w:rsidR="00563886" w:rsidRDefault="00000000">
      <w:r>
        <w:t>der König dieses Waldesreichs,</w:t>
      </w:r>
    </w:p>
    <w:p w14:paraId="5121AC7D" w14:textId="77777777" w:rsidR="00563886" w:rsidRDefault="00000000">
      <w:r>
        <w:t>und Kaiser meines ganzen Lands,</w:t>
      </w:r>
    </w:p>
    <w:p w14:paraId="13E30E08" w14:textId="77777777" w:rsidR="00563886" w:rsidRDefault="00000000">
      <w:r>
        <w:t>auf viele frohe Jahre lang.“</w:t>
      </w:r>
    </w:p>
    <w:p w14:paraId="089DFB7D" w14:textId="77777777" w:rsidR="00563886" w:rsidRDefault="00563886"/>
    <w:p w14:paraId="2FC58ED4" w14:textId="77777777" w:rsidR="00563886" w:rsidRDefault="00000000">
      <w:r>
        <w:t>Doch als er dieses von sich gab,</w:t>
      </w:r>
    </w:p>
    <w:p w14:paraId="49051922" w14:textId="77777777" w:rsidR="00563886" w:rsidRDefault="00000000">
      <w:r>
        <w:t>ein Blitz den Frosch am Kopfe traf,</w:t>
      </w:r>
    </w:p>
    <w:p w14:paraId="63A1F714" w14:textId="77777777" w:rsidR="00563886" w:rsidRDefault="00000000">
      <w:r>
        <w:t>dass dieser „Plitsch!“ und „Platsch!“ mit Krach,</w:t>
      </w:r>
    </w:p>
    <w:p w14:paraId="5790B047" w14:textId="77777777" w:rsidR="00563886" w:rsidRDefault="00000000">
      <w:r>
        <w:t>hineinfiel in den Laichenbach.</w:t>
      </w:r>
    </w:p>
    <w:p w14:paraId="64C770DA" w14:textId="77777777" w:rsidR="00563886" w:rsidRDefault="00000000">
      <w:r>
        <w:br w:type="page"/>
      </w:r>
    </w:p>
    <w:p w14:paraId="52414BF6" w14:textId="77777777" w:rsidR="00563886" w:rsidRDefault="00000000">
      <w:pPr>
        <w:pStyle w:val="berschrift2"/>
      </w:pPr>
      <w:bookmarkStart w:id="10" w:name="_Toc200741678"/>
      <w:r>
        <w:lastRenderedPageBreak/>
        <w:t>Der kluge Wolf</w:t>
      </w:r>
      <w:bookmarkEnd w:id="10"/>
    </w:p>
    <w:p w14:paraId="2E0C045E" w14:textId="77777777" w:rsidR="00563886" w:rsidRDefault="00563886"/>
    <w:p w14:paraId="1E10687C" w14:textId="77777777" w:rsidR="00563886" w:rsidRDefault="00000000">
      <w:r>
        <w:t>Als eines Tags ein böser Wolf,</w:t>
      </w:r>
    </w:p>
    <w:p w14:paraId="76852AD2" w14:textId="77777777" w:rsidR="00563886" w:rsidRDefault="00000000">
      <w:r>
        <w:t>sich rausgeputzt hat, schön und stolz,</w:t>
      </w:r>
    </w:p>
    <w:p w14:paraId="6DC8A8F5" w14:textId="77777777" w:rsidR="00563886" w:rsidRDefault="00000000">
      <w:r>
        <w:t>da machte er sich eilends auf,</w:t>
      </w:r>
    </w:p>
    <w:p w14:paraId="4606A3C8" w14:textId="77777777" w:rsidR="00563886" w:rsidRDefault="00000000">
      <w:r>
        <w:t>zur Weide vor dem Bauernhaus.</w:t>
      </w:r>
    </w:p>
    <w:p w14:paraId="07C61556" w14:textId="77777777" w:rsidR="00563886" w:rsidRDefault="00563886"/>
    <w:p w14:paraId="552D4A60" w14:textId="77777777" w:rsidR="00563886" w:rsidRDefault="00000000">
      <w:r>
        <w:t>„Wie köstlich wohl die Schäfchen sind“,</w:t>
      </w:r>
    </w:p>
    <w:p w14:paraId="458B1F50" w14:textId="77777777" w:rsidR="00563886" w:rsidRDefault="00000000">
      <w:r>
        <w:t>so dachte er mit bösem Sinn,</w:t>
      </w:r>
    </w:p>
    <w:p w14:paraId="053D231F" w14:textId="77777777" w:rsidR="00563886" w:rsidRDefault="00000000">
      <w:r>
        <w:t>und schlich sich vorwärts, Schritt für Schritt,</w:t>
      </w:r>
    </w:p>
    <w:p w14:paraId="157914B0" w14:textId="77777777" w:rsidR="00563886" w:rsidRDefault="00000000">
      <w:r>
        <w:t>auf seinem Kopf ein Schafsgesicht.</w:t>
      </w:r>
    </w:p>
    <w:p w14:paraId="611B4ECB" w14:textId="77777777" w:rsidR="00563886" w:rsidRDefault="00000000">
      <w:r>
        <w:t>Er trug sogar am ganzen Leib,</w:t>
      </w:r>
    </w:p>
    <w:p w14:paraId="6FAABE0D" w14:textId="77777777" w:rsidR="00563886" w:rsidRDefault="00000000">
      <w:r>
        <w:t>zu diesem Zweck ein Wollekleid,</w:t>
      </w:r>
    </w:p>
    <w:p w14:paraId="0449DFAE" w14:textId="77777777" w:rsidR="00563886" w:rsidRDefault="00000000">
      <w:r>
        <w:t>und mischte sich, so klug er war,</w:t>
      </w:r>
    </w:p>
    <w:p w14:paraId="2116B981" w14:textId="77777777" w:rsidR="00563886" w:rsidRDefault="00000000">
      <w:r>
        <w:t>in diese frohe Schäfchenschar.</w:t>
      </w:r>
    </w:p>
    <w:p w14:paraId="7FD7528A" w14:textId="77777777" w:rsidR="00563886" w:rsidRDefault="00000000">
      <w:r>
        <w:t>Da fragten alle ihn geschwind,</w:t>
      </w:r>
    </w:p>
    <w:p w14:paraId="02867FAF" w14:textId="77777777" w:rsidR="00563886" w:rsidRDefault="00000000">
      <w:r>
        <w:t>„hat dich nicht erst der Wolf gekriegt?“</w:t>
      </w:r>
    </w:p>
    <w:p w14:paraId="7CDD0050" w14:textId="77777777" w:rsidR="00563886" w:rsidRDefault="00563886"/>
    <w:p w14:paraId="4561EF8E" w14:textId="77777777" w:rsidR="00563886" w:rsidRDefault="00000000">
      <w:r>
        <w:t>Doch ehe dieses falsche Schaf,</w:t>
      </w:r>
    </w:p>
    <w:p w14:paraId="592FFA1E" w14:textId="77777777" w:rsidR="00563886" w:rsidRDefault="00000000">
      <w:r>
        <w:t>der Herde eine Antwort gab,</w:t>
      </w:r>
    </w:p>
    <w:p w14:paraId="209B4171" w14:textId="77777777" w:rsidR="00563886" w:rsidRDefault="00000000">
      <w:r>
        <w:t>da dröhnte „Peng!“ vom Hause her,</w:t>
      </w:r>
    </w:p>
    <w:p w14:paraId="7F2A5F25" w14:textId="77777777" w:rsidR="00563886" w:rsidRDefault="00000000">
      <w:r>
        <w:t>und niemals sprach der Falsche mehr.</w:t>
      </w:r>
    </w:p>
    <w:p w14:paraId="1790F924" w14:textId="77777777" w:rsidR="00563886" w:rsidRDefault="00000000">
      <w:r>
        <w:br w:type="page"/>
      </w:r>
    </w:p>
    <w:p w14:paraId="2FB2A6BB" w14:textId="77777777" w:rsidR="00563886" w:rsidRDefault="00000000">
      <w:pPr>
        <w:pStyle w:val="berschrift2"/>
      </w:pPr>
      <w:bookmarkStart w:id="11" w:name="_Toc200741679"/>
      <w:r>
        <w:lastRenderedPageBreak/>
        <w:t>Die Blume</w:t>
      </w:r>
      <w:bookmarkEnd w:id="11"/>
    </w:p>
    <w:p w14:paraId="73B326CD" w14:textId="77777777" w:rsidR="00563886" w:rsidRDefault="00563886"/>
    <w:p w14:paraId="3AE482A1" w14:textId="77777777" w:rsidR="00563886" w:rsidRDefault="00000000">
      <w:r>
        <w:t>Wenn doch sie auch im Dicht erblüht,</w:t>
      </w:r>
    </w:p>
    <w:p w14:paraId="6B743393" w14:textId="77777777" w:rsidR="00563886" w:rsidRDefault="00000000">
      <w:r>
        <w:t>sich niemals selbst im Lichte sieht.</w:t>
      </w:r>
    </w:p>
    <w:p w14:paraId="63EB8D7B" w14:textId="77777777" w:rsidR="00563886" w:rsidRDefault="00000000">
      <w:r>
        <w:t>Zwar um sich Glanz in weiß und gelb,</w:t>
      </w:r>
    </w:p>
    <w:p w14:paraId="5E9F83EB" w14:textId="77777777" w:rsidR="00563886" w:rsidRDefault="00000000">
      <w:r>
        <w:t>doch steht auch sie im Blumenfeld.</w:t>
      </w:r>
    </w:p>
    <w:p w14:paraId="2894BF37" w14:textId="77777777" w:rsidR="00563886" w:rsidRDefault="00563886"/>
    <w:p w14:paraId="6D786995" w14:textId="77777777" w:rsidR="00563886" w:rsidRDefault="00000000">
      <w:r>
        <w:t>Wenn sie doch wüsst,</w:t>
      </w:r>
    </w:p>
    <w:p w14:paraId="3F7779B5" w14:textId="77777777" w:rsidR="00563886" w:rsidRDefault="00000000">
      <w:r>
        <w:t>dass man sich nicht,</w:t>
      </w:r>
    </w:p>
    <w:p w14:paraId="6584E2E7" w14:textId="77777777" w:rsidR="00563886" w:rsidRDefault="00000000">
      <w:r>
        <w:t>mit Blüten anderer Blumen misst.</w:t>
      </w:r>
    </w:p>
    <w:sectPr w:rsidR="00563886" w:rsidSect="00F8498F">
      <w:footerReference w:type="default" r:id="rId8"/>
      <w:type w:val="continuous"/>
      <w:pgSz w:w="7920" w:h="12240" w:code="6"/>
      <w:pgMar w:top="737" w:right="851" w:bottom="1134" w:left="851" w:header="709" w:footer="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C5AF5" w14:textId="77777777" w:rsidR="00B25497" w:rsidRDefault="00B25497" w:rsidP="00661069">
      <w:r>
        <w:separator/>
      </w:r>
    </w:p>
    <w:p w14:paraId="1ABA24B9" w14:textId="77777777" w:rsidR="00B25497" w:rsidRDefault="00B25497" w:rsidP="00661069"/>
  </w:endnote>
  <w:endnote w:type="continuationSeparator" w:id="0">
    <w:p w14:paraId="420243EC" w14:textId="77777777" w:rsidR="00B25497" w:rsidRDefault="00B25497" w:rsidP="00661069">
      <w:r>
        <w:continuationSeparator/>
      </w:r>
    </w:p>
    <w:p w14:paraId="6BF49491" w14:textId="77777777" w:rsidR="00B25497" w:rsidRDefault="00B25497" w:rsidP="00661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83A73741-529D-4BD3-8814-188FF61B0AA5}"/>
    <w:embedItalic r:id="rId2" w:fontKey="{77165342-59E7-4451-990E-2513CCC0E1F9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2393068"/>
      <w:docPartObj>
        <w:docPartGallery w:val="Page Numbers (Bottom of Page)"/>
        <w:docPartUnique/>
      </w:docPartObj>
    </w:sdtPr>
    <w:sdtContent>
      <w:p w14:paraId="6B6E4B67" w14:textId="77777777" w:rsidR="002E01AF" w:rsidRDefault="002E01AF" w:rsidP="00661069">
        <w:pPr>
          <w:pStyle w:val="berschrift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4F9EAA" w14:textId="77777777" w:rsidR="00217956" w:rsidRDefault="00217956" w:rsidP="00661069">
    <w:pPr>
      <w:pStyle w:val="Fuzeile"/>
    </w:pPr>
  </w:p>
  <w:p w14:paraId="66869721" w14:textId="77777777" w:rsidR="00DF1458" w:rsidRDefault="00DF1458" w:rsidP="006610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2CBC3" w14:textId="77777777" w:rsidR="00B25497" w:rsidRDefault="00B25497" w:rsidP="00661069">
      <w:r>
        <w:separator/>
      </w:r>
    </w:p>
    <w:p w14:paraId="022FF3A0" w14:textId="77777777" w:rsidR="00B25497" w:rsidRDefault="00B25497" w:rsidP="00661069"/>
  </w:footnote>
  <w:footnote w:type="continuationSeparator" w:id="0">
    <w:p w14:paraId="549904F6" w14:textId="77777777" w:rsidR="00B25497" w:rsidRDefault="00B25497" w:rsidP="00661069">
      <w:r>
        <w:continuationSeparator/>
      </w:r>
    </w:p>
    <w:p w14:paraId="0D6046D9" w14:textId="77777777" w:rsidR="00B25497" w:rsidRDefault="00B25497" w:rsidP="006610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D6C90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73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TrueTypeFonts/>
  <w:saveSubsetFonts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B4"/>
    <w:rsid w:val="00000416"/>
    <w:rsid w:val="00000438"/>
    <w:rsid w:val="0000067E"/>
    <w:rsid w:val="000007AD"/>
    <w:rsid w:val="00000889"/>
    <w:rsid w:val="00000CFD"/>
    <w:rsid w:val="00000D25"/>
    <w:rsid w:val="00000E93"/>
    <w:rsid w:val="0000110A"/>
    <w:rsid w:val="000014FC"/>
    <w:rsid w:val="0000153C"/>
    <w:rsid w:val="000015B6"/>
    <w:rsid w:val="000015C8"/>
    <w:rsid w:val="000016E4"/>
    <w:rsid w:val="00001A1D"/>
    <w:rsid w:val="00001B71"/>
    <w:rsid w:val="00001C8A"/>
    <w:rsid w:val="00001EC7"/>
    <w:rsid w:val="00001F10"/>
    <w:rsid w:val="00001F21"/>
    <w:rsid w:val="000020A0"/>
    <w:rsid w:val="00002154"/>
    <w:rsid w:val="000022D4"/>
    <w:rsid w:val="0000245E"/>
    <w:rsid w:val="000029B3"/>
    <w:rsid w:val="00002DCE"/>
    <w:rsid w:val="00002EA9"/>
    <w:rsid w:val="00002ED8"/>
    <w:rsid w:val="00002F00"/>
    <w:rsid w:val="00002F65"/>
    <w:rsid w:val="0000323A"/>
    <w:rsid w:val="0000327F"/>
    <w:rsid w:val="000036E3"/>
    <w:rsid w:val="000038DA"/>
    <w:rsid w:val="00003AEF"/>
    <w:rsid w:val="00003AF2"/>
    <w:rsid w:val="00003C55"/>
    <w:rsid w:val="00003F89"/>
    <w:rsid w:val="00004257"/>
    <w:rsid w:val="0000437C"/>
    <w:rsid w:val="000044B6"/>
    <w:rsid w:val="000044F5"/>
    <w:rsid w:val="000045CB"/>
    <w:rsid w:val="000047A3"/>
    <w:rsid w:val="00004819"/>
    <w:rsid w:val="00004839"/>
    <w:rsid w:val="00004AE5"/>
    <w:rsid w:val="00004B56"/>
    <w:rsid w:val="00004B90"/>
    <w:rsid w:val="00004BE4"/>
    <w:rsid w:val="00004C1C"/>
    <w:rsid w:val="00005127"/>
    <w:rsid w:val="000051FA"/>
    <w:rsid w:val="00005216"/>
    <w:rsid w:val="0000523A"/>
    <w:rsid w:val="00005509"/>
    <w:rsid w:val="00005679"/>
    <w:rsid w:val="00005756"/>
    <w:rsid w:val="00005774"/>
    <w:rsid w:val="000059DF"/>
    <w:rsid w:val="00005A06"/>
    <w:rsid w:val="00005AF5"/>
    <w:rsid w:val="00005BFD"/>
    <w:rsid w:val="00005E5B"/>
    <w:rsid w:val="00005F32"/>
    <w:rsid w:val="0000608A"/>
    <w:rsid w:val="00006300"/>
    <w:rsid w:val="0000640A"/>
    <w:rsid w:val="00006757"/>
    <w:rsid w:val="00006798"/>
    <w:rsid w:val="00006911"/>
    <w:rsid w:val="00006B60"/>
    <w:rsid w:val="00006BF3"/>
    <w:rsid w:val="00006CC1"/>
    <w:rsid w:val="00006D49"/>
    <w:rsid w:val="00006E1B"/>
    <w:rsid w:val="00007089"/>
    <w:rsid w:val="000072D1"/>
    <w:rsid w:val="000072DB"/>
    <w:rsid w:val="00007337"/>
    <w:rsid w:val="00007570"/>
    <w:rsid w:val="000075C1"/>
    <w:rsid w:val="000076A6"/>
    <w:rsid w:val="0000779B"/>
    <w:rsid w:val="000079FE"/>
    <w:rsid w:val="00007DAD"/>
    <w:rsid w:val="000100EA"/>
    <w:rsid w:val="0001024F"/>
    <w:rsid w:val="00010364"/>
    <w:rsid w:val="00010591"/>
    <w:rsid w:val="000107F8"/>
    <w:rsid w:val="0001087C"/>
    <w:rsid w:val="000108A2"/>
    <w:rsid w:val="00010A78"/>
    <w:rsid w:val="00011039"/>
    <w:rsid w:val="000113D1"/>
    <w:rsid w:val="000114A2"/>
    <w:rsid w:val="000114A8"/>
    <w:rsid w:val="00011585"/>
    <w:rsid w:val="00011655"/>
    <w:rsid w:val="00011D81"/>
    <w:rsid w:val="00011F46"/>
    <w:rsid w:val="000120EE"/>
    <w:rsid w:val="000121F7"/>
    <w:rsid w:val="00012783"/>
    <w:rsid w:val="0001290D"/>
    <w:rsid w:val="00012B25"/>
    <w:rsid w:val="00012C93"/>
    <w:rsid w:val="00012C99"/>
    <w:rsid w:val="00012DA2"/>
    <w:rsid w:val="00012E44"/>
    <w:rsid w:val="00012F96"/>
    <w:rsid w:val="000131AE"/>
    <w:rsid w:val="000132A5"/>
    <w:rsid w:val="00013702"/>
    <w:rsid w:val="000138E5"/>
    <w:rsid w:val="000139D4"/>
    <w:rsid w:val="00013AC6"/>
    <w:rsid w:val="00013B3F"/>
    <w:rsid w:val="00013B51"/>
    <w:rsid w:val="00013B68"/>
    <w:rsid w:val="00013E48"/>
    <w:rsid w:val="000146DA"/>
    <w:rsid w:val="0001499D"/>
    <w:rsid w:val="000149DA"/>
    <w:rsid w:val="00014B19"/>
    <w:rsid w:val="00014FD5"/>
    <w:rsid w:val="00015033"/>
    <w:rsid w:val="000152A9"/>
    <w:rsid w:val="000152C6"/>
    <w:rsid w:val="00015483"/>
    <w:rsid w:val="0001566B"/>
    <w:rsid w:val="00015829"/>
    <w:rsid w:val="0001596C"/>
    <w:rsid w:val="00015A2F"/>
    <w:rsid w:val="00015A50"/>
    <w:rsid w:val="00015B42"/>
    <w:rsid w:val="00015BBD"/>
    <w:rsid w:val="00015EE0"/>
    <w:rsid w:val="00015FDA"/>
    <w:rsid w:val="000160CE"/>
    <w:rsid w:val="00016337"/>
    <w:rsid w:val="000165DE"/>
    <w:rsid w:val="00016924"/>
    <w:rsid w:val="00016A55"/>
    <w:rsid w:val="00016C52"/>
    <w:rsid w:val="00016D44"/>
    <w:rsid w:val="00016D7D"/>
    <w:rsid w:val="00016E8E"/>
    <w:rsid w:val="00017131"/>
    <w:rsid w:val="000171C8"/>
    <w:rsid w:val="000174E5"/>
    <w:rsid w:val="0001759E"/>
    <w:rsid w:val="000175BD"/>
    <w:rsid w:val="00017693"/>
    <w:rsid w:val="00017C3F"/>
    <w:rsid w:val="00017C61"/>
    <w:rsid w:val="00017CA9"/>
    <w:rsid w:val="00017EA1"/>
    <w:rsid w:val="00017F2A"/>
    <w:rsid w:val="00017FB4"/>
    <w:rsid w:val="00020222"/>
    <w:rsid w:val="0002054B"/>
    <w:rsid w:val="000206BD"/>
    <w:rsid w:val="00020757"/>
    <w:rsid w:val="000207F2"/>
    <w:rsid w:val="00020C3D"/>
    <w:rsid w:val="00020CD7"/>
    <w:rsid w:val="000211B8"/>
    <w:rsid w:val="00021356"/>
    <w:rsid w:val="0002163B"/>
    <w:rsid w:val="00021760"/>
    <w:rsid w:val="000219C9"/>
    <w:rsid w:val="00021BAB"/>
    <w:rsid w:val="00021E6D"/>
    <w:rsid w:val="00021F9C"/>
    <w:rsid w:val="00021FA3"/>
    <w:rsid w:val="000223CE"/>
    <w:rsid w:val="00022662"/>
    <w:rsid w:val="00022970"/>
    <w:rsid w:val="00023203"/>
    <w:rsid w:val="00023204"/>
    <w:rsid w:val="000235FB"/>
    <w:rsid w:val="00023617"/>
    <w:rsid w:val="0002394E"/>
    <w:rsid w:val="00023A66"/>
    <w:rsid w:val="00023EF1"/>
    <w:rsid w:val="00023F44"/>
    <w:rsid w:val="00024051"/>
    <w:rsid w:val="000240F1"/>
    <w:rsid w:val="0002430C"/>
    <w:rsid w:val="000243CE"/>
    <w:rsid w:val="000243DB"/>
    <w:rsid w:val="00024597"/>
    <w:rsid w:val="00024865"/>
    <w:rsid w:val="00024DDB"/>
    <w:rsid w:val="0002514E"/>
    <w:rsid w:val="0002520E"/>
    <w:rsid w:val="000254C4"/>
    <w:rsid w:val="0002587E"/>
    <w:rsid w:val="0002592F"/>
    <w:rsid w:val="0002599E"/>
    <w:rsid w:val="00025C4E"/>
    <w:rsid w:val="00025C6B"/>
    <w:rsid w:val="00025E68"/>
    <w:rsid w:val="0002600A"/>
    <w:rsid w:val="0002637B"/>
    <w:rsid w:val="0002665D"/>
    <w:rsid w:val="00026846"/>
    <w:rsid w:val="00026AC7"/>
    <w:rsid w:val="00026B78"/>
    <w:rsid w:val="00026C7A"/>
    <w:rsid w:val="000270AF"/>
    <w:rsid w:val="000272F6"/>
    <w:rsid w:val="00027554"/>
    <w:rsid w:val="00027580"/>
    <w:rsid w:val="000277E0"/>
    <w:rsid w:val="000279D8"/>
    <w:rsid w:val="00027C44"/>
    <w:rsid w:val="00027C97"/>
    <w:rsid w:val="00027D40"/>
    <w:rsid w:val="00027E73"/>
    <w:rsid w:val="00030104"/>
    <w:rsid w:val="0003045B"/>
    <w:rsid w:val="0003050A"/>
    <w:rsid w:val="00030810"/>
    <w:rsid w:val="000308AC"/>
    <w:rsid w:val="00030962"/>
    <w:rsid w:val="000309D0"/>
    <w:rsid w:val="00030DD5"/>
    <w:rsid w:val="00030DD6"/>
    <w:rsid w:val="00030F02"/>
    <w:rsid w:val="0003107B"/>
    <w:rsid w:val="00031334"/>
    <w:rsid w:val="000314DD"/>
    <w:rsid w:val="00031739"/>
    <w:rsid w:val="000318CE"/>
    <w:rsid w:val="000319BE"/>
    <w:rsid w:val="00031A22"/>
    <w:rsid w:val="00031B4D"/>
    <w:rsid w:val="00031B59"/>
    <w:rsid w:val="00031F00"/>
    <w:rsid w:val="00031F30"/>
    <w:rsid w:val="00031FA5"/>
    <w:rsid w:val="000321D3"/>
    <w:rsid w:val="000323E3"/>
    <w:rsid w:val="000324EF"/>
    <w:rsid w:val="0003253B"/>
    <w:rsid w:val="000326F1"/>
    <w:rsid w:val="00032AB7"/>
    <w:rsid w:val="00032ABC"/>
    <w:rsid w:val="00032B12"/>
    <w:rsid w:val="00032C03"/>
    <w:rsid w:val="00032C11"/>
    <w:rsid w:val="00032C6C"/>
    <w:rsid w:val="00032DD2"/>
    <w:rsid w:val="00032E17"/>
    <w:rsid w:val="00033208"/>
    <w:rsid w:val="00033219"/>
    <w:rsid w:val="0003365F"/>
    <w:rsid w:val="000337D8"/>
    <w:rsid w:val="0003387D"/>
    <w:rsid w:val="00033A4F"/>
    <w:rsid w:val="00033B18"/>
    <w:rsid w:val="00033E1F"/>
    <w:rsid w:val="00033EC7"/>
    <w:rsid w:val="000342E8"/>
    <w:rsid w:val="00034691"/>
    <w:rsid w:val="00034774"/>
    <w:rsid w:val="000349C1"/>
    <w:rsid w:val="00034E2C"/>
    <w:rsid w:val="00034F43"/>
    <w:rsid w:val="00034FEC"/>
    <w:rsid w:val="00035080"/>
    <w:rsid w:val="000352AB"/>
    <w:rsid w:val="00035549"/>
    <w:rsid w:val="000355F3"/>
    <w:rsid w:val="0003561C"/>
    <w:rsid w:val="00035711"/>
    <w:rsid w:val="00035972"/>
    <w:rsid w:val="00035A07"/>
    <w:rsid w:val="00035C65"/>
    <w:rsid w:val="00035F79"/>
    <w:rsid w:val="000360BE"/>
    <w:rsid w:val="00036587"/>
    <w:rsid w:val="0003674C"/>
    <w:rsid w:val="0003698B"/>
    <w:rsid w:val="00036E3F"/>
    <w:rsid w:val="00036EAB"/>
    <w:rsid w:val="0003713F"/>
    <w:rsid w:val="00037246"/>
    <w:rsid w:val="00037585"/>
    <w:rsid w:val="000375A8"/>
    <w:rsid w:val="0003784D"/>
    <w:rsid w:val="0003790E"/>
    <w:rsid w:val="00037954"/>
    <w:rsid w:val="000379CA"/>
    <w:rsid w:val="00037ACE"/>
    <w:rsid w:val="00037BF3"/>
    <w:rsid w:val="00037DF5"/>
    <w:rsid w:val="00037EDB"/>
    <w:rsid w:val="000402CA"/>
    <w:rsid w:val="000404A8"/>
    <w:rsid w:val="00040598"/>
    <w:rsid w:val="00040794"/>
    <w:rsid w:val="000407F7"/>
    <w:rsid w:val="0004102E"/>
    <w:rsid w:val="00041138"/>
    <w:rsid w:val="00041187"/>
    <w:rsid w:val="00041197"/>
    <w:rsid w:val="000411E6"/>
    <w:rsid w:val="000413FC"/>
    <w:rsid w:val="00041536"/>
    <w:rsid w:val="0004174D"/>
    <w:rsid w:val="00041761"/>
    <w:rsid w:val="00041772"/>
    <w:rsid w:val="00041773"/>
    <w:rsid w:val="00041A11"/>
    <w:rsid w:val="00041E89"/>
    <w:rsid w:val="0004221F"/>
    <w:rsid w:val="00042246"/>
    <w:rsid w:val="000422CD"/>
    <w:rsid w:val="000423BF"/>
    <w:rsid w:val="00042660"/>
    <w:rsid w:val="000429AF"/>
    <w:rsid w:val="00042B94"/>
    <w:rsid w:val="00042F57"/>
    <w:rsid w:val="0004308C"/>
    <w:rsid w:val="000431D6"/>
    <w:rsid w:val="000432EB"/>
    <w:rsid w:val="0004339F"/>
    <w:rsid w:val="00043501"/>
    <w:rsid w:val="00043568"/>
    <w:rsid w:val="000438B3"/>
    <w:rsid w:val="00043963"/>
    <w:rsid w:val="0004398E"/>
    <w:rsid w:val="000439F3"/>
    <w:rsid w:val="00043A7B"/>
    <w:rsid w:val="00043AA5"/>
    <w:rsid w:val="00043ADE"/>
    <w:rsid w:val="00043C05"/>
    <w:rsid w:val="00043DD9"/>
    <w:rsid w:val="00044013"/>
    <w:rsid w:val="000441CC"/>
    <w:rsid w:val="00044201"/>
    <w:rsid w:val="000447E1"/>
    <w:rsid w:val="00044E68"/>
    <w:rsid w:val="0004551F"/>
    <w:rsid w:val="00045644"/>
    <w:rsid w:val="00045867"/>
    <w:rsid w:val="00045EA8"/>
    <w:rsid w:val="00046028"/>
    <w:rsid w:val="00046118"/>
    <w:rsid w:val="00046155"/>
    <w:rsid w:val="000463EE"/>
    <w:rsid w:val="00046601"/>
    <w:rsid w:val="00046880"/>
    <w:rsid w:val="0004692C"/>
    <w:rsid w:val="000469C4"/>
    <w:rsid w:val="00046C5A"/>
    <w:rsid w:val="00046DE8"/>
    <w:rsid w:val="00046DED"/>
    <w:rsid w:val="00046EC9"/>
    <w:rsid w:val="00047100"/>
    <w:rsid w:val="00047117"/>
    <w:rsid w:val="0004744B"/>
    <w:rsid w:val="00047483"/>
    <w:rsid w:val="00047586"/>
    <w:rsid w:val="0004766E"/>
    <w:rsid w:val="00047888"/>
    <w:rsid w:val="00047B9D"/>
    <w:rsid w:val="00047EC6"/>
    <w:rsid w:val="000504F2"/>
    <w:rsid w:val="000507A3"/>
    <w:rsid w:val="00050928"/>
    <w:rsid w:val="00050929"/>
    <w:rsid w:val="0005093A"/>
    <w:rsid w:val="00050CCA"/>
    <w:rsid w:val="00050EF5"/>
    <w:rsid w:val="00050F2A"/>
    <w:rsid w:val="00050F63"/>
    <w:rsid w:val="00050FDA"/>
    <w:rsid w:val="00051234"/>
    <w:rsid w:val="000514CC"/>
    <w:rsid w:val="0005166F"/>
    <w:rsid w:val="00051CBC"/>
    <w:rsid w:val="000525D0"/>
    <w:rsid w:val="00052B38"/>
    <w:rsid w:val="00052F2B"/>
    <w:rsid w:val="00052F2F"/>
    <w:rsid w:val="00052F98"/>
    <w:rsid w:val="00053254"/>
    <w:rsid w:val="00053528"/>
    <w:rsid w:val="00053816"/>
    <w:rsid w:val="000538F5"/>
    <w:rsid w:val="00053F31"/>
    <w:rsid w:val="0005405D"/>
    <w:rsid w:val="0005411F"/>
    <w:rsid w:val="00054264"/>
    <w:rsid w:val="000543DD"/>
    <w:rsid w:val="00054443"/>
    <w:rsid w:val="00054463"/>
    <w:rsid w:val="000549A8"/>
    <w:rsid w:val="000549BD"/>
    <w:rsid w:val="00054F14"/>
    <w:rsid w:val="00054F96"/>
    <w:rsid w:val="0005508F"/>
    <w:rsid w:val="00055228"/>
    <w:rsid w:val="00055B4D"/>
    <w:rsid w:val="00055B73"/>
    <w:rsid w:val="00055EE6"/>
    <w:rsid w:val="000560A3"/>
    <w:rsid w:val="00056481"/>
    <w:rsid w:val="00056847"/>
    <w:rsid w:val="0005697A"/>
    <w:rsid w:val="00056CDA"/>
    <w:rsid w:val="00056DBF"/>
    <w:rsid w:val="00056E0F"/>
    <w:rsid w:val="00056E44"/>
    <w:rsid w:val="00056FC1"/>
    <w:rsid w:val="00057044"/>
    <w:rsid w:val="0005726D"/>
    <w:rsid w:val="00057458"/>
    <w:rsid w:val="0005750B"/>
    <w:rsid w:val="000575DB"/>
    <w:rsid w:val="00057626"/>
    <w:rsid w:val="00057635"/>
    <w:rsid w:val="00057C4A"/>
    <w:rsid w:val="00060264"/>
    <w:rsid w:val="000602AE"/>
    <w:rsid w:val="00060783"/>
    <w:rsid w:val="00060A11"/>
    <w:rsid w:val="00060E89"/>
    <w:rsid w:val="00060EB9"/>
    <w:rsid w:val="00060FF1"/>
    <w:rsid w:val="0006159F"/>
    <w:rsid w:val="000618FB"/>
    <w:rsid w:val="0006191F"/>
    <w:rsid w:val="00061BEB"/>
    <w:rsid w:val="00061DAF"/>
    <w:rsid w:val="00061DBF"/>
    <w:rsid w:val="00061DC8"/>
    <w:rsid w:val="00061E29"/>
    <w:rsid w:val="00061FA5"/>
    <w:rsid w:val="00062203"/>
    <w:rsid w:val="00062205"/>
    <w:rsid w:val="0006220E"/>
    <w:rsid w:val="000624AE"/>
    <w:rsid w:val="000627F1"/>
    <w:rsid w:val="00062A71"/>
    <w:rsid w:val="000631C5"/>
    <w:rsid w:val="0006332C"/>
    <w:rsid w:val="000635EB"/>
    <w:rsid w:val="000636C0"/>
    <w:rsid w:val="00063860"/>
    <w:rsid w:val="000638D5"/>
    <w:rsid w:val="0006390C"/>
    <w:rsid w:val="000639AE"/>
    <w:rsid w:val="00063B11"/>
    <w:rsid w:val="00063B52"/>
    <w:rsid w:val="00063BCF"/>
    <w:rsid w:val="00063D0A"/>
    <w:rsid w:val="00064134"/>
    <w:rsid w:val="000641DC"/>
    <w:rsid w:val="000647DC"/>
    <w:rsid w:val="000648EA"/>
    <w:rsid w:val="00064A58"/>
    <w:rsid w:val="00064CF0"/>
    <w:rsid w:val="00064DD2"/>
    <w:rsid w:val="00064F38"/>
    <w:rsid w:val="0006501F"/>
    <w:rsid w:val="000653BB"/>
    <w:rsid w:val="000659AF"/>
    <w:rsid w:val="00065A1B"/>
    <w:rsid w:val="00065A87"/>
    <w:rsid w:val="00065ADE"/>
    <w:rsid w:val="00065CAC"/>
    <w:rsid w:val="00065CDC"/>
    <w:rsid w:val="00065E31"/>
    <w:rsid w:val="00065E70"/>
    <w:rsid w:val="00065F11"/>
    <w:rsid w:val="00065FC5"/>
    <w:rsid w:val="00066068"/>
    <w:rsid w:val="0006626D"/>
    <w:rsid w:val="000663D2"/>
    <w:rsid w:val="000664D3"/>
    <w:rsid w:val="0006650C"/>
    <w:rsid w:val="000665A8"/>
    <w:rsid w:val="00066671"/>
    <w:rsid w:val="0006679F"/>
    <w:rsid w:val="000667BC"/>
    <w:rsid w:val="00066845"/>
    <w:rsid w:val="00066975"/>
    <w:rsid w:val="0006699F"/>
    <w:rsid w:val="00066D6D"/>
    <w:rsid w:val="00066D7A"/>
    <w:rsid w:val="00066DB7"/>
    <w:rsid w:val="00066EA8"/>
    <w:rsid w:val="00067041"/>
    <w:rsid w:val="00067177"/>
    <w:rsid w:val="000672FB"/>
    <w:rsid w:val="0006737A"/>
    <w:rsid w:val="000674AA"/>
    <w:rsid w:val="0006765B"/>
    <w:rsid w:val="00067737"/>
    <w:rsid w:val="0006784F"/>
    <w:rsid w:val="000678DE"/>
    <w:rsid w:val="00067CA3"/>
    <w:rsid w:val="00067D16"/>
    <w:rsid w:val="00067D36"/>
    <w:rsid w:val="00067D49"/>
    <w:rsid w:val="00067F5D"/>
    <w:rsid w:val="00070330"/>
    <w:rsid w:val="000706BE"/>
    <w:rsid w:val="0007076B"/>
    <w:rsid w:val="00070B91"/>
    <w:rsid w:val="00070E66"/>
    <w:rsid w:val="00070FA5"/>
    <w:rsid w:val="000711D6"/>
    <w:rsid w:val="000711FE"/>
    <w:rsid w:val="00071571"/>
    <w:rsid w:val="000719B6"/>
    <w:rsid w:val="00071B16"/>
    <w:rsid w:val="00071B42"/>
    <w:rsid w:val="00072031"/>
    <w:rsid w:val="00072115"/>
    <w:rsid w:val="00072193"/>
    <w:rsid w:val="000721FB"/>
    <w:rsid w:val="000727BF"/>
    <w:rsid w:val="000729F7"/>
    <w:rsid w:val="00072A3A"/>
    <w:rsid w:val="00072C20"/>
    <w:rsid w:val="00072DF6"/>
    <w:rsid w:val="000730DA"/>
    <w:rsid w:val="00073657"/>
    <w:rsid w:val="000736CA"/>
    <w:rsid w:val="0007372E"/>
    <w:rsid w:val="000737AE"/>
    <w:rsid w:val="000737DE"/>
    <w:rsid w:val="000737E1"/>
    <w:rsid w:val="0007397D"/>
    <w:rsid w:val="00073ABC"/>
    <w:rsid w:val="00073D46"/>
    <w:rsid w:val="00073E90"/>
    <w:rsid w:val="00073EA3"/>
    <w:rsid w:val="000740D3"/>
    <w:rsid w:val="00074106"/>
    <w:rsid w:val="00074252"/>
    <w:rsid w:val="0007429B"/>
    <w:rsid w:val="000742B3"/>
    <w:rsid w:val="00074512"/>
    <w:rsid w:val="000745E8"/>
    <w:rsid w:val="000746DB"/>
    <w:rsid w:val="00074986"/>
    <w:rsid w:val="000749DC"/>
    <w:rsid w:val="00074B46"/>
    <w:rsid w:val="00074B7A"/>
    <w:rsid w:val="00074DBF"/>
    <w:rsid w:val="0007517A"/>
    <w:rsid w:val="00075346"/>
    <w:rsid w:val="000754CD"/>
    <w:rsid w:val="00075639"/>
    <w:rsid w:val="00075B75"/>
    <w:rsid w:val="00075F31"/>
    <w:rsid w:val="000760D7"/>
    <w:rsid w:val="000761FA"/>
    <w:rsid w:val="000764DE"/>
    <w:rsid w:val="00076537"/>
    <w:rsid w:val="000766A8"/>
    <w:rsid w:val="00076A86"/>
    <w:rsid w:val="00076AA8"/>
    <w:rsid w:val="00076B22"/>
    <w:rsid w:val="00076B58"/>
    <w:rsid w:val="00076C31"/>
    <w:rsid w:val="00076CCE"/>
    <w:rsid w:val="00076DEB"/>
    <w:rsid w:val="00076FA9"/>
    <w:rsid w:val="000770EB"/>
    <w:rsid w:val="0007713A"/>
    <w:rsid w:val="00077206"/>
    <w:rsid w:val="000775EB"/>
    <w:rsid w:val="000776B7"/>
    <w:rsid w:val="000778AB"/>
    <w:rsid w:val="00077935"/>
    <w:rsid w:val="00077939"/>
    <w:rsid w:val="00077BF2"/>
    <w:rsid w:val="00077E61"/>
    <w:rsid w:val="00077F64"/>
    <w:rsid w:val="000802B5"/>
    <w:rsid w:val="0008062E"/>
    <w:rsid w:val="000807E7"/>
    <w:rsid w:val="00080AD9"/>
    <w:rsid w:val="00080B7F"/>
    <w:rsid w:val="00080BF2"/>
    <w:rsid w:val="00080CFE"/>
    <w:rsid w:val="00080D67"/>
    <w:rsid w:val="00080EC8"/>
    <w:rsid w:val="00081051"/>
    <w:rsid w:val="00081638"/>
    <w:rsid w:val="00081894"/>
    <w:rsid w:val="000818C0"/>
    <w:rsid w:val="00081968"/>
    <w:rsid w:val="000819DE"/>
    <w:rsid w:val="00081E64"/>
    <w:rsid w:val="00082269"/>
    <w:rsid w:val="00082513"/>
    <w:rsid w:val="000826F4"/>
    <w:rsid w:val="0008282C"/>
    <w:rsid w:val="00083128"/>
    <w:rsid w:val="00083249"/>
    <w:rsid w:val="000832BF"/>
    <w:rsid w:val="00083723"/>
    <w:rsid w:val="00083958"/>
    <w:rsid w:val="00083979"/>
    <w:rsid w:val="000839A3"/>
    <w:rsid w:val="00083A73"/>
    <w:rsid w:val="00083C42"/>
    <w:rsid w:val="00083CA0"/>
    <w:rsid w:val="00083D8B"/>
    <w:rsid w:val="00083D99"/>
    <w:rsid w:val="0008405C"/>
    <w:rsid w:val="00084156"/>
    <w:rsid w:val="00084782"/>
    <w:rsid w:val="000849D2"/>
    <w:rsid w:val="0008533C"/>
    <w:rsid w:val="000853A1"/>
    <w:rsid w:val="00085743"/>
    <w:rsid w:val="00085A5F"/>
    <w:rsid w:val="00085CD4"/>
    <w:rsid w:val="00085D4A"/>
    <w:rsid w:val="00085E18"/>
    <w:rsid w:val="00085F95"/>
    <w:rsid w:val="0008618D"/>
    <w:rsid w:val="000868B2"/>
    <w:rsid w:val="00086AA9"/>
    <w:rsid w:val="00086BA0"/>
    <w:rsid w:val="00086BF8"/>
    <w:rsid w:val="00086CFC"/>
    <w:rsid w:val="0008709C"/>
    <w:rsid w:val="000870D3"/>
    <w:rsid w:val="0008720F"/>
    <w:rsid w:val="0008723A"/>
    <w:rsid w:val="0008731C"/>
    <w:rsid w:val="00087569"/>
    <w:rsid w:val="00087699"/>
    <w:rsid w:val="000879BB"/>
    <w:rsid w:val="00087BE3"/>
    <w:rsid w:val="00087C2A"/>
    <w:rsid w:val="00087D14"/>
    <w:rsid w:val="00087F40"/>
    <w:rsid w:val="000903EA"/>
    <w:rsid w:val="00090473"/>
    <w:rsid w:val="0009049A"/>
    <w:rsid w:val="000907D9"/>
    <w:rsid w:val="00090A39"/>
    <w:rsid w:val="00091781"/>
    <w:rsid w:val="00092096"/>
    <w:rsid w:val="0009233E"/>
    <w:rsid w:val="0009251E"/>
    <w:rsid w:val="00092D34"/>
    <w:rsid w:val="000931F8"/>
    <w:rsid w:val="0009398A"/>
    <w:rsid w:val="00093A5C"/>
    <w:rsid w:val="00093C60"/>
    <w:rsid w:val="00093E25"/>
    <w:rsid w:val="00093F6E"/>
    <w:rsid w:val="000940FE"/>
    <w:rsid w:val="00094235"/>
    <w:rsid w:val="000942DB"/>
    <w:rsid w:val="0009449D"/>
    <w:rsid w:val="000945A4"/>
    <w:rsid w:val="0009486C"/>
    <w:rsid w:val="000949DF"/>
    <w:rsid w:val="00094B9E"/>
    <w:rsid w:val="00095096"/>
    <w:rsid w:val="000950BD"/>
    <w:rsid w:val="00095524"/>
    <w:rsid w:val="00095672"/>
    <w:rsid w:val="000958C9"/>
    <w:rsid w:val="00095EA2"/>
    <w:rsid w:val="00095ED7"/>
    <w:rsid w:val="00095EEF"/>
    <w:rsid w:val="0009626D"/>
    <w:rsid w:val="0009652C"/>
    <w:rsid w:val="0009679F"/>
    <w:rsid w:val="000968FB"/>
    <w:rsid w:val="00096B5C"/>
    <w:rsid w:val="00096D8C"/>
    <w:rsid w:val="00096D8D"/>
    <w:rsid w:val="00096EF9"/>
    <w:rsid w:val="000971C5"/>
    <w:rsid w:val="000972EB"/>
    <w:rsid w:val="0009794D"/>
    <w:rsid w:val="00097D40"/>
    <w:rsid w:val="00097FA9"/>
    <w:rsid w:val="00097FE2"/>
    <w:rsid w:val="000A013C"/>
    <w:rsid w:val="000A0457"/>
    <w:rsid w:val="000A0687"/>
    <w:rsid w:val="000A08D4"/>
    <w:rsid w:val="000A0970"/>
    <w:rsid w:val="000A0A00"/>
    <w:rsid w:val="000A0A8B"/>
    <w:rsid w:val="000A0CE2"/>
    <w:rsid w:val="000A0D62"/>
    <w:rsid w:val="000A0F95"/>
    <w:rsid w:val="000A1090"/>
    <w:rsid w:val="000A1158"/>
    <w:rsid w:val="000A1273"/>
    <w:rsid w:val="000A134D"/>
    <w:rsid w:val="000A13BA"/>
    <w:rsid w:val="000A17A4"/>
    <w:rsid w:val="000A18F3"/>
    <w:rsid w:val="000A1E6D"/>
    <w:rsid w:val="000A1EA9"/>
    <w:rsid w:val="000A20C8"/>
    <w:rsid w:val="000A2366"/>
    <w:rsid w:val="000A24B4"/>
    <w:rsid w:val="000A24F9"/>
    <w:rsid w:val="000A2A4A"/>
    <w:rsid w:val="000A2A61"/>
    <w:rsid w:val="000A2C38"/>
    <w:rsid w:val="000A2DD7"/>
    <w:rsid w:val="000A2E8C"/>
    <w:rsid w:val="000A2F1E"/>
    <w:rsid w:val="000A2FAA"/>
    <w:rsid w:val="000A31BA"/>
    <w:rsid w:val="000A3214"/>
    <w:rsid w:val="000A33F7"/>
    <w:rsid w:val="000A3420"/>
    <w:rsid w:val="000A3426"/>
    <w:rsid w:val="000A3675"/>
    <w:rsid w:val="000A372E"/>
    <w:rsid w:val="000A38BD"/>
    <w:rsid w:val="000A3A0E"/>
    <w:rsid w:val="000A3C8B"/>
    <w:rsid w:val="000A3DDE"/>
    <w:rsid w:val="000A42A9"/>
    <w:rsid w:val="000A4367"/>
    <w:rsid w:val="000A4451"/>
    <w:rsid w:val="000A466D"/>
    <w:rsid w:val="000A496D"/>
    <w:rsid w:val="000A4D7A"/>
    <w:rsid w:val="000A5549"/>
    <w:rsid w:val="000A55B5"/>
    <w:rsid w:val="000A5826"/>
    <w:rsid w:val="000A599D"/>
    <w:rsid w:val="000A5AF7"/>
    <w:rsid w:val="000A5C08"/>
    <w:rsid w:val="000A5C4F"/>
    <w:rsid w:val="000A5C9E"/>
    <w:rsid w:val="000A5CF0"/>
    <w:rsid w:val="000A5DAF"/>
    <w:rsid w:val="000A5F55"/>
    <w:rsid w:val="000A61D5"/>
    <w:rsid w:val="000A6316"/>
    <w:rsid w:val="000A63DD"/>
    <w:rsid w:val="000A69CE"/>
    <w:rsid w:val="000A6B31"/>
    <w:rsid w:val="000A6C5C"/>
    <w:rsid w:val="000A6C95"/>
    <w:rsid w:val="000A729A"/>
    <w:rsid w:val="000A7460"/>
    <w:rsid w:val="000A7525"/>
    <w:rsid w:val="000A7732"/>
    <w:rsid w:val="000A778D"/>
    <w:rsid w:val="000A7805"/>
    <w:rsid w:val="000A79EC"/>
    <w:rsid w:val="000A7C10"/>
    <w:rsid w:val="000A7C3D"/>
    <w:rsid w:val="000A7C7F"/>
    <w:rsid w:val="000B0391"/>
    <w:rsid w:val="000B0614"/>
    <w:rsid w:val="000B0636"/>
    <w:rsid w:val="000B07FF"/>
    <w:rsid w:val="000B0987"/>
    <w:rsid w:val="000B0A35"/>
    <w:rsid w:val="000B0C34"/>
    <w:rsid w:val="000B0C5F"/>
    <w:rsid w:val="000B0D6C"/>
    <w:rsid w:val="000B0F13"/>
    <w:rsid w:val="000B10D7"/>
    <w:rsid w:val="000B1292"/>
    <w:rsid w:val="000B13B8"/>
    <w:rsid w:val="000B1474"/>
    <w:rsid w:val="000B1529"/>
    <w:rsid w:val="000B1561"/>
    <w:rsid w:val="000B1835"/>
    <w:rsid w:val="000B1C09"/>
    <w:rsid w:val="000B1F5A"/>
    <w:rsid w:val="000B24E8"/>
    <w:rsid w:val="000B25CD"/>
    <w:rsid w:val="000B265C"/>
    <w:rsid w:val="000B26E4"/>
    <w:rsid w:val="000B2B39"/>
    <w:rsid w:val="000B31C6"/>
    <w:rsid w:val="000B352E"/>
    <w:rsid w:val="000B364C"/>
    <w:rsid w:val="000B368E"/>
    <w:rsid w:val="000B37CF"/>
    <w:rsid w:val="000B38F1"/>
    <w:rsid w:val="000B390B"/>
    <w:rsid w:val="000B3D3A"/>
    <w:rsid w:val="000B3EC1"/>
    <w:rsid w:val="000B3ECD"/>
    <w:rsid w:val="000B40BB"/>
    <w:rsid w:val="000B4253"/>
    <w:rsid w:val="000B4469"/>
    <w:rsid w:val="000B44F5"/>
    <w:rsid w:val="000B4603"/>
    <w:rsid w:val="000B494D"/>
    <w:rsid w:val="000B4993"/>
    <w:rsid w:val="000B4B3F"/>
    <w:rsid w:val="000B4E23"/>
    <w:rsid w:val="000B4FED"/>
    <w:rsid w:val="000B506C"/>
    <w:rsid w:val="000B50A2"/>
    <w:rsid w:val="000B50AA"/>
    <w:rsid w:val="000B5118"/>
    <w:rsid w:val="000B522F"/>
    <w:rsid w:val="000B544B"/>
    <w:rsid w:val="000B570E"/>
    <w:rsid w:val="000B587A"/>
    <w:rsid w:val="000B58E7"/>
    <w:rsid w:val="000B5953"/>
    <w:rsid w:val="000B5A39"/>
    <w:rsid w:val="000B5BDB"/>
    <w:rsid w:val="000B5E22"/>
    <w:rsid w:val="000B5E5E"/>
    <w:rsid w:val="000B5F94"/>
    <w:rsid w:val="000B60A6"/>
    <w:rsid w:val="000B60A7"/>
    <w:rsid w:val="000B62E0"/>
    <w:rsid w:val="000B64B9"/>
    <w:rsid w:val="000B657B"/>
    <w:rsid w:val="000B662F"/>
    <w:rsid w:val="000B67A0"/>
    <w:rsid w:val="000B69AF"/>
    <w:rsid w:val="000B6C14"/>
    <w:rsid w:val="000B6F1F"/>
    <w:rsid w:val="000B7052"/>
    <w:rsid w:val="000B72D4"/>
    <w:rsid w:val="000B7452"/>
    <w:rsid w:val="000B750F"/>
    <w:rsid w:val="000B7586"/>
    <w:rsid w:val="000B762A"/>
    <w:rsid w:val="000B764C"/>
    <w:rsid w:val="000B7835"/>
    <w:rsid w:val="000B7919"/>
    <w:rsid w:val="000B7A4F"/>
    <w:rsid w:val="000B7C60"/>
    <w:rsid w:val="000C004E"/>
    <w:rsid w:val="000C035F"/>
    <w:rsid w:val="000C06D9"/>
    <w:rsid w:val="000C081A"/>
    <w:rsid w:val="000C0B2B"/>
    <w:rsid w:val="000C0C45"/>
    <w:rsid w:val="000C0D18"/>
    <w:rsid w:val="000C0F3A"/>
    <w:rsid w:val="000C1137"/>
    <w:rsid w:val="000C117B"/>
    <w:rsid w:val="000C1227"/>
    <w:rsid w:val="000C1302"/>
    <w:rsid w:val="000C13D6"/>
    <w:rsid w:val="000C1725"/>
    <w:rsid w:val="000C1C94"/>
    <w:rsid w:val="000C1DAB"/>
    <w:rsid w:val="000C1DCA"/>
    <w:rsid w:val="000C1E93"/>
    <w:rsid w:val="000C21B9"/>
    <w:rsid w:val="000C21EC"/>
    <w:rsid w:val="000C22DC"/>
    <w:rsid w:val="000C234D"/>
    <w:rsid w:val="000C23A7"/>
    <w:rsid w:val="000C264C"/>
    <w:rsid w:val="000C275D"/>
    <w:rsid w:val="000C286B"/>
    <w:rsid w:val="000C28A5"/>
    <w:rsid w:val="000C28DD"/>
    <w:rsid w:val="000C297D"/>
    <w:rsid w:val="000C29C6"/>
    <w:rsid w:val="000C2A18"/>
    <w:rsid w:val="000C2B50"/>
    <w:rsid w:val="000C2B98"/>
    <w:rsid w:val="000C2D60"/>
    <w:rsid w:val="000C2F81"/>
    <w:rsid w:val="000C3143"/>
    <w:rsid w:val="000C330F"/>
    <w:rsid w:val="000C35C9"/>
    <w:rsid w:val="000C37D4"/>
    <w:rsid w:val="000C38C4"/>
    <w:rsid w:val="000C3DFC"/>
    <w:rsid w:val="000C3F90"/>
    <w:rsid w:val="000C3FA8"/>
    <w:rsid w:val="000C3FFA"/>
    <w:rsid w:val="000C467D"/>
    <w:rsid w:val="000C4695"/>
    <w:rsid w:val="000C4968"/>
    <w:rsid w:val="000C49CC"/>
    <w:rsid w:val="000C4BA5"/>
    <w:rsid w:val="000C4D06"/>
    <w:rsid w:val="000C5033"/>
    <w:rsid w:val="000C553D"/>
    <w:rsid w:val="000C566E"/>
    <w:rsid w:val="000C56AE"/>
    <w:rsid w:val="000C579E"/>
    <w:rsid w:val="000C5808"/>
    <w:rsid w:val="000C5C7F"/>
    <w:rsid w:val="000C5E85"/>
    <w:rsid w:val="000C609D"/>
    <w:rsid w:val="000C60A9"/>
    <w:rsid w:val="000C61E3"/>
    <w:rsid w:val="000C623F"/>
    <w:rsid w:val="000C6272"/>
    <w:rsid w:val="000C6534"/>
    <w:rsid w:val="000C663B"/>
    <w:rsid w:val="000C66D5"/>
    <w:rsid w:val="000C67EE"/>
    <w:rsid w:val="000C6845"/>
    <w:rsid w:val="000C699F"/>
    <w:rsid w:val="000C69FD"/>
    <w:rsid w:val="000C6ADD"/>
    <w:rsid w:val="000C6B02"/>
    <w:rsid w:val="000C6DB6"/>
    <w:rsid w:val="000C6FFE"/>
    <w:rsid w:val="000C7043"/>
    <w:rsid w:val="000C71EC"/>
    <w:rsid w:val="000C729E"/>
    <w:rsid w:val="000C7578"/>
    <w:rsid w:val="000C763F"/>
    <w:rsid w:val="000C77B0"/>
    <w:rsid w:val="000C7813"/>
    <w:rsid w:val="000C7B10"/>
    <w:rsid w:val="000C7B16"/>
    <w:rsid w:val="000C7D41"/>
    <w:rsid w:val="000C7E13"/>
    <w:rsid w:val="000D0177"/>
    <w:rsid w:val="000D02E8"/>
    <w:rsid w:val="000D0342"/>
    <w:rsid w:val="000D0659"/>
    <w:rsid w:val="000D075F"/>
    <w:rsid w:val="000D081E"/>
    <w:rsid w:val="000D0822"/>
    <w:rsid w:val="000D082C"/>
    <w:rsid w:val="000D091B"/>
    <w:rsid w:val="000D0B30"/>
    <w:rsid w:val="000D0C19"/>
    <w:rsid w:val="000D0DE8"/>
    <w:rsid w:val="000D0F12"/>
    <w:rsid w:val="000D0F40"/>
    <w:rsid w:val="000D10AA"/>
    <w:rsid w:val="000D11DB"/>
    <w:rsid w:val="000D12D9"/>
    <w:rsid w:val="000D1317"/>
    <w:rsid w:val="000D17CB"/>
    <w:rsid w:val="000D1892"/>
    <w:rsid w:val="000D19F0"/>
    <w:rsid w:val="000D1B6E"/>
    <w:rsid w:val="000D1FB0"/>
    <w:rsid w:val="000D21A3"/>
    <w:rsid w:val="000D21DA"/>
    <w:rsid w:val="000D237D"/>
    <w:rsid w:val="000D23B6"/>
    <w:rsid w:val="000D250C"/>
    <w:rsid w:val="000D2700"/>
    <w:rsid w:val="000D2785"/>
    <w:rsid w:val="000D28A0"/>
    <w:rsid w:val="000D29A1"/>
    <w:rsid w:val="000D29D4"/>
    <w:rsid w:val="000D2BF9"/>
    <w:rsid w:val="000D2C5A"/>
    <w:rsid w:val="000D2C91"/>
    <w:rsid w:val="000D2D34"/>
    <w:rsid w:val="000D2E54"/>
    <w:rsid w:val="000D3232"/>
    <w:rsid w:val="000D34A2"/>
    <w:rsid w:val="000D3731"/>
    <w:rsid w:val="000D3889"/>
    <w:rsid w:val="000D38F7"/>
    <w:rsid w:val="000D39AC"/>
    <w:rsid w:val="000D3AB7"/>
    <w:rsid w:val="000D3E5B"/>
    <w:rsid w:val="000D3EC6"/>
    <w:rsid w:val="000D3EE5"/>
    <w:rsid w:val="000D3FB5"/>
    <w:rsid w:val="000D45E4"/>
    <w:rsid w:val="000D4692"/>
    <w:rsid w:val="000D4773"/>
    <w:rsid w:val="000D48A8"/>
    <w:rsid w:val="000D4A39"/>
    <w:rsid w:val="000D4ACD"/>
    <w:rsid w:val="000D4DB8"/>
    <w:rsid w:val="000D4F62"/>
    <w:rsid w:val="000D53F6"/>
    <w:rsid w:val="000D55CD"/>
    <w:rsid w:val="000D57F2"/>
    <w:rsid w:val="000D5A0F"/>
    <w:rsid w:val="000D6103"/>
    <w:rsid w:val="000D621D"/>
    <w:rsid w:val="000D62F2"/>
    <w:rsid w:val="000D633F"/>
    <w:rsid w:val="000D665A"/>
    <w:rsid w:val="000D6797"/>
    <w:rsid w:val="000D6BEA"/>
    <w:rsid w:val="000D7290"/>
    <w:rsid w:val="000D7676"/>
    <w:rsid w:val="000D7716"/>
    <w:rsid w:val="000D7866"/>
    <w:rsid w:val="000D7909"/>
    <w:rsid w:val="000D79D5"/>
    <w:rsid w:val="000D7DE4"/>
    <w:rsid w:val="000D7EAD"/>
    <w:rsid w:val="000E0094"/>
    <w:rsid w:val="000E0408"/>
    <w:rsid w:val="000E0BBB"/>
    <w:rsid w:val="000E0D2F"/>
    <w:rsid w:val="000E0E2A"/>
    <w:rsid w:val="000E0EDB"/>
    <w:rsid w:val="000E0F04"/>
    <w:rsid w:val="000E11A3"/>
    <w:rsid w:val="000E1527"/>
    <w:rsid w:val="000E15F6"/>
    <w:rsid w:val="000E1735"/>
    <w:rsid w:val="000E1A88"/>
    <w:rsid w:val="000E1AF2"/>
    <w:rsid w:val="000E1C2C"/>
    <w:rsid w:val="000E1EAC"/>
    <w:rsid w:val="000E2006"/>
    <w:rsid w:val="000E202E"/>
    <w:rsid w:val="000E22C8"/>
    <w:rsid w:val="000E28CC"/>
    <w:rsid w:val="000E2B3C"/>
    <w:rsid w:val="000E2D04"/>
    <w:rsid w:val="000E2DBB"/>
    <w:rsid w:val="000E31FC"/>
    <w:rsid w:val="000E3250"/>
    <w:rsid w:val="000E3265"/>
    <w:rsid w:val="000E36C6"/>
    <w:rsid w:val="000E3AC2"/>
    <w:rsid w:val="000E3BD6"/>
    <w:rsid w:val="000E3D46"/>
    <w:rsid w:val="000E3E9F"/>
    <w:rsid w:val="000E3FF5"/>
    <w:rsid w:val="000E4151"/>
    <w:rsid w:val="000E4157"/>
    <w:rsid w:val="000E4443"/>
    <w:rsid w:val="000E455F"/>
    <w:rsid w:val="000E45DA"/>
    <w:rsid w:val="000E4726"/>
    <w:rsid w:val="000E48E7"/>
    <w:rsid w:val="000E4968"/>
    <w:rsid w:val="000E4987"/>
    <w:rsid w:val="000E4AB4"/>
    <w:rsid w:val="000E4B45"/>
    <w:rsid w:val="000E4E4F"/>
    <w:rsid w:val="000E4E60"/>
    <w:rsid w:val="000E50E7"/>
    <w:rsid w:val="000E53A7"/>
    <w:rsid w:val="000E5496"/>
    <w:rsid w:val="000E55A2"/>
    <w:rsid w:val="000E5921"/>
    <w:rsid w:val="000E5BE7"/>
    <w:rsid w:val="000E5C95"/>
    <w:rsid w:val="000E5CBC"/>
    <w:rsid w:val="000E5D2D"/>
    <w:rsid w:val="000E5E00"/>
    <w:rsid w:val="000E5E06"/>
    <w:rsid w:val="000E5EC5"/>
    <w:rsid w:val="000E5F7D"/>
    <w:rsid w:val="000E631F"/>
    <w:rsid w:val="000E6370"/>
    <w:rsid w:val="000E68AF"/>
    <w:rsid w:val="000E68CC"/>
    <w:rsid w:val="000E6AA0"/>
    <w:rsid w:val="000E6B52"/>
    <w:rsid w:val="000E6B8E"/>
    <w:rsid w:val="000E7064"/>
    <w:rsid w:val="000E7195"/>
    <w:rsid w:val="000E72B7"/>
    <w:rsid w:val="000E73D1"/>
    <w:rsid w:val="000E7AB9"/>
    <w:rsid w:val="000E7C1C"/>
    <w:rsid w:val="000E7DD8"/>
    <w:rsid w:val="000F0092"/>
    <w:rsid w:val="000F027F"/>
    <w:rsid w:val="000F02B6"/>
    <w:rsid w:val="000F04B5"/>
    <w:rsid w:val="000F050D"/>
    <w:rsid w:val="000F0808"/>
    <w:rsid w:val="000F09CD"/>
    <w:rsid w:val="000F0A0A"/>
    <w:rsid w:val="000F0CAB"/>
    <w:rsid w:val="000F1086"/>
    <w:rsid w:val="000F137E"/>
    <w:rsid w:val="000F13BA"/>
    <w:rsid w:val="000F1418"/>
    <w:rsid w:val="000F164C"/>
    <w:rsid w:val="000F18C1"/>
    <w:rsid w:val="000F1AC6"/>
    <w:rsid w:val="000F1BB0"/>
    <w:rsid w:val="000F1D7C"/>
    <w:rsid w:val="000F2009"/>
    <w:rsid w:val="000F22D8"/>
    <w:rsid w:val="000F23D6"/>
    <w:rsid w:val="000F263E"/>
    <w:rsid w:val="000F2945"/>
    <w:rsid w:val="000F2A1F"/>
    <w:rsid w:val="000F3415"/>
    <w:rsid w:val="000F34BC"/>
    <w:rsid w:val="000F3ABB"/>
    <w:rsid w:val="000F3AE1"/>
    <w:rsid w:val="000F3B93"/>
    <w:rsid w:val="000F3D48"/>
    <w:rsid w:val="000F4412"/>
    <w:rsid w:val="000F44EE"/>
    <w:rsid w:val="000F450F"/>
    <w:rsid w:val="000F46FA"/>
    <w:rsid w:val="000F4994"/>
    <w:rsid w:val="000F4A49"/>
    <w:rsid w:val="000F51F1"/>
    <w:rsid w:val="000F52F4"/>
    <w:rsid w:val="000F5364"/>
    <w:rsid w:val="000F53B9"/>
    <w:rsid w:val="000F551A"/>
    <w:rsid w:val="000F552E"/>
    <w:rsid w:val="000F55A2"/>
    <w:rsid w:val="000F57BB"/>
    <w:rsid w:val="000F57DC"/>
    <w:rsid w:val="000F5832"/>
    <w:rsid w:val="000F5953"/>
    <w:rsid w:val="000F5EAF"/>
    <w:rsid w:val="000F5F28"/>
    <w:rsid w:val="000F5FDF"/>
    <w:rsid w:val="000F6075"/>
    <w:rsid w:val="000F635F"/>
    <w:rsid w:val="000F639A"/>
    <w:rsid w:val="000F6477"/>
    <w:rsid w:val="000F6699"/>
    <w:rsid w:val="000F6737"/>
    <w:rsid w:val="000F675B"/>
    <w:rsid w:val="000F69A9"/>
    <w:rsid w:val="000F6B15"/>
    <w:rsid w:val="000F6B44"/>
    <w:rsid w:val="000F6D38"/>
    <w:rsid w:val="000F6E56"/>
    <w:rsid w:val="000F7496"/>
    <w:rsid w:val="000F75DC"/>
    <w:rsid w:val="000F75F1"/>
    <w:rsid w:val="000F779F"/>
    <w:rsid w:val="000F781F"/>
    <w:rsid w:val="000F78EA"/>
    <w:rsid w:val="000F7CC3"/>
    <w:rsid w:val="000F7CD2"/>
    <w:rsid w:val="000F7F0A"/>
    <w:rsid w:val="00100086"/>
    <w:rsid w:val="0010078C"/>
    <w:rsid w:val="001008B4"/>
    <w:rsid w:val="0010090F"/>
    <w:rsid w:val="0010099C"/>
    <w:rsid w:val="00100BCD"/>
    <w:rsid w:val="00101089"/>
    <w:rsid w:val="00101163"/>
    <w:rsid w:val="00101241"/>
    <w:rsid w:val="0010142F"/>
    <w:rsid w:val="001016B0"/>
    <w:rsid w:val="0010180A"/>
    <w:rsid w:val="00101F40"/>
    <w:rsid w:val="001022E3"/>
    <w:rsid w:val="0010236D"/>
    <w:rsid w:val="001024DB"/>
    <w:rsid w:val="00102612"/>
    <w:rsid w:val="00102752"/>
    <w:rsid w:val="00102F12"/>
    <w:rsid w:val="00103284"/>
    <w:rsid w:val="00103390"/>
    <w:rsid w:val="00103523"/>
    <w:rsid w:val="001035D0"/>
    <w:rsid w:val="00103693"/>
    <w:rsid w:val="001036B1"/>
    <w:rsid w:val="001037EE"/>
    <w:rsid w:val="001039BE"/>
    <w:rsid w:val="00103E51"/>
    <w:rsid w:val="00103E63"/>
    <w:rsid w:val="001040AD"/>
    <w:rsid w:val="00104246"/>
    <w:rsid w:val="001042D5"/>
    <w:rsid w:val="001043A2"/>
    <w:rsid w:val="001044BC"/>
    <w:rsid w:val="0010451D"/>
    <w:rsid w:val="00104A46"/>
    <w:rsid w:val="00104AA1"/>
    <w:rsid w:val="00104C32"/>
    <w:rsid w:val="00104C43"/>
    <w:rsid w:val="00104DF5"/>
    <w:rsid w:val="00104E70"/>
    <w:rsid w:val="00104EE3"/>
    <w:rsid w:val="00104EFF"/>
    <w:rsid w:val="001050B8"/>
    <w:rsid w:val="001050D5"/>
    <w:rsid w:val="0010510F"/>
    <w:rsid w:val="001052D0"/>
    <w:rsid w:val="0010552C"/>
    <w:rsid w:val="001057AD"/>
    <w:rsid w:val="00105911"/>
    <w:rsid w:val="001059B0"/>
    <w:rsid w:val="00105BA6"/>
    <w:rsid w:val="00105BF5"/>
    <w:rsid w:val="00105C1D"/>
    <w:rsid w:val="00105CFC"/>
    <w:rsid w:val="001060C4"/>
    <w:rsid w:val="00106151"/>
    <w:rsid w:val="001062BD"/>
    <w:rsid w:val="001067D2"/>
    <w:rsid w:val="001068A7"/>
    <w:rsid w:val="00106AFD"/>
    <w:rsid w:val="00106E13"/>
    <w:rsid w:val="00106F9E"/>
    <w:rsid w:val="00106FB8"/>
    <w:rsid w:val="00107005"/>
    <w:rsid w:val="0010782C"/>
    <w:rsid w:val="00107895"/>
    <w:rsid w:val="00107BD6"/>
    <w:rsid w:val="00107BE7"/>
    <w:rsid w:val="00107E3E"/>
    <w:rsid w:val="00110156"/>
    <w:rsid w:val="0011041C"/>
    <w:rsid w:val="0011043A"/>
    <w:rsid w:val="001104ED"/>
    <w:rsid w:val="0011065C"/>
    <w:rsid w:val="00110716"/>
    <w:rsid w:val="00110C2E"/>
    <w:rsid w:val="00110C43"/>
    <w:rsid w:val="00110DEF"/>
    <w:rsid w:val="00110EE0"/>
    <w:rsid w:val="00110F3E"/>
    <w:rsid w:val="00111097"/>
    <w:rsid w:val="0011154B"/>
    <w:rsid w:val="0011171C"/>
    <w:rsid w:val="00111919"/>
    <w:rsid w:val="00111E67"/>
    <w:rsid w:val="00111FE7"/>
    <w:rsid w:val="00112343"/>
    <w:rsid w:val="00112376"/>
    <w:rsid w:val="001129EE"/>
    <w:rsid w:val="00112A1C"/>
    <w:rsid w:val="00112BEB"/>
    <w:rsid w:val="00112BEC"/>
    <w:rsid w:val="00112EEC"/>
    <w:rsid w:val="00112F88"/>
    <w:rsid w:val="00113978"/>
    <w:rsid w:val="00113AB3"/>
    <w:rsid w:val="001143E0"/>
    <w:rsid w:val="00114587"/>
    <w:rsid w:val="001148EC"/>
    <w:rsid w:val="00114B46"/>
    <w:rsid w:val="00115215"/>
    <w:rsid w:val="0011553B"/>
    <w:rsid w:val="00115619"/>
    <w:rsid w:val="00115874"/>
    <w:rsid w:val="00115973"/>
    <w:rsid w:val="00115BAB"/>
    <w:rsid w:val="00115E50"/>
    <w:rsid w:val="00115FBE"/>
    <w:rsid w:val="001165C4"/>
    <w:rsid w:val="00116975"/>
    <w:rsid w:val="00116A4F"/>
    <w:rsid w:val="00116F6A"/>
    <w:rsid w:val="00117071"/>
    <w:rsid w:val="001171FC"/>
    <w:rsid w:val="001173EA"/>
    <w:rsid w:val="00117401"/>
    <w:rsid w:val="00117541"/>
    <w:rsid w:val="0011758C"/>
    <w:rsid w:val="00117611"/>
    <w:rsid w:val="00117655"/>
    <w:rsid w:val="001177A3"/>
    <w:rsid w:val="001177D4"/>
    <w:rsid w:val="00117840"/>
    <w:rsid w:val="00117C0C"/>
    <w:rsid w:val="0012066B"/>
    <w:rsid w:val="00120711"/>
    <w:rsid w:val="00120945"/>
    <w:rsid w:val="00120948"/>
    <w:rsid w:val="00120B5A"/>
    <w:rsid w:val="00120D0D"/>
    <w:rsid w:val="00120DA2"/>
    <w:rsid w:val="00120E1C"/>
    <w:rsid w:val="00120E8E"/>
    <w:rsid w:val="00120F9A"/>
    <w:rsid w:val="001212C0"/>
    <w:rsid w:val="001215D7"/>
    <w:rsid w:val="00121605"/>
    <w:rsid w:val="001217F1"/>
    <w:rsid w:val="00121B1B"/>
    <w:rsid w:val="00121B34"/>
    <w:rsid w:val="00121BDF"/>
    <w:rsid w:val="00121C75"/>
    <w:rsid w:val="00121D05"/>
    <w:rsid w:val="00121F28"/>
    <w:rsid w:val="0012212A"/>
    <w:rsid w:val="00122859"/>
    <w:rsid w:val="00122B2B"/>
    <w:rsid w:val="00122B38"/>
    <w:rsid w:val="00122B6E"/>
    <w:rsid w:val="00122BE2"/>
    <w:rsid w:val="00122BE9"/>
    <w:rsid w:val="00122DE2"/>
    <w:rsid w:val="001231F8"/>
    <w:rsid w:val="0012330C"/>
    <w:rsid w:val="00123371"/>
    <w:rsid w:val="001234C2"/>
    <w:rsid w:val="0012351E"/>
    <w:rsid w:val="00123712"/>
    <w:rsid w:val="001238EB"/>
    <w:rsid w:val="00123A47"/>
    <w:rsid w:val="00123B72"/>
    <w:rsid w:val="00123C7A"/>
    <w:rsid w:val="00123CB3"/>
    <w:rsid w:val="00123E08"/>
    <w:rsid w:val="00123E72"/>
    <w:rsid w:val="00124049"/>
    <w:rsid w:val="00124191"/>
    <w:rsid w:val="001241C6"/>
    <w:rsid w:val="0012438D"/>
    <w:rsid w:val="00124390"/>
    <w:rsid w:val="0012449E"/>
    <w:rsid w:val="0012466C"/>
    <w:rsid w:val="00124A49"/>
    <w:rsid w:val="00124AC1"/>
    <w:rsid w:val="00124B2B"/>
    <w:rsid w:val="00124C96"/>
    <w:rsid w:val="00124E03"/>
    <w:rsid w:val="001252B7"/>
    <w:rsid w:val="001252D0"/>
    <w:rsid w:val="001255B1"/>
    <w:rsid w:val="00125721"/>
    <w:rsid w:val="0012574B"/>
    <w:rsid w:val="001258C7"/>
    <w:rsid w:val="00126041"/>
    <w:rsid w:val="00126048"/>
    <w:rsid w:val="0012609A"/>
    <w:rsid w:val="0012631C"/>
    <w:rsid w:val="00126474"/>
    <w:rsid w:val="00126559"/>
    <w:rsid w:val="0012673A"/>
    <w:rsid w:val="00126939"/>
    <w:rsid w:val="00126943"/>
    <w:rsid w:val="00126AB2"/>
    <w:rsid w:val="00126BA4"/>
    <w:rsid w:val="00126C8B"/>
    <w:rsid w:val="00126D8C"/>
    <w:rsid w:val="0012765E"/>
    <w:rsid w:val="00127729"/>
    <w:rsid w:val="001277B7"/>
    <w:rsid w:val="001277E1"/>
    <w:rsid w:val="00127BB9"/>
    <w:rsid w:val="00127E21"/>
    <w:rsid w:val="0013002A"/>
    <w:rsid w:val="00130150"/>
    <w:rsid w:val="0013018D"/>
    <w:rsid w:val="001302D5"/>
    <w:rsid w:val="0013048E"/>
    <w:rsid w:val="00130518"/>
    <w:rsid w:val="0013057C"/>
    <w:rsid w:val="001305BD"/>
    <w:rsid w:val="001306C6"/>
    <w:rsid w:val="001307D8"/>
    <w:rsid w:val="001308A3"/>
    <w:rsid w:val="001309B5"/>
    <w:rsid w:val="00130C83"/>
    <w:rsid w:val="001310DC"/>
    <w:rsid w:val="001311D2"/>
    <w:rsid w:val="00131326"/>
    <w:rsid w:val="001314D2"/>
    <w:rsid w:val="001316CF"/>
    <w:rsid w:val="00131736"/>
    <w:rsid w:val="00131961"/>
    <w:rsid w:val="00131D71"/>
    <w:rsid w:val="0013213E"/>
    <w:rsid w:val="0013230E"/>
    <w:rsid w:val="00132650"/>
    <w:rsid w:val="00132777"/>
    <w:rsid w:val="001327EE"/>
    <w:rsid w:val="001327FB"/>
    <w:rsid w:val="001327FF"/>
    <w:rsid w:val="0013295F"/>
    <w:rsid w:val="00133276"/>
    <w:rsid w:val="0013328A"/>
    <w:rsid w:val="001332B0"/>
    <w:rsid w:val="00133327"/>
    <w:rsid w:val="00133AFD"/>
    <w:rsid w:val="00133C06"/>
    <w:rsid w:val="00133D4A"/>
    <w:rsid w:val="00133E3F"/>
    <w:rsid w:val="00133F14"/>
    <w:rsid w:val="00134122"/>
    <w:rsid w:val="001345A5"/>
    <w:rsid w:val="001345F2"/>
    <w:rsid w:val="00134687"/>
    <w:rsid w:val="0013499C"/>
    <w:rsid w:val="00134C23"/>
    <w:rsid w:val="00134D2E"/>
    <w:rsid w:val="00134E37"/>
    <w:rsid w:val="00134F19"/>
    <w:rsid w:val="0013504D"/>
    <w:rsid w:val="00135353"/>
    <w:rsid w:val="001353A9"/>
    <w:rsid w:val="00135AE9"/>
    <w:rsid w:val="00135C6D"/>
    <w:rsid w:val="00135E8E"/>
    <w:rsid w:val="00136083"/>
    <w:rsid w:val="00136177"/>
    <w:rsid w:val="001362FA"/>
    <w:rsid w:val="0013637B"/>
    <w:rsid w:val="001363CA"/>
    <w:rsid w:val="00136796"/>
    <w:rsid w:val="001368F0"/>
    <w:rsid w:val="00136A81"/>
    <w:rsid w:val="00136C49"/>
    <w:rsid w:val="00136C58"/>
    <w:rsid w:val="00136F78"/>
    <w:rsid w:val="001370F6"/>
    <w:rsid w:val="00137144"/>
    <w:rsid w:val="00137160"/>
    <w:rsid w:val="00137267"/>
    <w:rsid w:val="0013740B"/>
    <w:rsid w:val="001374E0"/>
    <w:rsid w:val="00137884"/>
    <w:rsid w:val="001378FE"/>
    <w:rsid w:val="00137C24"/>
    <w:rsid w:val="00137F99"/>
    <w:rsid w:val="0014025E"/>
    <w:rsid w:val="00140317"/>
    <w:rsid w:val="00140415"/>
    <w:rsid w:val="00140420"/>
    <w:rsid w:val="001405BC"/>
    <w:rsid w:val="001405CE"/>
    <w:rsid w:val="001406D6"/>
    <w:rsid w:val="00140830"/>
    <w:rsid w:val="00140CF9"/>
    <w:rsid w:val="00141190"/>
    <w:rsid w:val="001417B0"/>
    <w:rsid w:val="00141832"/>
    <w:rsid w:val="00141BF2"/>
    <w:rsid w:val="00142768"/>
    <w:rsid w:val="00142794"/>
    <w:rsid w:val="0014285E"/>
    <w:rsid w:val="00142884"/>
    <w:rsid w:val="001429BA"/>
    <w:rsid w:val="00142AEC"/>
    <w:rsid w:val="00142C37"/>
    <w:rsid w:val="00142D88"/>
    <w:rsid w:val="001431FF"/>
    <w:rsid w:val="001433C3"/>
    <w:rsid w:val="0014386E"/>
    <w:rsid w:val="00143AE5"/>
    <w:rsid w:val="00143AEF"/>
    <w:rsid w:val="00143C29"/>
    <w:rsid w:val="00143CA5"/>
    <w:rsid w:val="00143F09"/>
    <w:rsid w:val="00144054"/>
    <w:rsid w:val="0014431B"/>
    <w:rsid w:val="00144614"/>
    <w:rsid w:val="0014475E"/>
    <w:rsid w:val="00144EE0"/>
    <w:rsid w:val="00145265"/>
    <w:rsid w:val="0014528E"/>
    <w:rsid w:val="0014561A"/>
    <w:rsid w:val="001456C8"/>
    <w:rsid w:val="001458CF"/>
    <w:rsid w:val="00145C2F"/>
    <w:rsid w:val="00145CDF"/>
    <w:rsid w:val="00145F4A"/>
    <w:rsid w:val="00145F5D"/>
    <w:rsid w:val="001462B6"/>
    <w:rsid w:val="00146314"/>
    <w:rsid w:val="001465CF"/>
    <w:rsid w:val="001465EE"/>
    <w:rsid w:val="00146776"/>
    <w:rsid w:val="00146813"/>
    <w:rsid w:val="001469DF"/>
    <w:rsid w:val="00146B83"/>
    <w:rsid w:val="00146C0D"/>
    <w:rsid w:val="00146E40"/>
    <w:rsid w:val="00146FAF"/>
    <w:rsid w:val="0014715A"/>
    <w:rsid w:val="001471CB"/>
    <w:rsid w:val="001473C6"/>
    <w:rsid w:val="001476DE"/>
    <w:rsid w:val="0014776E"/>
    <w:rsid w:val="001479B6"/>
    <w:rsid w:val="00147E34"/>
    <w:rsid w:val="001500D3"/>
    <w:rsid w:val="001500EF"/>
    <w:rsid w:val="0015018F"/>
    <w:rsid w:val="001504B2"/>
    <w:rsid w:val="00150931"/>
    <w:rsid w:val="00150E46"/>
    <w:rsid w:val="00150EA5"/>
    <w:rsid w:val="00150FE2"/>
    <w:rsid w:val="0015125E"/>
    <w:rsid w:val="001515F7"/>
    <w:rsid w:val="00151660"/>
    <w:rsid w:val="00151701"/>
    <w:rsid w:val="00151923"/>
    <w:rsid w:val="001519AD"/>
    <w:rsid w:val="00151AB9"/>
    <w:rsid w:val="00151BD6"/>
    <w:rsid w:val="00151EFC"/>
    <w:rsid w:val="001520DE"/>
    <w:rsid w:val="00152192"/>
    <w:rsid w:val="00152232"/>
    <w:rsid w:val="00152389"/>
    <w:rsid w:val="001523CC"/>
    <w:rsid w:val="00152409"/>
    <w:rsid w:val="00152999"/>
    <w:rsid w:val="00152B15"/>
    <w:rsid w:val="00152BE9"/>
    <w:rsid w:val="00152DE0"/>
    <w:rsid w:val="00152EA4"/>
    <w:rsid w:val="001530C2"/>
    <w:rsid w:val="001530ED"/>
    <w:rsid w:val="00153123"/>
    <w:rsid w:val="00153362"/>
    <w:rsid w:val="00153364"/>
    <w:rsid w:val="0015338C"/>
    <w:rsid w:val="001534C2"/>
    <w:rsid w:val="00153583"/>
    <w:rsid w:val="00153701"/>
    <w:rsid w:val="001538A0"/>
    <w:rsid w:val="00153FFC"/>
    <w:rsid w:val="0015400B"/>
    <w:rsid w:val="0015462F"/>
    <w:rsid w:val="00154813"/>
    <w:rsid w:val="00154882"/>
    <w:rsid w:val="00154D24"/>
    <w:rsid w:val="0015508A"/>
    <w:rsid w:val="001556FF"/>
    <w:rsid w:val="00155798"/>
    <w:rsid w:val="001558E4"/>
    <w:rsid w:val="001558F7"/>
    <w:rsid w:val="00155AA2"/>
    <w:rsid w:val="00155BBF"/>
    <w:rsid w:val="00155E87"/>
    <w:rsid w:val="00156017"/>
    <w:rsid w:val="001562F0"/>
    <w:rsid w:val="00156352"/>
    <w:rsid w:val="00156799"/>
    <w:rsid w:val="001568D1"/>
    <w:rsid w:val="001569A4"/>
    <w:rsid w:val="00156C5A"/>
    <w:rsid w:val="00157187"/>
    <w:rsid w:val="0015719D"/>
    <w:rsid w:val="00157217"/>
    <w:rsid w:val="001575AC"/>
    <w:rsid w:val="00157727"/>
    <w:rsid w:val="00157764"/>
    <w:rsid w:val="001577CA"/>
    <w:rsid w:val="00157977"/>
    <w:rsid w:val="001579C1"/>
    <w:rsid w:val="00157ACE"/>
    <w:rsid w:val="0016026E"/>
    <w:rsid w:val="00160287"/>
    <w:rsid w:val="00160443"/>
    <w:rsid w:val="00160A8C"/>
    <w:rsid w:val="00160F53"/>
    <w:rsid w:val="00160FE8"/>
    <w:rsid w:val="001610AC"/>
    <w:rsid w:val="00161105"/>
    <w:rsid w:val="00161176"/>
    <w:rsid w:val="00161339"/>
    <w:rsid w:val="001614FE"/>
    <w:rsid w:val="001615CB"/>
    <w:rsid w:val="001619E7"/>
    <w:rsid w:val="0016243F"/>
    <w:rsid w:val="00162509"/>
    <w:rsid w:val="001626A6"/>
    <w:rsid w:val="00162953"/>
    <w:rsid w:val="00162DC4"/>
    <w:rsid w:val="00162F32"/>
    <w:rsid w:val="00162FAA"/>
    <w:rsid w:val="001633A4"/>
    <w:rsid w:val="001634EC"/>
    <w:rsid w:val="001637A4"/>
    <w:rsid w:val="00163AD0"/>
    <w:rsid w:val="00163BBE"/>
    <w:rsid w:val="00163BF8"/>
    <w:rsid w:val="00163E7B"/>
    <w:rsid w:val="00163ED6"/>
    <w:rsid w:val="00163F39"/>
    <w:rsid w:val="0016413D"/>
    <w:rsid w:val="001644B4"/>
    <w:rsid w:val="00164632"/>
    <w:rsid w:val="001648F9"/>
    <w:rsid w:val="00164B4C"/>
    <w:rsid w:val="00164BE1"/>
    <w:rsid w:val="00164CC4"/>
    <w:rsid w:val="00165054"/>
    <w:rsid w:val="001650A7"/>
    <w:rsid w:val="0016530D"/>
    <w:rsid w:val="001654E1"/>
    <w:rsid w:val="001655D1"/>
    <w:rsid w:val="00165613"/>
    <w:rsid w:val="00165734"/>
    <w:rsid w:val="00165770"/>
    <w:rsid w:val="00165779"/>
    <w:rsid w:val="00165903"/>
    <w:rsid w:val="00165A3F"/>
    <w:rsid w:val="00165A4F"/>
    <w:rsid w:val="00165AA3"/>
    <w:rsid w:val="00165ABB"/>
    <w:rsid w:val="00165C3C"/>
    <w:rsid w:val="00165EB9"/>
    <w:rsid w:val="00165F32"/>
    <w:rsid w:val="00165F84"/>
    <w:rsid w:val="00165FB5"/>
    <w:rsid w:val="001660CD"/>
    <w:rsid w:val="0016617F"/>
    <w:rsid w:val="00166299"/>
    <w:rsid w:val="00166391"/>
    <w:rsid w:val="0016657B"/>
    <w:rsid w:val="0016687E"/>
    <w:rsid w:val="00166934"/>
    <w:rsid w:val="00166B00"/>
    <w:rsid w:val="00166CF0"/>
    <w:rsid w:val="00166D88"/>
    <w:rsid w:val="00166DEB"/>
    <w:rsid w:val="001675B6"/>
    <w:rsid w:val="001677DE"/>
    <w:rsid w:val="00167C03"/>
    <w:rsid w:val="00167F95"/>
    <w:rsid w:val="0017083A"/>
    <w:rsid w:val="0017087F"/>
    <w:rsid w:val="00170A5F"/>
    <w:rsid w:val="00170A84"/>
    <w:rsid w:val="00170B14"/>
    <w:rsid w:val="00170B83"/>
    <w:rsid w:val="00170C8E"/>
    <w:rsid w:val="001710DA"/>
    <w:rsid w:val="0017149A"/>
    <w:rsid w:val="001714F2"/>
    <w:rsid w:val="00171856"/>
    <w:rsid w:val="00171A71"/>
    <w:rsid w:val="00171A9E"/>
    <w:rsid w:val="00171ADE"/>
    <w:rsid w:val="00171C20"/>
    <w:rsid w:val="00171C3A"/>
    <w:rsid w:val="00171E0C"/>
    <w:rsid w:val="00171E22"/>
    <w:rsid w:val="00171E59"/>
    <w:rsid w:val="0017208F"/>
    <w:rsid w:val="0017213D"/>
    <w:rsid w:val="0017244B"/>
    <w:rsid w:val="0017266E"/>
    <w:rsid w:val="00172943"/>
    <w:rsid w:val="00172983"/>
    <w:rsid w:val="001729D9"/>
    <w:rsid w:val="00172B42"/>
    <w:rsid w:val="00172CE7"/>
    <w:rsid w:val="00172E60"/>
    <w:rsid w:val="00172E94"/>
    <w:rsid w:val="00172FA2"/>
    <w:rsid w:val="00173033"/>
    <w:rsid w:val="00173128"/>
    <w:rsid w:val="00173299"/>
    <w:rsid w:val="001739D8"/>
    <w:rsid w:val="00173A5B"/>
    <w:rsid w:val="00173DA8"/>
    <w:rsid w:val="00173E3E"/>
    <w:rsid w:val="00173EED"/>
    <w:rsid w:val="0017401A"/>
    <w:rsid w:val="0017404A"/>
    <w:rsid w:val="00174075"/>
    <w:rsid w:val="001740F0"/>
    <w:rsid w:val="001743D0"/>
    <w:rsid w:val="001743E4"/>
    <w:rsid w:val="00174411"/>
    <w:rsid w:val="00174593"/>
    <w:rsid w:val="00174AC5"/>
    <w:rsid w:val="00174E7E"/>
    <w:rsid w:val="001753BE"/>
    <w:rsid w:val="0017547D"/>
    <w:rsid w:val="00175560"/>
    <w:rsid w:val="001757F2"/>
    <w:rsid w:val="001758CD"/>
    <w:rsid w:val="00175DA1"/>
    <w:rsid w:val="00175DBF"/>
    <w:rsid w:val="00175F31"/>
    <w:rsid w:val="0017618F"/>
    <w:rsid w:val="00176206"/>
    <w:rsid w:val="0017635D"/>
    <w:rsid w:val="00176743"/>
    <w:rsid w:val="001767B9"/>
    <w:rsid w:val="001769FB"/>
    <w:rsid w:val="00176C08"/>
    <w:rsid w:val="00176E48"/>
    <w:rsid w:val="00176F26"/>
    <w:rsid w:val="001770BE"/>
    <w:rsid w:val="00177261"/>
    <w:rsid w:val="00177449"/>
    <w:rsid w:val="00177725"/>
    <w:rsid w:val="00177805"/>
    <w:rsid w:val="0017793F"/>
    <w:rsid w:val="001779BD"/>
    <w:rsid w:val="00177C15"/>
    <w:rsid w:val="00177D63"/>
    <w:rsid w:val="00177E20"/>
    <w:rsid w:val="00177FE9"/>
    <w:rsid w:val="00180503"/>
    <w:rsid w:val="001809A0"/>
    <w:rsid w:val="00180AEB"/>
    <w:rsid w:val="00180AF4"/>
    <w:rsid w:val="00180B7C"/>
    <w:rsid w:val="00180D5D"/>
    <w:rsid w:val="00180FA3"/>
    <w:rsid w:val="00181036"/>
    <w:rsid w:val="0018122A"/>
    <w:rsid w:val="00181295"/>
    <w:rsid w:val="00181347"/>
    <w:rsid w:val="001813C1"/>
    <w:rsid w:val="00181424"/>
    <w:rsid w:val="00181432"/>
    <w:rsid w:val="00181572"/>
    <w:rsid w:val="0018163C"/>
    <w:rsid w:val="00181688"/>
    <w:rsid w:val="001816DD"/>
    <w:rsid w:val="001817D5"/>
    <w:rsid w:val="00181877"/>
    <w:rsid w:val="0018187A"/>
    <w:rsid w:val="00181B62"/>
    <w:rsid w:val="00181FCA"/>
    <w:rsid w:val="001822AD"/>
    <w:rsid w:val="00182407"/>
    <w:rsid w:val="0018249A"/>
    <w:rsid w:val="001824E0"/>
    <w:rsid w:val="00182693"/>
    <w:rsid w:val="0018291D"/>
    <w:rsid w:val="00182A72"/>
    <w:rsid w:val="00182C16"/>
    <w:rsid w:val="00182C43"/>
    <w:rsid w:val="00182D80"/>
    <w:rsid w:val="00182EB7"/>
    <w:rsid w:val="00183083"/>
    <w:rsid w:val="00183107"/>
    <w:rsid w:val="001831BD"/>
    <w:rsid w:val="00183325"/>
    <w:rsid w:val="00183905"/>
    <w:rsid w:val="00183BC2"/>
    <w:rsid w:val="00183D35"/>
    <w:rsid w:val="00183E3D"/>
    <w:rsid w:val="001840A8"/>
    <w:rsid w:val="00184219"/>
    <w:rsid w:val="0018435C"/>
    <w:rsid w:val="00184537"/>
    <w:rsid w:val="00184682"/>
    <w:rsid w:val="001846FA"/>
    <w:rsid w:val="00184794"/>
    <w:rsid w:val="00184885"/>
    <w:rsid w:val="001848A6"/>
    <w:rsid w:val="001848DC"/>
    <w:rsid w:val="00184AA1"/>
    <w:rsid w:val="00184D5E"/>
    <w:rsid w:val="00184E0E"/>
    <w:rsid w:val="0018500E"/>
    <w:rsid w:val="001850CE"/>
    <w:rsid w:val="00185172"/>
    <w:rsid w:val="00185265"/>
    <w:rsid w:val="00185505"/>
    <w:rsid w:val="001855EA"/>
    <w:rsid w:val="001856BE"/>
    <w:rsid w:val="00185AE1"/>
    <w:rsid w:val="00185CE5"/>
    <w:rsid w:val="00185D65"/>
    <w:rsid w:val="00185E63"/>
    <w:rsid w:val="00185E7C"/>
    <w:rsid w:val="0018603F"/>
    <w:rsid w:val="0018607D"/>
    <w:rsid w:val="00186172"/>
    <w:rsid w:val="0018618B"/>
    <w:rsid w:val="00186194"/>
    <w:rsid w:val="00186236"/>
    <w:rsid w:val="001865AE"/>
    <w:rsid w:val="00186618"/>
    <w:rsid w:val="0018664F"/>
    <w:rsid w:val="001867C5"/>
    <w:rsid w:val="00186810"/>
    <w:rsid w:val="00186B91"/>
    <w:rsid w:val="00186D07"/>
    <w:rsid w:val="00187110"/>
    <w:rsid w:val="00187130"/>
    <w:rsid w:val="00187738"/>
    <w:rsid w:val="0018787C"/>
    <w:rsid w:val="00187DF0"/>
    <w:rsid w:val="00187EA2"/>
    <w:rsid w:val="00187ECE"/>
    <w:rsid w:val="00187F7E"/>
    <w:rsid w:val="00187FF7"/>
    <w:rsid w:val="0019005C"/>
    <w:rsid w:val="001901C0"/>
    <w:rsid w:val="00190228"/>
    <w:rsid w:val="00190249"/>
    <w:rsid w:val="00190278"/>
    <w:rsid w:val="001905AA"/>
    <w:rsid w:val="00190AE0"/>
    <w:rsid w:val="00190BED"/>
    <w:rsid w:val="00190E32"/>
    <w:rsid w:val="00190EC4"/>
    <w:rsid w:val="00190F9D"/>
    <w:rsid w:val="00190FD9"/>
    <w:rsid w:val="0019103F"/>
    <w:rsid w:val="001910EF"/>
    <w:rsid w:val="001911C5"/>
    <w:rsid w:val="00191583"/>
    <w:rsid w:val="00191591"/>
    <w:rsid w:val="001916AB"/>
    <w:rsid w:val="001917CC"/>
    <w:rsid w:val="00191816"/>
    <w:rsid w:val="00191889"/>
    <w:rsid w:val="00191AD8"/>
    <w:rsid w:val="00191C3F"/>
    <w:rsid w:val="00191DCC"/>
    <w:rsid w:val="00191EB4"/>
    <w:rsid w:val="00191F6C"/>
    <w:rsid w:val="00192130"/>
    <w:rsid w:val="001922B5"/>
    <w:rsid w:val="001922ED"/>
    <w:rsid w:val="0019261A"/>
    <w:rsid w:val="00192627"/>
    <w:rsid w:val="0019269A"/>
    <w:rsid w:val="001926B0"/>
    <w:rsid w:val="0019282F"/>
    <w:rsid w:val="00192B3E"/>
    <w:rsid w:val="00192CB3"/>
    <w:rsid w:val="00192D9D"/>
    <w:rsid w:val="00193090"/>
    <w:rsid w:val="001931C3"/>
    <w:rsid w:val="001932D5"/>
    <w:rsid w:val="0019352D"/>
    <w:rsid w:val="001935B6"/>
    <w:rsid w:val="00193782"/>
    <w:rsid w:val="0019396E"/>
    <w:rsid w:val="00193990"/>
    <w:rsid w:val="001939AF"/>
    <w:rsid w:val="00193A3B"/>
    <w:rsid w:val="00193BA5"/>
    <w:rsid w:val="00193E47"/>
    <w:rsid w:val="001940E6"/>
    <w:rsid w:val="00194159"/>
    <w:rsid w:val="00194223"/>
    <w:rsid w:val="00194226"/>
    <w:rsid w:val="0019424C"/>
    <w:rsid w:val="00194458"/>
    <w:rsid w:val="001946AF"/>
    <w:rsid w:val="001948C7"/>
    <w:rsid w:val="00194C73"/>
    <w:rsid w:val="00194CBA"/>
    <w:rsid w:val="00194CDC"/>
    <w:rsid w:val="00194D0C"/>
    <w:rsid w:val="00194E68"/>
    <w:rsid w:val="00195038"/>
    <w:rsid w:val="00195297"/>
    <w:rsid w:val="00195476"/>
    <w:rsid w:val="001956C6"/>
    <w:rsid w:val="00195728"/>
    <w:rsid w:val="001958B2"/>
    <w:rsid w:val="001958EE"/>
    <w:rsid w:val="00195905"/>
    <w:rsid w:val="00195A24"/>
    <w:rsid w:val="00195B58"/>
    <w:rsid w:val="00195D0C"/>
    <w:rsid w:val="00195F23"/>
    <w:rsid w:val="00196146"/>
    <w:rsid w:val="001961B3"/>
    <w:rsid w:val="0019634E"/>
    <w:rsid w:val="0019659C"/>
    <w:rsid w:val="001966BB"/>
    <w:rsid w:val="00196709"/>
    <w:rsid w:val="00196798"/>
    <w:rsid w:val="00196937"/>
    <w:rsid w:val="00196987"/>
    <w:rsid w:val="00196BF8"/>
    <w:rsid w:val="00196F1F"/>
    <w:rsid w:val="001970B9"/>
    <w:rsid w:val="0019726F"/>
    <w:rsid w:val="00197537"/>
    <w:rsid w:val="00197A26"/>
    <w:rsid w:val="00197A54"/>
    <w:rsid w:val="00197C29"/>
    <w:rsid w:val="001A015E"/>
    <w:rsid w:val="001A0179"/>
    <w:rsid w:val="001A01DC"/>
    <w:rsid w:val="001A0212"/>
    <w:rsid w:val="001A032A"/>
    <w:rsid w:val="001A0890"/>
    <w:rsid w:val="001A089A"/>
    <w:rsid w:val="001A08ED"/>
    <w:rsid w:val="001A0C8D"/>
    <w:rsid w:val="001A0F60"/>
    <w:rsid w:val="001A0FAF"/>
    <w:rsid w:val="001A1009"/>
    <w:rsid w:val="001A13BA"/>
    <w:rsid w:val="001A13F3"/>
    <w:rsid w:val="001A1430"/>
    <w:rsid w:val="001A1760"/>
    <w:rsid w:val="001A1A3F"/>
    <w:rsid w:val="001A1B3E"/>
    <w:rsid w:val="001A1FF3"/>
    <w:rsid w:val="001A214B"/>
    <w:rsid w:val="001A2173"/>
    <w:rsid w:val="001A21C0"/>
    <w:rsid w:val="001A23D3"/>
    <w:rsid w:val="001A240D"/>
    <w:rsid w:val="001A24BB"/>
    <w:rsid w:val="001A258C"/>
    <w:rsid w:val="001A281F"/>
    <w:rsid w:val="001A28B5"/>
    <w:rsid w:val="001A2B73"/>
    <w:rsid w:val="001A2DCC"/>
    <w:rsid w:val="001A2E79"/>
    <w:rsid w:val="001A2FFC"/>
    <w:rsid w:val="001A318A"/>
    <w:rsid w:val="001A3241"/>
    <w:rsid w:val="001A32CF"/>
    <w:rsid w:val="001A3701"/>
    <w:rsid w:val="001A387E"/>
    <w:rsid w:val="001A38DB"/>
    <w:rsid w:val="001A3B5B"/>
    <w:rsid w:val="001A3C0B"/>
    <w:rsid w:val="001A3DC2"/>
    <w:rsid w:val="001A3E86"/>
    <w:rsid w:val="001A3ED0"/>
    <w:rsid w:val="001A4399"/>
    <w:rsid w:val="001A46A8"/>
    <w:rsid w:val="001A4790"/>
    <w:rsid w:val="001A4B65"/>
    <w:rsid w:val="001A4FD5"/>
    <w:rsid w:val="001A50A0"/>
    <w:rsid w:val="001A515A"/>
    <w:rsid w:val="001A5240"/>
    <w:rsid w:val="001A538F"/>
    <w:rsid w:val="001A5454"/>
    <w:rsid w:val="001A5541"/>
    <w:rsid w:val="001A572A"/>
    <w:rsid w:val="001A57AB"/>
    <w:rsid w:val="001A5A11"/>
    <w:rsid w:val="001A5C17"/>
    <w:rsid w:val="001A5D5D"/>
    <w:rsid w:val="001A5ECC"/>
    <w:rsid w:val="001A5EED"/>
    <w:rsid w:val="001A5F8D"/>
    <w:rsid w:val="001A5FCA"/>
    <w:rsid w:val="001A5FEE"/>
    <w:rsid w:val="001A603F"/>
    <w:rsid w:val="001A62F7"/>
    <w:rsid w:val="001A633C"/>
    <w:rsid w:val="001A6906"/>
    <w:rsid w:val="001A6B62"/>
    <w:rsid w:val="001A6C8F"/>
    <w:rsid w:val="001A7120"/>
    <w:rsid w:val="001A73B4"/>
    <w:rsid w:val="001A7435"/>
    <w:rsid w:val="001A7498"/>
    <w:rsid w:val="001A78E8"/>
    <w:rsid w:val="001A7A98"/>
    <w:rsid w:val="001A7AA6"/>
    <w:rsid w:val="001A7CFF"/>
    <w:rsid w:val="001A7E23"/>
    <w:rsid w:val="001A7F64"/>
    <w:rsid w:val="001B0380"/>
    <w:rsid w:val="001B0478"/>
    <w:rsid w:val="001B0796"/>
    <w:rsid w:val="001B0BB2"/>
    <w:rsid w:val="001B0F94"/>
    <w:rsid w:val="001B1116"/>
    <w:rsid w:val="001B11AD"/>
    <w:rsid w:val="001B1414"/>
    <w:rsid w:val="001B14A7"/>
    <w:rsid w:val="001B14D4"/>
    <w:rsid w:val="001B174C"/>
    <w:rsid w:val="001B177A"/>
    <w:rsid w:val="001B1A13"/>
    <w:rsid w:val="001B1C3B"/>
    <w:rsid w:val="001B1D58"/>
    <w:rsid w:val="001B1D5A"/>
    <w:rsid w:val="001B1F1C"/>
    <w:rsid w:val="001B1F93"/>
    <w:rsid w:val="001B2066"/>
    <w:rsid w:val="001B2173"/>
    <w:rsid w:val="001B2283"/>
    <w:rsid w:val="001B2527"/>
    <w:rsid w:val="001B2767"/>
    <w:rsid w:val="001B2BB2"/>
    <w:rsid w:val="001B2FD0"/>
    <w:rsid w:val="001B2FFB"/>
    <w:rsid w:val="001B325C"/>
    <w:rsid w:val="001B3599"/>
    <w:rsid w:val="001B3805"/>
    <w:rsid w:val="001B3A47"/>
    <w:rsid w:val="001B3E1E"/>
    <w:rsid w:val="001B3F1C"/>
    <w:rsid w:val="001B3F4D"/>
    <w:rsid w:val="001B4008"/>
    <w:rsid w:val="001B4052"/>
    <w:rsid w:val="001B423C"/>
    <w:rsid w:val="001B432D"/>
    <w:rsid w:val="001B457F"/>
    <w:rsid w:val="001B46DC"/>
    <w:rsid w:val="001B47C2"/>
    <w:rsid w:val="001B47DD"/>
    <w:rsid w:val="001B48BB"/>
    <w:rsid w:val="001B49A5"/>
    <w:rsid w:val="001B4AD4"/>
    <w:rsid w:val="001B4BFC"/>
    <w:rsid w:val="001B4C90"/>
    <w:rsid w:val="001B4D8B"/>
    <w:rsid w:val="001B4DE9"/>
    <w:rsid w:val="001B4E1B"/>
    <w:rsid w:val="001B4E7D"/>
    <w:rsid w:val="001B4ED4"/>
    <w:rsid w:val="001B4F7A"/>
    <w:rsid w:val="001B507D"/>
    <w:rsid w:val="001B50D5"/>
    <w:rsid w:val="001B50F2"/>
    <w:rsid w:val="001B5125"/>
    <w:rsid w:val="001B5639"/>
    <w:rsid w:val="001B5651"/>
    <w:rsid w:val="001B56A1"/>
    <w:rsid w:val="001B5758"/>
    <w:rsid w:val="001B5895"/>
    <w:rsid w:val="001B5B9A"/>
    <w:rsid w:val="001B612C"/>
    <w:rsid w:val="001B61CD"/>
    <w:rsid w:val="001B6361"/>
    <w:rsid w:val="001B6A58"/>
    <w:rsid w:val="001B6CF8"/>
    <w:rsid w:val="001B6D1F"/>
    <w:rsid w:val="001B6E4F"/>
    <w:rsid w:val="001B76F4"/>
    <w:rsid w:val="001B7880"/>
    <w:rsid w:val="001B788B"/>
    <w:rsid w:val="001B7A1C"/>
    <w:rsid w:val="001B7A2E"/>
    <w:rsid w:val="001B7A42"/>
    <w:rsid w:val="001B7BB1"/>
    <w:rsid w:val="001C0065"/>
    <w:rsid w:val="001C0273"/>
    <w:rsid w:val="001C0482"/>
    <w:rsid w:val="001C0490"/>
    <w:rsid w:val="001C054B"/>
    <w:rsid w:val="001C06F0"/>
    <w:rsid w:val="001C0786"/>
    <w:rsid w:val="001C09E7"/>
    <w:rsid w:val="001C0DA8"/>
    <w:rsid w:val="001C0E6C"/>
    <w:rsid w:val="001C0EE4"/>
    <w:rsid w:val="001C1298"/>
    <w:rsid w:val="001C17FA"/>
    <w:rsid w:val="001C1857"/>
    <w:rsid w:val="001C18CD"/>
    <w:rsid w:val="001C1AF0"/>
    <w:rsid w:val="001C1BF0"/>
    <w:rsid w:val="001C1C13"/>
    <w:rsid w:val="001C1CFA"/>
    <w:rsid w:val="001C1E1B"/>
    <w:rsid w:val="001C2086"/>
    <w:rsid w:val="001C25C4"/>
    <w:rsid w:val="001C28F6"/>
    <w:rsid w:val="001C2CEF"/>
    <w:rsid w:val="001C2E75"/>
    <w:rsid w:val="001C2EBF"/>
    <w:rsid w:val="001C3338"/>
    <w:rsid w:val="001C361F"/>
    <w:rsid w:val="001C3720"/>
    <w:rsid w:val="001C395E"/>
    <w:rsid w:val="001C3DE8"/>
    <w:rsid w:val="001C3F1E"/>
    <w:rsid w:val="001C3F80"/>
    <w:rsid w:val="001C419F"/>
    <w:rsid w:val="001C4388"/>
    <w:rsid w:val="001C43D2"/>
    <w:rsid w:val="001C46C3"/>
    <w:rsid w:val="001C4721"/>
    <w:rsid w:val="001C4FE4"/>
    <w:rsid w:val="001C5008"/>
    <w:rsid w:val="001C568B"/>
    <w:rsid w:val="001C56A6"/>
    <w:rsid w:val="001C58A9"/>
    <w:rsid w:val="001C591D"/>
    <w:rsid w:val="001C59A2"/>
    <w:rsid w:val="001C59F0"/>
    <w:rsid w:val="001C5CC8"/>
    <w:rsid w:val="001C6125"/>
    <w:rsid w:val="001C6267"/>
    <w:rsid w:val="001C683A"/>
    <w:rsid w:val="001C6B22"/>
    <w:rsid w:val="001C6D7E"/>
    <w:rsid w:val="001C6F58"/>
    <w:rsid w:val="001C708A"/>
    <w:rsid w:val="001C70F1"/>
    <w:rsid w:val="001C73C5"/>
    <w:rsid w:val="001C763C"/>
    <w:rsid w:val="001C773F"/>
    <w:rsid w:val="001C793E"/>
    <w:rsid w:val="001C7947"/>
    <w:rsid w:val="001C7965"/>
    <w:rsid w:val="001C7ACB"/>
    <w:rsid w:val="001C7D2A"/>
    <w:rsid w:val="001D0149"/>
    <w:rsid w:val="001D01E9"/>
    <w:rsid w:val="001D0292"/>
    <w:rsid w:val="001D0639"/>
    <w:rsid w:val="001D068B"/>
    <w:rsid w:val="001D0945"/>
    <w:rsid w:val="001D0950"/>
    <w:rsid w:val="001D0A96"/>
    <w:rsid w:val="001D0FB2"/>
    <w:rsid w:val="001D125D"/>
    <w:rsid w:val="001D1425"/>
    <w:rsid w:val="001D1636"/>
    <w:rsid w:val="001D184B"/>
    <w:rsid w:val="001D18AA"/>
    <w:rsid w:val="001D1915"/>
    <w:rsid w:val="001D19F9"/>
    <w:rsid w:val="001D1C98"/>
    <w:rsid w:val="001D1D73"/>
    <w:rsid w:val="001D1DEC"/>
    <w:rsid w:val="001D20D4"/>
    <w:rsid w:val="001D21B3"/>
    <w:rsid w:val="001D21E1"/>
    <w:rsid w:val="001D2298"/>
    <w:rsid w:val="001D22E5"/>
    <w:rsid w:val="001D230D"/>
    <w:rsid w:val="001D2352"/>
    <w:rsid w:val="001D262D"/>
    <w:rsid w:val="001D26BB"/>
    <w:rsid w:val="001D27AE"/>
    <w:rsid w:val="001D2878"/>
    <w:rsid w:val="001D2AB1"/>
    <w:rsid w:val="001D2D01"/>
    <w:rsid w:val="001D2D9F"/>
    <w:rsid w:val="001D2E1F"/>
    <w:rsid w:val="001D3B5F"/>
    <w:rsid w:val="001D3C1D"/>
    <w:rsid w:val="001D3D55"/>
    <w:rsid w:val="001D3F76"/>
    <w:rsid w:val="001D41AF"/>
    <w:rsid w:val="001D4382"/>
    <w:rsid w:val="001D4607"/>
    <w:rsid w:val="001D4679"/>
    <w:rsid w:val="001D481A"/>
    <w:rsid w:val="001D4C6C"/>
    <w:rsid w:val="001D4C72"/>
    <w:rsid w:val="001D4D68"/>
    <w:rsid w:val="001D4E0D"/>
    <w:rsid w:val="001D4EDE"/>
    <w:rsid w:val="001D5006"/>
    <w:rsid w:val="001D513F"/>
    <w:rsid w:val="001D51B0"/>
    <w:rsid w:val="001D54F4"/>
    <w:rsid w:val="001D5958"/>
    <w:rsid w:val="001D59B7"/>
    <w:rsid w:val="001D5AC8"/>
    <w:rsid w:val="001D5B79"/>
    <w:rsid w:val="001D5C92"/>
    <w:rsid w:val="001D6296"/>
    <w:rsid w:val="001D6625"/>
    <w:rsid w:val="001D6896"/>
    <w:rsid w:val="001D6ABD"/>
    <w:rsid w:val="001D6BF7"/>
    <w:rsid w:val="001D6D0D"/>
    <w:rsid w:val="001D6E9B"/>
    <w:rsid w:val="001D703F"/>
    <w:rsid w:val="001D7383"/>
    <w:rsid w:val="001D7899"/>
    <w:rsid w:val="001D7992"/>
    <w:rsid w:val="001D7F92"/>
    <w:rsid w:val="001E019B"/>
    <w:rsid w:val="001E0400"/>
    <w:rsid w:val="001E0653"/>
    <w:rsid w:val="001E06AD"/>
    <w:rsid w:val="001E0A19"/>
    <w:rsid w:val="001E0A8F"/>
    <w:rsid w:val="001E0AEC"/>
    <w:rsid w:val="001E0B7D"/>
    <w:rsid w:val="001E0B84"/>
    <w:rsid w:val="001E0C02"/>
    <w:rsid w:val="001E0CAD"/>
    <w:rsid w:val="001E0D56"/>
    <w:rsid w:val="001E0E5B"/>
    <w:rsid w:val="001E0F11"/>
    <w:rsid w:val="001E0F95"/>
    <w:rsid w:val="001E10B9"/>
    <w:rsid w:val="001E12F8"/>
    <w:rsid w:val="001E1342"/>
    <w:rsid w:val="001E1729"/>
    <w:rsid w:val="001E18F8"/>
    <w:rsid w:val="001E1A88"/>
    <w:rsid w:val="001E1EA8"/>
    <w:rsid w:val="001E1EDB"/>
    <w:rsid w:val="001E2547"/>
    <w:rsid w:val="001E28D3"/>
    <w:rsid w:val="001E2A57"/>
    <w:rsid w:val="001E2D18"/>
    <w:rsid w:val="001E2EF4"/>
    <w:rsid w:val="001E2F7A"/>
    <w:rsid w:val="001E3172"/>
    <w:rsid w:val="001E3181"/>
    <w:rsid w:val="001E3220"/>
    <w:rsid w:val="001E360D"/>
    <w:rsid w:val="001E364B"/>
    <w:rsid w:val="001E3925"/>
    <w:rsid w:val="001E3B57"/>
    <w:rsid w:val="001E3C05"/>
    <w:rsid w:val="001E3E15"/>
    <w:rsid w:val="001E3F09"/>
    <w:rsid w:val="001E4195"/>
    <w:rsid w:val="001E4354"/>
    <w:rsid w:val="001E44DF"/>
    <w:rsid w:val="001E454E"/>
    <w:rsid w:val="001E45E5"/>
    <w:rsid w:val="001E49EB"/>
    <w:rsid w:val="001E4A1B"/>
    <w:rsid w:val="001E4AC5"/>
    <w:rsid w:val="001E4CD0"/>
    <w:rsid w:val="001E4CD1"/>
    <w:rsid w:val="001E4CEB"/>
    <w:rsid w:val="001E4DBF"/>
    <w:rsid w:val="001E51C5"/>
    <w:rsid w:val="001E5266"/>
    <w:rsid w:val="001E530C"/>
    <w:rsid w:val="001E5320"/>
    <w:rsid w:val="001E5411"/>
    <w:rsid w:val="001E5552"/>
    <w:rsid w:val="001E56D7"/>
    <w:rsid w:val="001E5809"/>
    <w:rsid w:val="001E5FC5"/>
    <w:rsid w:val="001E60F7"/>
    <w:rsid w:val="001E636C"/>
    <w:rsid w:val="001E63B2"/>
    <w:rsid w:val="001E643A"/>
    <w:rsid w:val="001E6611"/>
    <w:rsid w:val="001E674D"/>
    <w:rsid w:val="001E676C"/>
    <w:rsid w:val="001E68A8"/>
    <w:rsid w:val="001E6B00"/>
    <w:rsid w:val="001E6B12"/>
    <w:rsid w:val="001E6B30"/>
    <w:rsid w:val="001E6CFB"/>
    <w:rsid w:val="001E7037"/>
    <w:rsid w:val="001E7206"/>
    <w:rsid w:val="001E744C"/>
    <w:rsid w:val="001E783B"/>
    <w:rsid w:val="001E79C6"/>
    <w:rsid w:val="001F00C0"/>
    <w:rsid w:val="001F01F3"/>
    <w:rsid w:val="001F04BE"/>
    <w:rsid w:val="001F0502"/>
    <w:rsid w:val="001F06F9"/>
    <w:rsid w:val="001F08BC"/>
    <w:rsid w:val="001F0941"/>
    <w:rsid w:val="001F0CE3"/>
    <w:rsid w:val="001F0F82"/>
    <w:rsid w:val="001F1067"/>
    <w:rsid w:val="001F1256"/>
    <w:rsid w:val="001F13F3"/>
    <w:rsid w:val="001F155D"/>
    <w:rsid w:val="001F1575"/>
    <w:rsid w:val="001F16D8"/>
    <w:rsid w:val="001F18A7"/>
    <w:rsid w:val="001F1AFE"/>
    <w:rsid w:val="001F1CBD"/>
    <w:rsid w:val="001F1DDF"/>
    <w:rsid w:val="001F1F39"/>
    <w:rsid w:val="001F2003"/>
    <w:rsid w:val="001F21EF"/>
    <w:rsid w:val="001F238E"/>
    <w:rsid w:val="001F254F"/>
    <w:rsid w:val="001F25A0"/>
    <w:rsid w:val="001F2617"/>
    <w:rsid w:val="001F26C5"/>
    <w:rsid w:val="001F2882"/>
    <w:rsid w:val="001F2970"/>
    <w:rsid w:val="001F2A37"/>
    <w:rsid w:val="001F2C38"/>
    <w:rsid w:val="001F2CB1"/>
    <w:rsid w:val="001F2D2E"/>
    <w:rsid w:val="001F2EB7"/>
    <w:rsid w:val="001F31A7"/>
    <w:rsid w:val="001F360E"/>
    <w:rsid w:val="001F3689"/>
    <w:rsid w:val="001F388B"/>
    <w:rsid w:val="001F38BA"/>
    <w:rsid w:val="001F39D2"/>
    <w:rsid w:val="001F3BB1"/>
    <w:rsid w:val="001F3C02"/>
    <w:rsid w:val="001F3C97"/>
    <w:rsid w:val="001F4090"/>
    <w:rsid w:val="001F41CE"/>
    <w:rsid w:val="001F4219"/>
    <w:rsid w:val="001F42BE"/>
    <w:rsid w:val="001F4399"/>
    <w:rsid w:val="001F4484"/>
    <w:rsid w:val="001F44B3"/>
    <w:rsid w:val="001F467F"/>
    <w:rsid w:val="001F4699"/>
    <w:rsid w:val="001F47EF"/>
    <w:rsid w:val="001F491E"/>
    <w:rsid w:val="001F4F5D"/>
    <w:rsid w:val="001F507D"/>
    <w:rsid w:val="001F50FA"/>
    <w:rsid w:val="001F5601"/>
    <w:rsid w:val="001F5931"/>
    <w:rsid w:val="001F5D29"/>
    <w:rsid w:val="001F5E38"/>
    <w:rsid w:val="001F6220"/>
    <w:rsid w:val="001F64E8"/>
    <w:rsid w:val="001F6B15"/>
    <w:rsid w:val="001F6D49"/>
    <w:rsid w:val="001F6D84"/>
    <w:rsid w:val="001F6DFF"/>
    <w:rsid w:val="001F706A"/>
    <w:rsid w:val="001F7270"/>
    <w:rsid w:val="001F739B"/>
    <w:rsid w:val="001F74E4"/>
    <w:rsid w:val="001F75C6"/>
    <w:rsid w:val="001F7776"/>
    <w:rsid w:val="001F77B6"/>
    <w:rsid w:val="001F7822"/>
    <w:rsid w:val="001F7E70"/>
    <w:rsid w:val="001F7F61"/>
    <w:rsid w:val="001F7F70"/>
    <w:rsid w:val="00200190"/>
    <w:rsid w:val="002003C2"/>
    <w:rsid w:val="0020050E"/>
    <w:rsid w:val="0020063B"/>
    <w:rsid w:val="002006F6"/>
    <w:rsid w:val="00200790"/>
    <w:rsid w:val="0020102F"/>
    <w:rsid w:val="0020105D"/>
    <w:rsid w:val="00201147"/>
    <w:rsid w:val="0020140B"/>
    <w:rsid w:val="0020143D"/>
    <w:rsid w:val="0020182D"/>
    <w:rsid w:val="00201DAD"/>
    <w:rsid w:val="00201F38"/>
    <w:rsid w:val="00201FFB"/>
    <w:rsid w:val="00202136"/>
    <w:rsid w:val="00202233"/>
    <w:rsid w:val="002022CC"/>
    <w:rsid w:val="002022E7"/>
    <w:rsid w:val="002023D7"/>
    <w:rsid w:val="00202488"/>
    <w:rsid w:val="002027AB"/>
    <w:rsid w:val="00202BCF"/>
    <w:rsid w:val="00202C56"/>
    <w:rsid w:val="00202CBD"/>
    <w:rsid w:val="00203053"/>
    <w:rsid w:val="00203264"/>
    <w:rsid w:val="002033C7"/>
    <w:rsid w:val="002034C8"/>
    <w:rsid w:val="00203680"/>
    <w:rsid w:val="00203706"/>
    <w:rsid w:val="002039F6"/>
    <w:rsid w:val="00203E7E"/>
    <w:rsid w:val="00203EEF"/>
    <w:rsid w:val="002044AD"/>
    <w:rsid w:val="00204601"/>
    <w:rsid w:val="00204775"/>
    <w:rsid w:val="00204831"/>
    <w:rsid w:val="00204E82"/>
    <w:rsid w:val="00204EC3"/>
    <w:rsid w:val="00205226"/>
    <w:rsid w:val="002053A0"/>
    <w:rsid w:val="002054AB"/>
    <w:rsid w:val="00205747"/>
    <w:rsid w:val="00205B64"/>
    <w:rsid w:val="00205CC6"/>
    <w:rsid w:val="00205DB7"/>
    <w:rsid w:val="00205F08"/>
    <w:rsid w:val="00205F59"/>
    <w:rsid w:val="002060BE"/>
    <w:rsid w:val="002061A5"/>
    <w:rsid w:val="00206642"/>
    <w:rsid w:val="002066A8"/>
    <w:rsid w:val="00206989"/>
    <w:rsid w:val="00206AAE"/>
    <w:rsid w:val="00206F1B"/>
    <w:rsid w:val="00207648"/>
    <w:rsid w:val="0020786F"/>
    <w:rsid w:val="00207A05"/>
    <w:rsid w:val="00207B85"/>
    <w:rsid w:val="00207C89"/>
    <w:rsid w:val="00207CFD"/>
    <w:rsid w:val="00207D6D"/>
    <w:rsid w:val="00207F26"/>
    <w:rsid w:val="00207F49"/>
    <w:rsid w:val="002101AC"/>
    <w:rsid w:val="00210282"/>
    <w:rsid w:val="0021036B"/>
    <w:rsid w:val="0021038F"/>
    <w:rsid w:val="0021052D"/>
    <w:rsid w:val="00210585"/>
    <w:rsid w:val="00210945"/>
    <w:rsid w:val="00210C1B"/>
    <w:rsid w:val="00210CA7"/>
    <w:rsid w:val="00211091"/>
    <w:rsid w:val="002110BB"/>
    <w:rsid w:val="00211376"/>
    <w:rsid w:val="00211403"/>
    <w:rsid w:val="00211443"/>
    <w:rsid w:val="002114AE"/>
    <w:rsid w:val="00211633"/>
    <w:rsid w:val="002118C3"/>
    <w:rsid w:val="002119D2"/>
    <w:rsid w:val="00211A1F"/>
    <w:rsid w:val="00211AD4"/>
    <w:rsid w:val="00211B32"/>
    <w:rsid w:val="00211BA0"/>
    <w:rsid w:val="00211C1D"/>
    <w:rsid w:val="00211C4A"/>
    <w:rsid w:val="00211EDD"/>
    <w:rsid w:val="00211F67"/>
    <w:rsid w:val="0021203A"/>
    <w:rsid w:val="0021205C"/>
    <w:rsid w:val="002121E6"/>
    <w:rsid w:val="00212204"/>
    <w:rsid w:val="002122FB"/>
    <w:rsid w:val="00212331"/>
    <w:rsid w:val="002123C4"/>
    <w:rsid w:val="00212449"/>
    <w:rsid w:val="002124E3"/>
    <w:rsid w:val="00212592"/>
    <w:rsid w:val="002125CB"/>
    <w:rsid w:val="002126BF"/>
    <w:rsid w:val="002126E1"/>
    <w:rsid w:val="0021295C"/>
    <w:rsid w:val="00212F15"/>
    <w:rsid w:val="00212FC9"/>
    <w:rsid w:val="00213012"/>
    <w:rsid w:val="002136D6"/>
    <w:rsid w:val="00213847"/>
    <w:rsid w:val="002138D2"/>
    <w:rsid w:val="00213A54"/>
    <w:rsid w:val="00213AC3"/>
    <w:rsid w:val="00213B4A"/>
    <w:rsid w:val="00213B96"/>
    <w:rsid w:val="00213BDF"/>
    <w:rsid w:val="00213C11"/>
    <w:rsid w:val="00214187"/>
    <w:rsid w:val="00214316"/>
    <w:rsid w:val="002143AF"/>
    <w:rsid w:val="002144B0"/>
    <w:rsid w:val="0021464B"/>
    <w:rsid w:val="00214919"/>
    <w:rsid w:val="0021494D"/>
    <w:rsid w:val="002149E2"/>
    <w:rsid w:val="00214C0D"/>
    <w:rsid w:val="00214DD9"/>
    <w:rsid w:val="00214F0A"/>
    <w:rsid w:val="00214FAB"/>
    <w:rsid w:val="00214FD7"/>
    <w:rsid w:val="002152F9"/>
    <w:rsid w:val="00215403"/>
    <w:rsid w:val="00215876"/>
    <w:rsid w:val="002158D2"/>
    <w:rsid w:val="00215928"/>
    <w:rsid w:val="00215B4A"/>
    <w:rsid w:val="00215D47"/>
    <w:rsid w:val="00215E9F"/>
    <w:rsid w:val="00216009"/>
    <w:rsid w:val="0021604C"/>
    <w:rsid w:val="00216113"/>
    <w:rsid w:val="00216127"/>
    <w:rsid w:val="00216652"/>
    <w:rsid w:val="00216740"/>
    <w:rsid w:val="00216A79"/>
    <w:rsid w:val="00216EFD"/>
    <w:rsid w:val="0021719A"/>
    <w:rsid w:val="00217421"/>
    <w:rsid w:val="00217956"/>
    <w:rsid w:val="00217C14"/>
    <w:rsid w:val="00217F22"/>
    <w:rsid w:val="00217FA4"/>
    <w:rsid w:val="00220101"/>
    <w:rsid w:val="002201FC"/>
    <w:rsid w:val="002203C6"/>
    <w:rsid w:val="00220416"/>
    <w:rsid w:val="00220437"/>
    <w:rsid w:val="002209FC"/>
    <w:rsid w:val="00220BC3"/>
    <w:rsid w:val="00220C91"/>
    <w:rsid w:val="00220F23"/>
    <w:rsid w:val="002214DD"/>
    <w:rsid w:val="0022177C"/>
    <w:rsid w:val="00221B79"/>
    <w:rsid w:val="00221BC1"/>
    <w:rsid w:val="00221E9D"/>
    <w:rsid w:val="00221FC9"/>
    <w:rsid w:val="002224FC"/>
    <w:rsid w:val="00222944"/>
    <w:rsid w:val="00222C95"/>
    <w:rsid w:val="00222D8D"/>
    <w:rsid w:val="00222E34"/>
    <w:rsid w:val="00222FF0"/>
    <w:rsid w:val="00223185"/>
    <w:rsid w:val="0022336B"/>
    <w:rsid w:val="002233C1"/>
    <w:rsid w:val="00223520"/>
    <w:rsid w:val="0022373E"/>
    <w:rsid w:val="0022399C"/>
    <w:rsid w:val="00223A48"/>
    <w:rsid w:val="00223B2A"/>
    <w:rsid w:val="00223EE9"/>
    <w:rsid w:val="0022468E"/>
    <w:rsid w:val="00224B72"/>
    <w:rsid w:val="00224FFF"/>
    <w:rsid w:val="0022512E"/>
    <w:rsid w:val="002255C2"/>
    <w:rsid w:val="00225621"/>
    <w:rsid w:val="0022562C"/>
    <w:rsid w:val="00225722"/>
    <w:rsid w:val="00225C27"/>
    <w:rsid w:val="00225DDB"/>
    <w:rsid w:val="00225EAF"/>
    <w:rsid w:val="00225F96"/>
    <w:rsid w:val="0022616E"/>
    <w:rsid w:val="002268FF"/>
    <w:rsid w:val="00226AEA"/>
    <w:rsid w:val="00227022"/>
    <w:rsid w:val="002271D5"/>
    <w:rsid w:val="00227220"/>
    <w:rsid w:val="0022722A"/>
    <w:rsid w:val="002272F6"/>
    <w:rsid w:val="00227378"/>
    <w:rsid w:val="002277BA"/>
    <w:rsid w:val="00227A45"/>
    <w:rsid w:val="002302A9"/>
    <w:rsid w:val="00230546"/>
    <w:rsid w:val="0023074B"/>
    <w:rsid w:val="002307A1"/>
    <w:rsid w:val="00230A42"/>
    <w:rsid w:val="0023108B"/>
    <w:rsid w:val="002310AC"/>
    <w:rsid w:val="002310F7"/>
    <w:rsid w:val="00231111"/>
    <w:rsid w:val="002312AB"/>
    <w:rsid w:val="002314AA"/>
    <w:rsid w:val="00231572"/>
    <w:rsid w:val="002317D9"/>
    <w:rsid w:val="00231909"/>
    <w:rsid w:val="002319EC"/>
    <w:rsid w:val="00231BA3"/>
    <w:rsid w:val="00231DD5"/>
    <w:rsid w:val="00231FA0"/>
    <w:rsid w:val="00231FED"/>
    <w:rsid w:val="00231FFF"/>
    <w:rsid w:val="00232037"/>
    <w:rsid w:val="00232219"/>
    <w:rsid w:val="002322A6"/>
    <w:rsid w:val="00232786"/>
    <w:rsid w:val="00232A8C"/>
    <w:rsid w:val="00232EF6"/>
    <w:rsid w:val="00232FC3"/>
    <w:rsid w:val="00232FE0"/>
    <w:rsid w:val="0023301C"/>
    <w:rsid w:val="00233168"/>
    <w:rsid w:val="002332DE"/>
    <w:rsid w:val="0023330E"/>
    <w:rsid w:val="00233487"/>
    <w:rsid w:val="00233932"/>
    <w:rsid w:val="00233970"/>
    <w:rsid w:val="002339B3"/>
    <w:rsid w:val="00233A94"/>
    <w:rsid w:val="00233D80"/>
    <w:rsid w:val="00233E8F"/>
    <w:rsid w:val="00233EA8"/>
    <w:rsid w:val="00233F57"/>
    <w:rsid w:val="0023413D"/>
    <w:rsid w:val="002341EC"/>
    <w:rsid w:val="0023429B"/>
    <w:rsid w:val="00234377"/>
    <w:rsid w:val="002346CF"/>
    <w:rsid w:val="002347FB"/>
    <w:rsid w:val="002349A3"/>
    <w:rsid w:val="00234BAC"/>
    <w:rsid w:val="00234E2F"/>
    <w:rsid w:val="00234EFC"/>
    <w:rsid w:val="00234F1F"/>
    <w:rsid w:val="0023555C"/>
    <w:rsid w:val="002355E0"/>
    <w:rsid w:val="00235973"/>
    <w:rsid w:val="002359AB"/>
    <w:rsid w:val="00235B54"/>
    <w:rsid w:val="00235C20"/>
    <w:rsid w:val="00235D7A"/>
    <w:rsid w:val="00235DF6"/>
    <w:rsid w:val="00235F34"/>
    <w:rsid w:val="00235FA7"/>
    <w:rsid w:val="00236278"/>
    <w:rsid w:val="00236474"/>
    <w:rsid w:val="002365D9"/>
    <w:rsid w:val="00236765"/>
    <w:rsid w:val="00236796"/>
    <w:rsid w:val="0023682C"/>
    <w:rsid w:val="00236847"/>
    <w:rsid w:val="002368C7"/>
    <w:rsid w:val="00236CFE"/>
    <w:rsid w:val="00236E12"/>
    <w:rsid w:val="00236EC7"/>
    <w:rsid w:val="00236EE6"/>
    <w:rsid w:val="00237038"/>
    <w:rsid w:val="00237296"/>
    <w:rsid w:val="002373CC"/>
    <w:rsid w:val="00237492"/>
    <w:rsid w:val="00237B87"/>
    <w:rsid w:val="00237C63"/>
    <w:rsid w:val="00237D71"/>
    <w:rsid w:val="00237DA5"/>
    <w:rsid w:val="00237F76"/>
    <w:rsid w:val="002400CC"/>
    <w:rsid w:val="0024022D"/>
    <w:rsid w:val="00240732"/>
    <w:rsid w:val="00240986"/>
    <w:rsid w:val="00240A00"/>
    <w:rsid w:val="00240B6F"/>
    <w:rsid w:val="00240CC1"/>
    <w:rsid w:val="00240CF7"/>
    <w:rsid w:val="00240E01"/>
    <w:rsid w:val="00240F8E"/>
    <w:rsid w:val="00241222"/>
    <w:rsid w:val="0024136E"/>
    <w:rsid w:val="0024138F"/>
    <w:rsid w:val="00241754"/>
    <w:rsid w:val="00241A49"/>
    <w:rsid w:val="00242209"/>
    <w:rsid w:val="0024273C"/>
    <w:rsid w:val="00242743"/>
    <w:rsid w:val="00242BD6"/>
    <w:rsid w:val="00242D89"/>
    <w:rsid w:val="002431E3"/>
    <w:rsid w:val="002436E4"/>
    <w:rsid w:val="0024392D"/>
    <w:rsid w:val="00243A25"/>
    <w:rsid w:val="00243D1C"/>
    <w:rsid w:val="00244366"/>
    <w:rsid w:val="002447DD"/>
    <w:rsid w:val="002447DE"/>
    <w:rsid w:val="00244B85"/>
    <w:rsid w:val="00244DB8"/>
    <w:rsid w:val="00244E43"/>
    <w:rsid w:val="00244EF5"/>
    <w:rsid w:val="00245057"/>
    <w:rsid w:val="002452F5"/>
    <w:rsid w:val="00245318"/>
    <w:rsid w:val="00245401"/>
    <w:rsid w:val="0024541F"/>
    <w:rsid w:val="002454CC"/>
    <w:rsid w:val="0024555E"/>
    <w:rsid w:val="002455F3"/>
    <w:rsid w:val="00245966"/>
    <w:rsid w:val="0024621E"/>
    <w:rsid w:val="00246236"/>
    <w:rsid w:val="0024627D"/>
    <w:rsid w:val="00246283"/>
    <w:rsid w:val="002466EB"/>
    <w:rsid w:val="002467C8"/>
    <w:rsid w:val="002468EE"/>
    <w:rsid w:val="002469F3"/>
    <w:rsid w:val="00246A44"/>
    <w:rsid w:val="00246A61"/>
    <w:rsid w:val="00246AD4"/>
    <w:rsid w:val="00246F0D"/>
    <w:rsid w:val="0024704F"/>
    <w:rsid w:val="002471EE"/>
    <w:rsid w:val="00247289"/>
    <w:rsid w:val="0024734E"/>
    <w:rsid w:val="002474AF"/>
    <w:rsid w:val="0024753C"/>
    <w:rsid w:val="002476DE"/>
    <w:rsid w:val="002476F3"/>
    <w:rsid w:val="0024782F"/>
    <w:rsid w:val="00247B1E"/>
    <w:rsid w:val="00247DF9"/>
    <w:rsid w:val="00247EE0"/>
    <w:rsid w:val="002503A0"/>
    <w:rsid w:val="00250454"/>
    <w:rsid w:val="002504C9"/>
    <w:rsid w:val="002504F3"/>
    <w:rsid w:val="00250576"/>
    <w:rsid w:val="0025077C"/>
    <w:rsid w:val="00250BCF"/>
    <w:rsid w:val="00250C54"/>
    <w:rsid w:val="00250DA2"/>
    <w:rsid w:val="002512C8"/>
    <w:rsid w:val="00251334"/>
    <w:rsid w:val="00251591"/>
    <w:rsid w:val="0025197B"/>
    <w:rsid w:val="00251DB4"/>
    <w:rsid w:val="00251E7E"/>
    <w:rsid w:val="00252125"/>
    <w:rsid w:val="002521FC"/>
    <w:rsid w:val="00252292"/>
    <w:rsid w:val="002522B6"/>
    <w:rsid w:val="002522EC"/>
    <w:rsid w:val="00252375"/>
    <w:rsid w:val="00252519"/>
    <w:rsid w:val="002526DE"/>
    <w:rsid w:val="00252A42"/>
    <w:rsid w:val="00252B9E"/>
    <w:rsid w:val="00252BA3"/>
    <w:rsid w:val="00252C7A"/>
    <w:rsid w:val="00253030"/>
    <w:rsid w:val="00253094"/>
    <w:rsid w:val="002530F1"/>
    <w:rsid w:val="002531B7"/>
    <w:rsid w:val="0025344F"/>
    <w:rsid w:val="0025352C"/>
    <w:rsid w:val="00253AEA"/>
    <w:rsid w:val="00253BB8"/>
    <w:rsid w:val="00253C4B"/>
    <w:rsid w:val="00253EB9"/>
    <w:rsid w:val="002541EA"/>
    <w:rsid w:val="0025433D"/>
    <w:rsid w:val="0025443D"/>
    <w:rsid w:val="002548C2"/>
    <w:rsid w:val="00254CB2"/>
    <w:rsid w:val="00254E46"/>
    <w:rsid w:val="00254F24"/>
    <w:rsid w:val="00254FB7"/>
    <w:rsid w:val="00254FD4"/>
    <w:rsid w:val="002551B7"/>
    <w:rsid w:val="0025563C"/>
    <w:rsid w:val="00255739"/>
    <w:rsid w:val="00255839"/>
    <w:rsid w:val="002558CD"/>
    <w:rsid w:val="00255A81"/>
    <w:rsid w:val="00255B56"/>
    <w:rsid w:val="00255CAF"/>
    <w:rsid w:val="00255E25"/>
    <w:rsid w:val="002560BB"/>
    <w:rsid w:val="0025612D"/>
    <w:rsid w:val="0025618E"/>
    <w:rsid w:val="002562E7"/>
    <w:rsid w:val="00256561"/>
    <w:rsid w:val="00256862"/>
    <w:rsid w:val="00256D36"/>
    <w:rsid w:val="00256D91"/>
    <w:rsid w:val="00256E5B"/>
    <w:rsid w:val="00256FB1"/>
    <w:rsid w:val="0025788D"/>
    <w:rsid w:val="00257D81"/>
    <w:rsid w:val="00257D8D"/>
    <w:rsid w:val="0026066F"/>
    <w:rsid w:val="002606C8"/>
    <w:rsid w:val="00260734"/>
    <w:rsid w:val="00260905"/>
    <w:rsid w:val="00260D2A"/>
    <w:rsid w:val="002611A8"/>
    <w:rsid w:val="002611BF"/>
    <w:rsid w:val="0026120D"/>
    <w:rsid w:val="00261240"/>
    <w:rsid w:val="00261326"/>
    <w:rsid w:val="002613FE"/>
    <w:rsid w:val="00261548"/>
    <w:rsid w:val="00261594"/>
    <w:rsid w:val="002616F4"/>
    <w:rsid w:val="00261864"/>
    <w:rsid w:val="00262355"/>
    <w:rsid w:val="00262482"/>
    <w:rsid w:val="002626BF"/>
    <w:rsid w:val="00262980"/>
    <w:rsid w:val="002629F3"/>
    <w:rsid w:val="00262D97"/>
    <w:rsid w:val="00262E2F"/>
    <w:rsid w:val="00262F1B"/>
    <w:rsid w:val="00263055"/>
    <w:rsid w:val="002631E6"/>
    <w:rsid w:val="00263481"/>
    <w:rsid w:val="00263704"/>
    <w:rsid w:val="002637C5"/>
    <w:rsid w:val="00263978"/>
    <w:rsid w:val="00263B4C"/>
    <w:rsid w:val="00263BCC"/>
    <w:rsid w:val="00263C89"/>
    <w:rsid w:val="00263D9E"/>
    <w:rsid w:val="00263DF4"/>
    <w:rsid w:val="00263E42"/>
    <w:rsid w:val="00263E8B"/>
    <w:rsid w:val="00263E94"/>
    <w:rsid w:val="00263ED3"/>
    <w:rsid w:val="00263FDA"/>
    <w:rsid w:val="00264048"/>
    <w:rsid w:val="00264153"/>
    <w:rsid w:val="002642EC"/>
    <w:rsid w:val="00264647"/>
    <w:rsid w:val="00264CF4"/>
    <w:rsid w:val="00264D78"/>
    <w:rsid w:val="00264DB7"/>
    <w:rsid w:val="002650BF"/>
    <w:rsid w:val="002650DC"/>
    <w:rsid w:val="0026512E"/>
    <w:rsid w:val="00265166"/>
    <w:rsid w:val="002651DE"/>
    <w:rsid w:val="002653AA"/>
    <w:rsid w:val="002653BE"/>
    <w:rsid w:val="002654DA"/>
    <w:rsid w:val="00265566"/>
    <w:rsid w:val="002656B1"/>
    <w:rsid w:val="00265F6E"/>
    <w:rsid w:val="002665A2"/>
    <w:rsid w:val="002665F8"/>
    <w:rsid w:val="0026683E"/>
    <w:rsid w:val="002668EF"/>
    <w:rsid w:val="0026695C"/>
    <w:rsid w:val="002669BA"/>
    <w:rsid w:val="00266C63"/>
    <w:rsid w:val="00266D55"/>
    <w:rsid w:val="00266F88"/>
    <w:rsid w:val="00267302"/>
    <w:rsid w:val="00267531"/>
    <w:rsid w:val="002675D1"/>
    <w:rsid w:val="002677BD"/>
    <w:rsid w:val="002679EC"/>
    <w:rsid w:val="00267BB2"/>
    <w:rsid w:val="00267D73"/>
    <w:rsid w:val="00267D7E"/>
    <w:rsid w:val="002700C8"/>
    <w:rsid w:val="00270423"/>
    <w:rsid w:val="00270457"/>
    <w:rsid w:val="0027059E"/>
    <w:rsid w:val="0027073F"/>
    <w:rsid w:val="00270AAF"/>
    <w:rsid w:val="00270CBB"/>
    <w:rsid w:val="00270EB8"/>
    <w:rsid w:val="00270EF9"/>
    <w:rsid w:val="00271063"/>
    <w:rsid w:val="00271177"/>
    <w:rsid w:val="002711AD"/>
    <w:rsid w:val="00271228"/>
    <w:rsid w:val="00271293"/>
    <w:rsid w:val="002714B4"/>
    <w:rsid w:val="002714E7"/>
    <w:rsid w:val="002714F7"/>
    <w:rsid w:val="002716AE"/>
    <w:rsid w:val="002717EE"/>
    <w:rsid w:val="00271D29"/>
    <w:rsid w:val="00271F5B"/>
    <w:rsid w:val="0027208D"/>
    <w:rsid w:val="002720D5"/>
    <w:rsid w:val="002722E7"/>
    <w:rsid w:val="0027255E"/>
    <w:rsid w:val="00272830"/>
    <w:rsid w:val="002728DE"/>
    <w:rsid w:val="00272B64"/>
    <w:rsid w:val="0027315A"/>
    <w:rsid w:val="00273166"/>
    <w:rsid w:val="002733C1"/>
    <w:rsid w:val="0027348E"/>
    <w:rsid w:val="002737C8"/>
    <w:rsid w:val="00273AC6"/>
    <w:rsid w:val="00273BE6"/>
    <w:rsid w:val="00273C97"/>
    <w:rsid w:val="00273CBD"/>
    <w:rsid w:val="00273D88"/>
    <w:rsid w:val="00273F06"/>
    <w:rsid w:val="00273FBF"/>
    <w:rsid w:val="00273FE7"/>
    <w:rsid w:val="0027446C"/>
    <w:rsid w:val="00274655"/>
    <w:rsid w:val="0027483C"/>
    <w:rsid w:val="00274876"/>
    <w:rsid w:val="002748ED"/>
    <w:rsid w:val="00274B55"/>
    <w:rsid w:val="00274C13"/>
    <w:rsid w:val="00274D8C"/>
    <w:rsid w:val="00274F16"/>
    <w:rsid w:val="002752EB"/>
    <w:rsid w:val="002753AB"/>
    <w:rsid w:val="0027551B"/>
    <w:rsid w:val="00275743"/>
    <w:rsid w:val="00275785"/>
    <w:rsid w:val="002759C0"/>
    <w:rsid w:val="00275A4F"/>
    <w:rsid w:val="00275B96"/>
    <w:rsid w:val="00275E0F"/>
    <w:rsid w:val="002760F9"/>
    <w:rsid w:val="002766BE"/>
    <w:rsid w:val="00276AB6"/>
    <w:rsid w:val="00276ADE"/>
    <w:rsid w:val="00276D4B"/>
    <w:rsid w:val="00276E0D"/>
    <w:rsid w:val="00276E6A"/>
    <w:rsid w:val="00276F11"/>
    <w:rsid w:val="00276F14"/>
    <w:rsid w:val="00276F43"/>
    <w:rsid w:val="002770AE"/>
    <w:rsid w:val="00277467"/>
    <w:rsid w:val="00277A83"/>
    <w:rsid w:val="00277B3F"/>
    <w:rsid w:val="00277B61"/>
    <w:rsid w:val="00277C23"/>
    <w:rsid w:val="00277D3E"/>
    <w:rsid w:val="00277DB7"/>
    <w:rsid w:val="00280177"/>
    <w:rsid w:val="002805E7"/>
    <w:rsid w:val="00280739"/>
    <w:rsid w:val="002808DE"/>
    <w:rsid w:val="00280EC9"/>
    <w:rsid w:val="002810D4"/>
    <w:rsid w:val="00281149"/>
    <w:rsid w:val="0028114A"/>
    <w:rsid w:val="0028134C"/>
    <w:rsid w:val="00281382"/>
    <w:rsid w:val="00281436"/>
    <w:rsid w:val="00281787"/>
    <w:rsid w:val="002818E4"/>
    <w:rsid w:val="00281903"/>
    <w:rsid w:val="00281DED"/>
    <w:rsid w:val="00281EF4"/>
    <w:rsid w:val="00282015"/>
    <w:rsid w:val="00282026"/>
    <w:rsid w:val="0028215E"/>
    <w:rsid w:val="002823D4"/>
    <w:rsid w:val="0028242F"/>
    <w:rsid w:val="002824DA"/>
    <w:rsid w:val="002827DD"/>
    <w:rsid w:val="00282896"/>
    <w:rsid w:val="00282EFC"/>
    <w:rsid w:val="00282F0E"/>
    <w:rsid w:val="002832B6"/>
    <w:rsid w:val="0028354B"/>
    <w:rsid w:val="0028363E"/>
    <w:rsid w:val="00283A59"/>
    <w:rsid w:val="00283C79"/>
    <w:rsid w:val="00283E21"/>
    <w:rsid w:val="002841F2"/>
    <w:rsid w:val="0028454B"/>
    <w:rsid w:val="002848BA"/>
    <w:rsid w:val="00284971"/>
    <w:rsid w:val="00284A60"/>
    <w:rsid w:val="00284B4F"/>
    <w:rsid w:val="00284CEA"/>
    <w:rsid w:val="00284FA6"/>
    <w:rsid w:val="0028526B"/>
    <w:rsid w:val="002853DC"/>
    <w:rsid w:val="002853F7"/>
    <w:rsid w:val="002854E8"/>
    <w:rsid w:val="002855B9"/>
    <w:rsid w:val="00285895"/>
    <w:rsid w:val="00285995"/>
    <w:rsid w:val="002859EC"/>
    <w:rsid w:val="00285F86"/>
    <w:rsid w:val="0028611B"/>
    <w:rsid w:val="00286168"/>
    <w:rsid w:val="0028628E"/>
    <w:rsid w:val="0028672A"/>
    <w:rsid w:val="00286BD6"/>
    <w:rsid w:val="00286DB0"/>
    <w:rsid w:val="00286DB1"/>
    <w:rsid w:val="00286DBE"/>
    <w:rsid w:val="00286DD0"/>
    <w:rsid w:val="00286DD3"/>
    <w:rsid w:val="00287139"/>
    <w:rsid w:val="00287236"/>
    <w:rsid w:val="002872AF"/>
    <w:rsid w:val="002874BA"/>
    <w:rsid w:val="00287659"/>
    <w:rsid w:val="0028788C"/>
    <w:rsid w:val="002879A3"/>
    <w:rsid w:val="00287BA1"/>
    <w:rsid w:val="00287CCC"/>
    <w:rsid w:val="00287E78"/>
    <w:rsid w:val="00287EC3"/>
    <w:rsid w:val="002900B3"/>
    <w:rsid w:val="002900D1"/>
    <w:rsid w:val="0029017E"/>
    <w:rsid w:val="002904AE"/>
    <w:rsid w:val="002904D5"/>
    <w:rsid w:val="00290782"/>
    <w:rsid w:val="002907E3"/>
    <w:rsid w:val="00290820"/>
    <w:rsid w:val="00290B59"/>
    <w:rsid w:val="00290C84"/>
    <w:rsid w:val="002911C2"/>
    <w:rsid w:val="0029127C"/>
    <w:rsid w:val="002914C1"/>
    <w:rsid w:val="00291DBA"/>
    <w:rsid w:val="00291F6E"/>
    <w:rsid w:val="00291FEE"/>
    <w:rsid w:val="00292067"/>
    <w:rsid w:val="00292387"/>
    <w:rsid w:val="00292495"/>
    <w:rsid w:val="00292555"/>
    <w:rsid w:val="00292923"/>
    <w:rsid w:val="00292B3E"/>
    <w:rsid w:val="00292D76"/>
    <w:rsid w:val="00292D92"/>
    <w:rsid w:val="00292DB6"/>
    <w:rsid w:val="00292EA9"/>
    <w:rsid w:val="0029304E"/>
    <w:rsid w:val="002931CB"/>
    <w:rsid w:val="002931E0"/>
    <w:rsid w:val="00293337"/>
    <w:rsid w:val="00293618"/>
    <w:rsid w:val="002937A3"/>
    <w:rsid w:val="00293AC2"/>
    <w:rsid w:val="00293B41"/>
    <w:rsid w:val="00293C87"/>
    <w:rsid w:val="00293D62"/>
    <w:rsid w:val="00293D7F"/>
    <w:rsid w:val="00293DE0"/>
    <w:rsid w:val="00293F16"/>
    <w:rsid w:val="00293FA6"/>
    <w:rsid w:val="0029413A"/>
    <w:rsid w:val="0029426A"/>
    <w:rsid w:val="0029431A"/>
    <w:rsid w:val="00294354"/>
    <w:rsid w:val="002943F3"/>
    <w:rsid w:val="002946B6"/>
    <w:rsid w:val="00294759"/>
    <w:rsid w:val="0029483D"/>
    <w:rsid w:val="00294DFD"/>
    <w:rsid w:val="00295138"/>
    <w:rsid w:val="002954CE"/>
    <w:rsid w:val="00295639"/>
    <w:rsid w:val="0029597C"/>
    <w:rsid w:val="00295B0D"/>
    <w:rsid w:val="00296135"/>
    <w:rsid w:val="002962C6"/>
    <w:rsid w:val="00296810"/>
    <w:rsid w:val="0029699A"/>
    <w:rsid w:val="002969AC"/>
    <w:rsid w:val="00296A5C"/>
    <w:rsid w:val="00296B26"/>
    <w:rsid w:val="002973C3"/>
    <w:rsid w:val="0029744A"/>
    <w:rsid w:val="002974C9"/>
    <w:rsid w:val="002974FE"/>
    <w:rsid w:val="00297596"/>
    <w:rsid w:val="00297788"/>
    <w:rsid w:val="0029792D"/>
    <w:rsid w:val="00297CDD"/>
    <w:rsid w:val="002A0273"/>
    <w:rsid w:val="002A0482"/>
    <w:rsid w:val="002A04A0"/>
    <w:rsid w:val="002A0729"/>
    <w:rsid w:val="002A0A2F"/>
    <w:rsid w:val="002A0BE0"/>
    <w:rsid w:val="002A0FEE"/>
    <w:rsid w:val="002A1135"/>
    <w:rsid w:val="002A12B3"/>
    <w:rsid w:val="002A146B"/>
    <w:rsid w:val="002A171B"/>
    <w:rsid w:val="002A17AB"/>
    <w:rsid w:val="002A1872"/>
    <w:rsid w:val="002A1CEF"/>
    <w:rsid w:val="002A1F42"/>
    <w:rsid w:val="002A21AC"/>
    <w:rsid w:val="002A2237"/>
    <w:rsid w:val="002A234A"/>
    <w:rsid w:val="002A24F0"/>
    <w:rsid w:val="002A2560"/>
    <w:rsid w:val="002A261D"/>
    <w:rsid w:val="002A26DC"/>
    <w:rsid w:val="002A27ED"/>
    <w:rsid w:val="002A2A85"/>
    <w:rsid w:val="002A2EA6"/>
    <w:rsid w:val="002A308E"/>
    <w:rsid w:val="002A323D"/>
    <w:rsid w:val="002A3273"/>
    <w:rsid w:val="002A3335"/>
    <w:rsid w:val="002A3F00"/>
    <w:rsid w:val="002A4169"/>
    <w:rsid w:val="002A42D7"/>
    <w:rsid w:val="002A4399"/>
    <w:rsid w:val="002A4855"/>
    <w:rsid w:val="002A493D"/>
    <w:rsid w:val="002A49F4"/>
    <w:rsid w:val="002A4FFA"/>
    <w:rsid w:val="002A5395"/>
    <w:rsid w:val="002A5565"/>
    <w:rsid w:val="002A56B6"/>
    <w:rsid w:val="002A60F5"/>
    <w:rsid w:val="002A6538"/>
    <w:rsid w:val="002A66B8"/>
    <w:rsid w:val="002A6752"/>
    <w:rsid w:val="002A678B"/>
    <w:rsid w:val="002A683A"/>
    <w:rsid w:val="002A6947"/>
    <w:rsid w:val="002A69E9"/>
    <w:rsid w:val="002A6A8D"/>
    <w:rsid w:val="002A6EE5"/>
    <w:rsid w:val="002A6F5D"/>
    <w:rsid w:val="002A72EB"/>
    <w:rsid w:val="002A7476"/>
    <w:rsid w:val="002A7512"/>
    <w:rsid w:val="002A75FF"/>
    <w:rsid w:val="002A786F"/>
    <w:rsid w:val="002A7982"/>
    <w:rsid w:val="002A7A04"/>
    <w:rsid w:val="002A7A76"/>
    <w:rsid w:val="002A7BCB"/>
    <w:rsid w:val="002B03B6"/>
    <w:rsid w:val="002B04CD"/>
    <w:rsid w:val="002B0560"/>
    <w:rsid w:val="002B0585"/>
    <w:rsid w:val="002B0616"/>
    <w:rsid w:val="002B07A3"/>
    <w:rsid w:val="002B07C7"/>
    <w:rsid w:val="002B07E3"/>
    <w:rsid w:val="002B0810"/>
    <w:rsid w:val="002B08E9"/>
    <w:rsid w:val="002B0ADA"/>
    <w:rsid w:val="002B0D53"/>
    <w:rsid w:val="002B0F3A"/>
    <w:rsid w:val="002B100B"/>
    <w:rsid w:val="002B10DA"/>
    <w:rsid w:val="002B116E"/>
    <w:rsid w:val="002B117B"/>
    <w:rsid w:val="002B11DB"/>
    <w:rsid w:val="002B1560"/>
    <w:rsid w:val="002B175F"/>
    <w:rsid w:val="002B1794"/>
    <w:rsid w:val="002B1934"/>
    <w:rsid w:val="002B194D"/>
    <w:rsid w:val="002B19C0"/>
    <w:rsid w:val="002B1D32"/>
    <w:rsid w:val="002B1E44"/>
    <w:rsid w:val="002B2284"/>
    <w:rsid w:val="002B22CD"/>
    <w:rsid w:val="002B23CB"/>
    <w:rsid w:val="002B27A5"/>
    <w:rsid w:val="002B2ECB"/>
    <w:rsid w:val="002B2F08"/>
    <w:rsid w:val="002B3025"/>
    <w:rsid w:val="002B335E"/>
    <w:rsid w:val="002B341E"/>
    <w:rsid w:val="002B3462"/>
    <w:rsid w:val="002B3546"/>
    <w:rsid w:val="002B36C9"/>
    <w:rsid w:val="002B3837"/>
    <w:rsid w:val="002B3863"/>
    <w:rsid w:val="002B3A99"/>
    <w:rsid w:val="002B3C20"/>
    <w:rsid w:val="002B3C2F"/>
    <w:rsid w:val="002B4088"/>
    <w:rsid w:val="002B40B2"/>
    <w:rsid w:val="002B4215"/>
    <w:rsid w:val="002B4261"/>
    <w:rsid w:val="002B44CB"/>
    <w:rsid w:val="002B45B0"/>
    <w:rsid w:val="002B46B3"/>
    <w:rsid w:val="002B4803"/>
    <w:rsid w:val="002B4990"/>
    <w:rsid w:val="002B4AFC"/>
    <w:rsid w:val="002B4D10"/>
    <w:rsid w:val="002B5189"/>
    <w:rsid w:val="002B5282"/>
    <w:rsid w:val="002B5385"/>
    <w:rsid w:val="002B5466"/>
    <w:rsid w:val="002B550B"/>
    <w:rsid w:val="002B55E1"/>
    <w:rsid w:val="002B58B4"/>
    <w:rsid w:val="002B594B"/>
    <w:rsid w:val="002B5BBB"/>
    <w:rsid w:val="002B5FA5"/>
    <w:rsid w:val="002B60F5"/>
    <w:rsid w:val="002B62A9"/>
    <w:rsid w:val="002B63CE"/>
    <w:rsid w:val="002B6AAA"/>
    <w:rsid w:val="002B6B68"/>
    <w:rsid w:val="002B6D0D"/>
    <w:rsid w:val="002B7292"/>
    <w:rsid w:val="002B72CC"/>
    <w:rsid w:val="002B72D7"/>
    <w:rsid w:val="002B7476"/>
    <w:rsid w:val="002B7497"/>
    <w:rsid w:val="002B7A6B"/>
    <w:rsid w:val="002B7A7C"/>
    <w:rsid w:val="002B7B81"/>
    <w:rsid w:val="002C01C2"/>
    <w:rsid w:val="002C0488"/>
    <w:rsid w:val="002C06EB"/>
    <w:rsid w:val="002C074A"/>
    <w:rsid w:val="002C0C6A"/>
    <w:rsid w:val="002C0F12"/>
    <w:rsid w:val="002C0FFD"/>
    <w:rsid w:val="002C1379"/>
    <w:rsid w:val="002C15BD"/>
    <w:rsid w:val="002C16E3"/>
    <w:rsid w:val="002C1829"/>
    <w:rsid w:val="002C18FE"/>
    <w:rsid w:val="002C1A30"/>
    <w:rsid w:val="002C1A5D"/>
    <w:rsid w:val="002C1DEF"/>
    <w:rsid w:val="002C1F62"/>
    <w:rsid w:val="002C2141"/>
    <w:rsid w:val="002C22AB"/>
    <w:rsid w:val="002C264C"/>
    <w:rsid w:val="002C26B4"/>
    <w:rsid w:val="002C26E1"/>
    <w:rsid w:val="002C2808"/>
    <w:rsid w:val="002C3321"/>
    <w:rsid w:val="002C3442"/>
    <w:rsid w:val="002C352F"/>
    <w:rsid w:val="002C36DF"/>
    <w:rsid w:val="002C381B"/>
    <w:rsid w:val="002C393F"/>
    <w:rsid w:val="002C3973"/>
    <w:rsid w:val="002C3A3E"/>
    <w:rsid w:val="002C3F03"/>
    <w:rsid w:val="002C480A"/>
    <w:rsid w:val="002C4A2A"/>
    <w:rsid w:val="002C4AF4"/>
    <w:rsid w:val="002C4DB7"/>
    <w:rsid w:val="002C4DEE"/>
    <w:rsid w:val="002C5097"/>
    <w:rsid w:val="002C52C0"/>
    <w:rsid w:val="002C52E5"/>
    <w:rsid w:val="002C536A"/>
    <w:rsid w:val="002C5413"/>
    <w:rsid w:val="002C56F1"/>
    <w:rsid w:val="002C5728"/>
    <w:rsid w:val="002C5932"/>
    <w:rsid w:val="002C5BD5"/>
    <w:rsid w:val="002C5D8A"/>
    <w:rsid w:val="002C5F08"/>
    <w:rsid w:val="002C5F1E"/>
    <w:rsid w:val="002C60C5"/>
    <w:rsid w:val="002C6152"/>
    <w:rsid w:val="002C6269"/>
    <w:rsid w:val="002C65B6"/>
    <w:rsid w:val="002C6746"/>
    <w:rsid w:val="002C6804"/>
    <w:rsid w:val="002C69BB"/>
    <w:rsid w:val="002C6A07"/>
    <w:rsid w:val="002C6C44"/>
    <w:rsid w:val="002C6CBA"/>
    <w:rsid w:val="002C6CBB"/>
    <w:rsid w:val="002C6ED5"/>
    <w:rsid w:val="002C6EFC"/>
    <w:rsid w:val="002C6FE1"/>
    <w:rsid w:val="002C7011"/>
    <w:rsid w:val="002C71DD"/>
    <w:rsid w:val="002C7311"/>
    <w:rsid w:val="002C7433"/>
    <w:rsid w:val="002C79E5"/>
    <w:rsid w:val="002C7B59"/>
    <w:rsid w:val="002C7C02"/>
    <w:rsid w:val="002C7CD3"/>
    <w:rsid w:val="002C7E3C"/>
    <w:rsid w:val="002D02DC"/>
    <w:rsid w:val="002D0584"/>
    <w:rsid w:val="002D091B"/>
    <w:rsid w:val="002D095C"/>
    <w:rsid w:val="002D0AF9"/>
    <w:rsid w:val="002D0F10"/>
    <w:rsid w:val="002D0F5F"/>
    <w:rsid w:val="002D111A"/>
    <w:rsid w:val="002D1178"/>
    <w:rsid w:val="002D14E6"/>
    <w:rsid w:val="002D1583"/>
    <w:rsid w:val="002D15B1"/>
    <w:rsid w:val="002D1634"/>
    <w:rsid w:val="002D179E"/>
    <w:rsid w:val="002D19EB"/>
    <w:rsid w:val="002D19FF"/>
    <w:rsid w:val="002D1AF7"/>
    <w:rsid w:val="002D1CF1"/>
    <w:rsid w:val="002D1E36"/>
    <w:rsid w:val="002D20C1"/>
    <w:rsid w:val="002D2121"/>
    <w:rsid w:val="002D2180"/>
    <w:rsid w:val="002D218B"/>
    <w:rsid w:val="002D238D"/>
    <w:rsid w:val="002D23E2"/>
    <w:rsid w:val="002D24C8"/>
    <w:rsid w:val="002D2514"/>
    <w:rsid w:val="002D26F8"/>
    <w:rsid w:val="002D27E2"/>
    <w:rsid w:val="002D2886"/>
    <w:rsid w:val="002D2A8E"/>
    <w:rsid w:val="002D2C8A"/>
    <w:rsid w:val="002D2D9A"/>
    <w:rsid w:val="002D2DE0"/>
    <w:rsid w:val="002D2F9D"/>
    <w:rsid w:val="002D30C3"/>
    <w:rsid w:val="002D31B2"/>
    <w:rsid w:val="002D31F8"/>
    <w:rsid w:val="002D35FC"/>
    <w:rsid w:val="002D3649"/>
    <w:rsid w:val="002D3708"/>
    <w:rsid w:val="002D382D"/>
    <w:rsid w:val="002D399E"/>
    <w:rsid w:val="002D3A65"/>
    <w:rsid w:val="002D3CEB"/>
    <w:rsid w:val="002D402B"/>
    <w:rsid w:val="002D48A6"/>
    <w:rsid w:val="002D48BA"/>
    <w:rsid w:val="002D493C"/>
    <w:rsid w:val="002D49C9"/>
    <w:rsid w:val="002D4A50"/>
    <w:rsid w:val="002D4C88"/>
    <w:rsid w:val="002D4D6F"/>
    <w:rsid w:val="002D4E50"/>
    <w:rsid w:val="002D4FB7"/>
    <w:rsid w:val="002D5466"/>
    <w:rsid w:val="002D547A"/>
    <w:rsid w:val="002D5632"/>
    <w:rsid w:val="002D5B7A"/>
    <w:rsid w:val="002D5ED3"/>
    <w:rsid w:val="002D6051"/>
    <w:rsid w:val="002D614B"/>
    <w:rsid w:val="002D61A6"/>
    <w:rsid w:val="002D684C"/>
    <w:rsid w:val="002D68C2"/>
    <w:rsid w:val="002D6A6E"/>
    <w:rsid w:val="002D6C67"/>
    <w:rsid w:val="002D6D02"/>
    <w:rsid w:val="002D6D18"/>
    <w:rsid w:val="002D6DBF"/>
    <w:rsid w:val="002D736B"/>
    <w:rsid w:val="002D7374"/>
    <w:rsid w:val="002D775A"/>
    <w:rsid w:val="002D775C"/>
    <w:rsid w:val="002D792A"/>
    <w:rsid w:val="002D7A95"/>
    <w:rsid w:val="002D7ACA"/>
    <w:rsid w:val="002D7CBC"/>
    <w:rsid w:val="002E01AF"/>
    <w:rsid w:val="002E027F"/>
    <w:rsid w:val="002E0339"/>
    <w:rsid w:val="002E0436"/>
    <w:rsid w:val="002E0587"/>
    <w:rsid w:val="002E0A1D"/>
    <w:rsid w:val="002E0B82"/>
    <w:rsid w:val="002E0DE7"/>
    <w:rsid w:val="002E0EA0"/>
    <w:rsid w:val="002E108D"/>
    <w:rsid w:val="002E110A"/>
    <w:rsid w:val="002E1443"/>
    <w:rsid w:val="002E15DC"/>
    <w:rsid w:val="002E16FD"/>
    <w:rsid w:val="002E1860"/>
    <w:rsid w:val="002E186F"/>
    <w:rsid w:val="002E1B19"/>
    <w:rsid w:val="002E1C84"/>
    <w:rsid w:val="002E1CD0"/>
    <w:rsid w:val="002E1D03"/>
    <w:rsid w:val="002E1D5C"/>
    <w:rsid w:val="002E1E5E"/>
    <w:rsid w:val="002E1EA8"/>
    <w:rsid w:val="002E1F3B"/>
    <w:rsid w:val="002E1FB9"/>
    <w:rsid w:val="002E2007"/>
    <w:rsid w:val="002E229C"/>
    <w:rsid w:val="002E291F"/>
    <w:rsid w:val="002E2B0C"/>
    <w:rsid w:val="002E3068"/>
    <w:rsid w:val="002E33E0"/>
    <w:rsid w:val="002E3E5F"/>
    <w:rsid w:val="002E4BB8"/>
    <w:rsid w:val="002E4D60"/>
    <w:rsid w:val="002E4F30"/>
    <w:rsid w:val="002E4F3C"/>
    <w:rsid w:val="002E4F71"/>
    <w:rsid w:val="002E543F"/>
    <w:rsid w:val="002E549D"/>
    <w:rsid w:val="002E5646"/>
    <w:rsid w:val="002E5781"/>
    <w:rsid w:val="002E58F9"/>
    <w:rsid w:val="002E5B3F"/>
    <w:rsid w:val="002E5E56"/>
    <w:rsid w:val="002E617A"/>
    <w:rsid w:val="002E6180"/>
    <w:rsid w:val="002E62E4"/>
    <w:rsid w:val="002E63E5"/>
    <w:rsid w:val="002E6713"/>
    <w:rsid w:val="002E6DD8"/>
    <w:rsid w:val="002E6E88"/>
    <w:rsid w:val="002E7187"/>
    <w:rsid w:val="002E72C4"/>
    <w:rsid w:val="002E7646"/>
    <w:rsid w:val="002E77C3"/>
    <w:rsid w:val="002E77CC"/>
    <w:rsid w:val="002E7980"/>
    <w:rsid w:val="002E7CE2"/>
    <w:rsid w:val="002E7FD1"/>
    <w:rsid w:val="002F002A"/>
    <w:rsid w:val="002F03F4"/>
    <w:rsid w:val="002F0556"/>
    <w:rsid w:val="002F0823"/>
    <w:rsid w:val="002F0B1E"/>
    <w:rsid w:val="002F0CA7"/>
    <w:rsid w:val="002F1215"/>
    <w:rsid w:val="002F1228"/>
    <w:rsid w:val="002F1858"/>
    <w:rsid w:val="002F1874"/>
    <w:rsid w:val="002F1A91"/>
    <w:rsid w:val="002F1E9D"/>
    <w:rsid w:val="002F2478"/>
    <w:rsid w:val="002F259B"/>
    <w:rsid w:val="002F295D"/>
    <w:rsid w:val="002F2BFC"/>
    <w:rsid w:val="002F2CE6"/>
    <w:rsid w:val="002F2FD9"/>
    <w:rsid w:val="002F326C"/>
    <w:rsid w:val="002F349A"/>
    <w:rsid w:val="002F3717"/>
    <w:rsid w:val="002F3948"/>
    <w:rsid w:val="002F3ABB"/>
    <w:rsid w:val="002F3D52"/>
    <w:rsid w:val="002F475A"/>
    <w:rsid w:val="002F4C7E"/>
    <w:rsid w:val="002F4CC8"/>
    <w:rsid w:val="002F4E7B"/>
    <w:rsid w:val="002F4EC9"/>
    <w:rsid w:val="002F51CE"/>
    <w:rsid w:val="002F5307"/>
    <w:rsid w:val="002F5411"/>
    <w:rsid w:val="002F555C"/>
    <w:rsid w:val="002F55E3"/>
    <w:rsid w:val="002F5624"/>
    <w:rsid w:val="002F5A2F"/>
    <w:rsid w:val="002F5BE6"/>
    <w:rsid w:val="002F5FF2"/>
    <w:rsid w:val="002F6328"/>
    <w:rsid w:val="002F6545"/>
    <w:rsid w:val="002F690B"/>
    <w:rsid w:val="002F6BF7"/>
    <w:rsid w:val="002F702C"/>
    <w:rsid w:val="002F748A"/>
    <w:rsid w:val="002F753D"/>
    <w:rsid w:val="002F7554"/>
    <w:rsid w:val="002F784F"/>
    <w:rsid w:val="002F7866"/>
    <w:rsid w:val="002F78EC"/>
    <w:rsid w:val="00300024"/>
    <w:rsid w:val="003004C3"/>
    <w:rsid w:val="003004E1"/>
    <w:rsid w:val="00300588"/>
    <w:rsid w:val="003005E7"/>
    <w:rsid w:val="00300762"/>
    <w:rsid w:val="00300789"/>
    <w:rsid w:val="003007D2"/>
    <w:rsid w:val="00300A5C"/>
    <w:rsid w:val="00300BD1"/>
    <w:rsid w:val="00300FE1"/>
    <w:rsid w:val="003012AD"/>
    <w:rsid w:val="00301308"/>
    <w:rsid w:val="0030146B"/>
    <w:rsid w:val="00301579"/>
    <w:rsid w:val="003015C3"/>
    <w:rsid w:val="00301674"/>
    <w:rsid w:val="0030190F"/>
    <w:rsid w:val="00301948"/>
    <w:rsid w:val="00301B23"/>
    <w:rsid w:val="00301B66"/>
    <w:rsid w:val="00301D12"/>
    <w:rsid w:val="00301D1B"/>
    <w:rsid w:val="003026E3"/>
    <w:rsid w:val="003027E8"/>
    <w:rsid w:val="00302AD7"/>
    <w:rsid w:val="00302B14"/>
    <w:rsid w:val="00302CC7"/>
    <w:rsid w:val="00302DB9"/>
    <w:rsid w:val="00302ED4"/>
    <w:rsid w:val="00303139"/>
    <w:rsid w:val="003031FC"/>
    <w:rsid w:val="00303207"/>
    <w:rsid w:val="003032A1"/>
    <w:rsid w:val="003033AB"/>
    <w:rsid w:val="0030348C"/>
    <w:rsid w:val="003034DD"/>
    <w:rsid w:val="003036D9"/>
    <w:rsid w:val="0030370C"/>
    <w:rsid w:val="00303723"/>
    <w:rsid w:val="003038A1"/>
    <w:rsid w:val="003040FA"/>
    <w:rsid w:val="0030441C"/>
    <w:rsid w:val="00304536"/>
    <w:rsid w:val="003046A2"/>
    <w:rsid w:val="0030479B"/>
    <w:rsid w:val="00304806"/>
    <w:rsid w:val="00304884"/>
    <w:rsid w:val="00304AEB"/>
    <w:rsid w:val="00304CC1"/>
    <w:rsid w:val="00304E7B"/>
    <w:rsid w:val="0030503B"/>
    <w:rsid w:val="00305116"/>
    <w:rsid w:val="003057BA"/>
    <w:rsid w:val="00305826"/>
    <w:rsid w:val="00305D1D"/>
    <w:rsid w:val="00305DD9"/>
    <w:rsid w:val="00305F0D"/>
    <w:rsid w:val="00305F95"/>
    <w:rsid w:val="0030600C"/>
    <w:rsid w:val="00306413"/>
    <w:rsid w:val="00306595"/>
    <w:rsid w:val="003066D2"/>
    <w:rsid w:val="00306833"/>
    <w:rsid w:val="003068B3"/>
    <w:rsid w:val="0030692A"/>
    <w:rsid w:val="00306988"/>
    <w:rsid w:val="00306A71"/>
    <w:rsid w:val="00306B67"/>
    <w:rsid w:val="00306BFA"/>
    <w:rsid w:val="00306C1A"/>
    <w:rsid w:val="00306E6A"/>
    <w:rsid w:val="00306F86"/>
    <w:rsid w:val="0030710F"/>
    <w:rsid w:val="00307113"/>
    <w:rsid w:val="00307509"/>
    <w:rsid w:val="003075B6"/>
    <w:rsid w:val="003078A9"/>
    <w:rsid w:val="003078BF"/>
    <w:rsid w:val="00307944"/>
    <w:rsid w:val="00307C71"/>
    <w:rsid w:val="00307CA3"/>
    <w:rsid w:val="00307E02"/>
    <w:rsid w:val="00310189"/>
    <w:rsid w:val="00310215"/>
    <w:rsid w:val="003102CF"/>
    <w:rsid w:val="003105CC"/>
    <w:rsid w:val="003107D2"/>
    <w:rsid w:val="00310A22"/>
    <w:rsid w:val="00310AAA"/>
    <w:rsid w:val="0031104C"/>
    <w:rsid w:val="0031112B"/>
    <w:rsid w:val="00311161"/>
    <w:rsid w:val="003111CD"/>
    <w:rsid w:val="003113E3"/>
    <w:rsid w:val="00311784"/>
    <w:rsid w:val="003118F1"/>
    <w:rsid w:val="0031193C"/>
    <w:rsid w:val="00311D1F"/>
    <w:rsid w:val="00311EA0"/>
    <w:rsid w:val="0031236F"/>
    <w:rsid w:val="00312493"/>
    <w:rsid w:val="003125F6"/>
    <w:rsid w:val="0031263A"/>
    <w:rsid w:val="003127C8"/>
    <w:rsid w:val="00312835"/>
    <w:rsid w:val="00312893"/>
    <w:rsid w:val="003128F9"/>
    <w:rsid w:val="00312944"/>
    <w:rsid w:val="00312AE9"/>
    <w:rsid w:val="00312D70"/>
    <w:rsid w:val="00312E1E"/>
    <w:rsid w:val="00313102"/>
    <w:rsid w:val="00313224"/>
    <w:rsid w:val="0031341F"/>
    <w:rsid w:val="00313515"/>
    <w:rsid w:val="00313684"/>
    <w:rsid w:val="00313867"/>
    <w:rsid w:val="00313886"/>
    <w:rsid w:val="003139E1"/>
    <w:rsid w:val="00313D0D"/>
    <w:rsid w:val="00313FA4"/>
    <w:rsid w:val="00314445"/>
    <w:rsid w:val="0031445C"/>
    <w:rsid w:val="00314498"/>
    <w:rsid w:val="003147FC"/>
    <w:rsid w:val="00314A50"/>
    <w:rsid w:val="00314ACA"/>
    <w:rsid w:val="00314BC9"/>
    <w:rsid w:val="00314E4D"/>
    <w:rsid w:val="00315078"/>
    <w:rsid w:val="0031509B"/>
    <w:rsid w:val="00315184"/>
    <w:rsid w:val="003153B1"/>
    <w:rsid w:val="0031562D"/>
    <w:rsid w:val="003156F6"/>
    <w:rsid w:val="003157BE"/>
    <w:rsid w:val="003157E7"/>
    <w:rsid w:val="00315804"/>
    <w:rsid w:val="00315BD2"/>
    <w:rsid w:val="00315FB5"/>
    <w:rsid w:val="00315FD2"/>
    <w:rsid w:val="0031605E"/>
    <w:rsid w:val="00316282"/>
    <w:rsid w:val="00316978"/>
    <w:rsid w:val="00316DAC"/>
    <w:rsid w:val="00316E4B"/>
    <w:rsid w:val="00316F58"/>
    <w:rsid w:val="00317070"/>
    <w:rsid w:val="003171B1"/>
    <w:rsid w:val="00317376"/>
    <w:rsid w:val="00317584"/>
    <w:rsid w:val="003175A8"/>
    <w:rsid w:val="0031765E"/>
    <w:rsid w:val="00317862"/>
    <w:rsid w:val="00317A92"/>
    <w:rsid w:val="00317A99"/>
    <w:rsid w:val="00317BB2"/>
    <w:rsid w:val="00317EB7"/>
    <w:rsid w:val="00317F6B"/>
    <w:rsid w:val="00320047"/>
    <w:rsid w:val="00320547"/>
    <w:rsid w:val="00320A09"/>
    <w:rsid w:val="00320B14"/>
    <w:rsid w:val="00320CCA"/>
    <w:rsid w:val="00320F2C"/>
    <w:rsid w:val="00320FE8"/>
    <w:rsid w:val="00321037"/>
    <w:rsid w:val="0032112C"/>
    <w:rsid w:val="00321345"/>
    <w:rsid w:val="00321503"/>
    <w:rsid w:val="00321764"/>
    <w:rsid w:val="0032176D"/>
    <w:rsid w:val="003217E6"/>
    <w:rsid w:val="003218F1"/>
    <w:rsid w:val="00321932"/>
    <w:rsid w:val="00321C19"/>
    <w:rsid w:val="00321D20"/>
    <w:rsid w:val="00321D35"/>
    <w:rsid w:val="00321DCB"/>
    <w:rsid w:val="003221B3"/>
    <w:rsid w:val="003221F9"/>
    <w:rsid w:val="0032222E"/>
    <w:rsid w:val="00322714"/>
    <w:rsid w:val="00322A71"/>
    <w:rsid w:val="00322C4F"/>
    <w:rsid w:val="00322E5D"/>
    <w:rsid w:val="00322EC8"/>
    <w:rsid w:val="00322F0A"/>
    <w:rsid w:val="00322F2B"/>
    <w:rsid w:val="00322FC5"/>
    <w:rsid w:val="00323082"/>
    <w:rsid w:val="0032309D"/>
    <w:rsid w:val="0032316D"/>
    <w:rsid w:val="003231D7"/>
    <w:rsid w:val="00323231"/>
    <w:rsid w:val="00323237"/>
    <w:rsid w:val="00323447"/>
    <w:rsid w:val="00323491"/>
    <w:rsid w:val="003234D8"/>
    <w:rsid w:val="00323A64"/>
    <w:rsid w:val="00323A9F"/>
    <w:rsid w:val="00323B14"/>
    <w:rsid w:val="00323B6C"/>
    <w:rsid w:val="00323F6C"/>
    <w:rsid w:val="00323F98"/>
    <w:rsid w:val="00324084"/>
    <w:rsid w:val="0032418D"/>
    <w:rsid w:val="003243C7"/>
    <w:rsid w:val="00324688"/>
    <w:rsid w:val="003248F9"/>
    <w:rsid w:val="00324AF1"/>
    <w:rsid w:val="00324B66"/>
    <w:rsid w:val="00324C36"/>
    <w:rsid w:val="00324C58"/>
    <w:rsid w:val="00324E36"/>
    <w:rsid w:val="00324E70"/>
    <w:rsid w:val="003252D4"/>
    <w:rsid w:val="0032553D"/>
    <w:rsid w:val="003256FF"/>
    <w:rsid w:val="00325A50"/>
    <w:rsid w:val="00325BD1"/>
    <w:rsid w:val="00325BFD"/>
    <w:rsid w:val="00325E66"/>
    <w:rsid w:val="00326224"/>
    <w:rsid w:val="003262F8"/>
    <w:rsid w:val="003263C5"/>
    <w:rsid w:val="00326705"/>
    <w:rsid w:val="0032671C"/>
    <w:rsid w:val="00326720"/>
    <w:rsid w:val="00326AF1"/>
    <w:rsid w:val="003271FF"/>
    <w:rsid w:val="0032727B"/>
    <w:rsid w:val="003272BB"/>
    <w:rsid w:val="0032731D"/>
    <w:rsid w:val="003274DE"/>
    <w:rsid w:val="00327837"/>
    <w:rsid w:val="0032785C"/>
    <w:rsid w:val="003278A7"/>
    <w:rsid w:val="0032795C"/>
    <w:rsid w:val="00327C8A"/>
    <w:rsid w:val="00327F01"/>
    <w:rsid w:val="00327F8C"/>
    <w:rsid w:val="00327FCF"/>
    <w:rsid w:val="0033002C"/>
    <w:rsid w:val="003300FD"/>
    <w:rsid w:val="0033043A"/>
    <w:rsid w:val="00330496"/>
    <w:rsid w:val="00330A08"/>
    <w:rsid w:val="00330AFA"/>
    <w:rsid w:val="00330B27"/>
    <w:rsid w:val="00330C4C"/>
    <w:rsid w:val="00330ED7"/>
    <w:rsid w:val="003311CE"/>
    <w:rsid w:val="003311E5"/>
    <w:rsid w:val="003312C8"/>
    <w:rsid w:val="003314C8"/>
    <w:rsid w:val="0033167D"/>
    <w:rsid w:val="00331815"/>
    <w:rsid w:val="00331B7A"/>
    <w:rsid w:val="00331C3B"/>
    <w:rsid w:val="00331D4A"/>
    <w:rsid w:val="00331D95"/>
    <w:rsid w:val="00331F50"/>
    <w:rsid w:val="00331F96"/>
    <w:rsid w:val="00331FD5"/>
    <w:rsid w:val="003323F1"/>
    <w:rsid w:val="003326BF"/>
    <w:rsid w:val="00332736"/>
    <w:rsid w:val="003327DC"/>
    <w:rsid w:val="003328D2"/>
    <w:rsid w:val="00332A4C"/>
    <w:rsid w:val="00332ABF"/>
    <w:rsid w:val="00332B91"/>
    <w:rsid w:val="00332F61"/>
    <w:rsid w:val="00332FD0"/>
    <w:rsid w:val="0033342A"/>
    <w:rsid w:val="003335BA"/>
    <w:rsid w:val="003339C9"/>
    <w:rsid w:val="00333AE2"/>
    <w:rsid w:val="00333B3B"/>
    <w:rsid w:val="00333BE0"/>
    <w:rsid w:val="00333E7D"/>
    <w:rsid w:val="00333FC2"/>
    <w:rsid w:val="00334173"/>
    <w:rsid w:val="00334187"/>
    <w:rsid w:val="00334744"/>
    <w:rsid w:val="00334AEC"/>
    <w:rsid w:val="00334B46"/>
    <w:rsid w:val="00334DDE"/>
    <w:rsid w:val="00334E36"/>
    <w:rsid w:val="00334E89"/>
    <w:rsid w:val="00334F77"/>
    <w:rsid w:val="00335392"/>
    <w:rsid w:val="00335426"/>
    <w:rsid w:val="0033552A"/>
    <w:rsid w:val="0033566C"/>
    <w:rsid w:val="003359BC"/>
    <w:rsid w:val="003359EB"/>
    <w:rsid w:val="00335CA9"/>
    <w:rsid w:val="00335F17"/>
    <w:rsid w:val="003360A3"/>
    <w:rsid w:val="003361DA"/>
    <w:rsid w:val="00336571"/>
    <w:rsid w:val="003365E8"/>
    <w:rsid w:val="00336C78"/>
    <w:rsid w:val="00336D17"/>
    <w:rsid w:val="00336ED2"/>
    <w:rsid w:val="00336ED7"/>
    <w:rsid w:val="00336F25"/>
    <w:rsid w:val="0033709F"/>
    <w:rsid w:val="00337126"/>
    <w:rsid w:val="0033750F"/>
    <w:rsid w:val="00337624"/>
    <w:rsid w:val="003376EB"/>
    <w:rsid w:val="00337932"/>
    <w:rsid w:val="00337BA9"/>
    <w:rsid w:val="00337CC2"/>
    <w:rsid w:val="00337E03"/>
    <w:rsid w:val="00337E56"/>
    <w:rsid w:val="00337F26"/>
    <w:rsid w:val="003403C5"/>
    <w:rsid w:val="003404FB"/>
    <w:rsid w:val="003407BC"/>
    <w:rsid w:val="003408F5"/>
    <w:rsid w:val="00340A8B"/>
    <w:rsid w:val="00340D46"/>
    <w:rsid w:val="00340FE4"/>
    <w:rsid w:val="0034105F"/>
    <w:rsid w:val="003417B2"/>
    <w:rsid w:val="0034186D"/>
    <w:rsid w:val="00341872"/>
    <w:rsid w:val="00341A6E"/>
    <w:rsid w:val="00341ABB"/>
    <w:rsid w:val="00341C5E"/>
    <w:rsid w:val="00341EC9"/>
    <w:rsid w:val="00341F77"/>
    <w:rsid w:val="00342100"/>
    <w:rsid w:val="00342119"/>
    <w:rsid w:val="003423C6"/>
    <w:rsid w:val="003423F1"/>
    <w:rsid w:val="003426C2"/>
    <w:rsid w:val="00342CCB"/>
    <w:rsid w:val="00342D64"/>
    <w:rsid w:val="00342E5C"/>
    <w:rsid w:val="0034325B"/>
    <w:rsid w:val="00343296"/>
    <w:rsid w:val="00343370"/>
    <w:rsid w:val="00343605"/>
    <w:rsid w:val="00343661"/>
    <w:rsid w:val="003436DB"/>
    <w:rsid w:val="0034395E"/>
    <w:rsid w:val="00343A99"/>
    <w:rsid w:val="00343B43"/>
    <w:rsid w:val="00343C20"/>
    <w:rsid w:val="003440A0"/>
    <w:rsid w:val="00344292"/>
    <w:rsid w:val="00344314"/>
    <w:rsid w:val="00344397"/>
    <w:rsid w:val="003443ED"/>
    <w:rsid w:val="003444E2"/>
    <w:rsid w:val="0034492B"/>
    <w:rsid w:val="00344D55"/>
    <w:rsid w:val="0034500E"/>
    <w:rsid w:val="00345124"/>
    <w:rsid w:val="00345139"/>
    <w:rsid w:val="003453A4"/>
    <w:rsid w:val="0034570B"/>
    <w:rsid w:val="0034578C"/>
    <w:rsid w:val="003457A5"/>
    <w:rsid w:val="00345BC3"/>
    <w:rsid w:val="00345BCF"/>
    <w:rsid w:val="00345C82"/>
    <w:rsid w:val="00345D39"/>
    <w:rsid w:val="00346265"/>
    <w:rsid w:val="003468DA"/>
    <w:rsid w:val="00346939"/>
    <w:rsid w:val="00346A57"/>
    <w:rsid w:val="00346ADD"/>
    <w:rsid w:val="00346B1E"/>
    <w:rsid w:val="00346B29"/>
    <w:rsid w:val="00346C2D"/>
    <w:rsid w:val="00346DCC"/>
    <w:rsid w:val="00347711"/>
    <w:rsid w:val="003477DB"/>
    <w:rsid w:val="003477E6"/>
    <w:rsid w:val="00347A4C"/>
    <w:rsid w:val="00347C93"/>
    <w:rsid w:val="00347CE0"/>
    <w:rsid w:val="00347F7B"/>
    <w:rsid w:val="0035009F"/>
    <w:rsid w:val="00350154"/>
    <w:rsid w:val="003502DB"/>
    <w:rsid w:val="00350529"/>
    <w:rsid w:val="00350826"/>
    <w:rsid w:val="00350868"/>
    <w:rsid w:val="00350A89"/>
    <w:rsid w:val="00350D28"/>
    <w:rsid w:val="00350DEB"/>
    <w:rsid w:val="00351507"/>
    <w:rsid w:val="00351596"/>
    <w:rsid w:val="003515E8"/>
    <w:rsid w:val="00351607"/>
    <w:rsid w:val="003517F6"/>
    <w:rsid w:val="003519B2"/>
    <w:rsid w:val="00351B1B"/>
    <w:rsid w:val="00351CE3"/>
    <w:rsid w:val="00351FD9"/>
    <w:rsid w:val="00352513"/>
    <w:rsid w:val="00352685"/>
    <w:rsid w:val="00352839"/>
    <w:rsid w:val="00352FF7"/>
    <w:rsid w:val="003530DD"/>
    <w:rsid w:val="003532B4"/>
    <w:rsid w:val="003532C7"/>
    <w:rsid w:val="00353663"/>
    <w:rsid w:val="003538F6"/>
    <w:rsid w:val="00353CB3"/>
    <w:rsid w:val="00353CF4"/>
    <w:rsid w:val="00353DFF"/>
    <w:rsid w:val="00353E33"/>
    <w:rsid w:val="003540A0"/>
    <w:rsid w:val="00354317"/>
    <w:rsid w:val="00354424"/>
    <w:rsid w:val="0035452D"/>
    <w:rsid w:val="00354659"/>
    <w:rsid w:val="003546BE"/>
    <w:rsid w:val="00354B09"/>
    <w:rsid w:val="00354EB8"/>
    <w:rsid w:val="00354EF5"/>
    <w:rsid w:val="00355423"/>
    <w:rsid w:val="003554FB"/>
    <w:rsid w:val="00355671"/>
    <w:rsid w:val="00355BD1"/>
    <w:rsid w:val="00355BF9"/>
    <w:rsid w:val="00355E86"/>
    <w:rsid w:val="00355FD4"/>
    <w:rsid w:val="00356079"/>
    <w:rsid w:val="0035667A"/>
    <w:rsid w:val="00356867"/>
    <w:rsid w:val="003568B7"/>
    <w:rsid w:val="00356AC8"/>
    <w:rsid w:val="00356BD4"/>
    <w:rsid w:val="00356F84"/>
    <w:rsid w:val="003570E1"/>
    <w:rsid w:val="00357257"/>
    <w:rsid w:val="00357431"/>
    <w:rsid w:val="003575F9"/>
    <w:rsid w:val="00357758"/>
    <w:rsid w:val="003578B1"/>
    <w:rsid w:val="003578B5"/>
    <w:rsid w:val="00357AF8"/>
    <w:rsid w:val="00360234"/>
    <w:rsid w:val="00360288"/>
    <w:rsid w:val="0036064A"/>
    <w:rsid w:val="003609E2"/>
    <w:rsid w:val="00360A86"/>
    <w:rsid w:val="00360CB5"/>
    <w:rsid w:val="0036142E"/>
    <w:rsid w:val="003615AC"/>
    <w:rsid w:val="0036191D"/>
    <w:rsid w:val="00361984"/>
    <w:rsid w:val="00361A92"/>
    <w:rsid w:val="00361AF0"/>
    <w:rsid w:val="00361C91"/>
    <w:rsid w:val="00361CB1"/>
    <w:rsid w:val="00361CE5"/>
    <w:rsid w:val="00361EB6"/>
    <w:rsid w:val="00362001"/>
    <w:rsid w:val="00362146"/>
    <w:rsid w:val="003623DD"/>
    <w:rsid w:val="00362755"/>
    <w:rsid w:val="00362796"/>
    <w:rsid w:val="00362B1F"/>
    <w:rsid w:val="00362BEC"/>
    <w:rsid w:val="00362C8A"/>
    <w:rsid w:val="00362C99"/>
    <w:rsid w:val="00362D97"/>
    <w:rsid w:val="003631C9"/>
    <w:rsid w:val="00363375"/>
    <w:rsid w:val="0036362F"/>
    <w:rsid w:val="00363967"/>
    <w:rsid w:val="00363B0B"/>
    <w:rsid w:val="00363C8B"/>
    <w:rsid w:val="00364255"/>
    <w:rsid w:val="0036427E"/>
    <w:rsid w:val="00364E05"/>
    <w:rsid w:val="00364F61"/>
    <w:rsid w:val="00364F94"/>
    <w:rsid w:val="00365324"/>
    <w:rsid w:val="003658AD"/>
    <w:rsid w:val="003659E5"/>
    <w:rsid w:val="00365B10"/>
    <w:rsid w:val="00366169"/>
    <w:rsid w:val="00366173"/>
    <w:rsid w:val="003661E4"/>
    <w:rsid w:val="00366227"/>
    <w:rsid w:val="003666AE"/>
    <w:rsid w:val="003666CD"/>
    <w:rsid w:val="00366A92"/>
    <w:rsid w:val="00366B4B"/>
    <w:rsid w:val="00366BCD"/>
    <w:rsid w:val="00366ED8"/>
    <w:rsid w:val="00367257"/>
    <w:rsid w:val="003672B1"/>
    <w:rsid w:val="0036737B"/>
    <w:rsid w:val="003673FD"/>
    <w:rsid w:val="00367428"/>
    <w:rsid w:val="00367695"/>
    <w:rsid w:val="003677D6"/>
    <w:rsid w:val="0036789E"/>
    <w:rsid w:val="003678F7"/>
    <w:rsid w:val="003679A9"/>
    <w:rsid w:val="00367A47"/>
    <w:rsid w:val="00367CC4"/>
    <w:rsid w:val="00367CF2"/>
    <w:rsid w:val="00367D3C"/>
    <w:rsid w:val="00367E55"/>
    <w:rsid w:val="00367ECE"/>
    <w:rsid w:val="003700C6"/>
    <w:rsid w:val="003700CB"/>
    <w:rsid w:val="003702FF"/>
    <w:rsid w:val="00370501"/>
    <w:rsid w:val="003706E3"/>
    <w:rsid w:val="003708CF"/>
    <w:rsid w:val="00370BED"/>
    <w:rsid w:val="00370CC2"/>
    <w:rsid w:val="00370EAB"/>
    <w:rsid w:val="003710BB"/>
    <w:rsid w:val="003711E6"/>
    <w:rsid w:val="00371772"/>
    <w:rsid w:val="003717E3"/>
    <w:rsid w:val="00371A78"/>
    <w:rsid w:val="00371D8B"/>
    <w:rsid w:val="0037205D"/>
    <w:rsid w:val="003720F0"/>
    <w:rsid w:val="00372246"/>
    <w:rsid w:val="003725B2"/>
    <w:rsid w:val="00372746"/>
    <w:rsid w:val="003727AC"/>
    <w:rsid w:val="00372BFB"/>
    <w:rsid w:val="00372CAB"/>
    <w:rsid w:val="00372E9C"/>
    <w:rsid w:val="00373182"/>
    <w:rsid w:val="003733AE"/>
    <w:rsid w:val="00373717"/>
    <w:rsid w:val="003738BE"/>
    <w:rsid w:val="00373AEE"/>
    <w:rsid w:val="00374376"/>
    <w:rsid w:val="00374575"/>
    <w:rsid w:val="00374BF9"/>
    <w:rsid w:val="00374C2E"/>
    <w:rsid w:val="00374D1E"/>
    <w:rsid w:val="00374EAD"/>
    <w:rsid w:val="00374F9F"/>
    <w:rsid w:val="00375081"/>
    <w:rsid w:val="003751AD"/>
    <w:rsid w:val="0037520C"/>
    <w:rsid w:val="0037546B"/>
    <w:rsid w:val="003754B4"/>
    <w:rsid w:val="00375D1C"/>
    <w:rsid w:val="003765F6"/>
    <w:rsid w:val="0037673F"/>
    <w:rsid w:val="00376755"/>
    <w:rsid w:val="003767DC"/>
    <w:rsid w:val="003768F8"/>
    <w:rsid w:val="00376A60"/>
    <w:rsid w:val="00376CFC"/>
    <w:rsid w:val="00376E50"/>
    <w:rsid w:val="00376F14"/>
    <w:rsid w:val="00376F7F"/>
    <w:rsid w:val="003770DB"/>
    <w:rsid w:val="003770EE"/>
    <w:rsid w:val="003772F7"/>
    <w:rsid w:val="00377462"/>
    <w:rsid w:val="003777EF"/>
    <w:rsid w:val="0037784B"/>
    <w:rsid w:val="0037786B"/>
    <w:rsid w:val="00377B3E"/>
    <w:rsid w:val="00377E22"/>
    <w:rsid w:val="00377E33"/>
    <w:rsid w:val="003804BB"/>
    <w:rsid w:val="00380B97"/>
    <w:rsid w:val="00380BB5"/>
    <w:rsid w:val="00380BC1"/>
    <w:rsid w:val="00380DDF"/>
    <w:rsid w:val="003810DC"/>
    <w:rsid w:val="00381749"/>
    <w:rsid w:val="0038176A"/>
    <w:rsid w:val="0038178B"/>
    <w:rsid w:val="00381C54"/>
    <w:rsid w:val="00382429"/>
    <w:rsid w:val="003824C2"/>
    <w:rsid w:val="00382517"/>
    <w:rsid w:val="00382569"/>
    <w:rsid w:val="003828F4"/>
    <w:rsid w:val="00382951"/>
    <w:rsid w:val="003829EE"/>
    <w:rsid w:val="0038318B"/>
    <w:rsid w:val="00383343"/>
    <w:rsid w:val="00383394"/>
    <w:rsid w:val="003834DE"/>
    <w:rsid w:val="003836A6"/>
    <w:rsid w:val="00383A19"/>
    <w:rsid w:val="00383AE2"/>
    <w:rsid w:val="00383D47"/>
    <w:rsid w:val="00383F57"/>
    <w:rsid w:val="00383FF6"/>
    <w:rsid w:val="0038407E"/>
    <w:rsid w:val="003840F3"/>
    <w:rsid w:val="003840FB"/>
    <w:rsid w:val="0038414C"/>
    <w:rsid w:val="003842EF"/>
    <w:rsid w:val="00384506"/>
    <w:rsid w:val="0038472A"/>
    <w:rsid w:val="00384BB4"/>
    <w:rsid w:val="00384CD5"/>
    <w:rsid w:val="00384DBD"/>
    <w:rsid w:val="00384DF3"/>
    <w:rsid w:val="00384EAE"/>
    <w:rsid w:val="00384F6B"/>
    <w:rsid w:val="00384FB4"/>
    <w:rsid w:val="0038501D"/>
    <w:rsid w:val="003853BE"/>
    <w:rsid w:val="00385695"/>
    <w:rsid w:val="00385856"/>
    <w:rsid w:val="00385A78"/>
    <w:rsid w:val="00385B62"/>
    <w:rsid w:val="00385BAB"/>
    <w:rsid w:val="00385D57"/>
    <w:rsid w:val="00385E65"/>
    <w:rsid w:val="00386251"/>
    <w:rsid w:val="0038632D"/>
    <w:rsid w:val="0038634F"/>
    <w:rsid w:val="0038638E"/>
    <w:rsid w:val="00386432"/>
    <w:rsid w:val="0038654A"/>
    <w:rsid w:val="003869B6"/>
    <w:rsid w:val="00386BD2"/>
    <w:rsid w:val="00386BF4"/>
    <w:rsid w:val="00386F5F"/>
    <w:rsid w:val="00386F85"/>
    <w:rsid w:val="00386FB0"/>
    <w:rsid w:val="00387075"/>
    <w:rsid w:val="00387177"/>
    <w:rsid w:val="003871EC"/>
    <w:rsid w:val="00387222"/>
    <w:rsid w:val="0038727B"/>
    <w:rsid w:val="0038740D"/>
    <w:rsid w:val="003875F2"/>
    <w:rsid w:val="0038763C"/>
    <w:rsid w:val="00387921"/>
    <w:rsid w:val="0038799A"/>
    <w:rsid w:val="003879FB"/>
    <w:rsid w:val="00387CAE"/>
    <w:rsid w:val="00387D71"/>
    <w:rsid w:val="00387DD2"/>
    <w:rsid w:val="003902E0"/>
    <w:rsid w:val="00390994"/>
    <w:rsid w:val="00390C70"/>
    <w:rsid w:val="00390C89"/>
    <w:rsid w:val="00390D66"/>
    <w:rsid w:val="00390E61"/>
    <w:rsid w:val="00390F34"/>
    <w:rsid w:val="003911A3"/>
    <w:rsid w:val="0039122D"/>
    <w:rsid w:val="003912EF"/>
    <w:rsid w:val="003916AE"/>
    <w:rsid w:val="00391968"/>
    <w:rsid w:val="00391D0C"/>
    <w:rsid w:val="00391E32"/>
    <w:rsid w:val="0039201F"/>
    <w:rsid w:val="0039224D"/>
    <w:rsid w:val="003922C4"/>
    <w:rsid w:val="00392430"/>
    <w:rsid w:val="0039243B"/>
    <w:rsid w:val="003927CA"/>
    <w:rsid w:val="0039289F"/>
    <w:rsid w:val="00392B31"/>
    <w:rsid w:val="00392DA8"/>
    <w:rsid w:val="0039334F"/>
    <w:rsid w:val="003934C8"/>
    <w:rsid w:val="003935DD"/>
    <w:rsid w:val="00393761"/>
    <w:rsid w:val="0039398B"/>
    <w:rsid w:val="00393A10"/>
    <w:rsid w:val="00393C18"/>
    <w:rsid w:val="00393EC7"/>
    <w:rsid w:val="00393F8D"/>
    <w:rsid w:val="00394036"/>
    <w:rsid w:val="003941A3"/>
    <w:rsid w:val="0039425C"/>
    <w:rsid w:val="00394302"/>
    <w:rsid w:val="00394508"/>
    <w:rsid w:val="00394581"/>
    <w:rsid w:val="00394622"/>
    <w:rsid w:val="00394629"/>
    <w:rsid w:val="003947A9"/>
    <w:rsid w:val="00394931"/>
    <w:rsid w:val="00394BD8"/>
    <w:rsid w:val="00394C56"/>
    <w:rsid w:val="00394DB0"/>
    <w:rsid w:val="00394E6D"/>
    <w:rsid w:val="00394FCA"/>
    <w:rsid w:val="00394FFC"/>
    <w:rsid w:val="003950D8"/>
    <w:rsid w:val="003951FB"/>
    <w:rsid w:val="00395332"/>
    <w:rsid w:val="003954A0"/>
    <w:rsid w:val="003957B7"/>
    <w:rsid w:val="0039581E"/>
    <w:rsid w:val="00395977"/>
    <w:rsid w:val="00395B4F"/>
    <w:rsid w:val="00395CE3"/>
    <w:rsid w:val="00395D86"/>
    <w:rsid w:val="00396680"/>
    <w:rsid w:val="00396789"/>
    <w:rsid w:val="00396B62"/>
    <w:rsid w:val="00396D41"/>
    <w:rsid w:val="00396D93"/>
    <w:rsid w:val="00396E46"/>
    <w:rsid w:val="00396EB0"/>
    <w:rsid w:val="00396EB4"/>
    <w:rsid w:val="00396F57"/>
    <w:rsid w:val="00397451"/>
    <w:rsid w:val="0039747F"/>
    <w:rsid w:val="00397805"/>
    <w:rsid w:val="00397AD4"/>
    <w:rsid w:val="00397E8B"/>
    <w:rsid w:val="003A008D"/>
    <w:rsid w:val="003A021E"/>
    <w:rsid w:val="003A0304"/>
    <w:rsid w:val="003A0321"/>
    <w:rsid w:val="003A05BF"/>
    <w:rsid w:val="003A0766"/>
    <w:rsid w:val="003A07EF"/>
    <w:rsid w:val="003A0CFF"/>
    <w:rsid w:val="003A0E53"/>
    <w:rsid w:val="003A0F43"/>
    <w:rsid w:val="003A112E"/>
    <w:rsid w:val="003A130B"/>
    <w:rsid w:val="003A1555"/>
    <w:rsid w:val="003A19D4"/>
    <w:rsid w:val="003A1A7B"/>
    <w:rsid w:val="003A1AD0"/>
    <w:rsid w:val="003A1B20"/>
    <w:rsid w:val="003A1B9C"/>
    <w:rsid w:val="003A2087"/>
    <w:rsid w:val="003A244D"/>
    <w:rsid w:val="003A27AB"/>
    <w:rsid w:val="003A2AC2"/>
    <w:rsid w:val="003A2C4A"/>
    <w:rsid w:val="003A2D0B"/>
    <w:rsid w:val="003A2F51"/>
    <w:rsid w:val="003A30C5"/>
    <w:rsid w:val="003A30D1"/>
    <w:rsid w:val="003A30FB"/>
    <w:rsid w:val="003A3161"/>
    <w:rsid w:val="003A3292"/>
    <w:rsid w:val="003A3864"/>
    <w:rsid w:val="003A3957"/>
    <w:rsid w:val="003A3B7E"/>
    <w:rsid w:val="003A3BC1"/>
    <w:rsid w:val="003A3BEB"/>
    <w:rsid w:val="003A3BEE"/>
    <w:rsid w:val="003A3D33"/>
    <w:rsid w:val="003A3F5F"/>
    <w:rsid w:val="003A4086"/>
    <w:rsid w:val="003A41E4"/>
    <w:rsid w:val="003A44FD"/>
    <w:rsid w:val="003A473C"/>
    <w:rsid w:val="003A4872"/>
    <w:rsid w:val="003A49C3"/>
    <w:rsid w:val="003A4D30"/>
    <w:rsid w:val="003A4D7F"/>
    <w:rsid w:val="003A5291"/>
    <w:rsid w:val="003A5363"/>
    <w:rsid w:val="003A5508"/>
    <w:rsid w:val="003A5664"/>
    <w:rsid w:val="003A56B4"/>
    <w:rsid w:val="003A5717"/>
    <w:rsid w:val="003A595D"/>
    <w:rsid w:val="003A5B83"/>
    <w:rsid w:val="003A5C4C"/>
    <w:rsid w:val="003A5E1B"/>
    <w:rsid w:val="003A604C"/>
    <w:rsid w:val="003A624B"/>
    <w:rsid w:val="003A62CB"/>
    <w:rsid w:val="003A665A"/>
    <w:rsid w:val="003A669F"/>
    <w:rsid w:val="003A66A2"/>
    <w:rsid w:val="003A68E2"/>
    <w:rsid w:val="003A6987"/>
    <w:rsid w:val="003A6A89"/>
    <w:rsid w:val="003A6B75"/>
    <w:rsid w:val="003A6DA0"/>
    <w:rsid w:val="003A6F29"/>
    <w:rsid w:val="003A71F1"/>
    <w:rsid w:val="003A722D"/>
    <w:rsid w:val="003A7511"/>
    <w:rsid w:val="003A7857"/>
    <w:rsid w:val="003A788C"/>
    <w:rsid w:val="003A7C8E"/>
    <w:rsid w:val="003A7EB9"/>
    <w:rsid w:val="003A7F04"/>
    <w:rsid w:val="003B0067"/>
    <w:rsid w:val="003B00B5"/>
    <w:rsid w:val="003B01B4"/>
    <w:rsid w:val="003B04B7"/>
    <w:rsid w:val="003B05C4"/>
    <w:rsid w:val="003B0B6A"/>
    <w:rsid w:val="003B0DEE"/>
    <w:rsid w:val="003B0E0C"/>
    <w:rsid w:val="003B1071"/>
    <w:rsid w:val="003B1293"/>
    <w:rsid w:val="003B1459"/>
    <w:rsid w:val="003B194E"/>
    <w:rsid w:val="003B1AC4"/>
    <w:rsid w:val="003B1ACD"/>
    <w:rsid w:val="003B1CCD"/>
    <w:rsid w:val="003B1CDB"/>
    <w:rsid w:val="003B1D51"/>
    <w:rsid w:val="003B1D64"/>
    <w:rsid w:val="003B211D"/>
    <w:rsid w:val="003B2560"/>
    <w:rsid w:val="003B2725"/>
    <w:rsid w:val="003B2740"/>
    <w:rsid w:val="003B2AFF"/>
    <w:rsid w:val="003B2D83"/>
    <w:rsid w:val="003B2DCF"/>
    <w:rsid w:val="003B2E2E"/>
    <w:rsid w:val="003B2FF7"/>
    <w:rsid w:val="003B3535"/>
    <w:rsid w:val="003B364C"/>
    <w:rsid w:val="003B38D3"/>
    <w:rsid w:val="003B3978"/>
    <w:rsid w:val="003B3A45"/>
    <w:rsid w:val="003B3AA3"/>
    <w:rsid w:val="003B3D8A"/>
    <w:rsid w:val="003B406A"/>
    <w:rsid w:val="003B41F4"/>
    <w:rsid w:val="003B423E"/>
    <w:rsid w:val="003B42E6"/>
    <w:rsid w:val="003B44E0"/>
    <w:rsid w:val="003B460E"/>
    <w:rsid w:val="003B471C"/>
    <w:rsid w:val="003B4A58"/>
    <w:rsid w:val="003B4B75"/>
    <w:rsid w:val="003B4CE0"/>
    <w:rsid w:val="003B4F1F"/>
    <w:rsid w:val="003B56FB"/>
    <w:rsid w:val="003B58FF"/>
    <w:rsid w:val="003B5984"/>
    <w:rsid w:val="003B5A7E"/>
    <w:rsid w:val="003B5D9E"/>
    <w:rsid w:val="003B5F4F"/>
    <w:rsid w:val="003B5FCA"/>
    <w:rsid w:val="003B60C5"/>
    <w:rsid w:val="003B60F3"/>
    <w:rsid w:val="003B656C"/>
    <w:rsid w:val="003B68DF"/>
    <w:rsid w:val="003B690D"/>
    <w:rsid w:val="003B69EF"/>
    <w:rsid w:val="003B6B9E"/>
    <w:rsid w:val="003B6EA4"/>
    <w:rsid w:val="003B716E"/>
    <w:rsid w:val="003B71F0"/>
    <w:rsid w:val="003B7372"/>
    <w:rsid w:val="003B7465"/>
    <w:rsid w:val="003B747F"/>
    <w:rsid w:val="003B749E"/>
    <w:rsid w:val="003B74DE"/>
    <w:rsid w:val="003B7C40"/>
    <w:rsid w:val="003B7D0E"/>
    <w:rsid w:val="003B7D51"/>
    <w:rsid w:val="003B7F61"/>
    <w:rsid w:val="003B7FC8"/>
    <w:rsid w:val="003C026B"/>
    <w:rsid w:val="003C02BD"/>
    <w:rsid w:val="003C06F3"/>
    <w:rsid w:val="003C0935"/>
    <w:rsid w:val="003C0994"/>
    <w:rsid w:val="003C0A6A"/>
    <w:rsid w:val="003C0BEB"/>
    <w:rsid w:val="003C0D91"/>
    <w:rsid w:val="003C1266"/>
    <w:rsid w:val="003C1720"/>
    <w:rsid w:val="003C18D6"/>
    <w:rsid w:val="003C1919"/>
    <w:rsid w:val="003C1DD0"/>
    <w:rsid w:val="003C1E99"/>
    <w:rsid w:val="003C1FF2"/>
    <w:rsid w:val="003C213C"/>
    <w:rsid w:val="003C22DD"/>
    <w:rsid w:val="003C22ED"/>
    <w:rsid w:val="003C23BE"/>
    <w:rsid w:val="003C2717"/>
    <w:rsid w:val="003C2750"/>
    <w:rsid w:val="003C2769"/>
    <w:rsid w:val="003C2AF0"/>
    <w:rsid w:val="003C2BC8"/>
    <w:rsid w:val="003C2C17"/>
    <w:rsid w:val="003C2CB1"/>
    <w:rsid w:val="003C2DD6"/>
    <w:rsid w:val="003C2DE5"/>
    <w:rsid w:val="003C2DEE"/>
    <w:rsid w:val="003C3231"/>
    <w:rsid w:val="003C326C"/>
    <w:rsid w:val="003C3461"/>
    <w:rsid w:val="003C3957"/>
    <w:rsid w:val="003C3C9B"/>
    <w:rsid w:val="003C3EDB"/>
    <w:rsid w:val="003C4064"/>
    <w:rsid w:val="003C4236"/>
    <w:rsid w:val="003C498B"/>
    <w:rsid w:val="003C4AFE"/>
    <w:rsid w:val="003C4B12"/>
    <w:rsid w:val="003C4B13"/>
    <w:rsid w:val="003C4B92"/>
    <w:rsid w:val="003C4C17"/>
    <w:rsid w:val="003C4D63"/>
    <w:rsid w:val="003C4E0D"/>
    <w:rsid w:val="003C4F4B"/>
    <w:rsid w:val="003C5263"/>
    <w:rsid w:val="003C52ED"/>
    <w:rsid w:val="003C5695"/>
    <w:rsid w:val="003C56C6"/>
    <w:rsid w:val="003C5874"/>
    <w:rsid w:val="003C5F1B"/>
    <w:rsid w:val="003C61F7"/>
    <w:rsid w:val="003C67EF"/>
    <w:rsid w:val="003C6AC6"/>
    <w:rsid w:val="003C6B4D"/>
    <w:rsid w:val="003C6BF8"/>
    <w:rsid w:val="003C6C5D"/>
    <w:rsid w:val="003C6DD4"/>
    <w:rsid w:val="003C70CA"/>
    <w:rsid w:val="003C7151"/>
    <w:rsid w:val="003C72AD"/>
    <w:rsid w:val="003C7341"/>
    <w:rsid w:val="003C74F1"/>
    <w:rsid w:val="003C75BB"/>
    <w:rsid w:val="003C7658"/>
    <w:rsid w:val="003C77FE"/>
    <w:rsid w:val="003C7CB2"/>
    <w:rsid w:val="003C7DF9"/>
    <w:rsid w:val="003C7F67"/>
    <w:rsid w:val="003C7FA1"/>
    <w:rsid w:val="003D00EE"/>
    <w:rsid w:val="003D0193"/>
    <w:rsid w:val="003D029A"/>
    <w:rsid w:val="003D0347"/>
    <w:rsid w:val="003D037B"/>
    <w:rsid w:val="003D0445"/>
    <w:rsid w:val="003D0563"/>
    <w:rsid w:val="003D09CA"/>
    <w:rsid w:val="003D0A8D"/>
    <w:rsid w:val="003D0ACD"/>
    <w:rsid w:val="003D0EC5"/>
    <w:rsid w:val="003D0EEE"/>
    <w:rsid w:val="003D0FC4"/>
    <w:rsid w:val="003D150E"/>
    <w:rsid w:val="003D16D3"/>
    <w:rsid w:val="003D1873"/>
    <w:rsid w:val="003D1C49"/>
    <w:rsid w:val="003D1FDB"/>
    <w:rsid w:val="003D2137"/>
    <w:rsid w:val="003D21F5"/>
    <w:rsid w:val="003D26E6"/>
    <w:rsid w:val="003D2825"/>
    <w:rsid w:val="003D29CA"/>
    <w:rsid w:val="003D2AF4"/>
    <w:rsid w:val="003D2C3D"/>
    <w:rsid w:val="003D2D81"/>
    <w:rsid w:val="003D3153"/>
    <w:rsid w:val="003D3449"/>
    <w:rsid w:val="003D34E6"/>
    <w:rsid w:val="003D374F"/>
    <w:rsid w:val="003D3A23"/>
    <w:rsid w:val="003D3DAB"/>
    <w:rsid w:val="003D41E4"/>
    <w:rsid w:val="003D426A"/>
    <w:rsid w:val="003D429E"/>
    <w:rsid w:val="003D4436"/>
    <w:rsid w:val="003D4593"/>
    <w:rsid w:val="003D45C1"/>
    <w:rsid w:val="003D4666"/>
    <w:rsid w:val="003D47B3"/>
    <w:rsid w:val="003D47CE"/>
    <w:rsid w:val="003D486C"/>
    <w:rsid w:val="003D49FB"/>
    <w:rsid w:val="003D4A17"/>
    <w:rsid w:val="003D4BED"/>
    <w:rsid w:val="003D4C56"/>
    <w:rsid w:val="003D4D06"/>
    <w:rsid w:val="003D500F"/>
    <w:rsid w:val="003D5023"/>
    <w:rsid w:val="003D5177"/>
    <w:rsid w:val="003D5440"/>
    <w:rsid w:val="003D5573"/>
    <w:rsid w:val="003D5AE9"/>
    <w:rsid w:val="003D5D89"/>
    <w:rsid w:val="003D5FA4"/>
    <w:rsid w:val="003D6096"/>
    <w:rsid w:val="003D60F7"/>
    <w:rsid w:val="003D62BC"/>
    <w:rsid w:val="003D6430"/>
    <w:rsid w:val="003D6576"/>
    <w:rsid w:val="003D6904"/>
    <w:rsid w:val="003D6906"/>
    <w:rsid w:val="003D6A15"/>
    <w:rsid w:val="003D6FD5"/>
    <w:rsid w:val="003D7106"/>
    <w:rsid w:val="003D72FD"/>
    <w:rsid w:val="003D73A8"/>
    <w:rsid w:val="003D73AB"/>
    <w:rsid w:val="003D7495"/>
    <w:rsid w:val="003D74FD"/>
    <w:rsid w:val="003D76DD"/>
    <w:rsid w:val="003D7803"/>
    <w:rsid w:val="003D78F4"/>
    <w:rsid w:val="003D79DA"/>
    <w:rsid w:val="003D7A64"/>
    <w:rsid w:val="003D7B74"/>
    <w:rsid w:val="003D7D59"/>
    <w:rsid w:val="003D7D60"/>
    <w:rsid w:val="003D7DAF"/>
    <w:rsid w:val="003D7DB3"/>
    <w:rsid w:val="003D7E31"/>
    <w:rsid w:val="003D7EB2"/>
    <w:rsid w:val="003E0211"/>
    <w:rsid w:val="003E0296"/>
    <w:rsid w:val="003E02A0"/>
    <w:rsid w:val="003E05B9"/>
    <w:rsid w:val="003E083C"/>
    <w:rsid w:val="003E086F"/>
    <w:rsid w:val="003E0AA2"/>
    <w:rsid w:val="003E0BD3"/>
    <w:rsid w:val="003E0C96"/>
    <w:rsid w:val="003E0EEF"/>
    <w:rsid w:val="003E11FF"/>
    <w:rsid w:val="003E124B"/>
    <w:rsid w:val="003E1297"/>
    <w:rsid w:val="003E132B"/>
    <w:rsid w:val="003E13FE"/>
    <w:rsid w:val="003E1657"/>
    <w:rsid w:val="003E1A6A"/>
    <w:rsid w:val="003E1CEB"/>
    <w:rsid w:val="003E1F30"/>
    <w:rsid w:val="003E1F50"/>
    <w:rsid w:val="003E21AC"/>
    <w:rsid w:val="003E2367"/>
    <w:rsid w:val="003E243E"/>
    <w:rsid w:val="003E26B2"/>
    <w:rsid w:val="003E2B5D"/>
    <w:rsid w:val="003E2C67"/>
    <w:rsid w:val="003E31EF"/>
    <w:rsid w:val="003E32CC"/>
    <w:rsid w:val="003E3394"/>
    <w:rsid w:val="003E377C"/>
    <w:rsid w:val="003E390D"/>
    <w:rsid w:val="003E3AF1"/>
    <w:rsid w:val="003E3BAD"/>
    <w:rsid w:val="003E3CC7"/>
    <w:rsid w:val="003E3D02"/>
    <w:rsid w:val="003E3D46"/>
    <w:rsid w:val="003E3EF7"/>
    <w:rsid w:val="003E4244"/>
    <w:rsid w:val="003E45C4"/>
    <w:rsid w:val="003E4607"/>
    <w:rsid w:val="003E4697"/>
    <w:rsid w:val="003E4887"/>
    <w:rsid w:val="003E4B55"/>
    <w:rsid w:val="003E4BF5"/>
    <w:rsid w:val="003E4D5D"/>
    <w:rsid w:val="003E4E98"/>
    <w:rsid w:val="003E5148"/>
    <w:rsid w:val="003E5192"/>
    <w:rsid w:val="003E5290"/>
    <w:rsid w:val="003E5611"/>
    <w:rsid w:val="003E57A6"/>
    <w:rsid w:val="003E591D"/>
    <w:rsid w:val="003E5B40"/>
    <w:rsid w:val="003E5C42"/>
    <w:rsid w:val="003E5C5A"/>
    <w:rsid w:val="003E5D99"/>
    <w:rsid w:val="003E5DC8"/>
    <w:rsid w:val="003E61FB"/>
    <w:rsid w:val="003E6534"/>
    <w:rsid w:val="003E655E"/>
    <w:rsid w:val="003E665E"/>
    <w:rsid w:val="003E66F0"/>
    <w:rsid w:val="003E6759"/>
    <w:rsid w:val="003E6838"/>
    <w:rsid w:val="003E68CA"/>
    <w:rsid w:val="003E69B2"/>
    <w:rsid w:val="003E69E7"/>
    <w:rsid w:val="003E6A50"/>
    <w:rsid w:val="003E6C5F"/>
    <w:rsid w:val="003E70E8"/>
    <w:rsid w:val="003E713F"/>
    <w:rsid w:val="003E72EA"/>
    <w:rsid w:val="003E7393"/>
    <w:rsid w:val="003E7594"/>
    <w:rsid w:val="003E79AD"/>
    <w:rsid w:val="003E7E17"/>
    <w:rsid w:val="003F0224"/>
    <w:rsid w:val="003F0261"/>
    <w:rsid w:val="003F0342"/>
    <w:rsid w:val="003F03BA"/>
    <w:rsid w:val="003F073D"/>
    <w:rsid w:val="003F0834"/>
    <w:rsid w:val="003F08FA"/>
    <w:rsid w:val="003F0B81"/>
    <w:rsid w:val="003F0C13"/>
    <w:rsid w:val="003F0C9C"/>
    <w:rsid w:val="003F0CAB"/>
    <w:rsid w:val="003F0DAA"/>
    <w:rsid w:val="003F0EEB"/>
    <w:rsid w:val="003F10AA"/>
    <w:rsid w:val="003F1126"/>
    <w:rsid w:val="003F114E"/>
    <w:rsid w:val="003F11E1"/>
    <w:rsid w:val="003F1273"/>
    <w:rsid w:val="003F1339"/>
    <w:rsid w:val="003F179E"/>
    <w:rsid w:val="003F181E"/>
    <w:rsid w:val="003F19D0"/>
    <w:rsid w:val="003F1A4E"/>
    <w:rsid w:val="003F1ED4"/>
    <w:rsid w:val="003F21C2"/>
    <w:rsid w:val="003F236F"/>
    <w:rsid w:val="003F2493"/>
    <w:rsid w:val="003F25AC"/>
    <w:rsid w:val="003F25CF"/>
    <w:rsid w:val="003F27CC"/>
    <w:rsid w:val="003F2B8A"/>
    <w:rsid w:val="003F2BDD"/>
    <w:rsid w:val="003F2FD0"/>
    <w:rsid w:val="003F3471"/>
    <w:rsid w:val="003F360C"/>
    <w:rsid w:val="003F3861"/>
    <w:rsid w:val="003F3C46"/>
    <w:rsid w:val="003F3DBD"/>
    <w:rsid w:val="003F3EA1"/>
    <w:rsid w:val="003F41D9"/>
    <w:rsid w:val="003F4228"/>
    <w:rsid w:val="003F4875"/>
    <w:rsid w:val="003F4B99"/>
    <w:rsid w:val="003F4CE4"/>
    <w:rsid w:val="003F4DD4"/>
    <w:rsid w:val="003F50C9"/>
    <w:rsid w:val="003F510C"/>
    <w:rsid w:val="003F52FD"/>
    <w:rsid w:val="003F5352"/>
    <w:rsid w:val="003F53DC"/>
    <w:rsid w:val="003F56EC"/>
    <w:rsid w:val="003F5708"/>
    <w:rsid w:val="003F58C1"/>
    <w:rsid w:val="003F5ADB"/>
    <w:rsid w:val="003F5C52"/>
    <w:rsid w:val="003F6355"/>
    <w:rsid w:val="003F6492"/>
    <w:rsid w:val="003F64E7"/>
    <w:rsid w:val="003F697E"/>
    <w:rsid w:val="003F6AD9"/>
    <w:rsid w:val="003F6B69"/>
    <w:rsid w:val="003F6F1C"/>
    <w:rsid w:val="003F7175"/>
    <w:rsid w:val="003F7246"/>
    <w:rsid w:val="003F724F"/>
    <w:rsid w:val="003F7267"/>
    <w:rsid w:val="003F74A3"/>
    <w:rsid w:val="003F74E1"/>
    <w:rsid w:val="003F7603"/>
    <w:rsid w:val="003F7636"/>
    <w:rsid w:val="003F77BE"/>
    <w:rsid w:val="003F791C"/>
    <w:rsid w:val="003F7D22"/>
    <w:rsid w:val="003F7D55"/>
    <w:rsid w:val="003F7E86"/>
    <w:rsid w:val="003F7F84"/>
    <w:rsid w:val="004001BA"/>
    <w:rsid w:val="00400844"/>
    <w:rsid w:val="00400855"/>
    <w:rsid w:val="00400919"/>
    <w:rsid w:val="00400A4B"/>
    <w:rsid w:val="00400A6B"/>
    <w:rsid w:val="00400ABB"/>
    <w:rsid w:val="00400BE5"/>
    <w:rsid w:val="00400C28"/>
    <w:rsid w:val="00400EB6"/>
    <w:rsid w:val="004010A4"/>
    <w:rsid w:val="004011DE"/>
    <w:rsid w:val="00401291"/>
    <w:rsid w:val="00401382"/>
    <w:rsid w:val="00401901"/>
    <w:rsid w:val="00401C5F"/>
    <w:rsid w:val="00401E50"/>
    <w:rsid w:val="00401EB1"/>
    <w:rsid w:val="00401F63"/>
    <w:rsid w:val="00401FAD"/>
    <w:rsid w:val="00402079"/>
    <w:rsid w:val="004020F6"/>
    <w:rsid w:val="00402102"/>
    <w:rsid w:val="0040212A"/>
    <w:rsid w:val="004022CF"/>
    <w:rsid w:val="00402C93"/>
    <w:rsid w:val="00402FFB"/>
    <w:rsid w:val="0040308A"/>
    <w:rsid w:val="00403181"/>
    <w:rsid w:val="00403258"/>
    <w:rsid w:val="00403409"/>
    <w:rsid w:val="00403455"/>
    <w:rsid w:val="00403631"/>
    <w:rsid w:val="00403710"/>
    <w:rsid w:val="00403754"/>
    <w:rsid w:val="00403801"/>
    <w:rsid w:val="00403923"/>
    <w:rsid w:val="00403A07"/>
    <w:rsid w:val="0040410D"/>
    <w:rsid w:val="0040421A"/>
    <w:rsid w:val="004042C1"/>
    <w:rsid w:val="0040468E"/>
    <w:rsid w:val="004046A9"/>
    <w:rsid w:val="004047FC"/>
    <w:rsid w:val="00404939"/>
    <w:rsid w:val="00404A0D"/>
    <w:rsid w:val="00404B3E"/>
    <w:rsid w:val="00404BAD"/>
    <w:rsid w:val="00404C06"/>
    <w:rsid w:val="00404C0F"/>
    <w:rsid w:val="00404C79"/>
    <w:rsid w:val="0040510F"/>
    <w:rsid w:val="00405435"/>
    <w:rsid w:val="00405505"/>
    <w:rsid w:val="004056C0"/>
    <w:rsid w:val="00405780"/>
    <w:rsid w:val="00405C88"/>
    <w:rsid w:val="004060D3"/>
    <w:rsid w:val="00406113"/>
    <w:rsid w:val="0040629E"/>
    <w:rsid w:val="00406471"/>
    <w:rsid w:val="00406474"/>
    <w:rsid w:val="004065E7"/>
    <w:rsid w:val="00406618"/>
    <w:rsid w:val="00406640"/>
    <w:rsid w:val="00406DB5"/>
    <w:rsid w:val="00406E15"/>
    <w:rsid w:val="00407013"/>
    <w:rsid w:val="00407067"/>
    <w:rsid w:val="0040718E"/>
    <w:rsid w:val="004073EC"/>
    <w:rsid w:val="004074BB"/>
    <w:rsid w:val="00407883"/>
    <w:rsid w:val="0040794B"/>
    <w:rsid w:val="00407956"/>
    <w:rsid w:val="004079CE"/>
    <w:rsid w:val="00407DEF"/>
    <w:rsid w:val="00407E0C"/>
    <w:rsid w:val="00407F3F"/>
    <w:rsid w:val="00410099"/>
    <w:rsid w:val="004100D5"/>
    <w:rsid w:val="00410174"/>
    <w:rsid w:val="0041027E"/>
    <w:rsid w:val="004106B8"/>
    <w:rsid w:val="00410965"/>
    <w:rsid w:val="0041098A"/>
    <w:rsid w:val="00410C47"/>
    <w:rsid w:val="00410C7C"/>
    <w:rsid w:val="00410F13"/>
    <w:rsid w:val="00411004"/>
    <w:rsid w:val="004110F2"/>
    <w:rsid w:val="0041165B"/>
    <w:rsid w:val="00411C05"/>
    <w:rsid w:val="00411FC5"/>
    <w:rsid w:val="004120EF"/>
    <w:rsid w:val="004122A9"/>
    <w:rsid w:val="004123C0"/>
    <w:rsid w:val="004124A9"/>
    <w:rsid w:val="004124D4"/>
    <w:rsid w:val="00412575"/>
    <w:rsid w:val="004128C0"/>
    <w:rsid w:val="00412917"/>
    <w:rsid w:val="0041297A"/>
    <w:rsid w:val="00412CAC"/>
    <w:rsid w:val="00412D57"/>
    <w:rsid w:val="00412D8E"/>
    <w:rsid w:val="00412ED9"/>
    <w:rsid w:val="004130B9"/>
    <w:rsid w:val="004130FF"/>
    <w:rsid w:val="00413385"/>
    <w:rsid w:val="0041367C"/>
    <w:rsid w:val="004137B7"/>
    <w:rsid w:val="004137C5"/>
    <w:rsid w:val="00413931"/>
    <w:rsid w:val="00413950"/>
    <w:rsid w:val="00413A5C"/>
    <w:rsid w:val="00413BFE"/>
    <w:rsid w:val="00413D2E"/>
    <w:rsid w:val="0041422B"/>
    <w:rsid w:val="004148A8"/>
    <w:rsid w:val="00414D80"/>
    <w:rsid w:val="00414DD4"/>
    <w:rsid w:val="00414F23"/>
    <w:rsid w:val="0041557A"/>
    <w:rsid w:val="00415589"/>
    <w:rsid w:val="00415635"/>
    <w:rsid w:val="004156A7"/>
    <w:rsid w:val="00415979"/>
    <w:rsid w:val="00415AAE"/>
    <w:rsid w:val="00415ABF"/>
    <w:rsid w:val="00415B7D"/>
    <w:rsid w:val="00415CB1"/>
    <w:rsid w:val="00415F8B"/>
    <w:rsid w:val="004162D5"/>
    <w:rsid w:val="00416365"/>
    <w:rsid w:val="004163B3"/>
    <w:rsid w:val="004163E9"/>
    <w:rsid w:val="00416447"/>
    <w:rsid w:val="004164AB"/>
    <w:rsid w:val="004165F0"/>
    <w:rsid w:val="00416671"/>
    <w:rsid w:val="0041680D"/>
    <w:rsid w:val="004168F1"/>
    <w:rsid w:val="00416B19"/>
    <w:rsid w:val="00416C95"/>
    <w:rsid w:val="00416E8E"/>
    <w:rsid w:val="00416F81"/>
    <w:rsid w:val="0041706F"/>
    <w:rsid w:val="004170E9"/>
    <w:rsid w:val="004171FF"/>
    <w:rsid w:val="004172CD"/>
    <w:rsid w:val="0041730D"/>
    <w:rsid w:val="00417517"/>
    <w:rsid w:val="00417566"/>
    <w:rsid w:val="00417838"/>
    <w:rsid w:val="004178D2"/>
    <w:rsid w:val="00417C51"/>
    <w:rsid w:val="00417FB4"/>
    <w:rsid w:val="0042002D"/>
    <w:rsid w:val="00420196"/>
    <w:rsid w:val="0042022D"/>
    <w:rsid w:val="004203D8"/>
    <w:rsid w:val="004205F0"/>
    <w:rsid w:val="004207F2"/>
    <w:rsid w:val="00420A08"/>
    <w:rsid w:val="00420B07"/>
    <w:rsid w:val="0042119B"/>
    <w:rsid w:val="0042125A"/>
    <w:rsid w:val="0042136D"/>
    <w:rsid w:val="004214DB"/>
    <w:rsid w:val="00421560"/>
    <w:rsid w:val="00421882"/>
    <w:rsid w:val="004218A6"/>
    <w:rsid w:val="00421A48"/>
    <w:rsid w:val="00421CCF"/>
    <w:rsid w:val="00421DCF"/>
    <w:rsid w:val="00421F85"/>
    <w:rsid w:val="00422015"/>
    <w:rsid w:val="004220A8"/>
    <w:rsid w:val="00422194"/>
    <w:rsid w:val="0042240D"/>
    <w:rsid w:val="0042250E"/>
    <w:rsid w:val="00422563"/>
    <w:rsid w:val="004226E8"/>
    <w:rsid w:val="004228B9"/>
    <w:rsid w:val="00422B90"/>
    <w:rsid w:val="00422FA0"/>
    <w:rsid w:val="004230AA"/>
    <w:rsid w:val="004231D1"/>
    <w:rsid w:val="004235CE"/>
    <w:rsid w:val="00423A81"/>
    <w:rsid w:val="00423C30"/>
    <w:rsid w:val="00423C5E"/>
    <w:rsid w:val="00423D45"/>
    <w:rsid w:val="00424039"/>
    <w:rsid w:val="00424106"/>
    <w:rsid w:val="0042423C"/>
    <w:rsid w:val="0042439D"/>
    <w:rsid w:val="004243A8"/>
    <w:rsid w:val="0042458D"/>
    <w:rsid w:val="004246B0"/>
    <w:rsid w:val="00424803"/>
    <w:rsid w:val="00424BD8"/>
    <w:rsid w:val="00424BEF"/>
    <w:rsid w:val="004252E0"/>
    <w:rsid w:val="00425478"/>
    <w:rsid w:val="00425489"/>
    <w:rsid w:val="00425FAA"/>
    <w:rsid w:val="00426111"/>
    <w:rsid w:val="004266AA"/>
    <w:rsid w:val="004267D6"/>
    <w:rsid w:val="004268AA"/>
    <w:rsid w:val="00426A4C"/>
    <w:rsid w:val="00426C69"/>
    <w:rsid w:val="00426C71"/>
    <w:rsid w:val="00426F7B"/>
    <w:rsid w:val="00426FD9"/>
    <w:rsid w:val="004275E7"/>
    <w:rsid w:val="00427871"/>
    <w:rsid w:val="00427891"/>
    <w:rsid w:val="00427976"/>
    <w:rsid w:val="00427A04"/>
    <w:rsid w:val="00427D22"/>
    <w:rsid w:val="00427DBF"/>
    <w:rsid w:val="00427E83"/>
    <w:rsid w:val="00430091"/>
    <w:rsid w:val="004303A0"/>
    <w:rsid w:val="00430409"/>
    <w:rsid w:val="0043066A"/>
    <w:rsid w:val="004306C1"/>
    <w:rsid w:val="004306EF"/>
    <w:rsid w:val="00430932"/>
    <w:rsid w:val="00430B3F"/>
    <w:rsid w:val="00430EE1"/>
    <w:rsid w:val="00430F2F"/>
    <w:rsid w:val="00430F6D"/>
    <w:rsid w:val="004312E0"/>
    <w:rsid w:val="00431310"/>
    <w:rsid w:val="004315A2"/>
    <w:rsid w:val="0043169F"/>
    <w:rsid w:val="0043172F"/>
    <w:rsid w:val="004317F3"/>
    <w:rsid w:val="004318AA"/>
    <w:rsid w:val="00431A18"/>
    <w:rsid w:val="00431CF6"/>
    <w:rsid w:val="00431DD6"/>
    <w:rsid w:val="00431F7A"/>
    <w:rsid w:val="00432561"/>
    <w:rsid w:val="004325C6"/>
    <w:rsid w:val="004325C7"/>
    <w:rsid w:val="00432757"/>
    <w:rsid w:val="004328EC"/>
    <w:rsid w:val="00432A6A"/>
    <w:rsid w:val="00432A8E"/>
    <w:rsid w:val="00432AD4"/>
    <w:rsid w:val="00432D9A"/>
    <w:rsid w:val="00432FDA"/>
    <w:rsid w:val="004330D5"/>
    <w:rsid w:val="00433135"/>
    <w:rsid w:val="00433149"/>
    <w:rsid w:val="0043328F"/>
    <w:rsid w:val="004333B2"/>
    <w:rsid w:val="004334D8"/>
    <w:rsid w:val="00433739"/>
    <w:rsid w:val="00433962"/>
    <w:rsid w:val="00433EDC"/>
    <w:rsid w:val="004340E8"/>
    <w:rsid w:val="0043422A"/>
    <w:rsid w:val="0043427E"/>
    <w:rsid w:val="00434874"/>
    <w:rsid w:val="00434897"/>
    <w:rsid w:val="00434988"/>
    <w:rsid w:val="004349EC"/>
    <w:rsid w:val="00434CA8"/>
    <w:rsid w:val="0043511E"/>
    <w:rsid w:val="00435152"/>
    <w:rsid w:val="004351E8"/>
    <w:rsid w:val="00435688"/>
    <w:rsid w:val="00435710"/>
    <w:rsid w:val="00435A2E"/>
    <w:rsid w:val="00435C8C"/>
    <w:rsid w:val="00435CB5"/>
    <w:rsid w:val="00435E82"/>
    <w:rsid w:val="004360C0"/>
    <w:rsid w:val="0043651D"/>
    <w:rsid w:val="00436829"/>
    <w:rsid w:val="00436927"/>
    <w:rsid w:val="00436A9D"/>
    <w:rsid w:val="00436C17"/>
    <w:rsid w:val="00436E32"/>
    <w:rsid w:val="00436E3B"/>
    <w:rsid w:val="00436FAA"/>
    <w:rsid w:val="004371A0"/>
    <w:rsid w:val="004374E8"/>
    <w:rsid w:val="004374EB"/>
    <w:rsid w:val="0043755B"/>
    <w:rsid w:val="0044011D"/>
    <w:rsid w:val="0044033E"/>
    <w:rsid w:val="004404E8"/>
    <w:rsid w:val="00440509"/>
    <w:rsid w:val="00440904"/>
    <w:rsid w:val="004409F6"/>
    <w:rsid w:val="00440AB4"/>
    <w:rsid w:val="00440CEC"/>
    <w:rsid w:val="00440D07"/>
    <w:rsid w:val="00440EA6"/>
    <w:rsid w:val="00440ED5"/>
    <w:rsid w:val="00440FE6"/>
    <w:rsid w:val="004410CE"/>
    <w:rsid w:val="004410E5"/>
    <w:rsid w:val="004411EA"/>
    <w:rsid w:val="0044178E"/>
    <w:rsid w:val="0044188B"/>
    <w:rsid w:val="00442044"/>
    <w:rsid w:val="004420A5"/>
    <w:rsid w:val="00442103"/>
    <w:rsid w:val="0044239D"/>
    <w:rsid w:val="004423DF"/>
    <w:rsid w:val="004425FD"/>
    <w:rsid w:val="00442664"/>
    <w:rsid w:val="004429BE"/>
    <w:rsid w:val="00442AAB"/>
    <w:rsid w:val="00442CDD"/>
    <w:rsid w:val="0044305E"/>
    <w:rsid w:val="0044320D"/>
    <w:rsid w:val="00443227"/>
    <w:rsid w:val="0044325E"/>
    <w:rsid w:val="0044337C"/>
    <w:rsid w:val="0044340C"/>
    <w:rsid w:val="00443518"/>
    <w:rsid w:val="0044358E"/>
    <w:rsid w:val="0044364B"/>
    <w:rsid w:val="00443657"/>
    <w:rsid w:val="004436E0"/>
    <w:rsid w:val="004437A6"/>
    <w:rsid w:val="004437C5"/>
    <w:rsid w:val="0044388D"/>
    <w:rsid w:val="00443B34"/>
    <w:rsid w:val="00443CB4"/>
    <w:rsid w:val="00443D87"/>
    <w:rsid w:val="00443F7E"/>
    <w:rsid w:val="00443F9E"/>
    <w:rsid w:val="00444730"/>
    <w:rsid w:val="0044477E"/>
    <w:rsid w:val="00444946"/>
    <w:rsid w:val="00444CCA"/>
    <w:rsid w:val="00445169"/>
    <w:rsid w:val="00445192"/>
    <w:rsid w:val="004453F3"/>
    <w:rsid w:val="00445697"/>
    <w:rsid w:val="00445781"/>
    <w:rsid w:val="004459E2"/>
    <w:rsid w:val="004459EC"/>
    <w:rsid w:val="00445A5C"/>
    <w:rsid w:val="00445BD6"/>
    <w:rsid w:val="00445E86"/>
    <w:rsid w:val="00445EAA"/>
    <w:rsid w:val="0044615A"/>
    <w:rsid w:val="0044618F"/>
    <w:rsid w:val="00446332"/>
    <w:rsid w:val="0044653A"/>
    <w:rsid w:val="00446856"/>
    <w:rsid w:val="00446A9D"/>
    <w:rsid w:val="00446B8C"/>
    <w:rsid w:val="00446F92"/>
    <w:rsid w:val="00446FA6"/>
    <w:rsid w:val="004470D6"/>
    <w:rsid w:val="004471E5"/>
    <w:rsid w:val="004474AA"/>
    <w:rsid w:val="004474C8"/>
    <w:rsid w:val="004476BA"/>
    <w:rsid w:val="004476F1"/>
    <w:rsid w:val="004477C1"/>
    <w:rsid w:val="00447855"/>
    <w:rsid w:val="00447AB4"/>
    <w:rsid w:val="00447B9B"/>
    <w:rsid w:val="004500DC"/>
    <w:rsid w:val="00450122"/>
    <w:rsid w:val="004502F1"/>
    <w:rsid w:val="00450579"/>
    <w:rsid w:val="00450757"/>
    <w:rsid w:val="00450A89"/>
    <w:rsid w:val="00451074"/>
    <w:rsid w:val="0045111F"/>
    <w:rsid w:val="00451153"/>
    <w:rsid w:val="00451306"/>
    <w:rsid w:val="0045130D"/>
    <w:rsid w:val="0045148D"/>
    <w:rsid w:val="0045163C"/>
    <w:rsid w:val="004516B4"/>
    <w:rsid w:val="00451B14"/>
    <w:rsid w:val="00451D8F"/>
    <w:rsid w:val="00451E8B"/>
    <w:rsid w:val="0045234E"/>
    <w:rsid w:val="00452375"/>
    <w:rsid w:val="00452403"/>
    <w:rsid w:val="0045243C"/>
    <w:rsid w:val="0045284E"/>
    <w:rsid w:val="00452896"/>
    <w:rsid w:val="00452908"/>
    <w:rsid w:val="0045294B"/>
    <w:rsid w:val="00452C1F"/>
    <w:rsid w:val="00452CA1"/>
    <w:rsid w:val="00452E38"/>
    <w:rsid w:val="00453017"/>
    <w:rsid w:val="00453093"/>
    <w:rsid w:val="00453311"/>
    <w:rsid w:val="00453354"/>
    <w:rsid w:val="004534B2"/>
    <w:rsid w:val="004535C5"/>
    <w:rsid w:val="004535EE"/>
    <w:rsid w:val="0045390F"/>
    <w:rsid w:val="004539A0"/>
    <w:rsid w:val="00453A2C"/>
    <w:rsid w:val="00453CE7"/>
    <w:rsid w:val="00453EF4"/>
    <w:rsid w:val="00454208"/>
    <w:rsid w:val="00454670"/>
    <w:rsid w:val="0045477F"/>
    <w:rsid w:val="00454BA4"/>
    <w:rsid w:val="00454C16"/>
    <w:rsid w:val="00454CAD"/>
    <w:rsid w:val="00454D64"/>
    <w:rsid w:val="00454E2C"/>
    <w:rsid w:val="0045519F"/>
    <w:rsid w:val="004551F9"/>
    <w:rsid w:val="004551FD"/>
    <w:rsid w:val="00455223"/>
    <w:rsid w:val="0045532D"/>
    <w:rsid w:val="004555DD"/>
    <w:rsid w:val="0045562F"/>
    <w:rsid w:val="00455665"/>
    <w:rsid w:val="00455712"/>
    <w:rsid w:val="0045586A"/>
    <w:rsid w:val="00455C0C"/>
    <w:rsid w:val="00455ED2"/>
    <w:rsid w:val="00455FCB"/>
    <w:rsid w:val="00456078"/>
    <w:rsid w:val="00456088"/>
    <w:rsid w:val="004562E0"/>
    <w:rsid w:val="0045647E"/>
    <w:rsid w:val="00456678"/>
    <w:rsid w:val="00456D3C"/>
    <w:rsid w:val="00456E59"/>
    <w:rsid w:val="00456FB4"/>
    <w:rsid w:val="0045701D"/>
    <w:rsid w:val="00457022"/>
    <w:rsid w:val="0045706D"/>
    <w:rsid w:val="0045712C"/>
    <w:rsid w:val="00457367"/>
    <w:rsid w:val="0045736D"/>
    <w:rsid w:val="0045749D"/>
    <w:rsid w:val="004575A1"/>
    <w:rsid w:val="004576D8"/>
    <w:rsid w:val="004577D5"/>
    <w:rsid w:val="00457A0B"/>
    <w:rsid w:val="00457D4D"/>
    <w:rsid w:val="00457EE1"/>
    <w:rsid w:val="00457F46"/>
    <w:rsid w:val="00457FA2"/>
    <w:rsid w:val="0046024E"/>
    <w:rsid w:val="004603C3"/>
    <w:rsid w:val="00460548"/>
    <w:rsid w:val="004605C4"/>
    <w:rsid w:val="004608C7"/>
    <w:rsid w:val="0046097D"/>
    <w:rsid w:val="00460CB1"/>
    <w:rsid w:val="00460D21"/>
    <w:rsid w:val="00460F6C"/>
    <w:rsid w:val="00460FD9"/>
    <w:rsid w:val="00461090"/>
    <w:rsid w:val="004611C5"/>
    <w:rsid w:val="004612A6"/>
    <w:rsid w:val="00461421"/>
    <w:rsid w:val="0046174C"/>
    <w:rsid w:val="0046179C"/>
    <w:rsid w:val="00461872"/>
    <w:rsid w:val="00461971"/>
    <w:rsid w:val="00461AA6"/>
    <w:rsid w:val="00461DD4"/>
    <w:rsid w:val="00461ED9"/>
    <w:rsid w:val="00461F78"/>
    <w:rsid w:val="00462020"/>
    <w:rsid w:val="0046210F"/>
    <w:rsid w:val="004623C5"/>
    <w:rsid w:val="00462419"/>
    <w:rsid w:val="0046264B"/>
    <w:rsid w:val="004626AA"/>
    <w:rsid w:val="004627BE"/>
    <w:rsid w:val="004627E5"/>
    <w:rsid w:val="004628F7"/>
    <w:rsid w:val="00462B49"/>
    <w:rsid w:val="00462B75"/>
    <w:rsid w:val="00462C56"/>
    <w:rsid w:val="00462D20"/>
    <w:rsid w:val="00462E5B"/>
    <w:rsid w:val="004631ED"/>
    <w:rsid w:val="004635B1"/>
    <w:rsid w:val="00463AA0"/>
    <w:rsid w:val="00463C42"/>
    <w:rsid w:val="00463C52"/>
    <w:rsid w:val="00463CA0"/>
    <w:rsid w:val="00463D38"/>
    <w:rsid w:val="00463DC6"/>
    <w:rsid w:val="00463E19"/>
    <w:rsid w:val="004643AB"/>
    <w:rsid w:val="0046463E"/>
    <w:rsid w:val="0046482A"/>
    <w:rsid w:val="00464EA2"/>
    <w:rsid w:val="00464ECA"/>
    <w:rsid w:val="00464F03"/>
    <w:rsid w:val="00464FFA"/>
    <w:rsid w:val="00465101"/>
    <w:rsid w:val="004652F0"/>
    <w:rsid w:val="004654AA"/>
    <w:rsid w:val="0046552A"/>
    <w:rsid w:val="004656BA"/>
    <w:rsid w:val="00465720"/>
    <w:rsid w:val="00465862"/>
    <w:rsid w:val="00465AEF"/>
    <w:rsid w:val="00465BA6"/>
    <w:rsid w:val="00465CF0"/>
    <w:rsid w:val="00466198"/>
    <w:rsid w:val="00466230"/>
    <w:rsid w:val="00466312"/>
    <w:rsid w:val="0046632B"/>
    <w:rsid w:val="004666E7"/>
    <w:rsid w:val="00466A3C"/>
    <w:rsid w:val="00466BAA"/>
    <w:rsid w:val="00466D4C"/>
    <w:rsid w:val="00466EBC"/>
    <w:rsid w:val="0046741E"/>
    <w:rsid w:val="00467712"/>
    <w:rsid w:val="004679EC"/>
    <w:rsid w:val="00467ABD"/>
    <w:rsid w:val="00467FFE"/>
    <w:rsid w:val="004701AC"/>
    <w:rsid w:val="0047049C"/>
    <w:rsid w:val="0047061F"/>
    <w:rsid w:val="00470C72"/>
    <w:rsid w:val="00470C84"/>
    <w:rsid w:val="004712E5"/>
    <w:rsid w:val="004712EA"/>
    <w:rsid w:val="004713FA"/>
    <w:rsid w:val="0047143F"/>
    <w:rsid w:val="00471552"/>
    <w:rsid w:val="004716C6"/>
    <w:rsid w:val="0047177E"/>
    <w:rsid w:val="00471A28"/>
    <w:rsid w:val="00471B81"/>
    <w:rsid w:val="00471BBD"/>
    <w:rsid w:val="00471C68"/>
    <w:rsid w:val="00471C6B"/>
    <w:rsid w:val="00471C8B"/>
    <w:rsid w:val="00471E6C"/>
    <w:rsid w:val="00472055"/>
    <w:rsid w:val="00472068"/>
    <w:rsid w:val="004720DC"/>
    <w:rsid w:val="004721CB"/>
    <w:rsid w:val="00472497"/>
    <w:rsid w:val="004725D3"/>
    <w:rsid w:val="004725EA"/>
    <w:rsid w:val="00472677"/>
    <w:rsid w:val="004726DE"/>
    <w:rsid w:val="004726F3"/>
    <w:rsid w:val="00472981"/>
    <w:rsid w:val="00472BDF"/>
    <w:rsid w:val="00472E33"/>
    <w:rsid w:val="0047346A"/>
    <w:rsid w:val="00473794"/>
    <w:rsid w:val="00473936"/>
    <w:rsid w:val="00473A5A"/>
    <w:rsid w:val="00473AAE"/>
    <w:rsid w:val="00473C75"/>
    <w:rsid w:val="00473C9B"/>
    <w:rsid w:val="00473DE4"/>
    <w:rsid w:val="00473FF5"/>
    <w:rsid w:val="0047433F"/>
    <w:rsid w:val="0047440D"/>
    <w:rsid w:val="00474902"/>
    <w:rsid w:val="00474969"/>
    <w:rsid w:val="00474A9D"/>
    <w:rsid w:val="00474B0E"/>
    <w:rsid w:val="00474C37"/>
    <w:rsid w:val="00474E11"/>
    <w:rsid w:val="00474EBD"/>
    <w:rsid w:val="004750EC"/>
    <w:rsid w:val="00475678"/>
    <w:rsid w:val="0047572E"/>
    <w:rsid w:val="0047580D"/>
    <w:rsid w:val="00475884"/>
    <w:rsid w:val="00475A77"/>
    <w:rsid w:val="00475B94"/>
    <w:rsid w:val="00475D33"/>
    <w:rsid w:val="00475DAC"/>
    <w:rsid w:val="00475E87"/>
    <w:rsid w:val="00476429"/>
    <w:rsid w:val="004766D6"/>
    <w:rsid w:val="0047675C"/>
    <w:rsid w:val="004767A0"/>
    <w:rsid w:val="00476813"/>
    <w:rsid w:val="00476B51"/>
    <w:rsid w:val="00476B81"/>
    <w:rsid w:val="00476B90"/>
    <w:rsid w:val="00476CA9"/>
    <w:rsid w:val="00476E86"/>
    <w:rsid w:val="00477354"/>
    <w:rsid w:val="00477678"/>
    <w:rsid w:val="004778D4"/>
    <w:rsid w:val="00477E75"/>
    <w:rsid w:val="00477EB5"/>
    <w:rsid w:val="004800E4"/>
    <w:rsid w:val="00480156"/>
    <w:rsid w:val="004801D6"/>
    <w:rsid w:val="004802B1"/>
    <w:rsid w:val="0048038B"/>
    <w:rsid w:val="00480431"/>
    <w:rsid w:val="00480463"/>
    <w:rsid w:val="00480626"/>
    <w:rsid w:val="0048086B"/>
    <w:rsid w:val="004808FD"/>
    <w:rsid w:val="00480944"/>
    <w:rsid w:val="004809D3"/>
    <w:rsid w:val="00480A71"/>
    <w:rsid w:val="00480AC8"/>
    <w:rsid w:val="00480BC1"/>
    <w:rsid w:val="00480DAC"/>
    <w:rsid w:val="00480FD2"/>
    <w:rsid w:val="0048106B"/>
    <w:rsid w:val="00481125"/>
    <w:rsid w:val="0048113A"/>
    <w:rsid w:val="00481322"/>
    <w:rsid w:val="00481491"/>
    <w:rsid w:val="004815A3"/>
    <w:rsid w:val="00481960"/>
    <w:rsid w:val="00481C2E"/>
    <w:rsid w:val="00481E78"/>
    <w:rsid w:val="0048238D"/>
    <w:rsid w:val="0048245A"/>
    <w:rsid w:val="00482483"/>
    <w:rsid w:val="00482583"/>
    <w:rsid w:val="00482743"/>
    <w:rsid w:val="00482CEA"/>
    <w:rsid w:val="004831FE"/>
    <w:rsid w:val="0048325C"/>
    <w:rsid w:val="004833E3"/>
    <w:rsid w:val="004837AF"/>
    <w:rsid w:val="00483AA9"/>
    <w:rsid w:val="00483AAB"/>
    <w:rsid w:val="00483BB8"/>
    <w:rsid w:val="00483BBE"/>
    <w:rsid w:val="00483BEE"/>
    <w:rsid w:val="00483C99"/>
    <w:rsid w:val="00483E3E"/>
    <w:rsid w:val="00484356"/>
    <w:rsid w:val="004849C4"/>
    <w:rsid w:val="00484A20"/>
    <w:rsid w:val="00484ADF"/>
    <w:rsid w:val="00484B0D"/>
    <w:rsid w:val="00485004"/>
    <w:rsid w:val="004851B7"/>
    <w:rsid w:val="00485264"/>
    <w:rsid w:val="0048530E"/>
    <w:rsid w:val="004859B7"/>
    <w:rsid w:val="00485BDB"/>
    <w:rsid w:val="00485C12"/>
    <w:rsid w:val="00485C2B"/>
    <w:rsid w:val="00485E2C"/>
    <w:rsid w:val="00485E9A"/>
    <w:rsid w:val="00485EB9"/>
    <w:rsid w:val="00485F34"/>
    <w:rsid w:val="00486010"/>
    <w:rsid w:val="004861B4"/>
    <w:rsid w:val="00486713"/>
    <w:rsid w:val="004867CF"/>
    <w:rsid w:val="004868D7"/>
    <w:rsid w:val="00486CEA"/>
    <w:rsid w:val="00486F6C"/>
    <w:rsid w:val="00487049"/>
    <w:rsid w:val="00487112"/>
    <w:rsid w:val="00487290"/>
    <w:rsid w:val="004874A9"/>
    <w:rsid w:val="00487508"/>
    <w:rsid w:val="004875D9"/>
    <w:rsid w:val="004879B1"/>
    <w:rsid w:val="00487BE8"/>
    <w:rsid w:val="00487F7F"/>
    <w:rsid w:val="0049019F"/>
    <w:rsid w:val="004904C5"/>
    <w:rsid w:val="0049056A"/>
    <w:rsid w:val="004906BF"/>
    <w:rsid w:val="00490733"/>
    <w:rsid w:val="0049073F"/>
    <w:rsid w:val="004907F4"/>
    <w:rsid w:val="00490932"/>
    <w:rsid w:val="00490B44"/>
    <w:rsid w:val="00490C57"/>
    <w:rsid w:val="00490D19"/>
    <w:rsid w:val="00490E57"/>
    <w:rsid w:val="00490F6A"/>
    <w:rsid w:val="00491005"/>
    <w:rsid w:val="004910CB"/>
    <w:rsid w:val="00491669"/>
    <w:rsid w:val="004919CE"/>
    <w:rsid w:val="00491BF6"/>
    <w:rsid w:val="00491E67"/>
    <w:rsid w:val="00492755"/>
    <w:rsid w:val="0049281F"/>
    <w:rsid w:val="004928F5"/>
    <w:rsid w:val="00492979"/>
    <w:rsid w:val="00492C7D"/>
    <w:rsid w:val="00492DB7"/>
    <w:rsid w:val="00492E97"/>
    <w:rsid w:val="00492EA6"/>
    <w:rsid w:val="00493243"/>
    <w:rsid w:val="00493365"/>
    <w:rsid w:val="00493445"/>
    <w:rsid w:val="0049374C"/>
    <w:rsid w:val="00493CE3"/>
    <w:rsid w:val="00493DDE"/>
    <w:rsid w:val="00494265"/>
    <w:rsid w:val="00494389"/>
    <w:rsid w:val="004943C4"/>
    <w:rsid w:val="004944D2"/>
    <w:rsid w:val="004948BA"/>
    <w:rsid w:val="00494A86"/>
    <w:rsid w:val="00494AB4"/>
    <w:rsid w:val="00494BD5"/>
    <w:rsid w:val="00494C26"/>
    <w:rsid w:val="00494DB5"/>
    <w:rsid w:val="00494DD1"/>
    <w:rsid w:val="00494E7E"/>
    <w:rsid w:val="00495251"/>
    <w:rsid w:val="004953BE"/>
    <w:rsid w:val="004953F9"/>
    <w:rsid w:val="00495751"/>
    <w:rsid w:val="00495B28"/>
    <w:rsid w:val="00495C58"/>
    <w:rsid w:val="00496256"/>
    <w:rsid w:val="004967C1"/>
    <w:rsid w:val="00496A87"/>
    <w:rsid w:val="00496C3D"/>
    <w:rsid w:val="00497078"/>
    <w:rsid w:val="004971C8"/>
    <w:rsid w:val="00497280"/>
    <w:rsid w:val="0049764F"/>
    <w:rsid w:val="0049770D"/>
    <w:rsid w:val="004979F0"/>
    <w:rsid w:val="00497A5A"/>
    <w:rsid w:val="00497AD0"/>
    <w:rsid w:val="00497ECB"/>
    <w:rsid w:val="00497EDF"/>
    <w:rsid w:val="004A01F0"/>
    <w:rsid w:val="004A022D"/>
    <w:rsid w:val="004A033C"/>
    <w:rsid w:val="004A0363"/>
    <w:rsid w:val="004A04D5"/>
    <w:rsid w:val="004A0B58"/>
    <w:rsid w:val="004A0D0C"/>
    <w:rsid w:val="004A1004"/>
    <w:rsid w:val="004A11C0"/>
    <w:rsid w:val="004A16DD"/>
    <w:rsid w:val="004A1FCC"/>
    <w:rsid w:val="004A2366"/>
    <w:rsid w:val="004A239B"/>
    <w:rsid w:val="004A257D"/>
    <w:rsid w:val="004A2593"/>
    <w:rsid w:val="004A2665"/>
    <w:rsid w:val="004A277F"/>
    <w:rsid w:val="004A2867"/>
    <w:rsid w:val="004A2985"/>
    <w:rsid w:val="004A2B2A"/>
    <w:rsid w:val="004A2BA2"/>
    <w:rsid w:val="004A2BB1"/>
    <w:rsid w:val="004A2BF0"/>
    <w:rsid w:val="004A2E5D"/>
    <w:rsid w:val="004A3158"/>
    <w:rsid w:val="004A3318"/>
    <w:rsid w:val="004A3577"/>
    <w:rsid w:val="004A35CA"/>
    <w:rsid w:val="004A35F3"/>
    <w:rsid w:val="004A3AB0"/>
    <w:rsid w:val="004A3C02"/>
    <w:rsid w:val="004A44F5"/>
    <w:rsid w:val="004A4805"/>
    <w:rsid w:val="004A4830"/>
    <w:rsid w:val="004A4BAE"/>
    <w:rsid w:val="004A4C49"/>
    <w:rsid w:val="004A4DE6"/>
    <w:rsid w:val="004A560E"/>
    <w:rsid w:val="004A5B53"/>
    <w:rsid w:val="004A5CB2"/>
    <w:rsid w:val="004A5E7A"/>
    <w:rsid w:val="004A5FD4"/>
    <w:rsid w:val="004A60F1"/>
    <w:rsid w:val="004A612F"/>
    <w:rsid w:val="004A614E"/>
    <w:rsid w:val="004A6194"/>
    <w:rsid w:val="004A6539"/>
    <w:rsid w:val="004A65B5"/>
    <w:rsid w:val="004A689F"/>
    <w:rsid w:val="004A6DEC"/>
    <w:rsid w:val="004A6E5F"/>
    <w:rsid w:val="004A6E90"/>
    <w:rsid w:val="004A6ECA"/>
    <w:rsid w:val="004A6F8E"/>
    <w:rsid w:val="004A71BB"/>
    <w:rsid w:val="004A77EF"/>
    <w:rsid w:val="004A7AFA"/>
    <w:rsid w:val="004A7B00"/>
    <w:rsid w:val="004A7BC9"/>
    <w:rsid w:val="004A7C2A"/>
    <w:rsid w:val="004A7CA9"/>
    <w:rsid w:val="004A7E72"/>
    <w:rsid w:val="004A7F69"/>
    <w:rsid w:val="004A7F9D"/>
    <w:rsid w:val="004B0144"/>
    <w:rsid w:val="004B01B9"/>
    <w:rsid w:val="004B01F5"/>
    <w:rsid w:val="004B0275"/>
    <w:rsid w:val="004B0BFD"/>
    <w:rsid w:val="004B0D3F"/>
    <w:rsid w:val="004B1195"/>
    <w:rsid w:val="004B1416"/>
    <w:rsid w:val="004B153A"/>
    <w:rsid w:val="004B1609"/>
    <w:rsid w:val="004B174B"/>
    <w:rsid w:val="004B17D9"/>
    <w:rsid w:val="004B1C0D"/>
    <w:rsid w:val="004B1C10"/>
    <w:rsid w:val="004B1C7E"/>
    <w:rsid w:val="004B1E7C"/>
    <w:rsid w:val="004B2043"/>
    <w:rsid w:val="004B20DD"/>
    <w:rsid w:val="004B2124"/>
    <w:rsid w:val="004B2488"/>
    <w:rsid w:val="004B250E"/>
    <w:rsid w:val="004B28E4"/>
    <w:rsid w:val="004B2D0B"/>
    <w:rsid w:val="004B2EF4"/>
    <w:rsid w:val="004B2FC7"/>
    <w:rsid w:val="004B305D"/>
    <w:rsid w:val="004B3130"/>
    <w:rsid w:val="004B32A2"/>
    <w:rsid w:val="004B34FC"/>
    <w:rsid w:val="004B3702"/>
    <w:rsid w:val="004B3748"/>
    <w:rsid w:val="004B3872"/>
    <w:rsid w:val="004B38F5"/>
    <w:rsid w:val="004B39A4"/>
    <w:rsid w:val="004B3A05"/>
    <w:rsid w:val="004B3A0C"/>
    <w:rsid w:val="004B3A84"/>
    <w:rsid w:val="004B3BF0"/>
    <w:rsid w:val="004B3D66"/>
    <w:rsid w:val="004B3DD0"/>
    <w:rsid w:val="004B3DFD"/>
    <w:rsid w:val="004B3FA7"/>
    <w:rsid w:val="004B4127"/>
    <w:rsid w:val="004B43D4"/>
    <w:rsid w:val="004B4566"/>
    <w:rsid w:val="004B4679"/>
    <w:rsid w:val="004B46A0"/>
    <w:rsid w:val="004B4C41"/>
    <w:rsid w:val="004B4D0C"/>
    <w:rsid w:val="004B4D7A"/>
    <w:rsid w:val="004B5152"/>
    <w:rsid w:val="004B52F3"/>
    <w:rsid w:val="004B531D"/>
    <w:rsid w:val="004B56E6"/>
    <w:rsid w:val="004B581B"/>
    <w:rsid w:val="004B5880"/>
    <w:rsid w:val="004B5935"/>
    <w:rsid w:val="004B5A6D"/>
    <w:rsid w:val="004B5A73"/>
    <w:rsid w:val="004B6AFE"/>
    <w:rsid w:val="004B6CBA"/>
    <w:rsid w:val="004B6D8B"/>
    <w:rsid w:val="004B70AC"/>
    <w:rsid w:val="004B743D"/>
    <w:rsid w:val="004B775E"/>
    <w:rsid w:val="004B7852"/>
    <w:rsid w:val="004B7E7C"/>
    <w:rsid w:val="004B7F6C"/>
    <w:rsid w:val="004C001F"/>
    <w:rsid w:val="004C009A"/>
    <w:rsid w:val="004C018B"/>
    <w:rsid w:val="004C0239"/>
    <w:rsid w:val="004C02C7"/>
    <w:rsid w:val="004C06BC"/>
    <w:rsid w:val="004C09A2"/>
    <w:rsid w:val="004C1039"/>
    <w:rsid w:val="004C11E3"/>
    <w:rsid w:val="004C123D"/>
    <w:rsid w:val="004C1242"/>
    <w:rsid w:val="004C14B9"/>
    <w:rsid w:val="004C14EA"/>
    <w:rsid w:val="004C18D7"/>
    <w:rsid w:val="004C190B"/>
    <w:rsid w:val="004C195D"/>
    <w:rsid w:val="004C1AA3"/>
    <w:rsid w:val="004C2077"/>
    <w:rsid w:val="004C2088"/>
    <w:rsid w:val="004C20F6"/>
    <w:rsid w:val="004C23D3"/>
    <w:rsid w:val="004C2575"/>
    <w:rsid w:val="004C2668"/>
    <w:rsid w:val="004C2714"/>
    <w:rsid w:val="004C27E4"/>
    <w:rsid w:val="004C288B"/>
    <w:rsid w:val="004C29E1"/>
    <w:rsid w:val="004C2AD1"/>
    <w:rsid w:val="004C3390"/>
    <w:rsid w:val="004C349C"/>
    <w:rsid w:val="004C3781"/>
    <w:rsid w:val="004C39B1"/>
    <w:rsid w:val="004C3BE5"/>
    <w:rsid w:val="004C3E0B"/>
    <w:rsid w:val="004C3F61"/>
    <w:rsid w:val="004C4077"/>
    <w:rsid w:val="004C4277"/>
    <w:rsid w:val="004C43E3"/>
    <w:rsid w:val="004C446C"/>
    <w:rsid w:val="004C4AC6"/>
    <w:rsid w:val="004C537C"/>
    <w:rsid w:val="004C5433"/>
    <w:rsid w:val="004C5553"/>
    <w:rsid w:val="004C5621"/>
    <w:rsid w:val="004C57F3"/>
    <w:rsid w:val="004C5B76"/>
    <w:rsid w:val="004C5BF3"/>
    <w:rsid w:val="004C5CF9"/>
    <w:rsid w:val="004C5D95"/>
    <w:rsid w:val="004C5E12"/>
    <w:rsid w:val="004C5E3F"/>
    <w:rsid w:val="004C6109"/>
    <w:rsid w:val="004C6287"/>
    <w:rsid w:val="004C6396"/>
    <w:rsid w:val="004C647B"/>
    <w:rsid w:val="004C6597"/>
    <w:rsid w:val="004C6606"/>
    <w:rsid w:val="004C6667"/>
    <w:rsid w:val="004C6759"/>
    <w:rsid w:val="004C696B"/>
    <w:rsid w:val="004C6D5D"/>
    <w:rsid w:val="004C72CF"/>
    <w:rsid w:val="004C7636"/>
    <w:rsid w:val="004C7A31"/>
    <w:rsid w:val="004C7D0B"/>
    <w:rsid w:val="004C7DCC"/>
    <w:rsid w:val="004C7E38"/>
    <w:rsid w:val="004C7EB8"/>
    <w:rsid w:val="004C7EC8"/>
    <w:rsid w:val="004D0008"/>
    <w:rsid w:val="004D0021"/>
    <w:rsid w:val="004D016D"/>
    <w:rsid w:val="004D02B9"/>
    <w:rsid w:val="004D02EA"/>
    <w:rsid w:val="004D0767"/>
    <w:rsid w:val="004D0C0C"/>
    <w:rsid w:val="004D0CC8"/>
    <w:rsid w:val="004D0D36"/>
    <w:rsid w:val="004D0F4B"/>
    <w:rsid w:val="004D1904"/>
    <w:rsid w:val="004D1B6C"/>
    <w:rsid w:val="004D1CA2"/>
    <w:rsid w:val="004D1DDE"/>
    <w:rsid w:val="004D1EEB"/>
    <w:rsid w:val="004D1F75"/>
    <w:rsid w:val="004D1F83"/>
    <w:rsid w:val="004D1F8F"/>
    <w:rsid w:val="004D2276"/>
    <w:rsid w:val="004D23E4"/>
    <w:rsid w:val="004D2800"/>
    <w:rsid w:val="004D28CB"/>
    <w:rsid w:val="004D2958"/>
    <w:rsid w:val="004D2A47"/>
    <w:rsid w:val="004D2DCC"/>
    <w:rsid w:val="004D2DD9"/>
    <w:rsid w:val="004D2E6C"/>
    <w:rsid w:val="004D2F5C"/>
    <w:rsid w:val="004D2FF3"/>
    <w:rsid w:val="004D318F"/>
    <w:rsid w:val="004D34A5"/>
    <w:rsid w:val="004D3600"/>
    <w:rsid w:val="004D388E"/>
    <w:rsid w:val="004D3B09"/>
    <w:rsid w:val="004D3C29"/>
    <w:rsid w:val="004D3CD9"/>
    <w:rsid w:val="004D4299"/>
    <w:rsid w:val="004D4301"/>
    <w:rsid w:val="004D44F1"/>
    <w:rsid w:val="004D4855"/>
    <w:rsid w:val="004D4873"/>
    <w:rsid w:val="004D488B"/>
    <w:rsid w:val="004D48AF"/>
    <w:rsid w:val="004D4B7A"/>
    <w:rsid w:val="004D4C50"/>
    <w:rsid w:val="004D4C95"/>
    <w:rsid w:val="004D4E39"/>
    <w:rsid w:val="004D53AA"/>
    <w:rsid w:val="004D551B"/>
    <w:rsid w:val="004D58F2"/>
    <w:rsid w:val="004D59D1"/>
    <w:rsid w:val="004D5B3C"/>
    <w:rsid w:val="004D5C3F"/>
    <w:rsid w:val="004D5CAF"/>
    <w:rsid w:val="004D5D9F"/>
    <w:rsid w:val="004D5F92"/>
    <w:rsid w:val="004D600E"/>
    <w:rsid w:val="004D6172"/>
    <w:rsid w:val="004D6234"/>
    <w:rsid w:val="004D665A"/>
    <w:rsid w:val="004D66E4"/>
    <w:rsid w:val="004D6708"/>
    <w:rsid w:val="004D6873"/>
    <w:rsid w:val="004D68F1"/>
    <w:rsid w:val="004D68FB"/>
    <w:rsid w:val="004D6A9F"/>
    <w:rsid w:val="004D6D20"/>
    <w:rsid w:val="004D6D65"/>
    <w:rsid w:val="004D721A"/>
    <w:rsid w:val="004D7872"/>
    <w:rsid w:val="004D7878"/>
    <w:rsid w:val="004D787B"/>
    <w:rsid w:val="004D7917"/>
    <w:rsid w:val="004D7AA6"/>
    <w:rsid w:val="004D7ACD"/>
    <w:rsid w:val="004D7C2B"/>
    <w:rsid w:val="004D7CBA"/>
    <w:rsid w:val="004E00B6"/>
    <w:rsid w:val="004E0133"/>
    <w:rsid w:val="004E0173"/>
    <w:rsid w:val="004E0218"/>
    <w:rsid w:val="004E0263"/>
    <w:rsid w:val="004E0439"/>
    <w:rsid w:val="004E0551"/>
    <w:rsid w:val="004E0579"/>
    <w:rsid w:val="004E0612"/>
    <w:rsid w:val="004E1752"/>
    <w:rsid w:val="004E1851"/>
    <w:rsid w:val="004E191F"/>
    <w:rsid w:val="004E1A81"/>
    <w:rsid w:val="004E1D4F"/>
    <w:rsid w:val="004E1E14"/>
    <w:rsid w:val="004E21DA"/>
    <w:rsid w:val="004E25F5"/>
    <w:rsid w:val="004E2758"/>
    <w:rsid w:val="004E27C4"/>
    <w:rsid w:val="004E285E"/>
    <w:rsid w:val="004E2DDE"/>
    <w:rsid w:val="004E2F35"/>
    <w:rsid w:val="004E30F0"/>
    <w:rsid w:val="004E338E"/>
    <w:rsid w:val="004E351B"/>
    <w:rsid w:val="004E36AC"/>
    <w:rsid w:val="004E37EC"/>
    <w:rsid w:val="004E3C46"/>
    <w:rsid w:val="004E3FC2"/>
    <w:rsid w:val="004E42A8"/>
    <w:rsid w:val="004E4341"/>
    <w:rsid w:val="004E43CF"/>
    <w:rsid w:val="004E4408"/>
    <w:rsid w:val="004E4C80"/>
    <w:rsid w:val="004E4EE6"/>
    <w:rsid w:val="004E4F49"/>
    <w:rsid w:val="004E4FFA"/>
    <w:rsid w:val="004E5186"/>
    <w:rsid w:val="004E538D"/>
    <w:rsid w:val="004E58C9"/>
    <w:rsid w:val="004E5934"/>
    <w:rsid w:val="004E59BC"/>
    <w:rsid w:val="004E5A84"/>
    <w:rsid w:val="004E5B69"/>
    <w:rsid w:val="004E60F2"/>
    <w:rsid w:val="004E61B8"/>
    <w:rsid w:val="004E6257"/>
    <w:rsid w:val="004E62FA"/>
    <w:rsid w:val="004E630A"/>
    <w:rsid w:val="004E634B"/>
    <w:rsid w:val="004E6455"/>
    <w:rsid w:val="004E64BF"/>
    <w:rsid w:val="004E68CD"/>
    <w:rsid w:val="004E6C1C"/>
    <w:rsid w:val="004E741B"/>
    <w:rsid w:val="004E7461"/>
    <w:rsid w:val="004E7547"/>
    <w:rsid w:val="004E7615"/>
    <w:rsid w:val="004E79E7"/>
    <w:rsid w:val="004E7F22"/>
    <w:rsid w:val="004F0023"/>
    <w:rsid w:val="004F0085"/>
    <w:rsid w:val="004F0171"/>
    <w:rsid w:val="004F05E7"/>
    <w:rsid w:val="004F05EB"/>
    <w:rsid w:val="004F0778"/>
    <w:rsid w:val="004F0979"/>
    <w:rsid w:val="004F0B84"/>
    <w:rsid w:val="004F0CE6"/>
    <w:rsid w:val="004F0D28"/>
    <w:rsid w:val="004F139A"/>
    <w:rsid w:val="004F18C3"/>
    <w:rsid w:val="004F1922"/>
    <w:rsid w:val="004F1CFF"/>
    <w:rsid w:val="004F1FB7"/>
    <w:rsid w:val="004F262D"/>
    <w:rsid w:val="004F28E0"/>
    <w:rsid w:val="004F2BD8"/>
    <w:rsid w:val="004F2C25"/>
    <w:rsid w:val="004F2CBA"/>
    <w:rsid w:val="004F2E68"/>
    <w:rsid w:val="004F2EAC"/>
    <w:rsid w:val="004F3048"/>
    <w:rsid w:val="004F3263"/>
    <w:rsid w:val="004F33D7"/>
    <w:rsid w:val="004F340A"/>
    <w:rsid w:val="004F3745"/>
    <w:rsid w:val="004F3A90"/>
    <w:rsid w:val="004F3B0D"/>
    <w:rsid w:val="004F3D01"/>
    <w:rsid w:val="004F404D"/>
    <w:rsid w:val="004F40D4"/>
    <w:rsid w:val="004F4279"/>
    <w:rsid w:val="004F447C"/>
    <w:rsid w:val="004F44A6"/>
    <w:rsid w:val="004F4900"/>
    <w:rsid w:val="004F49FB"/>
    <w:rsid w:val="004F4BA8"/>
    <w:rsid w:val="004F4E39"/>
    <w:rsid w:val="004F4FB5"/>
    <w:rsid w:val="004F514E"/>
    <w:rsid w:val="004F535E"/>
    <w:rsid w:val="004F53F8"/>
    <w:rsid w:val="004F540E"/>
    <w:rsid w:val="004F5551"/>
    <w:rsid w:val="004F562C"/>
    <w:rsid w:val="004F5984"/>
    <w:rsid w:val="004F5CED"/>
    <w:rsid w:val="004F5F39"/>
    <w:rsid w:val="004F61DE"/>
    <w:rsid w:val="004F638E"/>
    <w:rsid w:val="004F6402"/>
    <w:rsid w:val="004F664D"/>
    <w:rsid w:val="004F686D"/>
    <w:rsid w:val="004F68A0"/>
    <w:rsid w:val="004F694F"/>
    <w:rsid w:val="004F6E04"/>
    <w:rsid w:val="004F7071"/>
    <w:rsid w:val="004F70C2"/>
    <w:rsid w:val="004F7191"/>
    <w:rsid w:val="004F7290"/>
    <w:rsid w:val="004F73B0"/>
    <w:rsid w:val="004F75AE"/>
    <w:rsid w:val="004F76CB"/>
    <w:rsid w:val="004F78C0"/>
    <w:rsid w:val="004F7A5C"/>
    <w:rsid w:val="004F7CB4"/>
    <w:rsid w:val="004F7CD7"/>
    <w:rsid w:val="00500065"/>
    <w:rsid w:val="00500073"/>
    <w:rsid w:val="00500227"/>
    <w:rsid w:val="0050037B"/>
    <w:rsid w:val="00500632"/>
    <w:rsid w:val="005006F2"/>
    <w:rsid w:val="00500879"/>
    <w:rsid w:val="00500997"/>
    <w:rsid w:val="00500A7E"/>
    <w:rsid w:val="00500F0F"/>
    <w:rsid w:val="00500FDD"/>
    <w:rsid w:val="00501156"/>
    <w:rsid w:val="00501468"/>
    <w:rsid w:val="005016BC"/>
    <w:rsid w:val="00501A1A"/>
    <w:rsid w:val="00501A26"/>
    <w:rsid w:val="00501C16"/>
    <w:rsid w:val="005020B4"/>
    <w:rsid w:val="00502280"/>
    <w:rsid w:val="0050254F"/>
    <w:rsid w:val="005025F8"/>
    <w:rsid w:val="005027CF"/>
    <w:rsid w:val="00502912"/>
    <w:rsid w:val="00502A03"/>
    <w:rsid w:val="00502A59"/>
    <w:rsid w:val="00502B74"/>
    <w:rsid w:val="00502C09"/>
    <w:rsid w:val="00502E82"/>
    <w:rsid w:val="00502FB4"/>
    <w:rsid w:val="00503644"/>
    <w:rsid w:val="005036AA"/>
    <w:rsid w:val="00503A18"/>
    <w:rsid w:val="00503B66"/>
    <w:rsid w:val="00503C7F"/>
    <w:rsid w:val="00503EF8"/>
    <w:rsid w:val="005041E9"/>
    <w:rsid w:val="00504739"/>
    <w:rsid w:val="0050490F"/>
    <w:rsid w:val="00504998"/>
    <w:rsid w:val="00504A76"/>
    <w:rsid w:val="00504B6F"/>
    <w:rsid w:val="00504F25"/>
    <w:rsid w:val="00505240"/>
    <w:rsid w:val="00505B35"/>
    <w:rsid w:val="00505B65"/>
    <w:rsid w:val="00505C51"/>
    <w:rsid w:val="00505CFC"/>
    <w:rsid w:val="00505D60"/>
    <w:rsid w:val="00506061"/>
    <w:rsid w:val="0050619C"/>
    <w:rsid w:val="00506325"/>
    <w:rsid w:val="005063DA"/>
    <w:rsid w:val="00506656"/>
    <w:rsid w:val="00506848"/>
    <w:rsid w:val="00506D08"/>
    <w:rsid w:val="00506D1A"/>
    <w:rsid w:val="00506E29"/>
    <w:rsid w:val="00506E82"/>
    <w:rsid w:val="00506FA9"/>
    <w:rsid w:val="00507493"/>
    <w:rsid w:val="005074B0"/>
    <w:rsid w:val="00507831"/>
    <w:rsid w:val="00507933"/>
    <w:rsid w:val="00507C3B"/>
    <w:rsid w:val="00507E39"/>
    <w:rsid w:val="00507EEE"/>
    <w:rsid w:val="00507F6E"/>
    <w:rsid w:val="00507F8E"/>
    <w:rsid w:val="00507FE3"/>
    <w:rsid w:val="005100FE"/>
    <w:rsid w:val="00510396"/>
    <w:rsid w:val="00510730"/>
    <w:rsid w:val="00510939"/>
    <w:rsid w:val="00510B0C"/>
    <w:rsid w:val="00510BF5"/>
    <w:rsid w:val="00510C13"/>
    <w:rsid w:val="00510D25"/>
    <w:rsid w:val="00510E7E"/>
    <w:rsid w:val="00510E88"/>
    <w:rsid w:val="00510ECB"/>
    <w:rsid w:val="00510FC2"/>
    <w:rsid w:val="0051108D"/>
    <w:rsid w:val="00511364"/>
    <w:rsid w:val="0051197C"/>
    <w:rsid w:val="00511B7C"/>
    <w:rsid w:val="00511FE2"/>
    <w:rsid w:val="0051211E"/>
    <w:rsid w:val="005121CE"/>
    <w:rsid w:val="00512373"/>
    <w:rsid w:val="005123BE"/>
    <w:rsid w:val="005123F1"/>
    <w:rsid w:val="00512531"/>
    <w:rsid w:val="00512614"/>
    <w:rsid w:val="005127B1"/>
    <w:rsid w:val="005128C4"/>
    <w:rsid w:val="00512E24"/>
    <w:rsid w:val="00512F14"/>
    <w:rsid w:val="00513184"/>
    <w:rsid w:val="005131AF"/>
    <w:rsid w:val="0051331F"/>
    <w:rsid w:val="0051359E"/>
    <w:rsid w:val="005135F2"/>
    <w:rsid w:val="00513843"/>
    <w:rsid w:val="0051389F"/>
    <w:rsid w:val="00513A76"/>
    <w:rsid w:val="00513C14"/>
    <w:rsid w:val="00513C42"/>
    <w:rsid w:val="00513C5E"/>
    <w:rsid w:val="00513D59"/>
    <w:rsid w:val="0051409C"/>
    <w:rsid w:val="005141B9"/>
    <w:rsid w:val="00514D67"/>
    <w:rsid w:val="00514DA3"/>
    <w:rsid w:val="00514F13"/>
    <w:rsid w:val="00515027"/>
    <w:rsid w:val="005150A0"/>
    <w:rsid w:val="00515292"/>
    <w:rsid w:val="005155A3"/>
    <w:rsid w:val="005157EF"/>
    <w:rsid w:val="0051588F"/>
    <w:rsid w:val="00515C79"/>
    <w:rsid w:val="00515D60"/>
    <w:rsid w:val="0051604B"/>
    <w:rsid w:val="00516165"/>
    <w:rsid w:val="00516195"/>
    <w:rsid w:val="00516256"/>
    <w:rsid w:val="00516289"/>
    <w:rsid w:val="005162AD"/>
    <w:rsid w:val="005164D8"/>
    <w:rsid w:val="00516848"/>
    <w:rsid w:val="00516A46"/>
    <w:rsid w:val="00516AD3"/>
    <w:rsid w:val="00516E20"/>
    <w:rsid w:val="00516EEE"/>
    <w:rsid w:val="00516FC4"/>
    <w:rsid w:val="00517010"/>
    <w:rsid w:val="0051727C"/>
    <w:rsid w:val="005172B1"/>
    <w:rsid w:val="005173F3"/>
    <w:rsid w:val="00517564"/>
    <w:rsid w:val="00517ABA"/>
    <w:rsid w:val="00517D1E"/>
    <w:rsid w:val="00517E12"/>
    <w:rsid w:val="00520084"/>
    <w:rsid w:val="005202A6"/>
    <w:rsid w:val="0052062C"/>
    <w:rsid w:val="00520880"/>
    <w:rsid w:val="00520B3F"/>
    <w:rsid w:val="00520FAA"/>
    <w:rsid w:val="005214B5"/>
    <w:rsid w:val="005215BC"/>
    <w:rsid w:val="00521AB4"/>
    <w:rsid w:val="00521AEE"/>
    <w:rsid w:val="00521B34"/>
    <w:rsid w:val="00521B36"/>
    <w:rsid w:val="00521CDE"/>
    <w:rsid w:val="00521EB7"/>
    <w:rsid w:val="005220A9"/>
    <w:rsid w:val="005220FF"/>
    <w:rsid w:val="005221AE"/>
    <w:rsid w:val="0052229A"/>
    <w:rsid w:val="005224EA"/>
    <w:rsid w:val="005225A5"/>
    <w:rsid w:val="00522FE4"/>
    <w:rsid w:val="005233D6"/>
    <w:rsid w:val="0052367D"/>
    <w:rsid w:val="00523863"/>
    <w:rsid w:val="005239D3"/>
    <w:rsid w:val="00523AD3"/>
    <w:rsid w:val="00523D92"/>
    <w:rsid w:val="005241D3"/>
    <w:rsid w:val="00524420"/>
    <w:rsid w:val="00524424"/>
    <w:rsid w:val="00524547"/>
    <w:rsid w:val="00524585"/>
    <w:rsid w:val="00524BD4"/>
    <w:rsid w:val="00524CB0"/>
    <w:rsid w:val="005253A8"/>
    <w:rsid w:val="00525413"/>
    <w:rsid w:val="00525523"/>
    <w:rsid w:val="00525597"/>
    <w:rsid w:val="00525680"/>
    <w:rsid w:val="005256A5"/>
    <w:rsid w:val="00525B95"/>
    <w:rsid w:val="00525BCB"/>
    <w:rsid w:val="00525D7F"/>
    <w:rsid w:val="00525ED1"/>
    <w:rsid w:val="00525EDD"/>
    <w:rsid w:val="00526002"/>
    <w:rsid w:val="00526270"/>
    <w:rsid w:val="005262BD"/>
    <w:rsid w:val="005262F4"/>
    <w:rsid w:val="0052634A"/>
    <w:rsid w:val="005263B9"/>
    <w:rsid w:val="005266C8"/>
    <w:rsid w:val="00526841"/>
    <w:rsid w:val="005268F4"/>
    <w:rsid w:val="00526944"/>
    <w:rsid w:val="00526D49"/>
    <w:rsid w:val="00526F1E"/>
    <w:rsid w:val="00527003"/>
    <w:rsid w:val="00527171"/>
    <w:rsid w:val="0052721B"/>
    <w:rsid w:val="0052721F"/>
    <w:rsid w:val="00527606"/>
    <w:rsid w:val="00527722"/>
    <w:rsid w:val="0053017E"/>
    <w:rsid w:val="005301C5"/>
    <w:rsid w:val="005305EA"/>
    <w:rsid w:val="005306FE"/>
    <w:rsid w:val="00530882"/>
    <w:rsid w:val="00530A03"/>
    <w:rsid w:val="00530BBE"/>
    <w:rsid w:val="00530C49"/>
    <w:rsid w:val="00530CDE"/>
    <w:rsid w:val="00530D13"/>
    <w:rsid w:val="00530D3D"/>
    <w:rsid w:val="00530D69"/>
    <w:rsid w:val="00530E06"/>
    <w:rsid w:val="005310BD"/>
    <w:rsid w:val="00531716"/>
    <w:rsid w:val="005319C5"/>
    <w:rsid w:val="00531A43"/>
    <w:rsid w:val="00531AC9"/>
    <w:rsid w:val="00531B79"/>
    <w:rsid w:val="00532033"/>
    <w:rsid w:val="00532100"/>
    <w:rsid w:val="005324BB"/>
    <w:rsid w:val="00532B86"/>
    <w:rsid w:val="00532C22"/>
    <w:rsid w:val="00532D19"/>
    <w:rsid w:val="00532D29"/>
    <w:rsid w:val="005331F5"/>
    <w:rsid w:val="00533288"/>
    <w:rsid w:val="0053333E"/>
    <w:rsid w:val="00533451"/>
    <w:rsid w:val="005335CB"/>
    <w:rsid w:val="00533670"/>
    <w:rsid w:val="005339D8"/>
    <w:rsid w:val="00533B60"/>
    <w:rsid w:val="0053401C"/>
    <w:rsid w:val="0053489A"/>
    <w:rsid w:val="005348B4"/>
    <w:rsid w:val="00535157"/>
    <w:rsid w:val="005351CC"/>
    <w:rsid w:val="00535201"/>
    <w:rsid w:val="005352F6"/>
    <w:rsid w:val="0053555C"/>
    <w:rsid w:val="005355E6"/>
    <w:rsid w:val="0053561B"/>
    <w:rsid w:val="005358CB"/>
    <w:rsid w:val="00535C3D"/>
    <w:rsid w:val="00535EDA"/>
    <w:rsid w:val="00535EE1"/>
    <w:rsid w:val="005362CB"/>
    <w:rsid w:val="00536454"/>
    <w:rsid w:val="005366CA"/>
    <w:rsid w:val="005369D0"/>
    <w:rsid w:val="00536DE4"/>
    <w:rsid w:val="00537094"/>
    <w:rsid w:val="00537507"/>
    <w:rsid w:val="005375EA"/>
    <w:rsid w:val="00537670"/>
    <w:rsid w:val="0053790B"/>
    <w:rsid w:val="00537A6C"/>
    <w:rsid w:val="00537BF6"/>
    <w:rsid w:val="00537F75"/>
    <w:rsid w:val="005400D9"/>
    <w:rsid w:val="00540111"/>
    <w:rsid w:val="00540187"/>
    <w:rsid w:val="005406AA"/>
    <w:rsid w:val="005406E2"/>
    <w:rsid w:val="00540966"/>
    <w:rsid w:val="005409B8"/>
    <w:rsid w:val="005409CB"/>
    <w:rsid w:val="00540BC7"/>
    <w:rsid w:val="00540C99"/>
    <w:rsid w:val="00540DBF"/>
    <w:rsid w:val="00540E05"/>
    <w:rsid w:val="00541027"/>
    <w:rsid w:val="00541165"/>
    <w:rsid w:val="005412D2"/>
    <w:rsid w:val="00541490"/>
    <w:rsid w:val="0054160A"/>
    <w:rsid w:val="005416D2"/>
    <w:rsid w:val="00541846"/>
    <w:rsid w:val="0054193F"/>
    <w:rsid w:val="00541B0A"/>
    <w:rsid w:val="00542040"/>
    <w:rsid w:val="00542181"/>
    <w:rsid w:val="005421E2"/>
    <w:rsid w:val="00542429"/>
    <w:rsid w:val="005425FD"/>
    <w:rsid w:val="00542656"/>
    <w:rsid w:val="005428CB"/>
    <w:rsid w:val="00542989"/>
    <w:rsid w:val="00542A78"/>
    <w:rsid w:val="00542BCB"/>
    <w:rsid w:val="00542CF6"/>
    <w:rsid w:val="00542D46"/>
    <w:rsid w:val="00542DB2"/>
    <w:rsid w:val="00543083"/>
    <w:rsid w:val="00543388"/>
    <w:rsid w:val="00543423"/>
    <w:rsid w:val="005437DC"/>
    <w:rsid w:val="005439B0"/>
    <w:rsid w:val="00543B37"/>
    <w:rsid w:val="00543E75"/>
    <w:rsid w:val="0054414E"/>
    <w:rsid w:val="005441DB"/>
    <w:rsid w:val="00544285"/>
    <w:rsid w:val="005445F5"/>
    <w:rsid w:val="00544697"/>
    <w:rsid w:val="00544870"/>
    <w:rsid w:val="0054493F"/>
    <w:rsid w:val="00544C8A"/>
    <w:rsid w:val="00544CA1"/>
    <w:rsid w:val="00544D1A"/>
    <w:rsid w:val="00544DDC"/>
    <w:rsid w:val="00544E37"/>
    <w:rsid w:val="0054519E"/>
    <w:rsid w:val="005452DF"/>
    <w:rsid w:val="0054547F"/>
    <w:rsid w:val="00545739"/>
    <w:rsid w:val="00545E31"/>
    <w:rsid w:val="00545E90"/>
    <w:rsid w:val="005465DA"/>
    <w:rsid w:val="005466B4"/>
    <w:rsid w:val="00546706"/>
    <w:rsid w:val="005467CB"/>
    <w:rsid w:val="00546857"/>
    <w:rsid w:val="00546B0B"/>
    <w:rsid w:val="00546F9C"/>
    <w:rsid w:val="00547435"/>
    <w:rsid w:val="00547663"/>
    <w:rsid w:val="0054776B"/>
    <w:rsid w:val="005478D5"/>
    <w:rsid w:val="00547A32"/>
    <w:rsid w:val="0055002F"/>
    <w:rsid w:val="0055004E"/>
    <w:rsid w:val="005500A7"/>
    <w:rsid w:val="00550266"/>
    <w:rsid w:val="005502D6"/>
    <w:rsid w:val="00550318"/>
    <w:rsid w:val="005503A6"/>
    <w:rsid w:val="005503D5"/>
    <w:rsid w:val="005505ED"/>
    <w:rsid w:val="00550610"/>
    <w:rsid w:val="005509C3"/>
    <w:rsid w:val="00550A25"/>
    <w:rsid w:val="00550D75"/>
    <w:rsid w:val="0055101E"/>
    <w:rsid w:val="005510C9"/>
    <w:rsid w:val="00551221"/>
    <w:rsid w:val="0055124A"/>
    <w:rsid w:val="0055205E"/>
    <w:rsid w:val="0055237E"/>
    <w:rsid w:val="00552691"/>
    <w:rsid w:val="0055275D"/>
    <w:rsid w:val="00552C41"/>
    <w:rsid w:val="00552DEC"/>
    <w:rsid w:val="00552E2D"/>
    <w:rsid w:val="00552E91"/>
    <w:rsid w:val="0055305B"/>
    <w:rsid w:val="0055324D"/>
    <w:rsid w:val="005532E1"/>
    <w:rsid w:val="005532FC"/>
    <w:rsid w:val="00553623"/>
    <w:rsid w:val="005538A0"/>
    <w:rsid w:val="00553A8A"/>
    <w:rsid w:val="00553CCB"/>
    <w:rsid w:val="00554306"/>
    <w:rsid w:val="00554415"/>
    <w:rsid w:val="005546DA"/>
    <w:rsid w:val="005547EC"/>
    <w:rsid w:val="005549AE"/>
    <w:rsid w:val="00554C21"/>
    <w:rsid w:val="00554C3C"/>
    <w:rsid w:val="00554C90"/>
    <w:rsid w:val="00554D09"/>
    <w:rsid w:val="00554EE9"/>
    <w:rsid w:val="00554EF3"/>
    <w:rsid w:val="00554F68"/>
    <w:rsid w:val="00554FBE"/>
    <w:rsid w:val="00555136"/>
    <w:rsid w:val="00555219"/>
    <w:rsid w:val="00555553"/>
    <w:rsid w:val="00555718"/>
    <w:rsid w:val="00555785"/>
    <w:rsid w:val="00555BD1"/>
    <w:rsid w:val="00555DC3"/>
    <w:rsid w:val="00555EC7"/>
    <w:rsid w:val="0055613D"/>
    <w:rsid w:val="005561AA"/>
    <w:rsid w:val="00556412"/>
    <w:rsid w:val="005564C2"/>
    <w:rsid w:val="005564CC"/>
    <w:rsid w:val="00556658"/>
    <w:rsid w:val="005569C5"/>
    <w:rsid w:val="00556AC3"/>
    <w:rsid w:val="00556DCA"/>
    <w:rsid w:val="00556E89"/>
    <w:rsid w:val="0055727E"/>
    <w:rsid w:val="00557307"/>
    <w:rsid w:val="005573F8"/>
    <w:rsid w:val="00557647"/>
    <w:rsid w:val="00557687"/>
    <w:rsid w:val="00557872"/>
    <w:rsid w:val="00557A23"/>
    <w:rsid w:val="00557A9C"/>
    <w:rsid w:val="00557D2F"/>
    <w:rsid w:val="00557D5F"/>
    <w:rsid w:val="00560121"/>
    <w:rsid w:val="00560136"/>
    <w:rsid w:val="0056027E"/>
    <w:rsid w:val="005603EB"/>
    <w:rsid w:val="005604A1"/>
    <w:rsid w:val="00560515"/>
    <w:rsid w:val="0056054D"/>
    <w:rsid w:val="00560C94"/>
    <w:rsid w:val="00560E13"/>
    <w:rsid w:val="00560E85"/>
    <w:rsid w:val="00560EC5"/>
    <w:rsid w:val="00560FD6"/>
    <w:rsid w:val="005613A3"/>
    <w:rsid w:val="005613BF"/>
    <w:rsid w:val="00561590"/>
    <w:rsid w:val="005615CF"/>
    <w:rsid w:val="0056166D"/>
    <w:rsid w:val="00561709"/>
    <w:rsid w:val="00561774"/>
    <w:rsid w:val="00561ABB"/>
    <w:rsid w:val="00561C9A"/>
    <w:rsid w:val="00561E92"/>
    <w:rsid w:val="00561EB0"/>
    <w:rsid w:val="00561EE2"/>
    <w:rsid w:val="00561F4A"/>
    <w:rsid w:val="005621F0"/>
    <w:rsid w:val="0056248C"/>
    <w:rsid w:val="00562639"/>
    <w:rsid w:val="00562728"/>
    <w:rsid w:val="0056275F"/>
    <w:rsid w:val="00562F67"/>
    <w:rsid w:val="00562FC2"/>
    <w:rsid w:val="0056311C"/>
    <w:rsid w:val="00563222"/>
    <w:rsid w:val="00563886"/>
    <w:rsid w:val="00563DC5"/>
    <w:rsid w:val="00563EFA"/>
    <w:rsid w:val="00563FA5"/>
    <w:rsid w:val="00563FA9"/>
    <w:rsid w:val="00564048"/>
    <w:rsid w:val="005641ED"/>
    <w:rsid w:val="0056420A"/>
    <w:rsid w:val="00564246"/>
    <w:rsid w:val="005643BA"/>
    <w:rsid w:val="005645BD"/>
    <w:rsid w:val="005648F3"/>
    <w:rsid w:val="00564D18"/>
    <w:rsid w:val="00564DBC"/>
    <w:rsid w:val="00564E02"/>
    <w:rsid w:val="00565366"/>
    <w:rsid w:val="00565373"/>
    <w:rsid w:val="005653F1"/>
    <w:rsid w:val="00565583"/>
    <w:rsid w:val="005656A0"/>
    <w:rsid w:val="005657B5"/>
    <w:rsid w:val="00565800"/>
    <w:rsid w:val="00565B2E"/>
    <w:rsid w:val="00565CAA"/>
    <w:rsid w:val="00565D87"/>
    <w:rsid w:val="0056608A"/>
    <w:rsid w:val="00566342"/>
    <w:rsid w:val="005663EF"/>
    <w:rsid w:val="0056648D"/>
    <w:rsid w:val="005664D4"/>
    <w:rsid w:val="005664E9"/>
    <w:rsid w:val="0056657B"/>
    <w:rsid w:val="00566604"/>
    <w:rsid w:val="00566656"/>
    <w:rsid w:val="00566831"/>
    <w:rsid w:val="005669D8"/>
    <w:rsid w:val="00566B6F"/>
    <w:rsid w:val="00566BC9"/>
    <w:rsid w:val="00566D45"/>
    <w:rsid w:val="00566E3C"/>
    <w:rsid w:val="00566F9A"/>
    <w:rsid w:val="00566FE9"/>
    <w:rsid w:val="00567034"/>
    <w:rsid w:val="005670E7"/>
    <w:rsid w:val="0056756D"/>
    <w:rsid w:val="005675AF"/>
    <w:rsid w:val="00567732"/>
    <w:rsid w:val="00567A1E"/>
    <w:rsid w:val="00567A28"/>
    <w:rsid w:val="00567B61"/>
    <w:rsid w:val="00567D56"/>
    <w:rsid w:val="00567DAE"/>
    <w:rsid w:val="00567E0D"/>
    <w:rsid w:val="00567FB4"/>
    <w:rsid w:val="00570286"/>
    <w:rsid w:val="005703E9"/>
    <w:rsid w:val="005704F0"/>
    <w:rsid w:val="005706B8"/>
    <w:rsid w:val="005709AF"/>
    <w:rsid w:val="00570B23"/>
    <w:rsid w:val="00570B6B"/>
    <w:rsid w:val="00570C5E"/>
    <w:rsid w:val="00570E34"/>
    <w:rsid w:val="00570EC4"/>
    <w:rsid w:val="00570EF1"/>
    <w:rsid w:val="00570F72"/>
    <w:rsid w:val="0057112C"/>
    <w:rsid w:val="005718C5"/>
    <w:rsid w:val="005719A6"/>
    <w:rsid w:val="00571AA7"/>
    <w:rsid w:val="00571AE8"/>
    <w:rsid w:val="00571EFC"/>
    <w:rsid w:val="005720C6"/>
    <w:rsid w:val="00572101"/>
    <w:rsid w:val="00572314"/>
    <w:rsid w:val="00572452"/>
    <w:rsid w:val="00572926"/>
    <w:rsid w:val="00572AF7"/>
    <w:rsid w:val="00572B54"/>
    <w:rsid w:val="00572C12"/>
    <w:rsid w:val="00572D25"/>
    <w:rsid w:val="00572E9E"/>
    <w:rsid w:val="0057325A"/>
    <w:rsid w:val="00573331"/>
    <w:rsid w:val="00573383"/>
    <w:rsid w:val="005733EE"/>
    <w:rsid w:val="005734D4"/>
    <w:rsid w:val="00573500"/>
    <w:rsid w:val="00573B80"/>
    <w:rsid w:val="00574111"/>
    <w:rsid w:val="005741BB"/>
    <w:rsid w:val="005742ED"/>
    <w:rsid w:val="005743A4"/>
    <w:rsid w:val="005743AB"/>
    <w:rsid w:val="0057480F"/>
    <w:rsid w:val="0057487D"/>
    <w:rsid w:val="005749C4"/>
    <w:rsid w:val="00574B4B"/>
    <w:rsid w:val="00574CD7"/>
    <w:rsid w:val="00575195"/>
    <w:rsid w:val="0057525B"/>
    <w:rsid w:val="005754D6"/>
    <w:rsid w:val="005755BA"/>
    <w:rsid w:val="005758A2"/>
    <w:rsid w:val="00575A73"/>
    <w:rsid w:val="00575AE2"/>
    <w:rsid w:val="00576251"/>
    <w:rsid w:val="005764AC"/>
    <w:rsid w:val="00576727"/>
    <w:rsid w:val="0057675F"/>
    <w:rsid w:val="00576B8B"/>
    <w:rsid w:val="00576F75"/>
    <w:rsid w:val="00576F7C"/>
    <w:rsid w:val="00576FC4"/>
    <w:rsid w:val="005771ED"/>
    <w:rsid w:val="005776E9"/>
    <w:rsid w:val="00577BF1"/>
    <w:rsid w:val="005802C6"/>
    <w:rsid w:val="005804C1"/>
    <w:rsid w:val="0058050C"/>
    <w:rsid w:val="00580587"/>
    <w:rsid w:val="005805C9"/>
    <w:rsid w:val="005805F1"/>
    <w:rsid w:val="0058086E"/>
    <w:rsid w:val="00580ADA"/>
    <w:rsid w:val="00580AFE"/>
    <w:rsid w:val="00580FDE"/>
    <w:rsid w:val="00581006"/>
    <w:rsid w:val="00581375"/>
    <w:rsid w:val="00581448"/>
    <w:rsid w:val="005815B2"/>
    <w:rsid w:val="005817BB"/>
    <w:rsid w:val="005817F1"/>
    <w:rsid w:val="00581812"/>
    <w:rsid w:val="00581B87"/>
    <w:rsid w:val="00581C77"/>
    <w:rsid w:val="00581D02"/>
    <w:rsid w:val="00581D19"/>
    <w:rsid w:val="00581D52"/>
    <w:rsid w:val="00581EED"/>
    <w:rsid w:val="00581F3F"/>
    <w:rsid w:val="00581FC3"/>
    <w:rsid w:val="0058220A"/>
    <w:rsid w:val="0058244A"/>
    <w:rsid w:val="005826CF"/>
    <w:rsid w:val="00582876"/>
    <w:rsid w:val="00582936"/>
    <w:rsid w:val="00582949"/>
    <w:rsid w:val="00582A14"/>
    <w:rsid w:val="00582D33"/>
    <w:rsid w:val="00582E28"/>
    <w:rsid w:val="005833DA"/>
    <w:rsid w:val="005833DF"/>
    <w:rsid w:val="0058345B"/>
    <w:rsid w:val="0058345F"/>
    <w:rsid w:val="00584304"/>
    <w:rsid w:val="005844A1"/>
    <w:rsid w:val="005844D6"/>
    <w:rsid w:val="00584584"/>
    <w:rsid w:val="0058461C"/>
    <w:rsid w:val="005846EF"/>
    <w:rsid w:val="005848C0"/>
    <w:rsid w:val="00584931"/>
    <w:rsid w:val="00584F21"/>
    <w:rsid w:val="005852A0"/>
    <w:rsid w:val="00585414"/>
    <w:rsid w:val="00585697"/>
    <w:rsid w:val="00585852"/>
    <w:rsid w:val="00585AFF"/>
    <w:rsid w:val="00585C6E"/>
    <w:rsid w:val="00585D5A"/>
    <w:rsid w:val="00585E1C"/>
    <w:rsid w:val="00585F4F"/>
    <w:rsid w:val="0058603D"/>
    <w:rsid w:val="005863A0"/>
    <w:rsid w:val="005863FE"/>
    <w:rsid w:val="0058657C"/>
    <w:rsid w:val="005867AE"/>
    <w:rsid w:val="0058683D"/>
    <w:rsid w:val="00586B74"/>
    <w:rsid w:val="00586BD0"/>
    <w:rsid w:val="00586D29"/>
    <w:rsid w:val="00586E9B"/>
    <w:rsid w:val="00586FD7"/>
    <w:rsid w:val="005871CC"/>
    <w:rsid w:val="005873E6"/>
    <w:rsid w:val="005875D7"/>
    <w:rsid w:val="0058765F"/>
    <w:rsid w:val="0058769A"/>
    <w:rsid w:val="00587764"/>
    <w:rsid w:val="00587858"/>
    <w:rsid w:val="005878AE"/>
    <w:rsid w:val="005878E7"/>
    <w:rsid w:val="00590123"/>
    <w:rsid w:val="0059029D"/>
    <w:rsid w:val="005905FC"/>
    <w:rsid w:val="00590705"/>
    <w:rsid w:val="00590984"/>
    <w:rsid w:val="00590BDF"/>
    <w:rsid w:val="00590DAB"/>
    <w:rsid w:val="00591125"/>
    <w:rsid w:val="005912ED"/>
    <w:rsid w:val="00591317"/>
    <w:rsid w:val="00591318"/>
    <w:rsid w:val="005917F0"/>
    <w:rsid w:val="00591884"/>
    <w:rsid w:val="005918BA"/>
    <w:rsid w:val="00591B0F"/>
    <w:rsid w:val="00591E30"/>
    <w:rsid w:val="00592314"/>
    <w:rsid w:val="0059233D"/>
    <w:rsid w:val="00592541"/>
    <w:rsid w:val="005926C3"/>
    <w:rsid w:val="005928A6"/>
    <w:rsid w:val="00592BE6"/>
    <w:rsid w:val="00592BFF"/>
    <w:rsid w:val="00592D1A"/>
    <w:rsid w:val="00592D71"/>
    <w:rsid w:val="00593043"/>
    <w:rsid w:val="005930EB"/>
    <w:rsid w:val="00593344"/>
    <w:rsid w:val="00593E25"/>
    <w:rsid w:val="00593E5B"/>
    <w:rsid w:val="00593F0C"/>
    <w:rsid w:val="0059406F"/>
    <w:rsid w:val="005940C7"/>
    <w:rsid w:val="0059423B"/>
    <w:rsid w:val="00594372"/>
    <w:rsid w:val="0059448E"/>
    <w:rsid w:val="005947DD"/>
    <w:rsid w:val="00594B7F"/>
    <w:rsid w:val="00594CD8"/>
    <w:rsid w:val="00595234"/>
    <w:rsid w:val="0059536C"/>
    <w:rsid w:val="0059580B"/>
    <w:rsid w:val="00595944"/>
    <w:rsid w:val="00595FC0"/>
    <w:rsid w:val="00596001"/>
    <w:rsid w:val="00596084"/>
    <w:rsid w:val="005962AD"/>
    <w:rsid w:val="00596368"/>
    <w:rsid w:val="00596503"/>
    <w:rsid w:val="0059666C"/>
    <w:rsid w:val="00596749"/>
    <w:rsid w:val="00596910"/>
    <w:rsid w:val="0059695E"/>
    <w:rsid w:val="00596BFD"/>
    <w:rsid w:val="00596CDC"/>
    <w:rsid w:val="00596DC7"/>
    <w:rsid w:val="00596E85"/>
    <w:rsid w:val="00596F1C"/>
    <w:rsid w:val="00596FD2"/>
    <w:rsid w:val="00596FDA"/>
    <w:rsid w:val="005973D8"/>
    <w:rsid w:val="00597841"/>
    <w:rsid w:val="0059789F"/>
    <w:rsid w:val="00597A00"/>
    <w:rsid w:val="00597BB7"/>
    <w:rsid w:val="00597E38"/>
    <w:rsid w:val="00597F19"/>
    <w:rsid w:val="00597FED"/>
    <w:rsid w:val="005A0139"/>
    <w:rsid w:val="005A043E"/>
    <w:rsid w:val="005A059D"/>
    <w:rsid w:val="005A0790"/>
    <w:rsid w:val="005A0C48"/>
    <w:rsid w:val="005A0C4B"/>
    <w:rsid w:val="005A0CFF"/>
    <w:rsid w:val="005A0EC7"/>
    <w:rsid w:val="005A0FDB"/>
    <w:rsid w:val="005A1C44"/>
    <w:rsid w:val="005A1C77"/>
    <w:rsid w:val="005A1EF5"/>
    <w:rsid w:val="005A21B4"/>
    <w:rsid w:val="005A21F7"/>
    <w:rsid w:val="005A270E"/>
    <w:rsid w:val="005A28C5"/>
    <w:rsid w:val="005A2D6B"/>
    <w:rsid w:val="005A30BA"/>
    <w:rsid w:val="005A30F5"/>
    <w:rsid w:val="005A3585"/>
    <w:rsid w:val="005A35DB"/>
    <w:rsid w:val="005A36E9"/>
    <w:rsid w:val="005A37D7"/>
    <w:rsid w:val="005A3853"/>
    <w:rsid w:val="005A3A4D"/>
    <w:rsid w:val="005A3BF7"/>
    <w:rsid w:val="005A3E41"/>
    <w:rsid w:val="005A3F30"/>
    <w:rsid w:val="005A3FEA"/>
    <w:rsid w:val="005A436D"/>
    <w:rsid w:val="005A4CB4"/>
    <w:rsid w:val="005A4EC8"/>
    <w:rsid w:val="005A51D8"/>
    <w:rsid w:val="005A5207"/>
    <w:rsid w:val="005A5330"/>
    <w:rsid w:val="005A5336"/>
    <w:rsid w:val="005A543F"/>
    <w:rsid w:val="005A54B4"/>
    <w:rsid w:val="005A55BC"/>
    <w:rsid w:val="005A5683"/>
    <w:rsid w:val="005A57DC"/>
    <w:rsid w:val="005A5904"/>
    <w:rsid w:val="005A61A2"/>
    <w:rsid w:val="005A64D5"/>
    <w:rsid w:val="005A64EA"/>
    <w:rsid w:val="005A66E1"/>
    <w:rsid w:val="005A66ED"/>
    <w:rsid w:val="005A682C"/>
    <w:rsid w:val="005A6B10"/>
    <w:rsid w:val="005A6C91"/>
    <w:rsid w:val="005A6CDA"/>
    <w:rsid w:val="005A6EE2"/>
    <w:rsid w:val="005A6F94"/>
    <w:rsid w:val="005A6FD3"/>
    <w:rsid w:val="005A70D7"/>
    <w:rsid w:val="005A71BF"/>
    <w:rsid w:val="005A7631"/>
    <w:rsid w:val="005A7637"/>
    <w:rsid w:val="005A7727"/>
    <w:rsid w:val="005A774B"/>
    <w:rsid w:val="005A785E"/>
    <w:rsid w:val="005A7B1F"/>
    <w:rsid w:val="005A7D9D"/>
    <w:rsid w:val="005A7DDC"/>
    <w:rsid w:val="005B0025"/>
    <w:rsid w:val="005B009C"/>
    <w:rsid w:val="005B01BF"/>
    <w:rsid w:val="005B01CD"/>
    <w:rsid w:val="005B0534"/>
    <w:rsid w:val="005B05B0"/>
    <w:rsid w:val="005B08B0"/>
    <w:rsid w:val="005B08EA"/>
    <w:rsid w:val="005B0C44"/>
    <w:rsid w:val="005B0E3F"/>
    <w:rsid w:val="005B12CF"/>
    <w:rsid w:val="005B135F"/>
    <w:rsid w:val="005B1557"/>
    <w:rsid w:val="005B18B1"/>
    <w:rsid w:val="005B18ED"/>
    <w:rsid w:val="005B1AB0"/>
    <w:rsid w:val="005B1B40"/>
    <w:rsid w:val="005B1C4F"/>
    <w:rsid w:val="005B1E51"/>
    <w:rsid w:val="005B1F26"/>
    <w:rsid w:val="005B1FC7"/>
    <w:rsid w:val="005B22C4"/>
    <w:rsid w:val="005B246A"/>
    <w:rsid w:val="005B25A7"/>
    <w:rsid w:val="005B2697"/>
    <w:rsid w:val="005B29C6"/>
    <w:rsid w:val="005B2B6B"/>
    <w:rsid w:val="005B2C13"/>
    <w:rsid w:val="005B30FD"/>
    <w:rsid w:val="005B31E5"/>
    <w:rsid w:val="005B31FE"/>
    <w:rsid w:val="005B32A3"/>
    <w:rsid w:val="005B32B3"/>
    <w:rsid w:val="005B3350"/>
    <w:rsid w:val="005B3362"/>
    <w:rsid w:val="005B33A4"/>
    <w:rsid w:val="005B39C0"/>
    <w:rsid w:val="005B3A4F"/>
    <w:rsid w:val="005B3BA0"/>
    <w:rsid w:val="005B3D88"/>
    <w:rsid w:val="005B3E76"/>
    <w:rsid w:val="005B3E97"/>
    <w:rsid w:val="005B417B"/>
    <w:rsid w:val="005B41AE"/>
    <w:rsid w:val="005B43F8"/>
    <w:rsid w:val="005B441A"/>
    <w:rsid w:val="005B45E5"/>
    <w:rsid w:val="005B48A2"/>
    <w:rsid w:val="005B4908"/>
    <w:rsid w:val="005B4B92"/>
    <w:rsid w:val="005B4BC1"/>
    <w:rsid w:val="005B4CBF"/>
    <w:rsid w:val="005B4CE6"/>
    <w:rsid w:val="005B4D42"/>
    <w:rsid w:val="005B4DCB"/>
    <w:rsid w:val="005B542D"/>
    <w:rsid w:val="005B554A"/>
    <w:rsid w:val="005B5603"/>
    <w:rsid w:val="005B579D"/>
    <w:rsid w:val="005B57BD"/>
    <w:rsid w:val="005B5A2E"/>
    <w:rsid w:val="005B5A84"/>
    <w:rsid w:val="005B5B10"/>
    <w:rsid w:val="005B5B50"/>
    <w:rsid w:val="005B5BDC"/>
    <w:rsid w:val="005B5E9C"/>
    <w:rsid w:val="005B5EDF"/>
    <w:rsid w:val="005B6BEA"/>
    <w:rsid w:val="005B6C49"/>
    <w:rsid w:val="005B6E79"/>
    <w:rsid w:val="005B6FF3"/>
    <w:rsid w:val="005B704A"/>
    <w:rsid w:val="005B72FA"/>
    <w:rsid w:val="005B77F5"/>
    <w:rsid w:val="005B78A7"/>
    <w:rsid w:val="005B7902"/>
    <w:rsid w:val="005B7943"/>
    <w:rsid w:val="005B7ECA"/>
    <w:rsid w:val="005C0019"/>
    <w:rsid w:val="005C00B4"/>
    <w:rsid w:val="005C01C7"/>
    <w:rsid w:val="005C0309"/>
    <w:rsid w:val="005C0349"/>
    <w:rsid w:val="005C0741"/>
    <w:rsid w:val="005C0860"/>
    <w:rsid w:val="005C0BC8"/>
    <w:rsid w:val="005C0E64"/>
    <w:rsid w:val="005C1021"/>
    <w:rsid w:val="005C11FE"/>
    <w:rsid w:val="005C1507"/>
    <w:rsid w:val="005C15E8"/>
    <w:rsid w:val="005C15F1"/>
    <w:rsid w:val="005C1724"/>
    <w:rsid w:val="005C1782"/>
    <w:rsid w:val="005C191A"/>
    <w:rsid w:val="005C1BAE"/>
    <w:rsid w:val="005C1C49"/>
    <w:rsid w:val="005C1DB4"/>
    <w:rsid w:val="005C1EE5"/>
    <w:rsid w:val="005C2033"/>
    <w:rsid w:val="005C212D"/>
    <w:rsid w:val="005C217D"/>
    <w:rsid w:val="005C2450"/>
    <w:rsid w:val="005C25D9"/>
    <w:rsid w:val="005C260F"/>
    <w:rsid w:val="005C2654"/>
    <w:rsid w:val="005C29A6"/>
    <w:rsid w:val="005C2B0C"/>
    <w:rsid w:val="005C2C44"/>
    <w:rsid w:val="005C2DA7"/>
    <w:rsid w:val="005C2E46"/>
    <w:rsid w:val="005C2FB3"/>
    <w:rsid w:val="005C3044"/>
    <w:rsid w:val="005C3140"/>
    <w:rsid w:val="005C35EB"/>
    <w:rsid w:val="005C3952"/>
    <w:rsid w:val="005C3A55"/>
    <w:rsid w:val="005C3BF8"/>
    <w:rsid w:val="005C3FDC"/>
    <w:rsid w:val="005C4204"/>
    <w:rsid w:val="005C42E2"/>
    <w:rsid w:val="005C4A79"/>
    <w:rsid w:val="005C4FC1"/>
    <w:rsid w:val="005C524A"/>
    <w:rsid w:val="005C53FE"/>
    <w:rsid w:val="005C5478"/>
    <w:rsid w:val="005C5B6F"/>
    <w:rsid w:val="005C5BF4"/>
    <w:rsid w:val="005C61E9"/>
    <w:rsid w:val="005C624A"/>
    <w:rsid w:val="005C6284"/>
    <w:rsid w:val="005C6293"/>
    <w:rsid w:val="005C62D0"/>
    <w:rsid w:val="005C6459"/>
    <w:rsid w:val="005C6560"/>
    <w:rsid w:val="005C65A6"/>
    <w:rsid w:val="005C6928"/>
    <w:rsid w:val="005C6A5F"/>
    <w:rsid w:val="005C6C0E"/>
    <w:rsid w:val="005C6C4A"/>
    <w:rsid w:val="005C6DF4"/>
    <w:rsid w:val="005C6FD3"/>
    <w:rsid w:val="005C7132"/>
    <w:rsid w:val="005C72AE"/>
    <w:rsid w:val="005C7531"/>
    <w:rsid w:val="005C7597"/>
    <w:rsid w:val="005C7683"/>
    <w:rsid w:val="005C7701"/>
    <w:rsid w:val="005C7A2F"/>
    <w:rsid w:val="005C7EEB"/>
    <w:rsid w:val="005D05B6"/>
    <w:rsid w:val="005D0AE6"/>
    <w:rsid w:val="005D0B0A"/>
    <w:rsid w:val="005D0D70"/>
    <w:rsid w:val="005D0DD3"/>
    <w:rsid w:val="005D0EB9"/>
    <w:rsid w:val="005D1042"/>
    <w:rsid w:val="005D10CC"/>
    <w:rsid w:val="005D12A8"/>
    <w:rsid w:val="005D1A32"/>
    <w:rsid w:val="005D1A84"/>
    <w:rsid w:val="005D1AFF"/>
    <w:rsid w:val="005D1BD2"/>
    <w:rsid w:val="005D1C32"/>
    <w:rsid w:val="005D1FA9"/>
    <w:rsid w:val="005D2068"/>
    <w:rsid w:val="005D239C"/>
    <w:rsid w:val="005D23B5"/>
    <w:rsid w:val="005D262B"/>
    <w:rsid w:val="005D2828"/>
    <w:rsid w:val="005D2D35"/>
    <w:rsid w:val="005D2F59"/>
    <w:rsid w:val="005D3253"/>
    <w:rsid w:val="005D3348"/>
    <w:rsid w:val="005D3493"/>
    <w:rsid w:val="005D3650"/>
    <w:rsid w:val="005D369D"/>
    <w:rsid w:val="005D37AC"/>
    <w:rsid w:val="005D3C22"/>
    <w:rsid w:val="005D3C57"/>
    <w:rsid w:val="005D40D7"/>
    <w:rsid w:val="005D45CD"/>
    <w:rsid w:val="005D46B5"/>
    <w:rsid w:val="005D49E2"/>
    <w:rsid w:val="005D4BAA"/>
    <w:rsid w:val="005D4C7E"/>
    <w:rsid w:val="005D4D04"/>
    <w:rsid w:val="005D4FD9"/>
    <w:rsid w:val="005D5101"/>
    <w:rsid w:val="005D5567"/>
    <w:rsid w:val="005D5874"/>
    <w:rsid w:val="005D5A75"/>
    <w:rsid w:val="005D5B33"/>
    <w:rsid w:val="005D5CA9"/>
    <w:rsid w:val="005D5CF5"/>
    <w:rsid w:val="005D5DD2"/>
    <w:rsid w:val="005D676D"/>
    <w:rsid w:val="005D67DB"/>
    <w:rsid w:val="005D680F"/>
    <w:rsid w:val="005D699C"/>
    <w:rsid w:val="005D6B53"/>
    <w:rsid w:val="005D71D0"/>
    <w:rsid w:val="005D731D"/>
    <w:rsid w:val="005D754C"/>
    <w:rsid w:val="005D771C"/>
    <w:rsid w:val="005D7730"/>
    <w:rsid w:val="005D78A3"/>
    <w:rsid w:val="005D7A3C"/>
    <w:rsid w:val="005D7A68"/>
    <w:rsid w:val="005D7ADB"/>
    <w:rsid w:val="005D7D39"/>
    <w:rsid w:val="005E0097"/>
    <w:rsid w:val="005E00C4"/>
    <w:rsid w:val="005E03E5"/>
    <w:rsid w:val="005E0685"/>
    <w:rsid w:val="005E06FA"/>
    <w:rsid w:val="005E0874"/>
    <w:rsid w:val="005E0A50"/>
    <w:rsid w:val="005E0A63"/>
    <w:rsid w:val="005E0DD1"/>
    <w:rsid w:val="005E0E88"/>
    <w:rsid w:val="005E0EBF"/>
    <w:rsid w:val="005E1128"/>
    <w:rsid w:val="005E1422"/>
    <w:rsid w:val="005E17BF"/>
    <w:rsid w:val="005E18E9"/>
    <w:rsid w:val="005E1C29"/>
    <w:rsid w:val="005E1F05"/>
    <w:rsid w:val="005E2145"/>
    <w:rsid w:val="005E22C4"/>
    <w:rsid w:val="005E2677"/>
    <w:rsid w:val="005E2709"/>
    <w:rsid w:val="005E2834"/>
    <w:rsid w:val="005E2886"/>
    <w:rsid w:val="005E2D5A"/>
    <w:rsid w:val="005E2DF1"/>
    <w:rsid w:val="005E2E29"/>
    <w:rsid w:val="005E2E9C"/>
    <w:rsid w:val="005E2F42"/>
    <w:rsid w:val="005E3926"/>
    <w:rsid w:val="005E393C"/>
    <w:rsid w:val="005E3BC4"/>
    <w:rsid w:val="005E3C68"/>
    <w:rsid w:val="005E4203"/>
    <w:rsid w:val="005E4560"/>
    <w:rsid w:val="005E45AA"/>
    <w:rsid w:val="005E484F"/>
    <w:rsid w:val="005E49DF"/>
    <w:rsid w:val="005E4BD7"/>
    <w:rsid w:val="005E4BD9"/>
    <w:rsid w:val="005E4C3B"/>
    <w:rsid w:val="005E50EA"/>
    <w:rsid w:val="005E5116"/>
    <w:rsid w:val="005E5359"/>
    <w:rsid w:val="005E5727"/>
    <w:rsid w:val="005E5865"/>
    <w:rsid w:val="005E5C47"/>
    <w:rsid w:val="005E5C69"/>
    <w:rsid w:val="005E5C7E"/>
    <w:rsid w:val="005E5ECA"/>
    <w:rsid w:val="005E6337"/>
    <w:rsid w:val="005E645F"/>
    <w:rsid w:val="005E6A8E"/>
    <w:rsid w:val="005E6C61"/>
    <w:rsid w:val="005E6C66"/>
    <w:rsid w:val="005E74A7"/>
    <w:rsid w:val="005E7636"/>
    <w:rsid w:val="005E7B20"/>
    <w:rsid w:val="005E7EC3"/>
    <w:rsid w:val="005F0081"/>
    <w:rsid w:val="005F02A1"/>
    <w:rsid w:val="005F02D6"/>
    <w:rsid w:val="005F0334"/>
    <w:rsid w:val="005F03A8"/>
    <w:rsid w:val="005F0428"/>
    <w:rsid w:val="005F04E8"/>
    <w:rsid w:val="005F0526"/>
    <w:rsid w:val="005F07DA"/>
    <w:rsid w:val="005F0A92"/>
    <w:rsid w:val="005F1027"/>
    <w:rsid w:val="005F14DE"/>
    <w:rsid w:val="005F1C1A"/>
    <w:rsid w:val="005F1F19"/>
    <w:rsid w:val="005F21EA"/>
    <w:rsid w:val="005F22FB"/>
    <w:rsid w:val="005F2444"/>
    <w:rsid w:val="005F2801"/>
    <w:rsid w:val="005F285E"/>
    <w:rsid w:val="005F286A"/>
    <w:rsid w:val="005F28E7"/>
    <w:rsid w:val="005F2C33"/>
    <w:rsid w:val="005F2EF2"/>
    <w:rsid w:val="005F3303"/>
    <w:rsid w:val="005F348A"/>
    <w:rsid w:val="005F3830"/>
    <w:rsid w:val="005F392A"/>
    <w:rsid w:val="005F4093"/>
    <w:rsid w:val="005F40B2"/>
    <w:rsid w:val="005F4101"/>
    <w:rsid w:val="005F411A"/>
    <w:rsid w:val="005F414D"/>
    <w:rsid w:val="005F45DD"/>
    <w:rsid w:val="005F45E0"/>
    <w:rsid w:val="005F49A0"/>
    <w:rsid w:val="005F4B17"/>
    <w:rsid w:val="005F4B34"/>
    <w:rsid w:val="005F4B79"/>
    <w:rsid w:val="005F4BA5"/>
    <w:rsid w:val="005F4E37"/>
    <w:rsid w:val="005F525D"/>
    <w:rsid w:val="005F5BD6"/>
    <w:rsid w:val="005F5C13"/>
    <w:rsid w:val="005F5C86"/>
    <w:rsid w:val="005F5C91"/>
    <w:rsid w:val="005F5E34"/>
    <w:rsid w:val="005F5F94"/>
    <w:rsid w:val="005F5FA7"/>
    <w:rsid w:val="005F5FBE"/>
    <w:rsid w:val="005F614A"/>
    <w:rsid w:val="005F61EB"/>
    <w:rsid w:val="005F6211"/>
    <w:rsid w:val="005F63CF"/>
    <w:rsid w:val="005F6401"/>
    <w:rsid w:val="005F6482"/>
    <w:rsid w:val="005F667D"/>
    <w:rsid w:val="005F6892"/>
    <w:rsid w:val="005F6A53"/>
    <w:rsid w:val="005F6ACF"/>
    <w:rsid w:val="005F6B36"/>
    <w:rsid w:val="005F6C9B"/>
    <w:rsid w:val="005F6CAB"/>
    <w:rsid w:val="005F6ECC"/>
    <w:rsid w:val="005F6EF1"/>
    <w:rsid w:val="005F6F2F"/>
    <w:rsid w:val="005F6F4F"/>
    <w:rsid w:val="005F6FFD"/>
    <w:rsid w:val="005F7189"/>
    <w:rsid w:val="005F7260"/>
    <w:rsid w:val="005F7412"/>
    <w:rsid w:val="005F742C"/>
    <w:rsid w:val="005F7493"/>
    <w:rsid w:val="005F74F7"/>
    <w:rsid w:val="005F7B16"/>
    <w:rsid w:val="005F7E2B"/>
    <w:rsid w:val="00600441"/>
    <w:rsid w:val="0060059A"/>
    <w:rsid w:val="00600888"/>
    <w:rsid w:val="00600899"/>
    <w:rsid w:val="006008C7"/>
    <w:rsid w:val="0060097E"/>
    <w:rsid w:val="00600D98"/>
    <w:rsid w:val="00600EAC"/>
    <w:rsid w:val="00600F5F"/>
    <w:rsid w:val="00600FB6"/>
    <w:rsid w:val="00601024"/>
    <w:rsid w:val="006010AC"/>
    <w:rsid w:val="0060124B"/>
    <w:rsid w:val="00601513"/>
    <w:rsid w:val="006016F2"/>
    <w:rsid w:val="0060183A"/>
    <w:rsid w:val="00601BF2"/>
    <w:rsid w:val="00601D05"/>
    <w:rsid w:val="00601DF6"/>
    <w:rsid w:val="006020D9"/>
    <w:rsid w:val="0060226F"/>
    <w:rsid w:val="00602299"/>
    <w:rsid w:val="006022C0"/>
    <w:rsid w:val="006023DE"/>
    <w:rsid w:val="006027AD"/>
    <w:rsid w:val="00602F9F"/>
    <w:rsid w:val="0060305A"/>
    <w:rsid w:val="0060365D"/>
    <w:rsid w:val="00603868"/>
    <w:rsid w:val="00603A4B"/>
    <w:rsid w:val="00603D32"/>
    <w:rsid w:val="00603E4C"/>
    <w:rsid w:val="00604133"/>
    <w:rsid w:val="006042D5"/>
    <w:rsid w:val="00604317"/>
    <w:rsid w:val="00604337"/>
    <w:rsid w:val="00604586"/>
    <w:rsid w:val="006046A1"/>
    <w:rsid w:val="006049B8"/>
    <w:rsid w:val="00604B56"/>
    <w:rsid w:val="00604B61"/>
    <w:rsid w:val="00604C27"/>
    <w:rsid w:val="00604D1B"/>
    <w:rsid w:val="00604ED7"/>
    <w:rsid w:val="00604FF6"/>
    <w:rsid w:val="0060507F"/>
    <w:rsid w:val="0060510B"/>
    <w:rsid w:val="00605194"/>
    <w:rsid w:val="006051F8"/>
    <w:rsid w:val="0060571C"/>
    <w:rsid w:val="00605A77"/>
    <w:rsid w:val="00605B78"/>
    <w:rsid w:val="00605B9B"/>
    <w:rsid w:val="00605DB5"/>
    <w:rsid w:val="00605EC8"/>
    <w:rsid w:val="00606086"/>
    <w:rsid w:val="00606353"/>
    <w:rsid w:val="00606643"/>
    <w:rsid w:val="006069EC"/>
    <w:rsid w:val="00606A67"/>
    <w:rsid w:val="00606D75"/>
    <w:rsid w:val="00606D9B"/>
    <w:rsid w:val="00606EEF"/>
    <w:rsid w:val="00607096"/>
    <w:rsid w:val="00607EB0"/>
    <w:rsid w:val="006101CE"/>
    <w:rsid w:val="006102D0"/>
    <w:rsid w:val="0061038B"/>
    <w:rsid w:val="006105E5"/>
    <w:rsid w:val="0061081A"/>
    <w:rsid w:val="00610CE7"/>
    <w:rsid w:val="00610E38"/>
    <w:rsid w:val="00611052"/>
    <w:rsid w:val="006110CD"/>
    <w:rsid w:val="006111CC"/>
    <w:rsid w:val="0061142D"/>
    <w:rsid w:val="006116C6"/>
    <w:rsid w:val="00611CC3"/>
    <w:rsid w:val="00611CDE"/>
    <w:rsid w:val="00611D15"/>
    <w:rsid w:val="00611DCE"/>
    <w:rsid w:val="00612015"/>
    <w:rsid w:val="006123EC"/>
    <w:rsid w:val="00612775"/>
    <w:rsid w:val="006129C9"/>
    <w:rsid w:val="00612C3E"/>
    <w:rsid w:val="00612E48"/>
    <w:rsid w:val="00613151"/>
    <w:rsid w:val="006131FD"/>
    <w:rsid w:val="00613303"/>
    <w:rsid w:val="00613566"/>
    <w:rsid w:val="00613C00"/>
    <w:rsid w:val="00613F20"/>
    <w:rsid w:val="0061493A"/>
    <w:rsid w:val="006149FB"/>
    <w:rsid w:val="00614A42"/>
    <w:rsid w:val="00614A53"/>
    <w:rsid w:val="00614BB4"/>
    <w:rsid w:val="00614CE1"/>
    <w:rsid w:val="00614DE5"/>
    <w:rsid w:val="00614E0E"/>
    <w:rsid w:val="00614E15"/>
    <w:rsid w:val="006150E7"/>
    <w:rsid w:val="00615197"/>
    <w:rsid w:val="006153D3"/>
    <w:rsid w:val="0061548A"/>
    <w:rsid w:val="006157F6"/>
    <w:rsid w:val="006157F7"/>
    <w:rsid w:val="006158FD"/>
    <w:rsid w:val="00615F2F"/>
    <w:rsid w:val="00615F4C"/>
    <w:rsid w:val="0061611A"/>
    <w:rsid w:val="00616206"/>
    <w:rsid w:val="006162CE"/>
    <w:rsid w:val="006162D7"/>
    <w:rsid w:val="0061640B"/>
    <w:rsid w:val="006168FD"/>
    <w:rsid w:val="0061699E"/>
    <w:rsid w:val="006170A3"/>
    <w:rsid w:val="006170E8"/>
    <w:rsid w:val="006173BF"/>
    <w:rsid w:val="00617464"/>
    <w:rsid w:val="00617487"/>
    <w:rsid w:val="006176A9"/>
    <w:rsid w:val="00617734"/>
    <w:rsid w:val="00617A66"/>
    <w:rsid w:val="00617B54"/>
    <w:rsid w:val="00617C86"/>
    <w:rsid w:val="00617D70"/>
    <w:rsid w:val="00617DAF"/>
    <w:rsid w:val="00617DD8"/>
    <w:rsid w:val="00617F83"/>
    <w:rsid w:val="0062005D"/>
    <w:rsid w:val="00620184"/>
    <w:rsid w:val="00620263"/>
    <w:rsid w:val="00620CB7"/>
    <w:rsid w:val="00620EA2"/>
    <w:rsid w:val="00620F5E"/>
    <w:rsid w:val="00621423"/>
    <w:rsid w:val="0062163D"/>
    <w:rsid w:val="00621891"/>
    <w:rsid w:val="00621957"/>
    <w:rsid w:val="0062196A"/>
    <w:rsid w:val="00621BEA"/>
    <w:rsid w:val="00621EA3"/>
    <w:rsid w:val="00621EAD"/>
    <w:rsid w:val="00621F38"/>
    <w:rsid w:val="006220A3"/>
    <w:rsid w:val="0062227A"/>
    <w:rsid w:val="0062229A"/>
    <w:rsid w:val="006226A3"/>
    <w:rsid w:val="0062291E"/>
    <w:rsid w:val="006229AD"/>
    <w:rsid w:val="00622A7E"/>
    <w:rsid w:val="00622BBA"/>
    <w:rsid w:val="00622BF1"/>
    <w:rsid w:val="00622CD5"/>
    <w:rsid w:val="00622DDB"/>
    <w:rsid w:val="00622F48"/>
    <w:rsid w:val="006230F3"/>
    <w:rsid w:val="0062315A"/>
    <w:rsid w:val="0062319F"/>
    <w:rsid w:val="006232AE"/>
    <w:rsid w:val="00623311"/>
    <w:rsid w:val="006235D8"/>
    <w:rsid w:val="0062387C"/>
    <w:rsid w:val="006238E9"/>
    <w:rsid w:val="0062407F"/>
    <w:rsid w:val="0062409A"/>
    <w:rsid w:val="00624306"/>
    <w:rsid w:val="00624346"/>
    <w:rsid w:val="006243F5"/>
    <w:rsid w:val="00624481"/>
    <w:rsid w:val="0062450E"/>
    <w:rsid w:val="00624723"/>
    <w:rsid w:val="0062499C"/>
    <w:rsid w:val="00624A62"/>
    <w:rsid w:val="00624A80"/>
    <w:rsid w:val="00624C04"/>
    <w:rsid w:val="00624DDA"/>
    <w:rsid w:val="00624E6F"/>
    <w:rsid w:val="00625292"/>
    <w:rsid w:val="00625362"/>
    <w:rsid w:val="006257C2"/>
    <w:rsid w:val="00625830"/>
    <w:rsid w:val="006258CB"/>
    <w:rsid w:val="006259BE"/>
    <w:rsid w:val="006259E5"/>
    <w:rsid w:val="00625A32"/>
    <w:rsid w:val="00625E22"/>
    <w:rsid w:val="00625F08"/>
    <w:rsid w:val="00626242"/>
    <w:rsid w:val="006263CF"/>
    <w:rsid w:val="006264BD"/>
    <w:rsid w:val="006266B6"/>
    <w:rsid w:val="00626C08"/>
    <w:rsid w:val="00626CD9"/>
    <w:rsid w:val="00626F5F"/>
    <w:rsid w:val="00626FE5"/>
    <w:rsid w:val="00627125"/>
    <w:rsid w:val="006271F1"/>
    <w:rsid w:val="00627369"/>
    <w:rsid w:val="006274D3"/>
    <w:rsid w:val="00627748"/>
    <w:rsid w:val="0062796E"/>
    <w:rsid w:val="00627A11"/>
    <w:rsid w:val="00627BDE"/>
    <w:rsid w:val="00627C8E"/>
    <w:rsid w:val="00627D89"/>
    <w:rsid w:val="00627F77"/>
    <w:rsid w:val="00627F90"/>
    <w:rsid w:val="006302CE"/>
    <w:rsid w:val="006304FF"/>
    <w:rsid w:val="00630715"/>
    <w:rsid w:val="0063097A"/>
    <w:rsid w:val="006309F2"/>
    <w:rsid w:val="00630E5E"/>
    <w:rsid w:val="00631017"/>
    <w:rsid w:val="0063110E"/>
    <w:rsid w:val="00631198"/>
    <w:rsid w:val="00631654"/>
    <w:rsid w:val="006316D5"/>
    <w:rsid w:val="00631787"/>
    <w:rsid w:val="00631A04"/>
    <w:rsid w:val="00631A47"/>
    <w:rsid w:val="00631A53"/>
    <w:rsid w:val="00631A81"/>
    <w:rsid w:val="006327DB"/>
    <w:rsid w:val="00632887"/>
    <w:rsid w:val="00632963"/>
    <w:rsid w:val="0063297A"/>
    <w:rsid w:val="00632CFE"/>
    <w:rsid w:val="00632E90"/>
    <w:rsid w:val="00633145"/>
    <w:rsid w:val="00633207"/>
    <w:rsid w:val="006333A9"/>
    <w:rsid w:val="0063351D"/>
    <w:rsid w:val="00633746"/>
    <w:rsid w:val="0063374E"/>
    <w:rsid w:val="00633757"/>
    <w:rsid w:val="0063376F"/>
    <w:rsid w:val="006337C1"/>
    <w:rsid w:val="0063383B"/>
    <w:rsid w:val="00633C58"/>
    <w:rsid w:val="00633E88"/>
    <w:rsid w:val="006341A5"/>
    <w:rsid w:val="006343D1"/>
    <w:rsid w:val="006344A0"/>
    <w:rsid w:val="00634526"/>
    <w:rsid w:val="00634901"/>
    <w:rsid w:val="00634974"/>
    <w:rsid w:val="00634983"/>
    <w:rsid w:val="006349B0"/>
    <w:rsid w:val="006349B9"/>
    <w:rsid w:val="00634D2A"/>
    <w:rsid w:val="00634E04"/>
    <w:rsid w:val="0063505A"/>
    <w:rsid w:val="0063521C"/>
    <w:rsid w:val="00635479"/>
    <w:rsid w:val="00635791"/>
    <w:rsid w:val="0063599A"/>
    <w:rsid w:val="00635BBA"/>
    <w:rsid w:val="00635D9B"/>
    <w:rsid w:val="00635DD3"/>
    <w:rsid w:val="006360BD"/>
    <w:rsid w:val="006360D4"/>
    <w:rsid w:val="006360E7"/>
    <w:rsid w:val="0063624E"/>
    <w:rsid w:val="006363C7"/>
    <w:rsid w:val="00636439"/>
    <w:rsid w:val="0063645F"/>
    <w:rsid w:val="006364CC"/>
    <w:rsid w:val="00636555"/>
    <w:rsid w:val="0063663D"/>
    <w:rsid w:val="00636806"/>
    <w:rsid w:val="00636952"/>
    <w:rsid w:val="00636A5D"/>
    <w:rsid w:val="00636B28"/>
    <w:rsid w:val="00636B70"/>
    <w:rsid w:val="00636EA8"/>
    <w:rsid w:val="00636F4B"/>
    <w:rsid w:val="00637041"/>
    <w:rsid w:val="006379DF"/>
    <w:rsid w:val="00637A9C"/>
    <w:rsid w:val="00637B73"/>
    <w:rsid w:val="00637BAA"/>
    <w:rsid w:val="00637C36"/>
    <w:rsid w:val="0064023E"/>
    <w:rsid w:val="006405C9"/>
    <w:rsid w:val="00640719"/>
    <w:rsid w:val="00640B51"/>
    <w:rsid w:val="00640E93"/>
    <w:rsid w:val="00640F90"/>
    <w:rsid w:val="00641083"/>
    <w:rsid w:val="0064131F"/>
    <w:rsid w:val="006413C8"/>
    <w:rsid w:val="006413EB"/>
    <w:rsid w:val="00641494"/>
    <w:rsid w:val="0064160B"/>
    <w:rsid w:val="00641693"/>
    <w:rsid w:val="006416DB"/>
    <w:rsid w:val="00641CDB"/>
    <w:rsid w:val="00641E1F"/>
    <w:rsid w:val="00641EE7"/>
    <w:rsid w:val="00641FAE"/>
    <w:rsid w:val="006421F3"/>
    <w:rsid w:val="0064229F"/>
    <w:rsid w:val="00642336"/>
    <w:rsid w:val="006428DA"/>
    <w:rsid w:val="00642959"/>
    <w:rsid w:val="00643072"/>
    <w:rsid w:val="00643779"/>
    <w:rsid w:val="00643821"/>
    <w:rsid w:val="006439BF"/>
    <w:rsid w:val="00643B35"/>
    <w:rsid w:val="00643CDD"/>
    <w:rsid w:val="00643FCA"/>
    <w:rsid w:val="006441A5"/>
    <w:rsid w:val="0064489F"/>
    <w:rsid w:val="00644A1A"/>
    <w:rsid w:val="00644ADB"/>
    <w:rsid w:val="00644B3D"/>
    <w:rsid w:val="00644D50"/>
    <w:rsid w:val="00644D8B"/>
    <w:rsid w:val="00644E4F"/>
    <w:rsid w:val="00644F86"/>
    <w:rsid w:val="0064504F"/>
    <w:rsid w:val="00645288"/>
    <w:rsid w:val="006453B7"/>
    <w:rsid w:val="00645875"/>
    <w:rsid w:val="00645F41"/>
    <w:rsid w:val="00646368"/>
    <w:rsid w:val="006463FC"/>
    <w:rsid w:val="00646441"/>
    <w:rsid w:val="00646548"/>
    <w:rsid w:val="00646E32"/>
    <w:rsid w:val="00646E39"/>
    <w:rsid w:val="0064701B"/>
    <w:rsid w:val="0064706D"/>
    <w:rsid w:val="006470A8"/>
    <w:rsid w:val="0064715F"/>
    <w:rsid w:val="006471A8"/>
    <w:rsid w:val="0064739C"/>
    <w:rsid w:val="00647407"/>
    <w:rsid w:val="00647825"/>
    <w:rsid w:val="00647847"/>
    <w:rsid w:val="00647871"/>
    <w:rsid w:val="006478B1"/>
    <w:rsid w:val="00647D0D"/>
    <w:rsid w:val="00647D3C"/>
    <w:rsid w:val="006501AB"/>
    <w:rsid w:val="006501B9"/>
    <w:rsid w:val="00650647"/>
    <w:rsid w:val="006508A9"/>
    <w:rsid w:val="00650D64"/>
    <w:rsid w:val="006510C2"/>
    <w:rsid w:val="00651116"/>
    <w:rsid w:val="0065133E"/>
    <w:rsid w:val="006513CB"/>
    <w:rsid w:val="006513D8"/>
    <w:rsid w:val="006516F1"/>
    <w:rsid w:val="00651A88"/>
    <w:rsid w:val="00651CBE"/>
    <w:rsid w:val="00651CD2"/>
    <w:rsid w:val="00651D5C"/>
    <w:rsid w:val="00651FC5"/>
    <w:rsid w:val="006522AE"/>
    <w:rsid w:val="00652380"/>
    <w:rsid w:val="00652552"/>
    <w:rsid w:val="00652621"/>
    <w:rsid w:val="00652661"/>
    <w:rsid w:val="00652759"/>
    <w:rsid w:val="0065295D"/>
    <w:rsid w:val="006529DA"/>
    <w:rsid w:val="00652AB3"/>
    <w:rsid w:val="0065318B"/>
    <w:rsid w:val="00653601"/>
    <w:rsid w:val="0065373B"/>
    <w:rsid w:val="00653887"/>
    <w:rsid w:val="006539C5"/>
    <w:rsid w:val="00653B4D"/>
    <w:rsid w:val="00653E5E"/>
    <w:rsid w:val="00653E6F"/>
    <w:rsid w:val="00654086"/>
    <w:rsid w:val="00654360"/>
    <w:rsid w:val="0065438E"/>
    <w:rsid w:val="0065454C"/>
    <w:rsid w:val="00654775"/>
    <w:rsid w:val="00654879"/>
    <w:rsid w:val="00654888"/>
    <w:rsid w:val="006548DC"/>
    <w:rsid w:val="00654DBD"/>
    <w:rsid w:val="00654F16"/>
    <w:rsid w:val="00654FEF"/>
    <w:rsid w:val="00655002"/>
    <w:rsid w:val="006552D4"/>
    <w:rsid w:val="006552DF"/>
    <w:rsid w:val="0065541E"/>
    <w:rsid w:val="006555A2"/>
    <w:rsid w:val="00655B92"/>
    <w:rsid w:val="00655C8F"/>
    <w:rsid w:val="00655EB1"/>
    <w:rsid w:val="006560FF"/>
    <w:rsid w:val="00656133"/>
    <w:rsid w:val="00656169"/>
    <w:rsid w:val="006563EB"/>
    <w:rsid w:val="00656727"/>
    <w:rsid w:val="0065687D"/>
    <w:rsid w:val="00656A3F"/>
    <w:rsid w:val="00656D07"/>
    <w:rsid w:val="00656F3B"/>
    <w:rsid w:val="00656FA7"/>
    <w:rsid w:val="00657139"/>
    <w:rsid w:val="00657176"/>
    <w:rsid w:val="006571A6"/>
    <w:rsid w:val="006572AE"/>
    <w:rsid w:val="00657395"/>
    <w:rsid w:val="006573B8"/>
    <w:rsid w:val="00657529"/>
    <w:rsid w:val="006575D3"/>
    <w:rsid w:val="0065774C"/>
    <w:rsid w:val="0065792E"/>
    <w:rsid w:val="00657B06"/>
    <w:rsid w:val="00657C94"/>
    <w:rsid w:val="00657D05"/>
    <w:rsid w:val="006600D3"/>
    <w:rsid w:val="0066024D"/>
    <w:rsid w:val="0066043D"/>
    <w:rsid w:val="00660555"/>
    <w:rsid w:val="00660572"/>
    <w:rsid w:val="006606C5"/>
    <w:rsid w:val="00660764"/>
    <w:rsid w:val="00660863"/>
    <w:rsid w:val="0066091F"/>
    <w:rsid w:val="00660CBF"/>
    <w:rsid w:val="00660D8B"/>
    <w:rsid w:val="00660F12"/>
    <w:rsid w:val="00661069"/>
    <w:rsid w:val="00661101"/>
    <w:rsid w:val="00661442"/>
    <w:rsid w:val="0066156B"/>
    <w:rsid w:val="0066176F"/>
    <w:rsid w:val="00661B07"/>
    <w:rsid w:val="00661C52"/>
    <w:rsid w:val="00661D42"/>
    <w:rsid w:val="00661DF4"/>
    <w:rsid w:val="00661F24"/>
    <w:rsid w:val="00662263"/>
    <w:rsid w:val="006622CC"/>
    <w:rsid w:val="00662317"/>
    <w:rsid w:val="0066234A"/>
    <w:rsid w:val="006623B3"/>
    <w:rsid w:val="006623C8"/>
    <w:rsid w:val="00662475"/>
    <w:rsid w:val="00662790"/>
    <w:rsid w:val="00662A10"/>
    <w:rsid w:val="00662AE2"/>
    <w:rsid w:val="00662B15"/>
    <w:rsid w:val="00662C3F"/>
    <w:rsid w:val="00662C81"/>
    <w:rsid w:val="00662D33"/>
    <w:rsid w:val="00662E43"/>
    <w:rsid w:val="00662ED9"/>
    <w:rsid w:val="006630BE"/>
    <w:rsid w:val="006632D2"/>
    <w:rsid w:val="0066351A"/>
    <w:rsid w:val="006635EE"/>
    <w:rsid w:val="00663A35"/>
    <w:rsid w:val="00663A8C"/>
    <w:rsid w:val="00663F49"/>
    <w:rsid w:val="00664199"/>
    <w:rsid w:val="006641C7"/>
    <w:rsid w:val="006644FA"/>
    <w:rsid w:val="00664501"/>
    <w:rsid w:val="00664586"/>
    <w:rsid w:val="006646EF"/>
    <w:rsid w:val="00664940"/>
    <w:rsid w:val="00664968"/>
    <w:rsid w:val="006649C6"/>
    <w:rsid w:val="00664ED0"/>
    <w:rsid w:val="00664F07"/>
    <w:rsid w:val="00665151"/>
    <w:rsid w:val="00665450"/>
    <w:rsid w:val="00665592"/>
    <w:rsid w:val="00665D56"/>
    <w:rsid w:val="00666027"/>
    <w:rsid w:val="00666053"/>
    <w:rsid w:val="006661D1"/>
    <w:rsid w:val="006663D7"/>
    <w:rsid w:val="0066649E"/>
    <w:rsid w:val="0066665C"/>
    <w:rsid w:val="006668AF"/>
    <w:rsid w:val="00666AF7"/>
    <w:rsid w:val="00666B8A"/>
    <w:rsid w:val="00666BA0"/>
    <w:rsid w:val="00666C43"/>
    <w:rsid w:val="00666D36"/>
    <w:rsid w:val="00666D5F"/>
    <w:rsid w:val="00666DC6"/>
    <w:rsid w:val="00666FFF"/>
    <w:rsid w:val="006670B9"/>
    <w:rsid w:val="006670E1"/>
    <w:rsid w:val="00667405"/>
    <w:rsid w:val="0066770F"/>
    <w:rsid w:val="00667EF4"/>
    <w:rsid w:val="00667FBB"/>
    <w:rsid w:val="00670006"/>
    <w:rsid w:val="0067027C"/>
    <w:rsid w:val="00670697"/>
    <w:rsid w:val="00670737"/>
    <w:rsid w:val="00670789"/>
    <w:rsid w:val="00670965"/>
    <w:rsid w:val="00670AAA"/>
    <w:rsid w:val="006716CE"/>
    <w:rsid w:val="006719AA"/>
    <w:rsid w:val="00671AF2"/>
    <w:rsid w:val="00671C78"/>
    <w:rsid w:val="00671EFD"/>
    <w:rsid w:val="006721D8"/>
    <w:rsid w:val="0067226D"/>
    <w:rsid w:val="006722EC"/>
    <w:rsid w:val="00672A9E"/>
    <w:rsid w:val="00672AC1"/>
    <w:rsid w:val="00672BC4"/>
    <w:rsid w:val="00672DA4"/>
    <w:rsid w:val="00672E29"/>
    <w:rsid w:val="0067300B"/>
    <w:rsid w:val="00673023"/>
    <w:rsid w:val="00673053"/>
    <w:rsid w:val="00673554"/>
    <w:rsid w:val="0067363C"/>
    <w:rsid w:val="00673967"/>
    <w:rsid w:val="006739CC"/>
    <w:rsid w:val="00673C35"/>
    <w:rsid w:val="00673D42"/>
    <w:rsid w:val="00674330"/>
    <w:rsid w:val="00674585"/>
    <w:rsid w:val="006746E9"/>
    <w:rsid w:val="0067493D"/>
    <w:rsid w:val="00674A4F"/>
    <w:rsid w:val="00674AE3"/>
    <w:rsid w:val="00674BDB"/>
    <w:rsid w:val="00674F27"/>
    <w:rsid w:val="00675115"/>
    <w:rsid w:val="00675194"/>
    <w:rsid w:val="006755E5"/>
    <w:rsid w:val="006755F1"/>
    <w:rsid w:val="0067586B"/>
    <w:rsid w:val="00675885"/>
    <w:rsid w:val="006758B2"/>
    <w:rsid w:val="00675927"/>
    <w:rsid w:val="00675A1C"/>
    <w:rsid w:val="00675B2C"/>
    <w:rsid w:val="00675C55"/>
    <w:rsid w:val="00675E70"/>
    <w:rsid w:val="00675FA0"/>
    <w:rsid w:val="00676092"/>
    <w:rsid w:val="0067615B"/>
    <w:rsid w:val="00676332"/>
    <w:rsid w:val="006767A2"/>
    <w:rsid w:val="0067698E"/>
    <w:rsid w:val="00676A27"/>
    <w:rsid w:val="00676B16"/>
    <w:rsid w:val="00676F63"/>
    <w:rsid w:val="00676F9D"/>
    <w:rsid w:val="006771AC"/>
    <w:rsid w:val="006772B6"/>
    <w:rsid w:val="006773CD"/>
    <w:rsid w:val="006774C6"/>
    <w:rsid w:val="00677BA3"/>
    <w:rsid w:val="00677C6B"/>
    <w:rsid w:val="00677D06"/>
    <w:rsid w:val="00677E37"/>
    <w:rsid w:val="00677EAC"/>
    <w:rsid w:val="0068000E"/>
    <w:rsid w:val="0068001B"/>
    <w:rsid w:val="0068012B"/>
    <w:rsid w:val="006801E5"/>
    <w:rsid w:val="0068031A"/>
    <w:rsid w:val="00680574"/>
    <w:rsid w:val="00680585"/>
    <w:rsid w:val="00680633"/>
    <w:rsid w:val="00680908"/>
    <w:rsid w:val="00680919"/>
    <w:rsid w:val="00680AEF"/>
    <w:rsid w:val="00680B4A"/>
    <w:rsid w:val="00680B6C"/>
    <w:rsid w:val="00680DFE"/>
    <w:rsid w:val="00681016"/>
    <w:rsid w:val="00681048"/>
    <w:rsid w:val="0068130F"/>
    <w:rsid w:val="0068153B"/>
    <w:rsid w:val="006815B2"/>
    <w:rsid w:val="006815E7"/>
    <w:rsid w:val="00681788"/>
    <w:rsid w:val="006819CF"/>
    <w:rsid w:val="00681E1F"/>
    <w:rsid w:val="00681FCD"/>
    <w:rsid w:val="006824A6"/>
    <w:rsid w:val="006824FD"/>
    <w:rsid w:val="00682780"/>
    <w:rsid w:val="006828FB"/>
    <w:rsid w:val="00682916"/>
    <w:rsid w:val="00682F05"/>
    <w:rsid w:val="00682F27"/>
    <w:rsid w:val="006833FD"/>
    <w:rsid w:val="00683432"/>
    <w:rsid w:val="00683607"/>
    <w:rsid w:val="0068381B"/>
    <w:rsid w:val="006839AB"/>
    <w:rsid w:val="00683A35"/>
    <w:rsid w:val="00683D0D"/>
    <w:rsid w:val="00683DED"/>
    <w:rsid w:val="0068414A"/>
    <w:rsid w:val="00684161"/>
    <w:rsid w:val="006842C7"/>
    <w:rsid w:val="006843A3"/>
    <w:rsid w:val="00684602"/>
    <w:rsid w:val="0068463E"/>
    <w:rsid w:val="00684969"/>
    <w:rsid w:val="006849AF"/>
    <w:rsid w:val="00684BD6"/>
    <w:rsid w:val="00684D8A"/>
    <w:rsid w:val="00684DAE"/>
    <w:rsid w:val="00684E08"/>
    <w:rsid w:val="00684E14"/>
    <w:rsid w:val="00685565"/>
    <w:rsid w:val="0068596B"/>
    <w:rsid w:val="00685DC0"/>
    <w:rsid w:val="00686288"/>
    <w:rsid w:val="0068638A"/>
    <w:rsid w:val="006865A2"/>
    <w:rsid w:val="006865F5"/>
    <w:rsid w:val="0068679E"/>
    <w:rsid w:val="0068683C"/>
    <w:rsid w:val="006868FA"/>
    <w:rsid w:val="00686C08"/>
    <w:rsid w:val="00686E24"/>
    <w:rsid w:val="006870B7"/>
    <w:rsid w:val="00687112"/>
    <w:rsid w:val="006872C1"/>
    <w:rsid w:val="006874AA"/>
    <w:rsid w:val="0068753D"/>
    <w:rsid w:val="006875AE"/>
    <w:rsid w:val="00687738"/>
    <w:rsid w:val="0068790B"/>
    <w:rsid w:val="0068795F"/>
    <w:rsid w:val="00687B19"/>
    <w:rsid w:val="00690014"/>
    <w:rsid w:val="006900AE"/>
    <w:rsid w:val="00690AF5"/>
    <w:rsid w:val="00690B01"/>
    <w:rsid w:val="00690BC8"/>
    <w:rsid w:val="00690BCA"/>
    <w:rsid w:val="00690E5A"/>
    <w:rsid w:val="00690F07"/>
    <w:rsid w:val="00690F16"/>
    <w:rsid w:val="00691161"/>
    <w:rsid w:val="0069137E"/>
    <w:rsid w:val="00691381"/>
    <w:rsid w:val="0069167D"/>
    <w:rsid w:val="006916DE"/>
    <w:rsid w:val="00691767"/>
    <w:rsid w:val="006918DC"/>
    <w:rsid w:val="00691970"/>
    <w:rsid w:val="00691D44"/>
    <w:rsid w:val="00691D9A"/>
    <w:rsid w:val="00692086"/>
    <w:rsid w:val="006920FC"/>
    <w:rsid w:val="00692104"/>
    <w:rsid w:val="00692376"/>
    <w:rsid w:val="006923C7"/>
    <w:rsid w:val="006923FF"/>
    <w:rsid w:val="0069245C"/>
    <w:rsid w:val="006924BB"/>
    <w:rsid w:val="0069251E"/>
    <w:rsid w:val="00692711"/>
    <w:rsid w:val="006929D6"/>
    <w:rsid w:val="00692BCE"/>
    <w:rsid w:val="00692C36"/>
    <w:rsid w:val="00692C61"/>
    <w:rsid w:val="006930C4"/>
    <w:rsid w:val="006930D3"/>
    <w:rsid w:val="00693108"/>
    <w:rsid w:val="00693404"/>
    <w:rsid w:val="00693474"/>
    <w:rsid w:val="006937EE"/>
    <w:rsid w:val="006938B5"/>
    <w:rsid w:val="006939C0"/>
    <w:rsid w:val="00693E35"/>
    <w:rsid w:val="00694160"/>
    <w:rsid w:val="006945DE"/>
    <w:rsid w:val="0069492B"/>
    <w:rsid w:val="00694A01"/>
    <w:rsid w:val="00694DDB"/>
    <w:rsid w:val="00694E43"/>
    <w:rsid w:val="00694F37"/>
    <w:rsid w:val="00694F8E"/>
    <w:rsid w:val="00694FF6"/>
    <w:rsid w:val="00695087"/>
    <w:rsid w:val="0069530F"/>
    <w:rsid w:val="006955C9"/>
    <w:rsid w:val="006956CE"/>
    <w:rsid w:val="00695D69"/>
    <w:rsid w:val="00695EC3"/>
    <w:rsid w:val="00695EFE"/>
    <w:rsid w:val="006961E5"/>
    <w:rsid w:val="006963D2"/>
    <w:rsid w:val="006965CE"/>
    <w:rsid w:val="006966E5"/>
    <w:rsid w:val="0069685F"/>
    <w:rsid w:val="006968DA"/>
    <w:rsid w:val="00696905"/>
    <w:rsid w:val="00696AC9"/>
    <w:rsid w:val="00696D52"/>
    <w:rsid w:val="00696D9F"/>
    <w:rsid w:val="0069719E"/>
    <w:rsid w:val="0069728A"/>
    <w:rsid w:val="006974D9"/>
    <w:rsid w:val="006975EE"/>
    <w:rsid w:val="00697713"/>
    <w:rsid w:val="006979E5"/>
    <w:rsid w:val="00697A2B"/>
    <w:rsid w:val="00697A6C"/>
    <w:rsid w:val="00697BA2"/>
    <w:rsid w:val="006A0138"/>
    <w:rsid w:val="006A0161"/>
    <w:rsid w:val="006A0257"/>
    <w:rsid w:val="006A02D7"/>
    <w:rsid w:val="006A04A9"/>
    <w:rsid w:val="006A06A2"/>
    <w:rsid w:val="006A0A4E"/>
    <w:rsid w:val="006A0B8F"/>
    <w:rsid w:val="006A0C2C"/>
    <w:rsid w:val="006A0C6D"/>
    <w:rsid w:val="006A0E2C"/>
    <w:rsid w:val="006A129A"/>
    <w:rsid w:val="006A132B"/>
    <w:rsid w:val="006A13E1"/>
    <w:rsid w:val="006A18E2"/>
    <w:rsid w:val="006A1C26"/>
    <w:rsid w:val="006A2022"/>
    <w:rsid w:val="006A202D"/>
    <w:rsid w:val="006A2168"/>
    <w:rsid w:val="006A2837"/>
    <w:rsid w:val="006A2893"/>
    <w:rsid w:val="006A2897"/>
    <w:rsid w:val="006A2996"/>
    <w:rsid w:val="006A29FD"/>
    <w:rsid w:val="006A2B22"/>
    <w:rsid w:val="006A2BA8"/>
    <w:rsid w:val="006A2CE1"/>
    <w:rsid w:val="006A2D30"/>
    <w:rsid w:val="006A2EEC"/>
    <w:rsid w:val="006A3192"/>
    <w:rsid w:val="006A34C9"/>
    <w:rsid w:val="006A36D9"/>
    <w:rsid w:val="006A37D8"/>
    <w:rsid w:val="006A37F3"/>
    <w:rsid w:val="006A3997"/>
    <w:rsid w:val="006A3A1B"/>
    <w:rsid w:val="006A3CC5"/>
    <w:rsid w:val="006A425E"/>
    <w:rsid w:val="006A4330"/>
    <w:rsid w:val="006A4426"/>
    <w:rsid w:val="006A444B"/>
    <w:rsid w:val="006A4658"/>
    <w:rsid w:val="006A48D4"/>
    <w:rsid w:val="006A4ABE"/>
    <w:rsid w:val="006A4E71"/>
    <w:rsid w:val="006A4FB9"/>
    <w:rsid w:val="006A4FD5"/>
    <w:rsid w:val="006A5037"/>
    <w:rsid w:val="006A50EF"/>
    <w:rsid w:val="006A54C5"/>
    <w:rsid w:val="006A557D"/>
    <w:rsid w:val="006A5826"/>
    <w:rsid w:val="006A5914"/>
    <w:rsid w:val="006A5AA7"/>
    <w:rsid w:val="006A5C1A"/>
    <w:rsid w:val="006A5DB9"/>
    <w:rsid w:val="006A5FA4"/>
    <w:rsid w:val="006A6013"/>
    <w:rsid w:val="006A60E7"/>
    <w:rsid w:val="006A60FA"/>
    <w:rsid w:val="006A6313"/>
    <w:rsid w:val="006A660C"/>
    <w:rsid w:val="006A6851"/>
    <w:rsid w:val="006A6974"/>
    <w:rsid w:val="006A6AC7"/>
    <w:rsid w:val="006A6B6B"/>
    <w:rsid w:val="006A6BE8"/>
    <w:rsid w:val="006A6E12"/>
    <w:rsid w:val="006A6F5C"/>
    <w:rsid w:val="006A6FB1"/>
    <w:rsid w:val="006A7085"/>
    <w:rsid w:val="006A7253"/>
    <w:rsid w:val="006A7378"/>
    <w:rsid w:val="006A75FC"/>
    <w:rsid w:val="006A7B39"/>
    <w:rsid w:val="006A7E7B"/>
    <w:rsid w:val="006B00AE"/>
    <w:rsid w:val="006B0409"/>
    <w:rsid w:val="006B09F6"/>
    <w:rsid w:val="006B10DE"/>
    <w:rsid w:val="006B129E"/>
    <w:rsid w:val="006B12C2"/>
    <w:rsid w:val="006B186A"/>
    <w:rsid w:val="006B1C29"/>
    <w:rsid w:val="006B1CC0"/>
    <w:rsid w:val="006B1D61"/>
    <w:rsid w:val="006B25F8"/>
    <w:rsid w:val="006B2684"/>
    <w:rsid w:val="006B279D"/>
    <w:rsid w:val="006B27CC"/>
    <w:rsid w:val="006B29C5"/>
    <w:rsid w:val="006B29EE"/>
    <w:rsid w:val="006B2D93"/>
    <w:rsid w:val="006B2EFC"/>
    <w:rsid w:val="006B30B0"/>
    <w:rsid w:val="006B324A"/>
    <w:rsid w:val="006B33BA"/>
    <w:rsid w:val="006B365B"/>
    <w:rsid w:val="006B390F"/>
    <w:rsid w:val="006B3AEC"/>
    <w:rsid w:val="006B3B72"/>
    <w:rsid w:val="006B3D46"/>
    <w:rsid w:val="006B3F05"/>
    <w:rsid w:val="006B45EE"/>
    <w:rsid w:val="006B46AD"/>
    <w:rsid w:val="006B49F7"/>
    <w:rsid w:val="006B4CAF"/>
    <w:rsid w:val="006B4DA5"/>
    <w:rsid w:val="006B4ED3"/>
    <w:rsid w:val="006B4EE1"/>
    <w:rsid w:val="006B50BD"/>
    <w:rsid w:val="006B528D"/>
    <w:rsid w:val="006B5A34"/>
    <w:rsid w:val="006B5ADB"/>
    <w:rsid w:val="006B5B2A"/>
    <w:rsid w:val="006B5C23"/>
    <w:rsid w:val="006B5FF3"/>
    <w:rsid w:val="006B6472"/>
    <w:rsid w:val="006B6558"/>
    <w:rsid w:val="006B6566"/>
    <w:rsid w:val="006B6659"/>
    <w:rsid w:val="006B6665"/>
    <w:rsid w:val="006B6829"/>
    <w:rsid w:val="006B6C59"/>
    <w:rsid w:val="006B6C95"/>
    <w:rsid w:val="006B6DFA"/>
    <w:rsid w:val="006B6E9C"/>
    <w:rsid w:val="006B6F1A"/>
    <w:rsid w:val="006B70AF"/>
    <w:rsid w:val="006B713A"/>
    <w:rsid w:val="006B7170"/>
    <w:rsid w:val="006B75B6"/>
    <w:rsid w:val="006B797B"/>
    <w:rsid w:val="006B79BD"/>
    <w:rsid w:val="006B79FE"/>
    <w:rsid w:val="006B7A4E"/>
    <w:rsid w:val="006B7BBF"/>
    <w:rsid w:val="006B7CCC"/>
    <w:rsid w:val="006B7D1F"/>
    <w:rsid w:val="006B7E39"/>
    <w:rsid w:val="006B7F12"/>
    <w:rsid w:val="006B7F5F"/>
    <w:rsid w:val="006C044A"/>
    <w:rsid w:val="006C0688"/>
    <w:rsid w:val="006C0A5E"/>
    <w:rsid w:val="006C0AFC"/>
    <w:rsid w:val="006C0D63"/>
    <w:rsid w:val="006C0E3A"/>
    <w:rsid w:val="006C0F6B"/>
    <w:rsid w:val="006C0F71"/>
    <w:rsid w:val="006C0FE3"/>
    <w:rsid w:val="006C1103"/>
    <w:rsid w:val="006C11F6"/>
    <w:rsid w:val="006C1206"/>
    <w:rsid w:val="006C12B4"/>
    <w:rsid w:val="006C1426"/>
    <w:rsid w:val="006C1514"/>
    <w:rsid w:val="006C1539"/>
    <w:rsid w:val="006C1656"/>
    <w:rsid w:val="006C1A95"/>
    <w:rsid w:val="006C1ECE"/>
    <w:rsid w:val="006C205F"/>
    <w:rsid w:val="006C23B5"/>
    <w:rsid w:val="006C2450"/>
    <w:rsid w:val="006C264B"/>
    <w:rsid w:val="006C2836"/>
    <w:rsid w:val="006C289B"/>
    <w:rsid w:val="006C2D21"/>
    <w:rsid w:val="006C2E26"/>
    <w:rsid w:val="006C2E9F"/>
    <w:rsid w:val="006C3074"/>
    <w:rsid w:val="006C313A"/>
    <w:rsid w:val="006C32CF"/>
    <w:rsid w:val="006C3514"/>
    <w:rsid w:val="006C35C7"/>
    <w:rsid w:val="006C35EF"/>
    <w:rsid w:val="006C37A1"/>
    <w:rsid w:val="006C3AD8"/>
    <w:rsid w:val="006C3C86"/>
    <w:rsid w:val="006C3FBD"/>
    <w:rsid w:val="006C4212"/>
    <w:rsid w:val="006C42E1"/>
    <w:rsid w:val="006C478E"/>
    <w:rsid w:val="006C4AF2"/>
    <w:rsid w:val="006C4B01"/>
    <w:rsid w:val="006C4D8D"/>
    <w:rsid w:val="006C4F50"/>
    <w:rsid w:val="006C5360"/>
    <w:rsid w:val="006C54DB"/>
    <w:rsid w:val="006C55DA"/>
    <w:rsid w:val="006C56C4"/>
    <w:rsid w:val="006C57A5"/>
    <w:rsid w:val="006C5BAE"/>
    <w:rsid w:val="006C5CB6"/>
    <w:rsid w:val="006C5DC9"/>
    <w:rsid w:val="006C5F87"/>
    <w:rsid w:val="006C613C"/>
    <w:rsid w:val="006C651A"/>
    <w:rsid w:val="006C6919"/>
    <w:rsid w:val="006C6BA3"/>
    <w:rsid w:val="006C6CB7"/>
    <w:rsid w:val="006C6D1F"/>
    <w:rsid w:val="006C6D9E"/>
    <w:rsid w:val="006C6F24"/>
    <w:rsid w:val="006C73B4"/>
    <w:rsid w:val="006C7428"/>
    <w:rsid w:val="006C74A2"/>
    <w:rsid w:val="006C7A26"/>
    <w:rsid w:val="006C7B28"/>
    <w:rsid w:val="006C7CB7"/>
    <w:rsid w:val="006C7D33"/>
    <w:rsid w:val="006C7E7B"/>
    <w:rsid w:val="006D009B"/>
    <w:rsid w:val="006D01E7"/>
    <w:rsid w:val="006D0406"/>
    <w:rsid w:val="006D05DE"/>
    <w:rsid w:val="006D0665"/>
    <w:rsid w:val="006D079D"/>
    <w:rsid w:val="006D091F"/>
    <w:rsid w:val="006D09C5"/>
    <w:rsid w:val="006D0A6A"/>
    <w:rsid w:val="006D0B2D"/>
    <w:rsid w:val="006D0B77"/>
    <w:rsid w:val="006D0C86"/>
    <w:rsid w:val="006D0E0D"/>
    <w:rsid w:val="006D12FD"/>
    <w:rsid w:val="006D154B"/>
    <w:rsid w:val="006D15A0"/>
    <w:rsid w:val="006D1B87"/>
    <w:rsid w:val="006D1CE8"/>
    <w:rsid w:val="006D226F"/>
    <w:rsid w:val="006D228D"/>
    <w:rsid w:val="006D261A"/>
    <w:rsid w:val="006D264E"/>
    <w:rsid w:val="006D2895"/>
    <w:rsid w:val="006D2E3C"/>
    <w:rsid w:val="006D30E6"/>
    <w:rsid w:val="006D3238"/>
    <w:rsid w:val="006D3244"/>
    <w:rsid w:val="006D3258"/>
    <w:rsid w:val="006D3393"/>
    <w:rsid w:val="006D34CB"/>
    <w:rsid w:val="006D3748"/>
    <w:rsid w:val="006D377E"/>
    <w:rsid w:val="006D3D07"/>
    <w:rsid w:val="006D3E3F"/>
    <w:rsid w:val="006D43DD"/>
    <w:rsid w:val="006D4460"/>
    <w:rsid w:val="006D47E3"/>
    <w:rsid w:val="006D4855"/>
    <w:rsid w:val="006D485D"/>
    <w:rsid w:val="006D48FA"/>
    <w:rsid w:val="006D4935"/>
    <w:rsid w:val="006D49BD"/>
    <w:rsid w:val="006D4BC5"/>
    <w:rsid w:val="006D4D62"/>
    <w:rsid w:val="006D4D85"/>
    <w:rsid w:val="006D4E53"/>
    <w:rsid w:val="006D4EAE"/>
    <w:rsid w:val="006D4FEF"/>
    <w:rsid w:val="006D5049"/>
    <w:rsid w:val="006D5285"/>
    <w:rsid w:val="006D53C7"/>
    <w:rsid w:val="006D5472"/>
    <w:rsid w:val="006D5D5D"/>
    <w:rsid w:val="006D5E9A"/>
    <w:rsid w:val="006D5EC0"/>
    <w:rsid w:val="006D5F8A"/>
    <w:rsid w:val="006D5F97"/>
    <w:rsid w:val="006D61AB"/>
    <w:rsid w:val="006D62F9"/>
    <w:rsid w:val="006D6396"/>
    <w:rsid w:val="006D64E8"/>
    <w:rsid w:val="006D66C1"/>
    <w:rsid w:val="006D66DF"/>
    <w:rsid w:val="006D671C"/>
    <w:rsid w:val="006D68B6"/>
    <w:rsid w:val="006D6B1A"/>
    <w:rsid w:val="006D6FD8"/>
    <w:rsid w:val="006D7130"/>
    <w:rsid w:val="006D750D"/>
    <w:rsid w:val="006D759A"/>
    <w:rsid w:val="006D7ABB"/>
    <w:rsid w:val="006D7CD8"/>
    <w:rsid w:val="006D7CF4"/>
    <w:rsid w:val="006D7F93"/>
    <w:rsid w:val="006E013F"/>
    <w:rsid w:val="006E0369"/>
    <w:rsid w:val="006E0595"/>
    <w:rsid w:val="006E063F"/>
    <w:rsid w:val="006E09EA"/>
    <w:rsid w:val="006E1282"/>
    <w:rsid w:val="006E1335"/>
    <w:rsid w:val="006E1851"/>
    <w:rsid w:val="006E1A11"/>
    <w:rsid w:val="006E1B14"/>
    <w:rsid w:val="006E1C2F"/>
    <w:rsid w:val="006E1C8C"/>
    <w:rsid w:val="006E1E1A"/>
    <w:rsid w:val="006E1F23"/>
    <w:rsid w:val="006E2070"/>
    <w:rsid w:val="006E21DB"/>
    <w:rsid w:val="006E22BA"/>
    <w:rsid w:val="006E22F5"/>
    <w:rsid w:val="006E2379"/>
    <w:rsid w:val="006E2392"/>
    <w:rsid w:val="006E239E"/>
    <w:rsid w:val="006E26E4"/>
    <w:rsid w:val="006E2739"/>
    <w:rsid w:val="006E2780"/>
    <w:rsid w:val="006E28E4"/>
    <w:rsid w:val="006E2F22"/>
    <w:rsid w:val="006E30C6"/>
    <w:rsid w:val="006E30F2"/>
    <w:rsid w:val="006E3105"/>
    <w:rsid w:val="006E3263"/>
    <w:rsid w:val="006E347A"/>
    <w:rsid w:val="006E3536"/>
    <w:rsid w:val="006E3564"/>
    <w:rsid w:val="006E376C"/>
    <w:rsid w:val="006E396D"/>
    <w:rsid w:val="006E3D05"/>
    <w:rsid w:val="006E3E78"/>
    <w:rsid w:val="006E40CA"/>
    <w:rsid w:val="006E4190"/>
    <w:rsid w:val="006E4762"/>
    <w:rsid w:val="006E4855"/>
    <w:rsid w:val="006E497B"/>
    <w:rsid w:val="006E4BAF"/>
    <w:rsid w:val="006E4C65"/>
    <w:rsid w:val="006E4E8A"/>
    <w:rsid w:val="006E4EEA"/>
    <w:rsid w:val="006E5275"/>
    <w:rsid w:val="006E52DB"/>
    <w:rsid w:val="006E5831"/>
    <w:rsid w:val="006E5925"/>
    <w:rsid w:val="006E5BD7"/>
    <w:rsid w:val="006E5CC9"/>
    <w:rsid w:val="006E5F53"/>
    <w:rsid w:val="006E6307"/>
    <w:rsid w:val="006E63A8"/>
    <w:rsid w:val="006E6784"/>
    <w:rsid w:val="006E67A9"/>
    <w:rsid w:val="006E6807"/>
    <w:rsid w:val="006E6823"/>
    <w:rsid w:val="006E693F"/>
    <w:rsid w:val="006E6BC2"/>
    <w:rsid w:val="006E6C62"/>
    <w:rsid w:val="006E6E24"/>
    <w:rsid w:val="006E6E3E"/>
    <w:rsid w:val="006E6E59"/>
    <w:rsid w:val="006E6E75"/>
    <w:rsid w:val="006E6FEB"/>
    <w:rsid w:val="006E7102"/>
    <w:rsid w:val="006E7537"/>
    <w:rsid w:val="006E75FE"/>
    <w:rsid w:val="006E76E1"/>
    <w:rsid w:val="006E77D1"/>
    <w:rsid w:val="006E7A73"/>
    <w:rsid w:val="006E7BD3"/>
    <w:rsid w:val="006E7F37"/>
    <w:rsid w:val="006E7FF2"/>
    <w:rsid w:val="006F0043"/>
    <w:rsid w:val="006F0102"/>
    <w:rsid w:val="006F035B"/>
    <w:rsid w:val="006F058D"/>
    <w:rsid w:val="006F062C"/>
    <w:rsid w:val="006F06ED"/>
    <w:rsid w:val="006F07FD"/>
    <w:rsid w:val="006F0DB7"/>
    <w:rsid w:val="006F0E53"/>
    <w:rsid w:val="006F0EEE"/>
    <w:rsid w:val="006F1054"/>
    <w:rsid w:val="006F1221"/>
    <w:rsid w:val="006F12B7"/>
    <w:rsid w:val="006F1310"/>
    <w:rsid w:val="006F158D"/>
    <w:rsid w:val="006F1638"/>
    <w:rsid w:val="006F16DF"/>
    <w:rsid w:val="006F1A4B"/>
    <w:rsid w:val="006F1A78"/>
    <w:rsid w:val="006F1C6F"/>
    <w:rsid w:val="006F1C74"/>
    <w:rsid w:val="006F1CD0"/>
    <w:rsid w:val="006F1CF9"/>
    <w:rsid w:val="006F1D4E"/>
    <w:rsid w:val="006F1F42"/>
    <w:rsid w:val="006F1F96"/>
    <w:rsid w:val="006F208F"/>
    <w:rsid w:val="006F20CD"/>
    <w:rsid w:val="006F220C"/>
    <w:rsid w:val="006F2263"/>
    <w:rsid w:val="006F24A6"/>
    <w:rsid w:val="006F26CF"/>
    <w:rsid w:val="006F2925"/>
    <w:rsid w:val="006F2FE3"/>
    <w:rsid w:val="006F33FA"/>
    <w:rsid w:val="006F34CE"/>
    <w:rsid w:val="006F3A0E"/>
    <w:rsid w:val="006F3CF1"/>
    <w:rsid w:val="006F3F4F"/>
    <w:rsid w:val="006F4034"/>
    <w:rsid w:val="006F4324"/>
    <w:rsid w:val="006F44BB"/>
    <w:rsid w:val="006F4547"/>
    <w:rsid w:val="006F4699"/>
    <w:rsid w:val="006F4859"/>
    <w:rsid w:val="006F4B84"/>
    <w:rsid w:val="006F4C2C"/>
    <w:rsid w:val="006F4C57"/>
    <w:rsid w:val="006F5064"/>
    <w:rsid w:val="006F5360"/>
    <w:rsid w:val="006F5587"/>
    <w:rsid w:val="006F581C"/>
    <w:rsid w:val="006F58A0"/>
    <w:rsid w:val="006F5E8D"/>
    <w:rsid w:val="006F61B4"/>
    <w:rsid w:val="006F6316"/>
    <w:rsid w:val="006F6996"/>
    <w:rsid w:val="006F69D7"/>
    <w:rsid w:val="006F6A14"/>
    <w:rsid w:val="006F6FEE"/>
    <w:rsid w:val="006F7256"/>
    <w:rsid w:val="006F728F"/>
    <w:rsid w:val="006F7300"/>
    <w:rsid w:val="006F74C0"/>
    <w:rsid w:val="006F7B7A"/>
    <w:rsid w:val="006F7CDC"/>
    <w:rsid w:val="006F7D42"/>
    <w:rsid w:val="006F7D7C"/>
    <w:rsid w:val="007002DB"/>
    <w:rsid w:val="00700376"/>
    <w:rsid w:val="00700414"/>
    <w:rsid w:val="007004B2"/>
    <w:rsid w:val="007005BB"/>
    <w:rsid w:val="00700A0A"/>
    <w:rsid w:val="00700DA6"/>
    <w:rsid w:val="00701050"/>
    <w:rsid w:val="00701547"/>
    <w:rsid w:val="0070180C"/>
    <w:rsid w:val="007018AE"/>
    <w:rsid w:val="0070199D"/>
    <w:rsid w:val="00701C35"/>
    <w:rsid w:val="007025BA"/>
    <w:rsid w:val="0070270D"/>
    <w:rsid w:val="007028BE"/>
    <w:rsid w:val="00702B4D"/>
    <w:rsid w:val="00702EBF"/>
    <w:rsid w:val="0070306E"/>
    <w:rsid w:val="0070323F"/>
    <w:rsid w:val="0070339F"/>
    <w:rsid w:val="00703401"/>
    <w:rsid w:val="00703409"/>
    <w:rsid w:val="00703421"/>
    <w:rsid w:val="00703ACE"/>
    <w:rsid w:val="00703BC9"/>
    <w:rsid w:val="00703DBE"/>
    <w:rsid w:val="007040CC"/>
    <w:rsid w:val="007041D8"/>
    <w:rsid w:val="0070433E"/>
    <w:rsid w:val="0070474B"/>
    <w:rsid w:val="00704D46"/>
    <w:rsid w:val="00704E9C"/>
    <w:rsid w:val="00704F33"/>
    <w:rsid w:val="00704F92"/>
    <w:rsid w:val="007053E3"/>
    <w:rsid w:val="0070545F"/>
    <w:rsid w:val="00705624"/>
    <w:rsid w:val="007056DB"/>
    <w:rsid w:val="00705AE5"/>
    <w:rsid w:val="00705AE6"/>
    <w:rsid w:val="00705CE1"/>
    <w:rsid w:val="00705DA1"/>
    <w:rsid w:val="007062E5"/>
    <w:rsid w:val="00706647"/>
    <w:rsid w:val="0070670C"/>
    <w:rsid w:val="00706806"/>
    <w:rsid w:val="00706877"/>
    <w:rsid w:val="007068D3"/>
    <w:rsid w:val="00706B3D"/>
    <w:rsid w:val="00706C55"/>
    <w:rsid w:val="00706C83"/>
    <w:rsid w:val="00706D9A"/>
    <w:rsid w:val="00706F5E"/>
    <w:rsid w:val="00707211"/>
    <w:rsid w:val="00707611"/>
    <w:rsid w:val="007076CD"/>
    <w:rsid w:val="007077C1"/>
    <w:rsid w:val="0070780B"/>
    <w:rsid w:val="00707953"/>
    <w:rsid w:val="00707D9D"/>
    <w:rsid w:val="00707EF0"/>
    <w:rsid w:val="00710629"/>
    <w:rsid w:val="00710721"/>
    <w:rsid w:val="007108CD"/>
    <w:rsid w:val="007109F8"/>
    <w:rsid w:val="00710EAB"/>
    <w:rsid w:val="00710FB4"/>
    <w:rsid w:val="00711147"/>
    <w:rsid w:val="00711335"/>
    <w:rsid w:val="00711852"/>
    <w:rsid w:val="0071195A"/>
    <w:rsid w:val="00711AFE"/>
    <w:rsid w:val="00711C2E"/>
    <w:rsid w:val="00711C90"/>
    <w:rsid w:val="00711E5D"/>
    <w:rsid w:val="00711F7A"/>
    <w:rsid w:val="00712130"/>
    <w:rsid w:val="00712261"/>
    <w:rsid w:val="007122FE"/>
    <w:rsid w:val="007128C1"/>
    <w:rsid w:val="00712954"/>
    <w:rsid w:val="00712C48"/>
    <w:rsid w:val="00712F2F"/>
    <w:rsid w:val="00713649"/>
    <w:rsid w:val="00713790"/>
    <w:rsid w:val="0071387F"/>
    <w:rsid w:val="00713B54"/>
    <w:rsid w:val="0071402F"/>
    <w:rsid w:val="00714098"/>
    <w:rsid w:val="007142DB"/>
    <w:rsid w:val="00714A06"/>
    <w:rsid w:val="00714A4C"/>
    <w:rsid w:val="00714BCE"/>
    <w:rsid w:val="00714DC3"/>
    <w:rsid w:val="00714E67"/>
    <w:rsid w:val="00714EAF"/>
    <w:rsid w:val="0071508D"/>
    <w:rsid w:val="0071547E"/>
    <w:rsid w:val="00715661"/>
    <w:rsid w:val="0071566D"/>
    <w:rsid w:val="007156EC"/>
    <w:rsid w:val="007156FE"/>
    <w:rsid w:val="007158F5"/>
    <w:rsid w:val="007159C1"/>
    <w:rsid w:val="00715A1C"/>
    <w:rsid w:val="00715D76"/>
    <w:rsid w:val="00715DC2"/>
    <w:rsid w:val="00715F3C"/>
    <w:rsid w:val="0071657C"/>
    <w:rsid w:val="00716C0A"/>
    <w:rsid w:val="00716C64"/>
    <w:rsid w:val="00717200"/>
    <w:rsid w:val="00717339"/>
    <w:rsid w:val="0071743A"/>
    <w:rsid w:val="007175BB"/>
    <w:rsid w:val="0071764C"/>
    <w:rsid w:val="00717668"/>
    <w:rsid w:val="00717960"/>
    <w:rsid w:val="00717CEC"/>
    <w:rsid w:val="00717F69"/>
    <w:rsid w:val="007200D9"/>
    <w:rsid w:val="0072031F"/>
    <w:rsid w:val="00720476"/>
    <w:rsid w:val="00720525"/>
    <w:rsid w:val="00720635"/>
    <w:rsid w:val="00720B62"/>
    <w:rsid w:val="00720E82"/>
    <w:rsid w:val="00720F10"/>
    <w:rsid w:val="0072104E"/>
    <w:rsid w:val="007210FC"/>
    <w:rsid w:val="00721220"/>
    <w:rsid w:val="0072140E"/>
    <w:rsid w:val="007214E9"/>
    <w:rsid w:val="0072151E"/>
    <w:rsid w:val="007215D7"/>
    <w:rsid w:val="0072176F"/>
    <w:rsid w:val="00721776"/>
    <w:rsid w:val="00721802"/>
    <w:rsid w:val="00721889"/>
    <w:rsid w:val="00721938"/>
    <w:rsid w:val="007219EF"/>
    <w:rsid w:val="00721AA4"/>
    <w:rsid w:val="00721F3F"/>
    <w:rsid w:val="00722182"/>
    <w:rsid w:val="0072251B"/>
    <w:rsid w:val="007225BC"/>
    <w:rsid w:val="007227F5"/>
    <w:rsid w:val="0072298C"/>
    <w:rsid w:val="007229DC"/>
    <w:rsid w:val="00722EC8"/>
    <w:rsid w:val="007230AD"/>
    <w:rsid w:val="00723218"/>
    <w:rsid w:val="00723352"/>
    <w:rsid w:val="00723512"/>
    <w:rsid w:val="007235D9"/>
    <w:rsid w:val="00723716"/>
    <w:rsid w:val="00723888"/>
    <w:rsid w:val="007238A5"/>
    <w:rsid w:val="00723AAC"/>
    <w:rsid w:val="00723E4C"/>
    <w:rsid w:val="00723EC7"/>
    <w:rsid w:val="00723EF7"/>
    <w:rsid w:val="00723F76"/>
    <w:rsid w:val="0072446E"/>
    <w:rsid w:val="007245B1"/>
    <w:rsid w:val="007245C2"/>
    <w:rsid w:val="00724CB0"/>
    <w:rsid w:val="00724DEA"/>
    <w:rsid w:val="00725077"/>
    <w:rsid w:val="0072523A"/>
    <w:rsid w:val="00725385"/>
    <w:rsid w:val="0072541D"/>
    <w:rsid w:val="0072544C"/>
    <w:rsid w:val="007254FE"/>
    <w:rsid w:val="00725647"/>
    <w:rsid w:val="007256CF"/>
    <w:rsid w:val="00725842"/>
    <w:rsid w:val="00725B3F"/>
    <w:rsid w:val="00726153"/>
    <w:rsid w:val="00726280"/>
    <w:rsid w:val="0072628C"/>
    <w:rsid w:val="0072682A"/>
    <w:rsid w:val="00726856"/>
    <w:rsid w:val="00726C49"/>
    <w:rsid w:val="0072728E"/>
    <w:rsid w:val="007274BD"/>
    <w:rsid w:val="007274E4"/>
    <w:rsid w:val="00727BB5"/>
    <w:rsid w:val="00727C84"/>
    <w:rsid w:val="00727EDC"/>
    <w:rsid w:val="00730573"/>
    <w:rsid w:val="00730994"/>
    <w:rsid w:val="00730A33"/>
    <w:rsid w:val="00730BF6"/>
    <w:rsid w:val="00730C23"/>
    <w:rsid w:val="00730E1D"/>
    <w:rsid w:val="00730ECD"/>
    <w:rsid w:val="00731142"/>
    <w:rsid w:val="00731678"/>
    <w:rsid w:val="00731B29"/>
    <w:rsid w:val="00731D96"/>
    <w:rsid w:val="00732040"/>
    <w:rsid w:val="007320B9"/>
    <w:rsid w:val="007321C3"/>
    <w:rsid w:val="00732568"/>
    <w:rsid w:val="007325DC"/>
    <w:rsid w:val="0073260C"/>
    <w:rsid w:val="00732648"/>
    <w:rsid w:val="007326EE"/>
    <w:rsid w:val="00732725"/>
    <w:rsid w:val="00732CA7"/>
    <w:rsid w:val="00732E51"/>
    <w:rsid w:val="00732F10"/>
    <w:rsid w:val="00732FF5"/>
    <w:rsid w:val="007330CB"/>
    <w:rsid w:val="00733223"/>
    <w:rsid w:val="00733592"/>
    <w:rsid w:val="00733789"/>
    <w:rsid w:val="00733A17"/>
    <w:rsid w:val="00733A53"/>
    <w:rsid w:val="00733F13"/>
    <w:rsid w:val="0073450B"/>
    <w:rsid w:val="00734853"/>
    <w:rsid w:val="00734920"/>
    <w:rsid w:val="00734A2F"/>
    <w:rsid w:val="00734A92"/>
    <w:rsid w:val="00734B07"/>
    <w:rsid w:val="00734DD8"/>
    <w:rsid w:val="007351A7"/>
    <w:rsid w:val="00735802"/>
    <w:rsid w:val="00735A45"/>
    <w:rsid w:val="00735BBD"/>
    <w:rsid w:val="00735C3F"/>
    <w:rsid w:val="00735D8A"/>
    <w:rsid w:val="00736099"/>
    <w:rsid w:val="007360E1"/>
    <w:rsid w:val="00736350"/>
    <w:rsid w:val="007364E0"/>
    <w:rsid w:val="00736815"/>
    <w:rsid w:val="007368F4"/>
    <w:rsid w:val="00736AAA"/>
    <w:rsid w:val="00736B69"/>
    <w:rsid w:val="00736BC8"/>
    <w:rsid w:val="00737136"/>
    <w:rsid w:val="007373B1"/>
    <w:rsid w:val="00737A0B"/>
    <w:rsid w:val="00737AA8"/>
    <w:rsid w:val="00737AD2"/>
    <w:rsid w:val="00737AEC"/>
    <w:rsid w:val="00737B69"/>
    <w:rsid w:val="00737C65"/>
    <w:rsid w:val="00737CDF"/>
    <w:rsid w:val="00740027"/>
    <w:rsid w:val="0074028A"/>
    <w:rsid w:val="007406F1"/>
    <w:rsid w:val="0074079B"/>
    <w:rsid w:val="00740975"/>
    <w:rsid w:val="007409BC"/>
    <w:rsid w:val="00740DFB"/>
    <w:rsid w:val="0074114A"/>
    <w:rsid w:val="0074129D"/>
    <w:rsid w:val="007415FF"/>
    <w:rsid w:val="007417B2"/>
    <w:rsid w:val="0074183E"/>
    <w:rsid w:val="00741B0F"/>
    <w:rsid w:val="00741D1B"/>
    <w:rsid w:val="00741FB5"/>
    <w:rsid w:val="00742042"/>
    <w:rsid w:val="00742112"/>
    <w:rsid w:val="0074224D"/>
    <w:rsid w:val="007422D4"/>
    <w:rsid w:val="007423A7"/>
    <w:rsid w:val="007423DE"/>
    <w:rsid w:val="00742436"/>
    <w:rsid w:val="007426E2"/>
    <w:rsid w:val="007427B5"/>
    <w:rsid w:val="00742897"/>
    <w:rsid w:val="00742E76"/>
    <w:rsid w:val="00742F85"/>
    <w:rsid w:val="00743235"/>
    <w:rsid w:val="00743505"/>
    <w:rsid w:val="007435EB"/>
    <w:rsid w:val="00743684"/>
    <w:rsid w:val="00743753"/>
    <w:rsid w:val="0074394E"/>
    <w:rsid w:val="00743A42"/>
    <w:rsid w:val="00743DF8"/>
    <w:rsid w:val="00743F78"/>
    <w:rsid w:val="007440A9"/>
    <w:rsid w:val="00744272"/>
    <w:rsid w:val="00744553"/>
    <w:rsid w:val="00744709"/>
    <w:rsid w:val="00744810"/>
    <w:rsid w:val="00744AA8"/>
    <w:rsid w:val="00744C28"/>
    <w:rsid w:val="007451AF"/>
    <w:rsid w:val="007454F5"/>
    <w:rsid w:val="00745753"/>
    <w:rsid w:val="00745777"/>
    <w:rsid w:val="00745C14"/>
    <w:rsid w:val="00745E73"/>
    <w:rsid w:val="007463B8"/>
    <w:rsid w:val="00746404"/>
    <w:rsid w:val="0074643B"/>
    <w:rsid w:val="0074695D"/>
    <w:rsid w:val="00746A37"/>
    <w:rsid w:val="00746A44"/>
    <w:rsid w:val="00746B82"/>
    <w:rsid w:val="007471D0"/>
    <w:rsid w:val="00747484"/>
    <w:rsid w:val="0074751C"/>
    <w:rsid w:val="007475F7"/>
    <w:rsid w:val="00747651"/>
    <w:rsid w:val="007479FE"/>
    <w:rsid w:val="00747ACE"/>
    <w:rsid w:val="00747D4F"/>
    <w:rsid w:val="00747E7B"/>
    <w:rsid w:val="0075056A"/>
    <w:rsid w:val="007505FA"/>
    <w:rsid w:val="00750850"/>
    <w:rsid w:val="0075085C"/>
    <w:rsid w:val="00750A83"/>
    <w:rsid w:val="00751035"/>
    <w:rsid w:val="007510FA"/>
    <w:rsid w:val="0075113B"/>
    <w:rsid w:val="00751208"/>
    <w:rsid w:val="00751439"/>
    <w:rsid w:val="0075145F"/>
    <w:rsid w:val="007515E1"/>
    <w:rsid w:val="00751785"/>
    <w:rsid w:val="007517E5"/>
    <w:rsid w:val="00751915"/>
    <w:rsid w:val="00751B1E"/>
    <w:rsid w:val="00751C8C"/>
    <w:rsid w:val="00751E04"/>
    <w:rsid w:val="0075200C"/>
    <w:rsid w:val="007520E5"/>
    <w:rsid w:val="00752603"/>
    <w:rsid w:val="0075268E"/>
    <w:rsid w:val="0075294E"/>
    <w:rsid w:val="007529AB"/>
    <w:rsid w:val="00752A7E"/>
    <w:rsid w:val="00752A95"/>
    <w:rsid w:val="00752B0E"/>
    <w:rsid w:val="00752E79"/>
    <w:rsid w:val="007531EA"/>
    <w:rsid w:val="0075360D"/>
    <w:rsid w:val="00753BE2"/>
    <w:rsid w:val="007542B6"/>
    <w:rsid w:val="00754335"/>
    <w:rsid w:val="00754543"/>
    <w:rsid w:val="00754583"/>
    <w:rsid w:val="007545E2"/>
    <w:rsid w:val="0075468A"/>
    <w:rsid w:val="00754C7B"/>
    <w:rsid w:val="00754E7C"/>
    <w:rsid w:val="00754EAC"/>
    <w:rsid w:val="00754F67"/>
    <w:rsid w:val="00754F9F"/>
    <w:rsid w:val="007551E8"/>
    <w:rsid w:val="00755237"/>
    <w:rsid w:val="007553B3"/>
    <w:rsid w:val="00755B53"/>
    <w:rsid w:val="00755C19"/>
    <w:rsid w:val="00755C83"/>
    <w:rsid w:val="00755FFB"/>
    <w:rsid w:val="007561E9"/>
    <w:rsid w:val="007561EB"/>
    <w:rsid w:val="00756432"/>
    <w:rsid w:val="00756464"/>
    <w:rsid w:val="0075658A"/>
    <w:rsid w:val="00756703"/>
    <w:rsid w:val="007568AD"/>
    <w:rsid w:val="00756B51"/>
    <w:rsid w:val="00756BCC"/>
    <w:rsid w:val="00756C80"/>
    <w:rsid w:val="007571FD"/>
    <w:rsid w:val="0075720B"/>
    <w:rsid w:val="00757271"/>
    <w:rsid w:val="007578D1"/>
    <w:rsid w:val="00757A72"/>
    <w:rsid w:val="00757A80"/>
    <w:rsid w:val="00757F42"/>
    <w:rsid w:val="007609E9"/>
    <w:rsid w:val="007609F0"/>
    <w:rsid w:val="00760E90"/>
    <w:rsid w:val="00760EBE"/>
    <w:rsid w:val="00760F61"/>
    <w:rsid w:val="00761256"/>
    <w:rsid w:val="007612A5"/>
    <w:rsid w:val="007614B9"/>
    <w:rsid w:val="00761790"/>
    <w:rsid w:val="00761973"/>
    <w:rsid w:val="00761B83"/>
    <w:rsid w:val="00761E14"/>
    <w:rsid w:val="00761E81"/>
    <w:rsid w:val="00761F03"/>
    <w:rsid w:val="00762156"/>
    <w:rsid w:val="007622B4"/>
    <w:rsid w:val="00762342"/>
    <w:rsid w:val="0076252E"/>
    <w:rsid w:val="0076278B"/>
    <w:rsid w:val="00762B12"/>
    <w:rsid w:val="00762BE1"/>
    <w:rsid w:val="00762C0D"/>
    <w:rsid w:val="00762C79"/>
    <w:rsid w:val="00762D0D"/>
    <w:rsid w:val="00762D53"/>
    <w:rsid w:val="00762E93"/>
    <w:rsid w:val="00763175"/>
    <w:rsid w:val="007631E9"/>
    <w:rsid w:val="007633F4"/>
    <w:rsid w:val="00763E94"/>
    <w:rsid w:val="007641AF"/>
    <w:rsid w:val="007642DF"/>
    <w:rsid w:val="0076434C"/>
    <w:rsid w:val="00764440"/>
    <w:rsid w:val="0076491B"/>
    <w:rsid w:val="00764B15"/>
    <w:rsid w:val="00764CDF"/>
    <w:rsid w:val="00764EA4"/>
    <w:rsid w:val="00764F66"/>
    <w:rsid w:val="00765052"/>
    <w:rsid w:val="007652A6"/>
    <w:rsid w:val="0076546A"/>
    <w:rsid w:val="007656A1"/>
    <w:rsid w:val="00765848"/>
    <w:rsid w:val="007658BD"/>
    <w:rsid w:val="00765B68"/>
    <w:rsid w:val="00765C6B"/>
    <w:rsid w:val="00765C77"/>
    <w:rsid w:val="00765DB0"/>
    <w:rsid w:val="00765E2F"/>
    <w:rsid w:val="007663DB"/>
    <w:rsid w:val="00766821"/>
    <w:rsid w:val="00766C07"/>
    <w:rsid w:val="00766C1B"/>
    <w:rsid w:val="00766EDC"/>
    <w:rsid w:val="00766EF4"/>
    <w:rsid w:val="00767044"/>
    <w:rsid w:val="00767055"/>
    <w:rsid w:val="00767161"/>
    <w:rsid w:val="00767493"/>
    <w:rsid w:val="00767B6D"/>
    <w:rsid w:val="00767D43"/>
    <w:rsid w:val="00767F19"/>
    <w:rsid w:val="00767F7E"/>
    <w:rsid w:val="00767F9E"/>
    <w:rsid w:val="00770161"/>
    <w:rsid w:val="0077033E"/>
    <w:rsid w:val="007705C8"/>
    <w:rsid w:val="00770783"/>
    <w:rsid w:val="0077085A"/>
    <w:rsid w:val="007708A0"/>
    <w:rsid w:val="00770A8A"/>
    <w:rsid w:val="00770B60"/>
    <w:rsid w:val="00771122"/>
    <w:rsid w:val="00771536"/>
    <w:rsid w:val="00771628"/>
    <w:rsid w:val="00771BC3"/>
    <w:rsid w:val="00771DBB"/>
    <w:rsid w:val="00771DE3"/>
    <w:rsid w:val="00771E0A"/>
    <w:rsid w:val="0077239B"/>
    <w:rsid w:val="00772432"/>
    <w:rsid w:val="007726D6"/>
    <w:rsid w:val="0077271E"/>
    <w:rsid w:val="00772A9D"/>
    <w:rsid w:val="00772CEF"/>
    <w:rsid w:val="00772E23"/>
    <w:rsid w:val="00772E2E"/>
    <w:rsid w:val="00772F9F"/>
    <w:rsid w:val="0077311D"/>
    <w:rsid w:val="0077326D"/>
    <w:rsid w:val="00773446"/>
    <w:rsid w:val="00773A6E"/>
    <w:rsid w:val="00773C00"/>
    <w:rsid w:val="00773E31"/>
    <w:rsid w:val="00773EF5"/>
    <w:rsid w:val="00773FA5"/>
    <w:rsid w:val="00774218"/>
    <w:rsid w:val="00774394"/>
    <w:rsid w:val="0077458F"/>
    <w:rsid w:val="007747B3"/>
    <w:rsid w:val="00774862"/>
    <w:rsid w:val="00774A61"/>
    <w:rsid w:val="00774B28"/>
    <w:rsid w:val="00774CAE"/>
    <w:rsid w:val="00774EC8"/>
    <w:rsid w:val="00774F60"/>
    <w:rsid w:val="00774FB3"/>
    <w:rsid w:val="007755A3"/>
    <w:rsid w:val="00775771"/>
    <w:rsid w:val="00775C63"/>
    <w:rsid w:val="00775D38"/>
    <w:rsid w:val="00775EAA"/>
    <w:rsid w:val="0077650C"/>
    <w:rsid w:val="00776527"/>
    <w:rsid w:val="0077693E"/>
    <w:rsid w:val="00776AFF"/>
    <w:rsid w:val="00776B03"/>
    <w:rsid w:val="00776D71"/>
    <w:rsid w:val="00776F77"/>
    <w:rsid w:val="0077704E"/>
    <w:rsid w:val="00777235"/>
    <w:rsid w:val="0077771C"/>
    <w:rsid w:val="007779F4"/>
    <w:rsid w:val="00777A96"/>
    <w:rsid w:val="00777C1C"/>
    <w:rsid w:val="00777E73"/>
    <w:rsid w:val="007800D1"/>
    <w:rsid w:val="007800F7"/>
    <w:rsid w:val="00780101"/>
    <w:rsid w:val="00780120"/>
    <w:rsid w:val="0078017D"/>
    <w:rsid w:val="0078033C"/>
    <w:rsid w:val="007803FD"/>
    <w:rsid w:val="0078051B"/>
    <w:rsid w:val="00780614"/>
    <w:rsid w:val="00780822"/>
    <w:rsid w:val="007809F7"/>
    <w:rsid w:val="00780BCE"/>
    <w:rsid w:val="00780C5B"/>
    <w:rsid w:val="00780D5A"/>
    <w:rsid w:val="00780D94"/>
    <w:rsid w:val="00780F65"/>
    <w:rsid w:val="00781069"/>
    <w:rsid w:val="0078142C"/>
    <w:rsid w:val="00781590"/>
    <w:rsid w:val="007815D6"/>
    <w:rsid w:val="00781B74"/>
    <w:rsid w:val="00781D7C"/>
    <w:rsid w:val="00781F41"/>
    <w:rsid w:val="00782195"/>
    <w:rsid w:val="00782356"/>
    <w:rsid w:val="007824D9"/>
    <w:rsid w:val="007824F0"/>
    <w:rsid w:val="00782662"/>
    <w:rsid w:val="007826F5"/>
    <w:rsid w:val="007828C4"/>
    <w:rsid w:val="0078290C"/>
    <w:rsid w:val="00782A10"/>
    <w:rsid w:val="00782B04"/>
    <w:rsid w:val="00782BF8"/>
    <w:rsid w:val="00782CE8"/>
    <w:rsid w:val="00782F30"/>
    <w:rsid w:val="007831A4"/>
    <w:rsid w:val="00783507"/>
    <w:rsid w:val="0078350F"/>
    <w:rsid w:val="007838AD"/>
    <w:rsid w:val="00783B45"/>
    <w:rsid w:val="00783DEA"/>
    <w:rsid w:val="00784256"/>
    <w:rsid w:val="007844A2"/>
    <w:rsid w:val="00784D0E"/>
    <w:rsid w:val="00784D70"/>
    <w:rsid w:val="00785240"/>
    <w:rsid w:val="007852F5"/>
    <w:rsid w:val="00785421"/>
    <w:rsid w:val="007854C1"/>
    <w:rsid w:val="007855EA"/>
    <w:rsid w:val="00785643"/>
    <w:rsid w:val="00785C03"/>
    <w:rsid w:val="00785C81"/>
    <w:rsid w:val="007862E8"/>
    <w:rsid w:val="0078673C"/>
    <w:rsid w:val="007869F7"/>
    <w:rsid w:val="00786F6F"/>
    <w:rsid w:val="007870AC"/>
    <w:rsid w:val="0078738B"/>
    <w:rsid w:val="007876E0"/>
    <w:rsid w:val="00787B16"/>
    <w:rsid w:val="00787D16"/>
    <w:rsid w:val="00787DF1"/>
    <w:rsid w:val="00790280"/>
    <w:rsid w:val="0079028F"/>
    <w:rsid w:val="007906D9"/>
    <w:rsid w:val="0079074B"/>
    <w:rsid w:val="0079092A"/>
    <w:rsid w:val="0079097A"/>
    <w:rsid w:val="00790BEE"/>
    <w:rsid w:val="00790DC4"/>
    <w:rsid w:val="00790E41"/>
    <w:rsid w:val="00790E47"/>
    <w:rsid w:val="00790FA6"/>
    <w:rsid w:val="00790FFD"/>
    <w:rsid w:val="007910E4"/>
    <w:rsid w:val="00791300"/>
    <w:rsid w:val="007917CD"/>
    <w:rsid w:val="0079187F"/>
    <w:rsid w:val="00791B35"/>
    <w:rsid w:val="00792019"/>
    <w:rsid w:val="0079209F"/>
    <w:rsid w:val="007923F9"/>
    <w:rsid w:val="00792485"/>
    <w:rsid w:val="007926B4"/>
    <w:rsid w:val="00792AC0"/>
    <w:rsid w:val="00792C1C"/>
    <w:rsid w:val="0079318A"/>
    <w:rsid w:val="00793195"/>
    <w:rsid w:val="00793490"/>
    <w:rsid w:val="0079372A"/>
    <w:rsid w:val="00793777"/>
    <w:rsid w:val="007937F5"/>
    <w:rsid w:val="00793AA2"/>
    <w:rsid w:val="00793C4A"/>
    <w:rsid w:val="00793F15"/>
    <w:rsid w:val="00793F25"/>
    <w:rsid w:val="00794074"/>
    <w:rsid w:val="007942AD"/>
    <w:rsid w:val="007943FC"/>
    <w:rsid w:val="00794529"/>
    <w:rsid w:val="007946FB"/>
    <w:rsid w:val="007948D0"/>
    <w:rsid w:val="00794BA8"/>
    <w:rsid w:val="00794CE2"/>
    <w:rsid w:val="00794DD2"/>
    <w:rsid w:val="007951F9"/>
    <w:rsid w:val="007955B0"/>
    <w:rsid w:val="007956E4"/>
    <w:rsid w:val="0079598A"/>
    <w:rsid w:val="00795A5F"/>
    <w:rsid w:val="00795BAE"/>
    <w:rsid w:val="00795E20"/>
    <w:rsid w:val="00795E49"/>
    <w:rsid w:val="00795F2B"/>
    <w:rsid w:val="00795F89"/>
    <w:rsid w:val="0079619B"/>
    <w:rsid w:val="00796312"/>
    <w:rsid w:val="007963D2"/>
    <w:rsid w:val="0079641A"/>
    <w:rsid w:val="0079646F"/>
    <w:rsid w:val="007964DF"/>
    <w:rsid w:val="00796BD5"/>
    <w:rsid w:val="00796BF6"/>
    <w:rsid w:val="00796CF1"/>
    <w:rsid w:val="00796DA5"/>
    <w:rsid w:val="00796E38"/>
    <w:rsid w:val="007974A8"/>
    <w:rsid w:val="00797894"/>
    <w:rsid w:val="00797AF0"/>
    <w:rsid w:val="00797B65"/>
    <w:rsid w:val="00797B81"/>
    <w:rsid w:val="00797D7C"/>
    <w:rsid w:val="00797F17"/>
    <w:rsid w:val="007A0046"/>
    <w:rsid w:val="007A05C2"/>
    <w:rsid w:val="007A077E"/>
    <w:rsid w:val="007A086F"/>
    <w:rsid w:val="007A0C38"/>
    <w:rsid w:val="007A0F26"/>
    <w:rsid w:val="007A1308"/>
    <w:rsid w:val="007A13DC"/>
    <w:rsid w:val="007A1687"/>
    <w:rsid w:val="007A1841"/>
    <w:rsid w:val="007A1A34"/>
    <w:rsid w:val="007A1BF0"/>
    <w:rsid w:val="007A1EDD"/>
    <w:rsid w:val="007A21F7"/>
    <w:rsid w:val="007A2529"/>
    <w:rsid w:val="007A28A1"/>
    <w:rsid w:val="007A2AEF"/>
    <w:rsid w:val="007A2B95"/>
    <w:rsid w:val="007A2BB1"/>
    <w:rsid w:val="007A2CB8"/>
    <w:rsid w:val="007A2E8D"/>
    <w:rsid w:val="007A3191"/>
    <w:rsid w:val="007A3194"/>
    <w:rsid w:val="007A3224"/>
    <w:rsid w:val="007A3299"/>
    <w:rsid w:val="007A3342"/>
    <w:rsid w:val="007A3CA8"/>
    <w:rsid w:val="007A3CE7"/>
    <w:rsid w:val="007A3E77"/>
    <w:rsid w:val="007A3F1C"/>
    <w:rsid w:val="007A40E3"/>
    <w:rsid w:val="007A45F4"/>
    <w:rsid w:val="007A46FE"/>
    <w:rsid w:val="007A4A4E"/>
    <w:rsid w:val="007A4A66"/>
    <w:rsid w:val="007A51B6"/>
    <w:rsid w:val="007A5293"/>
    <w:rsid w:val="007A5298"/>
    <w:rsid w:val="007A550F"/>
    <w:rsid w:val="007A5823"/>
    <w:rsid w:val="007A59FB"/>
    <w:rsid w:val="007A5A23"/>
    <w:rsid w:val="007A5ACD"/>
    <w:rsid w:val="007A5AF0"/>
    <w:rsid w:val="007A5CEC"/>
    <w:rsid w:val="007A5D82"/>
    <w:rsid w:val="007A5D85"/>
    <w:rsid w:val="007A5E0A"/>
    <w:rsid w:val="007A6038"/>
    <w:rsid w:val="007A606A"/>
    <w:rsid w:val="007A6085"/>
    <w:rsid w:val="007A6195"/>
    <w:rsid w:val="007A64CB"/>
    <w:rsid w:val="007A6657"/>
    <w:rsid w:val="007A67D1"/>
    <w:rsid w:val="007A6886"/>
    <w:rsid w:val="007A6979"/>
    <w:rsid w:val="007A6AA6"/>
    <w:rsid w:val="007A6AAC"/>
    <w:rsid w:val="007A6B62"/>
    <w:rsid w:val="007A6BE4"/>
    <w:rsid w:val="007A6E0B"/>
    <w:rsid w:val="007A6E49"/>
    <w:rsid w:val="007A6F8C"/>
    <w:rsid w:val="007A7204"/>
    <w:rsid w:val="007A75B2"/>
    <w:rsid w:val="007A761C"/>
    <w:rsid w:val="007A77F2"/>
    <w:rsid w:val="007A79A6"/>
    <w:rsid w:val="007A7A33"/>
    <w:rsid w:val="007A7BD7"/>
    <w:rsid w:val="007A7D14"/>
    <w:rsid w:val="007A7EB1"/>
    <w:rsid w:val="007B0329"/>
    <w:rsid w:val="007B0424"/>
    <w:rsid w:val="007B0861"/>
    <w:rsid w:val="007B0969"/>
    <w:rsid w:val="007B0B87"/>
    <w:rsid w:val="007B0CB5"/>
    <w:rsid w:val="007B109C"/>
    <w:rsid w:val="007B10AC"/>
    <w:rsid w:val="007B113D"/>
    <w:rsid w:val="007B1305"/>
    <w:rsid w:val="007B1350"/>
    <w:rsid w:val="007B13F7"/>
    <w:rsid w:val="007B1939"/>
    <w:rsid w:val="007B198D"/>
    <w:rsid w:val="007B1C17"/>
    <w:rsid w:val="007B1D85"/>
    <w:rsid w:val="007B1E49"/>
    <w:rsid w:val="007B1E54"/>
    <w:rsid w:val="007B21DC"/>
    <w:rsid w:val="007B24D4"/>
    <w:rsid w:val="007B2635"/>
    <w:rsid w:val="007B29A8"/>
    <w:rsid w:val="007B2A91"/>
    <w:rsid w:val="007B2AD8"/>
    <w:rsid w:val="007B2B6E"/>
    <w:rsid w:val="007B2C2A"/>
    <w:rsid w:val="007B2D01"/>
    <w:rsid w:val="007B2DFF"/>
    <w:rsid w:val="007B2E8A"/>
    <w:rsid w:val="007B31C9"/>
    <w:rsid w:val="007B33BB"/>
    <w:rsid w:val="007B343A"/>
    <w:rsid w:val="007B3529"/>
    <w:rsid w:val="007B3618"/>
    <w:rsid w:val="007B36F1"/>
    <w:rsid w:val="007B3AB4"/>
    <w:rsid w:val="007B3B7C"/>
    <w:rsid w:val="007B3BAE"/>
    <w:rsid w:val="007B3CDC"/>
    <w:rsid w:val="007B3E8B"/>
    <w:rsid w:val="007B3F35"/>
    <w:rsid w:val="007B406F"/>
    <w:rsid w:val="007B4077"/>
    <w:rsid w:val="007B411A"/>
    <w:rsid w:val="007B43C0"/>
    <w:rsid w:val="007B45DB"/>
    <w:rsid w:val="007B46A8"/>
    <w:rsid w:val="007B4986"/>
    <w:rsid w:val="007B4C5F"/>
    <w:rsid w:val="007B4D54"/>
    <w:rsid w:val="007B4D56"/>
    <w:rsid w:val="007B4FD4"/>
    <w:rsid w:val="007B5483"/>
    <w:rsid w:val="007B55F5"/>
    <w:rsid w:val="007B5749"/>
    <w:rsid w:val="007B5825"/>
    <w:rsid w:val="007B5D36"/>
    <w:rsid w:val="007B5D5D"/>
    <w:rsid w:val="007B6079"/>
    <w:rsid w:val="007B61BE"/>
    <w:rsid w:val="007B63A7"/>
    <w:rsid w:val="007B651D"/>
    <w:rsid w:val="007B6577"/>
    <w:rsid w:val="007B65B4"/>
    <w:rsid w:val="007B6A95"/>
    <w:rsid w:val="007B6C02"/>
    <w:rsid w:val="007B6C15"/>
    <w:rsid w:val="007B6C47"/>
    <w:rsid w:val="007B70C0"/>
    <w:rsid w:val="007B7165"/>
    <w:rsid w:val="007B7222"/>
    <w:rsid w:val="007B7423"/>
    <w:rsid w:val="007B74C2"/>
    <w:rsid w:val="007B7A09"/>
    <w:rsid w:val="007B7C27"/>
    <w:rsid w:val="007B7CD8"/>
    <w:rsid w:val="007B7DF7"/>
    <w:rsid w:val="007B7E51"/>
    <w:rsid w:val="007C0106"/>
    <w:rsid w:val="007C01CA"/>
    <w:rsid w:val="007C01D2"/>
    <w:rsid w:val="007C024F"/>
    <w:rsid w:val="007C0490"/>
    <w:rsid w:val="007C065C"/>
    <w:rsid w:val="007C07AD"/>
    <w:rsid w:val="007C0AA6"/>
    <w:rsid w:val="007C10A3"/>
    <w:rsid w:val="007C10C4"/>
    <w:rsid w:val="007C1108"/>
    <w:rsid w:val="007C131D"/>
    <w:rsid w:val="007C1474"/>
    <w:rsid w:val="007C1534"/>
    <w:rsid w:val="007C1953"/>
    <w:rsid w:val="007C196B"/>
    <w:rsid w:val="007C1BE5"/>
    <w:rsid w:val="007C1EC3"/>
    <w:rsid w:val="007C23E4"/>
    <w:rsid w:val="007C2758"/>
    <w:rsid w:val="007C2C61"/>
    <w:rsid w:val="007C2D05"/>
    <w:rsid w:val="007C2D23"/>
    <w:rsid w:val="007C2DA9"/>
    <w:rsid w:val="007C2DB4"/>
    <w:rsid w:val="007C31AE"/>
    <w:rsid w:val="007C3402"/>
    <w:rsid w:val="007C347E"/>
    <w:rsid w:val="007C34AA"/>
    <w:rsid w:val="007C3569"/>
    <w:rsid w:val="007C381B"/>
    <w:rsid w:val="007C3AAB"/>
    <w:rsid w:val="007C3ADC"/>
    <w:rsid w:val="007C3B17"/>
    <w:rsid w:val="007C3D58"/>
    <w:rsid w:val="007C3F46"/>
    <w:rsid w:val="007C42BD"/>
    <w:rsid w:val="007C42CF"/>
    <w:rsid w:val="007C44BF"/>
    <w:rsid w:val="007C4725"/>
    <w:rsid w:val="007C4868"/>
    <w:rsid w:val="007C49BF"/>
    <w:rsid w:val="007C49E6"/>
    <w:rsid w:val="007C4A74"/>
    <w:rsid w:val="007C4B6E"/>
    <w:rsid w:val="007C4C6B"/>
    <w:rsid w:val="007C4CEE"/>
    <w:rsid w:val="007C4FE8"/>
    <w:rsid w:val="007C5013"/>
    <w:rsid w:val="007C584A"/>
    <w:rsid w:val="007C5911"/>
    <w:rsid w:val="007C5E5D"/>
    <w:rsid w:val="007C5F92"/>
    <w:rsid w:val="007C5FE0"/>
    <w:rsid w:val="007C6031"/>
    <w:rsid w:val="007C63CF"/>
    <w:rsid w:val="007C647E"/>
    <w:rsid w:val="007C655B"/>
    <w:rsid w:val="007C6572"/>
    <w:rsid w:val="007C6B45"/>
    <w:rsid w:val="007C6E0B"/>
    <w:rsid w:val="007C701F"/>
    <w:rsid w:val="007C736C"/>
    <w:rsid w:val="007C7373"/>
    <w:rsid w:val="007C7670"/>
    <w:rsid w:val="007C77C8"/>
    <w:rsid w:val="007C7CA0"/>
    <w:rsid w:val="007C7FBD"/>
    <w:rsid w:val="007D0156"/>
    <w:rsid w:val="007D0231"/>
    <w:rsid w:val="007D02B0"/>
    <w:rsid w:val="007D0332"/>
    <w:rsid w:val="007D0438"/>
    <w:rsid w:val="007D052A"/>
    <w:rsid w:val="007D0A6C"/>
    <w:rsid w:val="007D0CBA"/>
    <w:rsid w:val="007D0F7C"/>
    <w:rsid w:val="007D1364"/>
    <w:rsid w:val="007D1653"/>
    <w:rsid w:val="007D1839"/>
    <w:rsid w:val="007D19C0"/>
    <w:rsid w:val="007D1B0C"/>
    <w:rsid w:val="007D1B68"/>
    <w:rsid w:val="007D1CEC"/>
    <w:rsid w:val="007D1FEA"/>
    <w:rsid w:val="007D223E"/>
    <w:rsid w:val="007D28F8"/>
    <w:rsid w:val="007D2E56"/>
    <w:rsid w:val="007D2E5B"/>
    <w:rsid w:val="007D33CB"/>
    <w:rsid w:val="007D357B"/>
    <w:rsid w:val="007D3588"/>
    <w:rsid w:val="007D37F5"/>
    <w:rsid w:val="007D382E"/>
    <w:rsid w:val="007D3892"/>
    <w:rsid w:val="007D3A7E"/>
    <w:rsid w:val="007D3B0E"/>
    <w:rsid w:val="007D3F63"/>
    <w:rsid w:val="007D3F6B"/>
    <w:rsid w:val="007D43FA"/>
    <w:rsid w:val="007D44A2"/>
    <w:rsid w:val="007D4546"/>
    <w:rsid w:val="007D45F4"/>
    <w:rsid w:val="007D465F"/>
    <w:rsid w:val="007D472E"/>
    <w:rsid w:val="007D4778"/>
    <w:rsid w:val="007D48A2"/>
    <w:rsid w:val="007D4BDF"/>
    <w:rsid w:val="007D4EBC"/>
    <w:rsid w:val="007D5009"/>
    <w:rsid w:val="007D50CC"/>
    <w:rsid w:val="007D55A3"/>
    <w:rsid w:val="007D561A"/>
    <w:rsid w:val="007D59DC"/>
    <w:rsid w:val="007D5ABB"/>
    <w:rsid w:val="007D5B69"/>
    <w:rsid w:val="007D5C82"/>
    <w:rsid w:val="007D6022"/>
    <w:rsid w:val="007D61AF"/>
    <w:rsid w:val="007D6384"/>
    <w:rsid w:val="007D6388"/>
    <w:rsid w:val="007D63DE"/>
    <w:rsid w:val="007D6609"/>
    <w:rsid w:val="007D6973"/>
    <w:rsid w:val="007D6A23"/>
    <w:rsid w:val="007D6AD0"/>
    <w:rsid w:val="007D6E85"/>
    <w:rsid w:val="007D7011"/>
    <w:rsid w:val="007D71C4"/>
    <w:rsid w:val="007D764A"/>
    <w:rsid w:val="007D7830"/>
    <w:rsid w:val="007D785A"/>
    <w:rsid w:val="007D79E3"/>
    <w:rsid w:val="007D7B93"/>
    <w:rsid w:val="007D7C0B"/>
    <w:rsid w:val="007D7E05"/>
    <w:rsid w:val="007D7FB6"/>
    <w:rsid w:val="007E01E6"/>
    <w:rsid w:val="007E0208"/>
    <w:rsid w:val="007E023C"/>
    <w:rsid w:val="007E09D7"/>
    <w:rsid w:val="007E0B47"/>
    <w:rsid w:val="007E0E08"/>
    <w:rsid w:val="007E0F78"/>
    <w:rsid w:val="007E1530"/>
    <w:rsid w:val="007E161D"/>
    <w:rsid w:val="007E16EC"/>
    <w:rsid w:val="007E17F3"/>
    <w:rsid w:val="007E1D41"/>
    <w:rsid w:val="007E22DC"/>
    <w:rsid w:val="007E24C0"/>
    <w:rsid w:val="007E2701"/>
    <w:rsid w:val="007E2942"/>
    <w:rsid w:val="007E2A7A"/>
    <w:rsid w:val="007E2EA7"/>
    <w:rsid w:val="007E303F"/>
    <w:rsid w:val="007E3147"/>
    <w:rsid w:val="007E3594"/>
    <w:rsid w:val="007E38A6"/>
    <w:rsid w:val="007E3AD3"/>
    <w:rsid w:val="007E3BBD"/>
    <w:rsid w:val="007E3CEF"/>
    <w:rsid w:val="007E3EE8"/>
    <w:rsid w:val="007E3F69"/>
    <w:rsid w:val="007E4070"/>
    <w:rsid w:val="007E45AF"/>
    <w:rsid w:val="007E489C"/>
    <w:rsid w:val="007E49D3"/>
    <w:rsid w:val="007E4B2A"/>
    <w:rsid w:val="007E4C53"/>
    <w:rsid w:val="007E55E0"/>
    <w:rsid w:val="007E5A41"/>
    <w:rsid w:val="007E6A60"/>
    <w:rsid w:val="007E6BDF"/>
    <w:rsid w:val="007E6C86"/>
    <w:rsid w:val="007E6DB5"/>
    <w:rsid w:val="007E6FB2"/>
    <w:rsid w:val="007E72B9"/>
    <w:rsid w:val="007E7335"/>
    <w:rsid w:val="007E734B"/>
    <w:rsid w:val="007E7953"/>
    <w:rsid w:val="007E7970"/>
    <w:rsid w:val="007E7C6A"/>
    <w:rsid w:val="007E7DF0"/>
    <w:rsid w:val="007E7E60"/>
    <w:rsid w:val="007F023C"/>
    <w:rsid w:val="007F03F3"/>
    <w:rsid w:val="007F0598"/>
    <w:rsid w:val="007F0938"/>
    <w:rsid w:val="007F196C"/>
    <w:rsid w:val="007F1A04"/>
    <w:rsid w:val="007F1A86"/>
    <w:rsid w:val="007F1CAB"/>
    <w:rsid w:val="007F1CC3"/>
    <w:rsid w:val="007F1DCA"/>
    <w:rsid w:val="007F1EA7"/>
    <w:rsid w:val="007F1FBE"/>
    <w:rsid w:val="007F20E0"/>
    <w:rsid w:val="007F2572"/>
    <w:rsid w:val="007F26EF"/>
    <w:rsid w:val="007F26F5"/>
    <w:rsid w:val="007F272D"/>
    <w:rsid w:val="007F279C"/>
    <w:rsid w:val="007F293A"/>
    <w:rsid w:val="007F2AC8"/>
    <w:rsid w:val="007F2B43"/>
    <w:rsid w:val="007F2D77"/>
    <w:rsid w:val="007F3294"/>
    <w:rsid w:val="007F350B"/>
    <w:rsid w:val="007F356E"/>
    <w:rsid w:val="007F3BF2"/>
    <w:rsid w:val="007F419D"/>
    <w:rsid w:val="007F4416"/>
    <w:rsid w:val="007F490E"/>
    <w:rsid w:val="007F4DFF"/>
    <w:rsid w:val="007F4F01"/>
    <w:rsid w:val="007F5233"/>
    <w:rsid w:val="007F535C"/>
    <w:rsid w:val="007F55F0"/>
    <w:rsid w:val="007F5E78"/>
    <w:rsid w:val="007F5FE3"/>
    <w:rsid w:val="007F600A"/>
    <w:rsid w:val="007F60D3"/>
    <w:rsid w:val="007F6304"/>
    <w:rsid w:val="007F6305"/>
    <w:rsid w:val="007F653A"/>
    <w:rsid w:val="007F6685"/>
    <w:rsid w:val="007F66F8"/>
    <w:rsid w:val="007F689A"/>
    <w:rsid w:val="007F697B"/>
    <w:rsid w:val="007F6990"/>
    <w:rsid w:val="007F6B33"/>
    <w:rsid w:val="007F6E36"/>
    <w:rsid w:val="007F6E4A"/>
    <w:rsid w:val="007F6F0F"/>
    <w:rsid w:val="007F6FCE"/>
    <w:rsid w:val="007F7167"/>
    <w:rsid w:val="007F7393"/>
    <w:rsid w:val="007F744B"/>
    <w:rsid w:val="007F76CD"/>
    <w:rsid w:val="007F77B9"/>
    <w:rsid w:val="007F78FA"/>
    <w:rsid w:val="007F7BDB"/>
    <w:rsid w:val="008003D6"/>
    <w:rsid w:val="0080040B"/>
    <w:rsid w:val="0080049F"/>
    <w:rsid w:val="00800839"/>
    <w:rsid w:val="00800CA0"/>
    <w:rsid w:val="00800DF7"/>
    <w:rsid w:val="00800EB7"/>
    <w:rsid w:val="0080100E"/>
    <w:rsid w:val="00801074"/>
    <w:rsid w:val="00801465"/>
    <w:rsid w:val="00801470"/>
    <w:rsid w:val="008014C7"/>
    <w:rsid w:val="008016D1"/>
    <w:rsid w:val="008017F5"/>
    <w:rsid w:val="0080192B"/>
    <w:rsid w:val="008019F3"/>
    <w:rsid w:val="00801E15"/>
    <w:rsid w:val="00801EB8"/>
    <w:rsid w:val="00801F5F"/>
    <w:rsid w:val="00801F7E"/>
    <w:rsid w:val="00802051"/>
    <w:rsid w:val="0080221D"/>
    <w:rsid w:val="0080234B"/>
    <w:rsid w:val="008028CC"/>
    <w:rsid w:val="00802A1A"/>
    <w:rsid w:val="00802AE9"/>
    <w:rsid w:val="00802CBD"/>
    <w:rsid w:val="00802F22"/>
    <w:rsid w:val="0080309C"/>
    <w:rsid w:val="00803640"/>
    <w:rsid w:val="00803D02"/>
    <w:rsid w:val="00803D89"/>
    <w:rsid w:val="00803F97"/>
    <w:rsid w:val="00803FAE"/>
    <w:rsid w:val="0080434D"/>
    <w:rsid w:val="008043C8"/>
    <w:rsid w:val="008043C9"/>
    <w:rsid w:val="008045E5"/>
    <w:rsid w:val="008045E7"/>
    <w:rsid w:val="0080464A"/>
    <w:rsid w:val="00804703"/>
    <w:rsid w:val="008047B0"/>
    <w:rsid w:val="0080488C"/>
    <w:rsid w:val="00804A85"/>
    <w:rsid w:val="00804B4F"/>
    <w:rsid w:val="00804C66"/>
    <w:rsid w:val="00804E85"/>
    <w:rsid w:val="00805118"/>
    <w:rsid w:val="00805641"/>
    <w:rsid w:val="008057C8"/>
    <w:rsid w:val="00805818"/>
    <w:rsid w:val="00805830"/>
    <w:rsid w:val="0080590A"/>
    <w:rsid w:val="008059D8"/>
    <w:rsid w:val="00805AD3"/>
    <w:rsid w:val="00805C69"/>
    <w:rsid w:val="00805E75"/>
    <w:rsid w:val="00805EEE"/>
    <w:rsid w:val="008060AA"/>
    <w:rsid w:val="008061D7"/>
    <w:rsid w:val="00806280"/>
    <w:rsid w:val="008062CC"/>
    <w:rsid w:val="0080632E"/>
    <w:rsid w:val="008063C1"/>
    <w:rsid w:val="008064A6"/>
    <w:rsid w:val="00806697"/>
    <w:rsid w:val="00806A3C"/>
    <w:rsid w:val="00806A5D"/>
    <w:rsid w:val="00806B4B"/>
    <w:rsid w:val="00806E15"/>
    <w:rsid w:val="00806E2F"/>
    <w:rsid w:val="008076E3"/>
    <w:rsid w:val="008077CA"/>
    <w:rsid w:val="008078FB"/>
    <w:rsid w:val="008079C1"/>
    <w:rsid w:val="00807ACA"/>
    <w:rsid w:val="00807B74"/>
    <w:rsid w:val="00807CBC"/>
    <w:rsid w:val="00807DBE"/>
    <w:rsid w:val="00810083"/>
    <w:rsid w:val="00810869"/>
    <w:rsid w:val="00810A68"/>
    <w:rsid w:val="00810AC4"/>
    <w:rsid w:val="00810B1D"/>
    <w:rsid w:val="00810C15"/>
    <w:rsid w:val="00811288"/>
    <w:rsid w:val="008112BF"/>
    <w:rsid w:val="00811362"/>
    <w:rsid w:val="0081149C"/>
    <w:rsid w:val="008115B5"/>
    <w:rsid w:val="00811974"/>
    <w:rsid w:val="00811BE8"/>
    <w:rsid w:val="00811E13"/>
    <w:rsid w:val="0081235A"/>
    <w:rsid w:val="00812518"/>
    <w:rsid w:val="00812B1E"/>
    <w:rsid w:val="00812DA2"/>
    <w:rsid w:val="0081347C"/>
    <w:rsid w:val="00813484"/>
    <w:rsid w:val="008136A2"/>
    <w:rsid w:val="00813709"/>
    <w:rsid w:val="0081378C"/>
    <w:rsid w:val="008138F0"/>
    <w:rsid w:val="00813E8C"/>
    <w:rsid w:val="00813F1A"/>
    <w:rsid w:val="00813FC7"/>
    <w:rsid w:val="00814049"/>
    <w:rsid w:val="0081426B"/>
    <w:rsid w:val="008144EB"/>
    <w:rsid w:val="0081467C"/>
    <w:rsid w:val="008147B6"/>
    <w:rsid w:val="008149BA"/>
    <w:rsid w:val="008149CF"/>
    <w:rsid w:val="00814A11"/>
    <w:rsid w:val="00814CE3"/>
    <w:rsid w:val="00814FC7"/>
    <w:rsid w:val="00815135"/>
    <w:rsid w:val="0081542C"/>
    <w:rsid w:val="008157B1"/>
    <w:rsid w:val="008157B2"/>
    <w:rsid w:val="00815CFA"/>
    <w:rsid w:val="00815DB2"/>
    <w:rsid w:val="008163E5"/>
    <w:rsid w:val="00816591"/>
    <w:rsid w:val="0081663F"/>
    <w:rsid w:val="00816718"/>
    <w:rsid w:val="008167B3"/>
    <w:rsid w:val="00816C54"/>
    <w:rsid w:val="008170A5"/>
    <w:rsid w:val="00817153"/>
    <w:rsid w:val="00817226"/>
    <w:rsid w:val="008179B2"/>
    <w:rsid w:val="008179C6"/>
    <w:rsid w:val="00817A3B"/>
    <w:rsid w:val="00817A66"/>
    <w:rsid w:val="00817E0B"/>
    <w:rsid w:val="00817E1D"/>
    <w:rsid w:val="0082026F"/>
    <w:rsid w:val="008202A8"/>
    <w:rsid w:val="008202BD"/>
    <w:rsid w:val="008203EE"/>
    <w:rsid w:val="00820468"/>
    <w:rsid w:val="008204A2"/>
    <w:rsid w:val="0082064E"/>
    <w:rsid w:val="00820B1F"/>
    <w:rsid w:val="00820B67"/>
    <w:rsid w:val="00820D96"/>
    <w:rsid w:val="00820F94"/>
    <w:rsid w:val="00821074"/>
    <w:rsid w:val="00821106"/>
    <w:rsid w:val="008213AD"/>
    <w:rsid w:val="008217C9"/>
    <w:rsid w:val="008219F9"/>
    <w:rsid w:val="00821EAD"/>
    <w:rsid w:val="00821F20"/>
    <w:rsid w:val="00821F3C"/>
    <w:rsid w:val="00821FE0"/>
    <w:rsid w:val="00822014"/>
    <w:rsid w:val="008221CF"/>
    <w:rsid w:val="008223BE"/>
    <w:rsid w:val="00822A9F"/>
    <w:rsid w:val="00822B13"/>
    <w:rsid w:val="00822B1A"/>
    <w:rsid w:val="00822B48"/>
    <w:rsid w:val="00822E6A"/>
    <w:rsid w:val="008230B0"/>
    <w:rsid w:val="008235F9"/>
    <w:rsid w:val="008236FB"/>
    <w:rsid w:val="00823724"/>
    <w:rsid w:val="00823942"/>
    <w:rsid w:val="00823A28"/>
    <w:rsid w:val="00823AB3"/>
    <w:rsid w:val="00823B70"/>
    <w:rsid w:val="00823CA7"/>
    <w:rsid w:val="00824078"/>
    <w:rsid w:val="00824177"/>
    <w:rsid w:val="008243BA"/>
    <w:rsid w:val="008245B9"/>
    <w:rsid w:val="008247B6"/>
    <w:rsid w:val="00824956"/>
    <w:rsid w:val="00824C2A"/>
    <w:rsid w:val="00824CEE"/>
    <w:rsid w:val="00824E06"/>
    <w:rsid w:val="00825003"/>
    <w:rsid w:val="0082514D"/>
    <w:rsid w:val="00825158"/>
    <w:rsid w:val="008251EF"/>
    <w:rsid w:val="008255F8"/>
    <w:rsid w:val="00825713"/>
    <w:rsid w:val="008257C6"/>
    <w:rsid w:val="00825AF7"/>
    <w:rsid w:val="00825D8F"/>
    <w:rsid w:val="00825DB7"/>
    <w:rsid w:val="00825DE7"/>
    <w:rsid w:val="00825F63"/>
    <w:rsid w:val="00825FDE"/>
    <w:rsid w:val="00826643"/>
    <w:rsid w:val="0082676B"/>
    <w:rsid w:val="00826AE0"/>
    <w:rsid w:val="00826BB5"/>
    <w:rsid w:val="008271D4"/>
    <w:rsid w:val="008274F9"/>
    <w:rsid w:val="00827687"/>
    <w:rsid w:val="0082793E"/>
    <w:rsid w:val="00827A38"/>
    <w:rsid w:val="008301AB"/>
    <w:rsid w:val="00830329"/>
    <w:rsid w:val="00830345"/>
    <w:rsid w:val="0083042D"/>
    <w:rsid w:val="00830657"/>
    <w:rsid w:val="00830B55"/>
    <w:rsid w:val="00830C40"/>
    <w:rsid w:val="00830F9A"/>
    <w:rsid w:val="008311F0"/>
    <w:rsid w:val="008315D7"/>
    <w:rsid w:val="00831932"/>
    <w:rsid w:val="00831A20"/>
    <w:rsid w:val="00831A7F"/>
    <w:rsid w:val="00831ACA"/>
    <w:rsid w:val="00831C85"/>
    <w:rsid w:val="00831EDA"/>
    <w:rsid w:val="00831FB1"/>
    <w:rsid w:val="00832556"/>
    <w:rsid w:val="00832740"/>
    <w:rsid w:val="00832962"/>
    <w:rsid w:val="00832A93"/>
    <w:rsid w:val="00832B2A"/>
    <w:rsid w:val="00832C87"/>
    <w:rsid w:val="00832F58"/>
    <w:rsid w:val="00832F6D"/>
    <w:rsid w:val="00832FAE"/>
    <w:rsid w:val="00833065"/>
    <w:rsid w:val="008331A0"/>
    <w:rsid w:val="00833453"/>
    <w:rsid w:val="008335D8"/>
    <w:rsid w:val="008337E6"/>
    <w:rsid w:val="008338F1"/>
    <w:rsid w:val="008339F8"/>
    <w:rsid w:val="00833AA5"/>
    <w:rsid w:val="00833B9D"/>
    <w:rsid w:val="00834052"/>
    <w:rsid w:val="008340C5"/>
    <w:rsid w:val="00834741"/>
    <w:rsid w:val="00834792"/>
    <w:rsid w:val="00834890"/>
    <w:rsid w:val="00834BC0"/>
    <w:rsid w:val="00834BC3"/>
    <w:rsid w:val="00834CB6"/>
    <w:rsid w:val="00834E8E"/>
    <w:rsid w:val="00834FC2"/>
    <w:rsid w:val="00835130"/>
    <w:rsid w:val="0083535F"/>
    <w:rsid w:val="008354E1"/>
    <w:rsid w:val="008355D9"/>
    <w:rsid w:val="00835681"/>
    <w:rsid w:val="0083583D"/>
    <w:rsid w:val="00835CFB"/>
    <w:rsid w:val="00835E1F"/>
    <w:rsid w:val="00835ECE"/>
    <w:rsid w:val="00836229"/>
    <w:rsid w:val="00836282"/>
    <w:rsid w:val="0083665F"/>
    <w:rsid w:val="008368DB"/>
    <w:rsid w:val="0083691C"/>
    <w:rsid w:val="00836CD6"/>
    <w:rsid w:val="00836EB6"/>
    <w:rsid w:val="00836F59"/>
    <w:rsid w:val="00836F98"/>
    <w:rsid w:val="00837001"/>
    <w:rsid w:val="008373D6"/>
    <w:rsid w:val="008376BE"/>
    <w:rsid w:val="00837AAC"/>
    <w:rsid w:val="00837CDD"/>
    <w:rsid w:val="00837EEE"/>
    <w:rsid w:val="00837FAF"/>
    <w:rsid w:val="00840713"/>
    <w:rsid w:val="00840856"/>
    <w:rsid w:val="00840EA5"/>
    <w:rsid w:val="008410A9"/>
    <w:rsid w:val="008411F3"/>
    <w:rsid w:val="0084124B"/>
    <w:rsid w:val="00841359"/>
    <w:rsid w:val="00841812"/>
    <w:rsid w:val="008424D3"/>
    <w:rsid w:val="008427FB"/>
    <w:rsid w:val="00842828"/>
    <w:rsid w:val="008429DE"/>
    <w:rsid w:val="00842B4E"/>
    <w:rsid w:val="00842C10"/>
    <w:rsid w:val="00843009"/>
    <w:rsid w:val="00843019"/>
    <w:rsid w:val="008431EB"/>
    <w:rsid w:val="008434A8"/>
    <w:rsid w:val="0084361B"/>
    <w:rsid w:val="0084375A"/>
    <w:rsid w:val="0084375D"/>
    <w:rsid w:val="00843875"/>
    <w:rsid w:val="00843B8D"/>
    <w:rsid w:val="00843D5F"/>
    <w:rsid w:val="00843F6E"/>
    <w:rsid w:val="0084402A"/>
    <w:rsid w:val="008443DE"/>
    <w:rsid w:val="008445BD"/>
    <w:rsid w:val="008450D6"/>
    <w:rsid w:val="008451DC"/>
    <w:rsid w:val="008452FF"/>
    <w:rsid w:val="00845320"/>
    <w:rsid w:val="0084532F"/>
    <w:rsid w:val="00845343"/>
    <w:rsid w:val="008453D7"/>
    <w:rsid w:val="0084566B"/>
    <w:rsid w:val="008458E5"/>
    <w:rsid w:val="00845A92"/>
    <w:rsid w:val="00845AB4"/>
    <w:rsid w:val="00845E04"/>
    <w:rsid w:val="00846237"/>
    <w:rsid w:val="00846361"/>
    <w:rsid w:val="0084644A"/>
    <w:rsid w:val="0084674C"/>
    <w:rsid w:val="00846B81"/>
    <w:rsid w:val="00846D57"/>
    <w:rsid w:val="00846DA4"/>
    <w:rsid w:val="00846E1D"/>
    <w:rsid w:val="00846ED9"/>
    <w:rsid w:val="008470E3"/>
    <w:rsid w:val="00847101"/>
    <w:rsid w:val="00847192"/>
    <w:rsid w:val="00847333"/>
    <w:rsid w:val="008474DE"/>
    <w:rsid w:val="008476FE"/>
    <w:rsid w:val="0084789C"/>
    <w:rsid w:val="008478C3"/>
    <w:rsid w:val="008478EB"/>
    <w:rsid w:val="008478FA"/>
    <w:rsid w:val="00847A03"/>
    <w:rsid w:val="00847A1F"/>
    <w:rsid w:val="00847C4F"/>
    <w:rsid w:val="00847D11"/>
    <w:rsid w:val="00850088"/>
    <w:rsid w:val="00850125"/>
    <w:rsid w:val="008501E5"/>
    <w:rsid w:val="0085036B"/>
    <w:rsid w:val="008506BD"/>
    <w:rsid w:val="008507E5"/>
    <w:rsid w:val="008507F1"/>
    <w:rsid w:val="0085082C"/>
    <w:rsid w:val="00850BC6"/>
    <w:rsid w:val="00850C70"/>
    <w:rsid w:val="00850D86"/>
    <w:rsid w:val="00850DA9"/>
    <w:rsid w:val="00850F73"/>
    <w:rsid w:val="00850FDE"/>
    <w:rsid w:val="00851086"/>
    <w:rsid w:val="008510AD"/>
    <w:rsid w:val="008510B2"/>
    <w:rsid w:val="00851166"/>
    <w:rsid w:val="0085120A"/>
    <w:rsid w:val="008515DE"/>
    <w:rsid w:val="00851879"/>
    <w:rsid w:val="0085189E"/>
    <w:rsid w:val="008518E7"/>
    <w:rsid w:val="00851D47"/>
    <w:rsid w:val="00851E31"/>
    <w:rsid w:val="00851F1D"/>
    <w:rsid w:val="00852050"/>
    <w:rsid w:val="008525C8"/>
    <w:rsid w:val="008525F0"/>
    <w:rsid w:val="008529CF"/>
    <w:rsid w:val="00852CE5"/>
    <w:rsid w:val="00852FA0"/>
    <w:rsid w:val="00853167"/>
    <w:rsid w:val="0085321B"/>
    <w:rsid w:val="008532DE"/>
    <w:rsid w:val="008533BC"/>
    <w:rsid w:val="008533D1"/>
    <w:rsid w:val="008534F4"/>
    <w:rsid w:val="00853587"/>
    <w:rsid w:val="00853656"/>
    <w:rsid w:val="00853B92"/>
    <w:rsid w:val="00853BAB"/>
    <w:rsid w:val="00853CAA"/>
    <w:rsid w:val="00853CFD"/>
    <w:rsid w:val="00853DCE"/>
    <w:rsid w:val="00853ECA"/>
    <w:rsid w:val="00853EDE"/>
    <w:rsid w:val="00853F31"/>
    <w:rsid w:val="00854000"/>
    <w:rsid w:val="00854051"/>
    <w:rsid w:val="00854119"/>
    <w:rsid w:val="0085418A"/>
    <w:rsid w:val="008541A9"/>
    <w:rsid w:val="00854443"/>
    <w:rsid w:val="00854A81"/>
    <w:rsid w:val="00854B4E"/>
    <w:rsid w:val="00854DCD"/>
    <w:rsid w:val="008550F1"/>
    <w:rsid w:val="00855123"/>
    <w:rsid w:val="00855166"/>
    <w:rsid w:val="008558E1"/>
    <w:rsid w:val="00855ABA"/>
    <w:rsid w:val="00855C61"/>
    <w:rsid w:val="00855CC3"/>
    <w:rsid w:val="00855FEC"/>
    <w:rsid w:val="008560B5"/>
    <w:rsid w:val="008560FC"/>
    <w:rsid w:val="00856236"/>
    <w:rsid w:val="008563F3"/>
    <w:rsid w:val="00856519"/>
    <w:rsid w:val="008565B6"/>
    <w:rsid w:val="008566EA"/>
    <w:rsid w:val="00856720"/>
    <w:rsid w:val="008567DF"/>
    <w:rsid w:val="00856EB4"/>
    <w:rsid w:val="00857026"/>
    <w:rsid w:val="0085757E"/>
    <w:rsid w:val="008576E1"/>
    <w:rsid w:val="00857735"/>
    <w:rsid w:val="0085785C"/>
    <w:rsid w:val="0085799B"/>
    <w:rsid w:val="00857AB9"/>
    <w:rsid w:val="00857BB0"/>
    <w:rsid w:val="00857BC2"/>
    <w:rsid w:val="00857BC5"/>
    <w:rsid w:val="00860064"/>
    <w:rsid w:val="00860277"/>
    <w:rsid w:val="00860284"/>
    <w:rsid w:val="00860635"/>
    <w:rsid w:val="008606ED"/>
    <w:rsid w:val="00860BC3"/>
    <w:rsid w:val="00860F91"/>
    <w:rsid w:val="0086185F"/>
    <w:rsid w:val="008618FA"/>
    <w:rsid w:val="00861A49"/>
    <w:rsid w:val="00861B7F"/>
    <w:rsid w:val="00861C50"/>
    <w:rsid w:val="00861DA3"/>
    <w:rsid w:val="00861E79"/>
    <w:rsid w:val="00861F2F"/>
    <w:rsid w:val="008623BF"/>
    <w:rsid w:val="0086245E"/>
    <w:rsid w:val="00862671"/>
    <w:rsid w:val="0086282E"/>
    <w:rsid w:val="0086329F"/>
    <w:rsid w:val="00863381"/>
    <w:rsid w:val="008633D4"/>
    <w:rsid w:val="008639AF"/>
    <w:rsid w:val="00863A29"/>
    <w:rsid w:val="00863C3E"/>
    <w:rsid w:val="00863C7D"/>
    <w:rsid w:val="00863CF7"/>
    <w:rsid w:val="00863FF9"/>
    <w:rsid w:val="0086412A"/>
    <w:rsid w:val="0086470F"/>
    <w:rsid w:val="00864974"/>
    <w:rsid w:val="00864A82"/>
    <w:rsid w:val="00864C6B"/>
    <w:rsid w:val="00864EB9"/>
    <w:rsid w:val="00864F4A"/>
    <w:rsid w:val="008652E4"/>
    <w:rsid w:val="0086590B"/>
    <w:rsid w:val="00865B82"/>
    <w:rsid w:val="00865DE1"/>
    <w:rsid w:val="008660A7"/>
    <w:rsid w:val="008660C4"/>
    <w:rsid w:val="00866223"/>
    <w:rsid w:val="00866354"/>
    <w:rsid w:val="008664D3"/>
    <w:rsid w:val="008665F4"/>
    <w:rsid w:val="0086679E"/>
    <w:rsid w:val="008669E2"/>
    <w:rsid w:val="00866C50"/>
    <w:rsid w:val="00866C98"/>
    <w:rsid w:val="00866FC6"/>
    <w:rsid w:val="0086722C"/>
    <w:rsid w:val="00867437"/>
    <w:rsid w:val="00867567"/>
    <w:rsid w:val="008675EE"/>
    <w:rsid w:val="00867685"/>
    <w:rsid w:val="0086771B"/>
    <w:rsid w:val="008679F5"/>
    <w:rsid w:val="00867CE9"/>
    <w:rsid w:val="00867E32"/>
    <w:rsid w:val="00867E78"/>
    <w:rsid w:val="0087007B"/>
    <w:rsid w:val="00870343"/>
    <w:rsid w:val="00870492"/>
    <w:rsid w:val="0087085D"/>
    <w:rsid w:val="00870BB1"/>
    <w:rsid w:val="00870C01"/>
    <w:rsid w:val="00870D04"/>
    <w:rsid w:val="00870DED"/>
    <w:rsid w:val="00870DFA"/>
    <w:rsid w:val="00870FE4"/>
    <w:rsid w:val="00871017"/>
    <w:rsid w:val="008710CE"/>
    <w:rsid w:val="0087114D"/>
    <w:rsid w:val="008714A0"/>
    <w:rsid w:val="008715A2"/>
    <w:rsid w:val="0087177A"/>
    <w:rsid w:val="0087198C"/>
    <w:rsid w:val="00871A06"/>
    <w:rsid w:val="00871AAD"/>
    <w:rsid w:val="00871F02"/>
    <w:rsid w:val="00871F57"/>
    <w:rsid w:val="00872098"/>
    <w:rsid w:val="0087209D"/>
    <w:rsid w:val="008721FF"/>
    <w:rsid w:val="00872437"/>
    <w:rsid w:val="0087263F"/>
    <w:rsid w:val="00872680"/>
    <w:rsid w:val="0087269C"/>
    <w:rsid w:val="008728F6"/>
    <w:rsid w:val="00872B6A"/>
    <w:rsid w:val="00872D0C"/>
    <w:rsid w:val="00872EAF"/>
    <w:rsid w:val="00873177"/>
    <w:rsid w:val="008731B6"/>
    <w:rsid w:val="008731D0"/>
    <w:rsid w:val="00873415"/>
    <w:rsid w:val="00873622"/>
    <w:rsid w:val="00873869"/>
    <w:rsid w:val="00873877"/>
    <w:rsid w:val="00873DE7"/>
    <w:rsid w:val="00873E38"/>
    <w:rsid w:val="00873E84"/>
    <w:rsid w:val="008741E9"/>
    <w:rsid w:val="0087423E"/>
    <w:rsid w:val="0087431E"/>
    <w:rsid w:val="008744A4"/>
    <w:rsid w:val="00874867"/>
    <w:rsid w:val="0087487F"/>
    <w:rsid w:val="008748F3"/>
    <w:rsid w:val="00874B30"/>
    <w:rsid w:val="00874CE9"/>
    <w:rsid w:val="00874E60"/>
    <w:rsid w:val="00875027"/>
    <w:rsid w:val="008750C3"/>
    <w:rsid w:val="008750D3"/>
    <w:rsid w:val="00875121"/>
    <w:rsid w:val="00875151"/>
    <w:rsid w:val="008751E2"/>
    <w:rsid w:val="00875552"/>
    <w:rsid w:val="0087579C"/>
    <w:rsid w:val="008759B9"/>
    <w:rsid w:val="00875C52"/>
    <w:rsid w:val="00875CEB"/>
    <w:rsid w:val="00875DE8"/>
    <w:rsid w:val="00876020"/>
    <w:rsid w:val="008760D2"/>
    <w:rsid w:val="0087614E"/>
    <w:rsid w:val="00876311"/>
    <w:rsid w:val="008763CF"/>
    <w:rsid w:val="0087640D"/>
    <w:rsid w:val="008764C4"/>
    <w:rsid w:val="00876B7C"/>
    <w:rsid w:val="00876F33"/>
    <w:rsid w:val="00877386"/>
    <w:rsid w:val="0087745B"/>
    <w:rsid w:val="008776FD"/>
    <w:rsid w:val="008777B5"/>
    <w:rsid w:val="00877971"/>
    <w:rsid w:val="00877CD2"/>
    <w:rsid w:val="00877E6A"/>
    <w:rsid w:val="00880375"/>
    <w:rsid w:val="00880929"/>
    <w:rsid w:val="0088099E"/>
    <w:rsid w:val="00880B74"/>
    <w:rsid w:val="00880BB9"/>
    <w:rsid w:val="00880C26"/>
    <w:rsid w:val="00880DB3"/>
    <w:rsid w:val="00880DE7"/>
    <w:rsid w:val="00880E27"/>
    <w:rsid w:val="0088108F"/>
    <w:rsid w:val="008813A6"/>
    <w:rsid w:val="008814A9"/>
    <w:rsid w:val="008814FB"/>
    <w:rsid w:val="008816F3"/>
    <w:rsid w:val="0088198D"/>
    <w:rsid w:val="00881A2A"/>
    <w:rsid w:val="00881CE3"/>
    <w:rsid w:val="00881D1C"/>
    <w:rsid w:val="00881FFA"/>
    <w:rsid w:val="008820C7"/>
    <w:rsid w:val="00882114"/>
    <w:rsid w:val="00882767"/>
    <w:rsid w:val="0088285A"/>
    <w:rsid w:val="00882D6E"/>
    <w:rsid w:val="00882F14"/>
    <w:rsid w:val="00882FC7"/>
    <w:rsid w:val="00883092"/>
    <w:rsid w:val="00883499"/>
    <w:rsid w:val="008839A2"/>
    <w:rsid w:val="00883A31"/>
    <w:rsid w:val="00883BD1"/>
    <w:rsid w:val="008840B3"/>
    <w:rsid w:val="008840CE"/>
    <w:rsid w:val="00884564"/>
    <w:rsid w:val="008848D8"/>
    <w:rsid w:val="008849C3"/>
    <w:rsid w:val="00884C12"/>
    <w:rsid w:val="00885136"/>
    <w:rsid w:val="008853B5"/>
    <w:rsid w:val="008853C6"/>
    <w:rsid w:val="0088561F"/>
    <w:rsid w:val="00885AB0"/>
    <w:rsid w:val="00885ABD"/>
    <w:rsid w:val="00885CA2"/>
    <w:rsid w:val="00885CC1"/>
    <w:rsid w:val="00885EB6"/>
    <w:rsid w:val="00885EF0"/>
    <w:rsid w:val="00886180"/>
    <w:rsid w:val="008862BC"/>
    <w:rsid w:val="00886319"/>
    <w:rsid w:val="00886327"/>
    <w:rsid w:val="00886358"/>
    <w:rsid w:val="0088696B"/>
    <w:rsid w:val="00886D2D"/>
    <w:rsid w:val="00886E1B"/>
    <w:rsid w:val="008870BE"/>
    <w:rsid w:val="008873E7"/>
    <w:rsid w:val="00887410"/>
    <w:rsid w:val="00887940"/>
    <w:rsid w:val="008879BB"/>
    <w:rsid w:val="00887C79"/>
    <w:rsid w:val="00887EE3"/>
    <w:rsid w:val="00887F7A"/>
    <w:rsid w:val="008905C9"/>
    <w:rsid w:val="00890620"/>
    <w:rsid w:val="00890684"/>
    <w:rsid w:val="00890844"/>
    <w:rsid w:val="0089089D"/>
    <w:rsid w:val="00890AF8"/>
    <w:rsid w:val="00890CEC"/>
    <w:rsid w:val="00890F06"/>
    <w:rsid w:val="00891015"/>
    <w:rsid w:val="0089109A"/>
    <w:rsid w:val="008910C3"/>
    <w:rsid w:val="0089124A"/>
    <w:rsid w:val="008912D4"/>
    <w:rsid w:val="008912E1"/>
    <w:rsid w:val="00891420"/>
    <w:rsid w:val="0089195C"/>
    <w:rsid w:val="00891BD1"/>
    <w:rsid w:val="00891D19"/>
    <w:rsid w:val="00891FEC"/>
    <w:rsid w:val="0089210C"/>
    <w:rsid w:val="00892331"/>
    <w:rsid w:val="008923DD"/>
    <w:rsid w:val="00892487"/>
    <w:rsid w:val="00892493"/>
    <w:rsid w:val="00892703"/>
    <w:rsid w:val="008927FD"/>
    <w:rsid w:val="00892C79"/>
    <w:rsid w:val="0089300E"/>
    <w:rsid w:val="00893E04"/>
    <w:rsid w:val="00893E6A"/>
    <w:rsid w:val="0089407C"/>
    <w:rsid w:val="00894A69"/>
    <w:rsid w:val="00894A74"/>
    <w:rsid w:val="008952B7"/>
    <w:rsid w:val="0089543E"/>
    <w:rsid w:val="0089558E"/>
    <w:rsid w:val="0089560C"/>
    <w:rsid w:val="008958D2"/>
    <w:rsid w:val="00895B72"/>
    <w:rsid w:val="00895B76"/>
    <w:rsid w:val="00895EA4"/>
    <w:rsid w:val="00895F3A"/>
    <w:rsid w:val="00895FA6"/>
    <w:rsid w:val="00896174"/>
    <w:rsid w:val="00896339"/>
    <w:rsid w:val="0089654E"/>
    <w:rsid w:val="00896A6E"/>
    <w:rsid w:val="00896C78"/>
    <w:rsid w:val="00896D6C"/>
    <w:rsid w:val="00896E44"/>
    <w:rsid w:val="00896F37"/>
    <w:rsid w:val="00897068"/>
    <w:rsid w:val="008973DB"/>
    <w:rsid w:val="008978FC"/>
    <w:rsid w:val="00897D7D"/>
    <w:rsid w:val="00897E5C"/>
    <w:rsid w:val="008A006C"/>
    <w:rsid w:val="008A0215"/>
    <w:rsid w:val="008A021F"/>
    <w:rsid w:val="008A03D1"/>
    <w:rsid w:val="008A03D4"/>
    <w:rsid w:val="008A0483"/>
    <w:rsid w:val="008A0694"/>
    <w:rsid w:val="008A071F"/>
    <w:rsid w:val="008A09C0"/>
    <w:rsid w:val="008A0DCA"/>
    <w:rsid w:val="008A0DFE"/>
    <w:rsid w:val="008A0F6F"/>
    <w:rsid w:val="008A1074"/>
    <w:rsid w:val="008A11AC"/>
    <w:rsid w:val="008A1268"/>
    <w:rsid w:val="008A14B7"/>
    <w:rsid w:val="008A1583"/>
    <w:rsid w:val="008A16D6"/>
    <w:rsid w:val="008A18AE"/>
    <w:rsid w:val="008A1BCA"/>
    <w:rsid w:val="008A1BFA"/>
    <w:rsid w:val="008A1D2E"/>
    <w:rsid w:val="008A1E5E"/>
    <w:rsid w:val="008A2077"/>
    <w:rsid w:val="008A22BF"/>
    <w:rsid w:val="008A23B3"/>
    <w:rsid w:val="008A2405"/>
    <w:rsid w:val="008A2D2A"/>
    <w:rsid w:val="008A2E3B"/>
    <w:rsid w:val="008A3E74"/>
    <w:rsid w:val="008A4411"/>
    <w:rsid w:val="008A44F0"/>
    <w:rsid w:val="008A48A4"/>
    <w:rsid w:val="008A494A"/>
    <w:rsid w:val="008A4B3C"/>
    <w:rsid w:val="008A4BD0"/>
    <w:rsid w:val="008A4C60"/>
    <w:rsid w:val="008A4F66"/>
    <w:rsid w:val="008A5270"/>
    <w:rsid w:val="008A5389"/>
    <w:rsid w:val="008A53D3"/>
    <w:rsid w:val="008A54C6"/>
    <w:rsid w:val="008A5626"/>
    <w:rsid w:val="008A56B0"/>
    <w:rsid w:val="008A56CE"/>
    <w:rsid w:val="008A56F2"/>
    <w:rsid w:val="008A5998"/>
    <w:rsid w:val="008A60BB"/>
    <w:rsid w:val="008A62F2"/>
    <w:rsid w:val="008A6825"/>
    <w:rsid w:val="008A6B9B"/>
    <w:rsid w:val="008A6C27"/>
    <w:rsid w:val="008A6FAD"/>
    <w:rsid w:val="008A725E"/>
    <w:rsid w:val="008A76E1"/>
    <w:rsid w:val="008A778C"/>
    <w:rsid w:val="008A7DBB"/>
    <w:rsid w:val="008A7EC7"/>
    <w:rsid w:val="008B005E"/>
    <w:rsid w:val="008B00D4"/>
    <w:rsid w:val="008B014B"/>
    <w:rsid w:val="008B014F"/>
    <w:rsid w:val="008B0182"/>
    <w:rsid w:val="008B021E"/>
    <w:rsid w:val="008B04ED"/>
    <w:rsid w:val="008B075B"/>
    <w:rsid w:val="008B07AA"/>
    <w:rsid w:val="008B0BE3"/>
    <w:rsid w:val="008B0CFF"/>
    <w:rsid w:val="008B0F0C"/>
    <w:rsid w:val="008B0F4A"/>
    <w:rsid w:val="008B1129"/>
    <w:rsid w:val="008B116B"/>
    <w:rsid w:val="008B118A"/>
    <w:rsid w:val="008B1207"/>
    <w:rsid w:val="008B13B9"/>
    <w:rsid w:val="008B14C3"/>
    <w:rsid w:val="008B1516"/>
    <w:rsid w:val="008B17A7"/>
    <w:rsid w:val="008B180A"/>
    <w:rsid w:val="008B1C7B"/>
    <w:rsid w:val="008B21A8"/>
    <w:rsid w:val="008B229A"/>
    <w:rsid w:val="008B235B"/>
    <w:rsid w:val="008B266B"/>
    <w:rsid w:val="008B26BF"/>
    <w:rsid w:val="008B29AE"/>
    <w:rsid w:val="008B2C33"/>
    <w:rsid w:val="008B2D1C"/>
    <w:rsid w:val="008B2E83"/>
    <w:rsid w:val="008B30E5"/>
    <w:rsid w:val="008B3166"/>
    <w:rsid w:val="008B33D5"/>
    <w:rsid w:val="008B3666"/>
    <w:rsid w:val="008B37E1"/>
    <w:rsid w:val="008B3830"/>
    <w:rsid w:val="008B388E"/>
    <w:rsid w:val="008B392C"/>
    <w:rsid w:val="008B3A07"/>
    <w:rsid w:val="008B3CA8"/>
    <w:rsid w:val="008B3D27"/>
    <w:rsid w:val="008B3EDA"/>
    <w:rsid w:val="008B3F00"/>
    <w:rsid w:val="008B42F8"/>
    <w:rsid w:val="008B4398"/>
    <w:rsid w:val="008B4C1F"/>
    <w:rsid w:val="008B4ED8"/>
    <w:rsid w:val="008B4FF4"/>
    <w:rsid w:val="008B50FD"/>
    <w:rsid w:val="008B55BD"/>
    <w:rsid w:val="008B5A4E"/>
    <w:rsid w:val="008B5C7A"/>
    <w:rsid w:val="008B5D22"/>
    <w:rsid w:val="008B5D5C"/>
    <w:rsid w:val="008B5DDA"/>
    <w:rsid w:val="008B5F47"/>
    <w:rsid w:val="008B5F59"/>
    <w:rsid w:val="008B6160"/>
    <w:rsid w:val="008B6579"/>
    <w:rsid w:val="008B671D"/>
    <w:rsid w:val="008B6792"/>
    <w:rsid w:val="008B68FA"/>
    <w:rsid w:val="008B6A47"/>
    <w:rsid w:val="008B6B87"/>
    <w:rsid w:val="008B6CF6"/>
    <w:rsid w:val="008B7443"/>
    <w:rsid w:val="008B751F"/>
    <w:rsid w:val="008B7843"/>
    <w:rsid w:val="008B7A07"/>
    <w:rsid w:val="008B7AE6"/>
    <w:rsid w:val="008B7CC2"/>
    <w:rsid w:val="008B7D59"/>
    <w:rsid w:val="008B7DF0"/>
    <w:rsid w:val="008B7EAF"/>
    <w:rsid w:val="008B7FB3"/>
    <w:rsid w:val="008C0000"/>
    <w:rsid w:val="008C0329"/>
    <w:rsid w:val="008C0352"/>
    <w:rsid w:val="008C040B"/>
    <w:rsid w:val="008C0CEB"/>
    <w:rsid w:val="008C0D46"/>
    <w:rsid w:val="008C0DEC"/>
    <w:rsid w:val="008C0FE5"/>
    <w:rsid w:val="008C121A"/>
    <w:rsid w:val="008C1275"/>
    <w:rsid w:val="008C1300"/>
    <w:rsid w:val="008C138D"/>
    <w:rsid w:val="008C13BB"/>
    <w:rsid w:val="008C147D"/>
    <w:rsid w:val="008C160D"/>
    <w:rsid w:val="008C1693"/>
    <w:rsid w:val="008C1923"/>
    <w:rsid w:val="008C1941"/>
    <w:rsid w:val="008C1BFD"/>
    <w:rsid w:val="008C1CB3"/>
    <w:rsid w:val="008C1FA6"/>
    <w:rsid w:val="008C2068"/>
    <w:rsid w:val="008C22F8"/>
    <w:rsid w:val="008C236F"/>
    <w:rsid w:val="008C2564"/>
    <w:rsid w:val="008C2817"/>
    <w:rsid w:val="008C2835"/>
    <w:rsid w:val="008C283D"/>
    <w:rsid w:val="008C29C2"/>
    <w:rsid w:val="008C2C74"/>
    <w:rsid w:val="008C2C7E"/>
    <w:rsid w:val="008C2DD8"/>
    <w:rsid w:val="008C2EAA"/>
    <w:rsid w:val="008C2EE6"/>
    <w:rsid w:val="008C2F10"/>
    <w:rsid w:val="008C380B"/>
    <w:rsid w:val="008C3A8F"/>
    <w:rsid w:val="008C41DB"/>
    <w:rsid w:val="008C42D9"/>
    <w:rsid w:val="008C4458"/>
    <w:rsid w:val="008C463B"/>
    <w:rsid w:val="008C4671"/>
    <w:rsid w:val="008C48AC"/>
    <w:rsid w:val="008C4924"/>
    <w:rsid w:val="008C4C51"/>
    <w:rsid w:val="008C4CB0"/>
    <w:rsid w:val="008C4CD3"/>
    <w:rsid w:val="008C4D8E"/>
    <w:rsid w:val="008C4F07"/>
    <w:rsid w:val="008C50E3"/>
    <w:rsid w:val="008C516C"/>
    <w:rsid w:val="008C5706"/>
    <w:rsid w:val="008C576E"/>
    <w:rsid w:val="008C5AFE"/>
    <w:rsid w:val="008C5C80"/>
    <w:rsid w:val="008C5ED2"/>
    <w:rsid w:val="008C5ED4"/>
    <w:rsid w:val="008C61E1"/>
    <w:rsid w:val="008C67CC"/>
    <w:rsid w:val="008C68AA"/>
    <w:rsid w:val="008C6AC0"/>
    <w:rsid w:val="008C6F35"/>
    <w:rsid w:val="008C6F3B"/>
    <w:rsid w:val="008C71C1"/>
    <w:rsid w:val="008C726E"/>
    <w:rsid w:val="008C7666"/>
    <w:rsid w:val="008C776B"/>
    <w:rsid w:val="008C77DD"/>
    <w:rsid w:val="008C79CF"/>
    <w:rsid w:val="008C7A7C"/>
    <w:rsid w:val="008C7DA7"/>
    <w:rsid w:val="008C7E35"/>
    <w:rsid w:val="008D0005"/>
    <w:rsid w:val="008D04CC"/>
    <w:rsid w:val="008D05CF"/>
    <w:rsid w:val="008D05D1"/>
    <w:rsid w:val="008D0693"/>
    <w:rsid w:val="008D074F"/>
    <w:rsid w:val="008D07DC"/>
    <w:rsid w:val="008D0961"/>
    <w:rsid w:val="008D0ABF"/>
    <w:rsid w:val="008D0C1E"/>
    <w:rsid w:val="008D0F02"/>
    <w:rsid w:val="008D0F12"/>
    <w:rsid w:val="008D1343"/>
    <w:rsid w:val="008D13C2"/>
    <w:rsid w:val="008D15D7"/>
    <w:rsid w:val="008D168B"/>
    <w:rsid w:val="008D1938"/>
    <w:rsid w:val="008D1A26"/>
    <w:rsid w:val="008D1B23"/>
    <w:rsid w:val="008D1CDD"/>
    <w:rsid w:val="008D1D50"/>
    <w:rsid w:val="008D1E15"/>
    <w:rsid w:val="008D1F8A"/>
    <w:rsid w:val="008D2119"/>
    <w:rsid w:val="008D21DD"/>
    <w:rsid w:val="008D22E5"/>
    <w:rsid w:val="008D2344"/>
    <w:rsid w:val="008D2B14"/>
    <w:rsid w:val="008D2F5B"/>
    <w:rsid w:val="008D2FF0"/>
    <w:rsid w:val="008D3034"/>
    <w:rsid w:val="008D3610"/>
    <w:rsid w:val="008D3E96"/>
    <w:rsid w:val="008D3F11"/>
    <w:rsid w:val="008D3F84"/>
    <w:rsid w:val="008D4233"/>
    <w:rsid w:val="008D4365"/>
    <w:rsid w:val="008D462C"/>
    <w:rsid w:val="008D46F2"/>
    <w:rsid w:val="008D4E5C"/>
    <w:rsid w:val="008D55B5"/>
    <w:rsid w:val="008D5627"/>
    <w:rsid w:val="008D59D0"/>
    <w:rsid w:val="008D5CAB"/>
    <w:rsid w:val="008D5E8B"/>
    <w:rsid w:val="008D6009"/>
    <w:rsid w:val="008D600E"/>
    <w:rsid w:val="008D612B"/>
    <w:rsid w:val="008D6536"/>
    <w:rsid w:val="008D6764"/>
    <w:rsid w:val="008D67BC"/>
    <w:rsid w:val="008D685F"/>
    <w:rsid w:val="008D6958"/>
    <w:rsid w:val="008D6988"/>
    <w:rsid w:val="008D6AC0"/>
    <w:rsid w:val="008D6AD1"/>
    <w:rsid w:val="008D6BE9"/>
    <w:rsid w:val="008D6CA6"/>
    <w:rsid w:val="008D6F17"/>
    <w:rsid w:val="008D7101"/>
    <w:rsid w:val="008D730C"/>
    <w:rsid w:val="008D736E"/>
    <w:rsid w:val="008D78A0"/>
    <w:rsid w:val="008D7CFE"/>
    <w:rsid w:val="008D7D48"/>
    <w:rsid w:val="008D7E34"/>
    <w:rsid w:val="008E0053"/>
    <w:rsid w:val="008E0088"/>
    <w:rsid w:val="008E008A"/>
    <w:rsid w:val="008E038B"/>
    <w:rsid w:val="008E03F0"/>
    <w:rsid w:val="008E060F"/>
    <w:rsid w:val="008E0613"/>
    <w:rsid w:val="008E08A2"/>
    <w:rsid w:val="008E0946"/>
    <w:rsid w:val="008E0C5F"/>
    <w:rsid w:val="008E0D7A"/>
    <w:rsid w:val="008E0FA9"/>
    <w:rsid w:val="008E114B"/>
    <w:rsid w:val="008E1896"/>
    <w:rsid w:val="008E18E5"/>
    <w:rsid w:val="008E1C84"/>
    <w:rsid w:val="008E1E50"/>
    <w:rsid w:val="008E25B9"/>
    <w:rsid w:val="008E2697"/>
    <w:rsid w:val="008E290A"/>
    <w:rsid w:val="008E293F"/>
    <w:rsid w:val="008E318A"/>
    <w:rsid w:val="008E3256"/>
    <w:rsid w:val="008E335C"/>
    <w:rsid w:val="008E3976"/>
    <w:rsid w:val="008E3AB1"/>
    <w:rsid w:val="008E3C0B"/>
    <w:rsid w:val="008E3C5D"/>
    <w:rsid w:val="008E4238"/>
    <w:rsid w:val="008E4282"/>
    <w:rsid w:val="008E436B"/>
    <w:rsid w:val="008E450E"/>
    <w:rsid w:val="008E45DD"/>
    <w:rsid w:val="008E4977"/>
    <w:rsid w:val="008E4A24"/>
    <w:rsid w:val="008E4AF5"/>
    <w:rsid w:val="008E4CEF"/>
    <w:rsid w:val="008E4D02"/>
    <w:rsid w:val="008E4ED7"/>
    <w:rsid w:val="008E4EDE"/>
    <w:rsid w:val="008E55BD"/>
    <w:rsid w:val="008E55CA"/>
    <w:rsid w:val="008E5840"/>
    <w:rsid w:val="008E5A0C"/>
    <w:rsid w:val="008E5A1A"/>
    <w:rsid w:val="008E5BA1"/>
    <w:rsid w:val="008E5D89"/>
    <w:rsid w:val="008E5EA3"/>
    <w:rsid w:val="008E62EE"/>
    <w:rsid w:val="008E67C5"/>
    <w:rsid w:val="008E6833"/>
    <w:rsid w:val="008E6987"/>
    <w:rsid w:val="008E69BF"/>
    <w:rsid w:val="008E6A8F"/>
    <w:rsid w:val="008E6F48"/>
    <w:rsid w:val="008E72E5"/>
    <w:rsid w:val="008E72E6"/>
    <w:rsid w:val="008E73D1"/>
    <w:rsid w:val="008E73D4"/>
    <w:rsid w:val="008E7506"/>
    <w:rsid w:val="008E785B"/>
    <w:rsid w:val="008E7895"/>
    <w:rsid w:val="008E7A21"/>
    <w:rsid w:val="008E7A28"/>
    <w:rsid w:val="008E7A41"/>
    <w:rsid w:val="008E7B62"/>
    <w:rsid w:val="008E7B75"/>
    <w:rsid w:val="008E7D91"/>
    <w:rsid w:val="008E7DB3"/>
    <w:rsid w:val="008F03E9"/>
    <w:rsid w:val="008F08B2"/>
    <w:rsid w:val="008F0972"/>
    <w:rsid w:val="008F0A23"/>
    <w:rsid w:val="008F0A24"/>
    <w:rsid w:val="008F0FAA"/>
    <w:rsid w:val="008F155E"/>
    <w:rsid w:val="008F1B86"/>
    <w:rsid w:val="008F1D0B"/>
    <w:rsid w:val="008F1DA5"/>
    <w:rsid w:val="008F2085"/>
    <w:rsid w:val="008F211A"/>
    <w:rsid w:val="008F2243"/>
    <w:rsid w:val="008F2253"/>
    <w:rsid w:val="008F26DF"/>
    <w:rsid w:val="008F2859"/>
    <w:rsid w:val="008F28C8"/>
    <w:rsid w:val="008F2C42"/>
    <w:rsid w:val="008F31B0"/>
    <w:rsid w:val="008F31B9"/>
    <w:rsid w:val="008F31DC"/>
    <w:rsid w:val="008F32A3"/>
    <w:rsid w:val="008F340D"/>
    <w:rsid w:val="008F35EC"/>
    <w:rsid w:val="008F361A"/>
    <w:rsid w:val="008F361D"/>
    <w:rsid w:val="008F39F1"/>
    <w:rsid w:val="008F3AF8"/>
    <w:rsid w:val="008F3BEE"/>
    <w:rsid w:val="008F3DEC"/>
    <w:rsid w:val="008F4040"/>
    <w:rsid w:val="008F42A4"/>
    <w:rsid w:val="008F42BB"/>
    <w:rsid w:val="008F439D"/>
    <w:rsid w:val="008F43AA"/>
    <w:rsid w:val="008F48EE"/>
    <w:rsid w:val="008F48F7"/>
    <w:rsid w:val="008F492D"/>
    <w:rsid w:val="008F4B00"/>
    <w:rsid w:val="008F4B26"/>
    <w:rsid w:val="008F4E3D"/>
    <w:rsid w:val="008F4EB3"/>
    <w:rsid w:val="008F4EF5"/>
    <w:rsid w:val="008F5104"/>
    <w:rsid w:val="008F5512"/>
    <w:rsid w:val="008F55CA"/>
    <w:rsid w:val="008F56B8"/>
    <w:rsid w:val="008F5979"/>
    <w:rsid w:val="008F5CFC"/>
    <w:rsid w:val="008F61FB"/>
    <w:rsid w:val="008F657B"/>
    <w:rsid w:val="008F65DE"/>
    <w:rsid w:val="008F6821"/>
    <w:rsid w:val="008F6D29"/>
    <w:rsid w:val="008F6EBE"/>
    <w:rsid w:val="008F6FC1"/>
    <w:rsid w:val="008F73BB"/>
    <w:rsid w:val="008F73DA"/>
    <w:rsid w:val="008F7415"/>
    <w:rsid w:val="008F7694"/>
    <w:rsid w:val="008F7904"/>
    <w:rsid w:val="008F79AB"/>
    <w:rsid w:val="008F7C5C"/>
    <w:rsid w:val="00900006"/>
    <w:rsid w:val="009000D3"/>
    <w:rsid w:val="00900140"/>
    <w:rsid w:val="009002A6"/>
    <w:rsid w:val="009002F9"/>
    <w:rsid w:val="00900621"/>
    <w:rsid w:val="00900694"/>
    <w:rsid w:val="009006CC"/>
    <w:rsid w:val="009007A6"/>
    <w:rsid w:val="009007A8"/>
    <w:rsid w:val="00901166"/>
    <w:rsid w:val="009013C3"/>
    <w:rsid w:val="00901544"/>
    <w:rsid w:val="009015C8"/>
    <w:rsid w:val="0090165D"/>
    <w:rsid w:val="00901ED1"/>
    <w:rsid w:val="00901FFB"/>
    <w:rsid w:val="009022BC"/>
    <w:rsid w:val="00902302"/>
    <w:rsid w:val="0090266F"/>
    <w:rsid w:val="00902743"/>
    <w:rsid w:val="00902905"/>
    <w:rsid w:val="00902B2A"/>
    <w:rsid w:val="00902C7F"/>
    <w:rsid w:val="00902DC5"/>
    <w:rsid w:val="00902DCB"/>
    <w:rsid w:val="00902DEF"/>
    <w:rsid w:val="00903037"/>
    <w:rsid w:val="009031CE"/>
    <w:rsid w:val="00903233"/>
    <w:rsid w:val="0090339E"/>
    <w:rsid w:val="009035C7"/>
    <w:rsid w:val="00903754"/>
    <w:rsid w:val="0090378A"/>
    <w:rsid w:val="00903C4D"/>
    <w:rsid w:val="0090410E"/>
    <w:rsid w:val="009042C3"/>
    <w:rsid w:val="00904424"/>
    <w:rsid w:val="0090484D"/>
    <w:rsid w:val="00904DA0"/>
    <w:rsid w:val="00904ED3"/>
    <w:rsid w:val="00904FF9"/>
    <w:rsid w:val="00905181"/>
    <w:rsid w:val="00905401"/>
    <w:rsid w:val="00905DEF"/>
    <w:rsid w:val="00905E5D"/>
    <w:rsid w:val="00905F56"/>
    <w:rsid w:val="009060CD"/>
    <w:rsid w:val="00906381"/>
    <w:rsid w:val="00906870"/>
    <w:rsid w:val="00906924"/>
    <w:rsid w:val="0090696F"/>
    <w:rsid w:val="00906A2B"/>
    <w:rsid w:val="00906A68"/>
    <w:rsid w:val="0090718A"/>
    <w:rsid w:val="009071A9"/>
    <w:rsid w:val="0090765E"/>
    <w:rsid w:val="00907AF7"/>
    <w:rsid w:val="00907C93"/>
    <w:rsid w:val="00907F58"/>
    <w:rsid w:val="00907F89"/>
    <w:rsid w:val="00910104"/>
    <w:rsid w:val="00910203"/>
    <w:rsid w:val="00910270"/>
    <w:rsid w:val="009102B2"/>
    <w:rsid w:val="009103B2"/>
    <w:rsid w:val="0091048C"/>
    <w:rsid w:val="00910678"/>
    <w:rsid w:val="00910851"/>
    <w:rsid w:val="00910A57"/>
    <w:rsid w:val="00910D3B"/>
    <w:rsid w:val="00910D99"/>
    <w:rsid w:val="00911011"/>
    <w:rsid w:val="00911055"/>
    <w:rsid w:val="0091122C"/>
    <w:rsid w:val="009112FE"/>
    <w:rsid w:val="0091132C"/>
    <w:rsid w:val="009113BA"/>
    <w:rsid w:val="009114EE"/>
    <w:rsid w:val="009115E3"/>
    <w:rsid w:val="0091164D"/>
    <w:rsid w:val="0091186C"/>
    <w:rsid w:val="009119B9"/>
    <w:rsid w:val="00911A72"/>
    <w:rsid w:val="00911B5B"/>
    <w:rsid w:val="00911E1A"/>
    <w:rsid w:val="00911EAC"/>
    <w:rsid w:val="00912100"/>
    <w:rsid w:val="00912215"/>
    <w:rsid w:val="009123A1"/>
    <w:rsid w:val="00912446"/>
    <w:rsid w:val="00912AF6"/>
    <w:rsid w:val="00912BE6"/>
    <w:rsid w:val="00912DE9"/>
    <w:rsid w:val="00912DEE"/>
    <w:rsid w:val="00913208"/>
    <w:rsid w:val="009133B0"/>
    <w:rsid w:val="009133ED"/>
    <w:rsid w:val="0091349F"/>
    <w:rsid w:val="009137F3"/>
    <w:rsid w:val="0091438D"/>
    <w:rsid w:val="009143EA"/>
    <w:rsid w:val="00914542"/>
    <w:rsid w:val="0091499B"/>
    <w:rsid w:val="009149D4"/>
    <w:rsid w:val="00914B42"/>
    <w:rsid w:val="00914C4A"/>
    <w:rsid w:val="00914F31"/>
    <w:rsid w:val="00915046"/>
    <w:rsid w:val="0091523A"/>
    <w:rsid w:val="00915243"/>
    <w:rsid w:val="00915545"/>
    <w:rsid w:val="009158D6"/>
    <w:rsid w:val="0091591E"/>
    <w:rsid w:val="009159FA"/>
    <w:rsid w:val="00915B41"/>
    <w:rsid w:val="00915D05"/>
    <w:rsid w:val="00915D49"/>
    <w:rsid w:val="00915FAE"/>
    <w:rsid w:val="00915FEC"/>
    <w:rsid w:val="009160A4"/>
    <w:rsid w:val="00916128"/>
    <w:rsid w:val="009163D5"/>
    <w:rsid w:val="009164C0"/>
    <w:rsid w:val="009164E7"/>
    <w:rsid w:val="00916541"/>
    <w:rsid w:val="009165DA"/>
    <w:rsid w:val="009167A6"/>
    <w:rsid w:val="00916840"/>
    <w:rsid w:val="00916877"/>
    <w:rsid w:val="00916ADC"/>
    <w:rsid w:val="00916C23"/>
    <w:rsid w:val="00916ED8"/>
    <w:rsid w:val="00916F54"/>
    <w:rsid w:val="00916F89"/>
    <w:rsid w:val="0091700C"/>
    <w:rsid w:val="0091722E"/>
    <w:rsid w:val="00917592"/>
    <w:rsid w:val="0091759C"/>
    <w:rsid w:val="00917894"/>
    <w:rsid w:val="00917A93"/>
    <w:rsid w:val="00917B9C"/>
    <w:rsid w:val="00917C8A"/>
    <w:rsid w:val="00920096"/>
    <w:rsid w:val="009200CA"/>
    <w:rsid w:val="0092028C"/>
    <w:rsid w:val="009205C9"/>
    <w:rsid w:val="00920A59"/>
    <w:rsid w:val="00920DA8"/>
    <w:rsid w:val="00920FA1"/>
    <w:rsid w:val="00921191"/>
    <w:rsid w:val="0092121B"/>
    <w:rsid w:val="00921400"/>
    <w:rsid w:val="00921557"/>
    <w:rsid w:val="009216E2"/>
    <w:rsid w:val="0092172C"/>
    <w:rsid w:val="00921792"/>
    <w:rsid w:val="009218D3"/>
    <w:rsid w:val="00921A82"/>
    <w:rsid w:val="00921BD9"/>
    <w:rsid w:val="00921C90"/>
    <w:rsid w:val="00921E76"/>
    <w:rsid w:val="00922554"/>
    <w:rsid w:val="00922660"/>
    <w:rsid w:val="009229B4"/>
    <w:rsid w:val="00922EA2"/>
    <w:rsid w:val="00922EF2"/>
    <w:rsid w:val="00922FEC"/>
    <w:rsid w:val="0092318E"/>
    <w:rsid w:val="009233D1"/>
    <w:rsid w:val="0092356B"/>
    <w:rsid w:val="0092365F"/>
    <w:rsid w:val="00923BFE"/>
    <w:rsid w:val="009241A6"/>
    <w:rsid w:val="0092442E"/>
    <w:rsid w:val="0092447E"/>
    <w:rsid w:val="0092468B"/>
    <w:rsid w:val="00924789"/>
    <w:rsid w:val="00924945"/>
    <w:rsid w:val="00924D13"/>
    <w:rsid w:val="00924D31"/>
    <w:rsid w:val="00924E3E"/>
    <w:rsid w:val="00924E40"/>
    <w:rsid w:val="0092512A"/>
    <w:rsid w:val="0092535C"/>
    <w:rsid w:val="009255F3"/>
    <w:rsid w:val="0092579B"/>
    <w:rsid w:val="009258A8"/>
    <w:rsid w:val="00925948"/>
    <w:rsid w:val="009259D2"/>
    <w:rsid w:val="00925B54"/>
    <w:rsid w:val="00926177"/>
    <w:rsid w:val="009263A6"/>
    <w:rsid w:val="0092647F"/>
    <w:rsid w:val="009264CA"/>
    <w:rsid w:val="00926709"/>
    <w:rsid w:val="009268D6"/>
    <w:rsid w:val="00926A0B"/>
    <w:rsid w:val="00926BB6"/>
    <w:rsid w:val="00926C85"/>
    <w:rsid w:val="00926D80"/>
    <w:rsid w:val="0092723D"/>
    <w:rsid w:val="009276C4"/>
    <w:rsid w:val="00927846"/>
    <w:rsid w:val="0092786E"/>
    <w:rsid w:val="0092787D"/>
    <w:rsid w:val="00927B68"/>
    <w:rsid w:val="00927BA5"/>
    <w:rsid w:val="00927C33"/>
    <w:rsid w:val="00927C8F"/>
    <w:rsid w:val="00927EDB"/>
    <w:rsid w:val="0093008B"/>
    <w:rsid w:val="009301E9"/>
    <w:rsid w:val="00930258"/>
    <w:rsid w:val="0093074B"/>
    <w:rsid w:val="00930B33"/>
    <w:rsid w:val="00930C43"/>
    <w:rsid w:val="00930E0A"/>
    <w:rsid w:val="00930EE0"/>
    <w:rsid w:val="009311BC"/>
    <w:rsid w:val="009312AC"/>
    <w:rsid w:val="0093131B"/>
    <w:rsid w:val="00931357"/>
    <w:rsid w:val="00931532"/>
    <w:rsid w:val="0093163A"/>
    <w:rsid w:val="0093166C"/>
    <w:rsid w:val="009316C6"/>
    <w:rsid w:val="00931908"/>
    <w:rsid w:val="00931AB3"/>
    <w:rsid w:val="00931CFA"/>
    <w:rsid w:val="00932240"/>
    <w:rsid w:val="009325A6"/>
    <w:rsid w:val="0093289B"/>
    <w:rsid w:val="00932B62"/>
    <w:rsid w:val="00932E1C"/>
    <w:rsid w:val="00933207"/>
    <w:rsid w:val="00933255"/>
    <w:rsid w:val="009333C6"/>
    <w:rsid w:val="00933448"/>
    <w:rsid w:val="009336E6"/>
    <w:rsid w:val="009336F6"/>
    <w:rsid w:val="00933D37"/>
    <w:rsid w:val="00933E12"/>
    <w:rsid w:val="00933EB1"/>
    <w:rsid w:val="00933F7F"/>
    <w:rsid w:val="00934045"/>
    <w:rsid w:val="0093416B"/>
    <w:rsid w:val="00934261"/>
    <w:rsid w:val="009344B4"/>
    <w:rsid w:val="0093459B"/>
    <w:rsid w:val="00934699"/>
    <w:rsid w:val="0093478B"/>
    <w:rsid w:val="0093493D"/>
    <w:rsid w:val="00934A3B"/>
    <w:rsid w:val="00934AE0"/>
    <w:rsid w:val="00934E5E"/>
    <w:rsid w:val="00934FB5"/>
    <w:rsid w:val="0093501C"/>
    <w:rsid w:val="009351CC"/>
    <w:rsid w:val="009352B9"/>
    <w:rsid w:val="00935453"/>
    <w:rsid w:val="00935540"/>
    <w:rsid w:val="0093570D"/>
    <w:rsid w:val="00935A45"/>
    <w:rsid w:val="00935AF0"/>
    <w:rsid w:val="00935D4B"/>
    <w:rsid w:val="00935E0D"/>
    <w:rsid w:val="00935E2B"/>
    <w:rsid w:val="00935F38"/>
    <w:rsid w:val="009360B4"/>
    <w:rsid w:val="009360C3"/>
    <w:rsid w:val="00936220"/>
    <w:rsid w:val="00936244"/>
    <w:rsid w:val="009362E6"/>
    <w:rsid w:val="009362EB"/>
    <w:rsid w:val="00936752"/>
    <w:rsid w:val="009367F2"/>
    <w:rsid w:val="00936A2F"/>
    <w:rsid w:val="00936A45"/>
    <w:rsid w:val="00936C38"/>
    <w:rsid w:val="00936ED8"/>
    <w:rsid w:val="00936FB5"/>
    <w:rsid w:val="00937333"/>
    <w:rsid w:val="00937474"/>
    <w:rsid w:val="0093798C"/>
    <w:rsid w:val="00937C5D"/>
    <w:rsid w:val="00937D10"/>
    <w:rsid w:val="00937DFD"/>
    <w:rsid w:val="00937E92"/>
    <w:rsid w:val="009403AF"/>
    <w:rsid w:val="009404FF"/>
    <w:rsid w:val="009407DD"/>
    <w:rsid w:val="00940913"/>
    <w:rsid w:val="00940AE9"/>
    <w:rsid w:val="00940D5A"/>
    <w:rsid w:val="00940FC6"/>
    <w:rsid w:val="0094107F"/>
    <w:rsid w:val="009410D3"/>
    <w:rsid w:val="0094110B"/>
    <w:rsid w:val="009413AE"/>
    <w:rsid w:val="0094161D"/>
    <w:rsid w:val="009417DE"/>
    <w:rsid w:val="00941AE1"/>
    <w:rsid w:val="00941BC8"/>
    <w:rsid w:val="00941E19"/>
    <w:rsid w:val="00942313"/>
    <w:rsid w:val="00942335"/>
    <w:rsid w:val="00942C94"/>
    <w:rsid w:val="00942D79"/>
    <w:rsid w:val="00942E2E"/>
    <w:rsid w:val="009430FD"/>
    <w:rsid w:val="009434DA"/>
    <w:rsid w:val="009434F3"/>
    <w:rsid w:val="009439D9"/>
    <w:rsid w:val="00943A9D"/>
    <w:rsid w:val="00943AD3"/>
    <w:rsid w:val="00943AE6"/>
    <w:rsid w:val="00943EEE"/>
    <w:rsid w:val="009441EE"/>
    <w:rsid w:val="00944677"/>
    <w:rsid w:val="00944966"/>
    <w:rsid w:val="00944A46"/>
    <w:rsid w:val="00944B53"/>
    <w:rsid w:val="00944CAB"/>
    <w:rsid w:val="00944FCD"/>
    <w:rsid w:val="009452D6"/>
    <w:rsid w:val="00945336"/>
    <w:rsid w:val="009453F2"/>
    <w:rsid w:val="00945644"/>
    <w:rsid w:val="009457A2"/>
    <w:rsid w:val="00945943"/>
    <w:rsid w:val="0094599B"/>
    <w:rsid w:val="009461DF"/>
    <w:rsid w:val="0094690E"/>
    <w:rsid w:val="00946A3D"/>
    <w:rsid w:val="00946A88"/>
    <w:rsid w:val="00946AF2"/>
    <w:rsid w:val="00946B15"/>
    <w:rsid w:val="00946CF9"/>
    <w:rsid w:val="00946D37"/>
    <w:rsid w:val="0094703F"/>
    <w:rsid w:val="00947512"/>
    <w:rsid w:val="0094751C"/>
    <w:rsid w:val="00947829"/>
    <w:rsid w:val="00947861"/>
    <w:rsid w:val="00947910"/>
    <w:rsid w:val="009479DE"/>
    <w:rsid w:val="009479E9"/>
    <w:rsid w:val="00947A53"/>
    <w:rsid w:val="00947B7D"/>
    <w:rsid w:val="009504F1"/>
    <w:rsid w:val="009505C9"/>
    <w:rsid w:val="00950A9A"/>
    <w:rsid w:val="00950C86"/>
    <w:rsid w:val="00950E32"/>
    <w:rsid w:val="00950FF5"/>
    <w:rsid w:val="009512A8"/>
    <w:rsid w:val="00951522"/>
    <w:rsid w:val="0095188D"/>
    <w:rsid w:val="00951980"/>
    <w:rsid w:val="00951ABF"/>
    <w:rsid w:val="00951FFA"/>
    <w:rsid w:val="0095205D"/>
    <w:rsid w:val="009520FE"/>
    <w:rsid w:val="00952391"/>
    <w:rsid w:val="00952548"/>
    <w:rsid w:val="009527F9"/>
    <w:rsid w:val="00952ABB"/>
    <w:rsid w:val="00952D89"/>
    <w:rsid w:val="00952E8F"/>
    <w:rsid w:val="0095300C"/>
    <w:rsid w:val="009531F4"/>
    <w:rsid w:val="009532F1"/>
    <w:rsid w:val="00953605"/>
    <w:rsid w:val="009536BF"/>
    <w:rsid w:val="00954215"/>
    <w:rsid w:val="009542FE"/>
    <w:rsid w:val="0095440C"/>
    <w:rsid w:val="0095454F"/>
    <w:rsid w:val="0095458A"/>
    <w:rsid w:val="00954630"/>
    <w:rsid w:val="00954A0E"/>
    <w:rsid w:val="00954E3D"/>
    <w:rsid w:val="00954E9D"/>
    <w:rsid w:val="0095529D"/>
    <w:rsid w:val="0095533A"/>
    <w:rsid w:val="0095536B"/>
    <w:rsid w:val="00955731"/>
    <w:rsid w:val="00955B2B"/>
    <w:rsid w:val="00955DEE"/>
    <w:rsid w:val="00955F47"/>
    <w:rsid w:val="00956174"/>
    <w:rsid w:val="009561AE"/>
    <w:rsid w:val="0095641C"/>
    <w:rsid w:val="00956A2C"/>
    <w:rsid w:val="00956B1D"/>
    <w:rsid w:val="00956DC8"/>
    <w:rsid w:val="0095701F"/>
    <w:rsid w:val="0095761E"/>
    <w:rsid w:val="009579F5"/>
    <w:rsid w:val="00957E39"/>
    <w:rsid w:val="00957F95"/>
    <w:rsid w:val="0096011B"/>
    <w:rsid w:val="009601F0"/>
    <w:rsid w:val="00960371"/>
    <w:rsid w:val="009603A1"/>
    <w:rsid w:val="0096054E"/>
    <w:rsid w:val="009608F5"/>
    <w:rsid w:val="00960926"/>
    <w:rsid w:val="009609CA"/>
    <w:rsid w:val="00960D7C"/>
    <w:rsid w:val="00960E10"/>
    <w:rsid w:val="00961469"/>
    <w:rsid w:val="00961537"/>
    <w:rsid w:val="009615C0"/>
    <w:rsid w:val="00961911"/>
    <w:rsid w:val="00961962"/>
    <w:rsid w:val="009619A9"/>
    <w:rsid w:val="009619F9"/>
    <w:rsid w:val="00961A76"/>
    <w:rsid w:val="00961C1F"/>
    <w:rsid w:val="00961C54"/>
    <w:rsid w:val="009622EE"/>
    <w:rsid w:val="009625E2"/>
    <w:rsid w:val="009626FF"/>
    <w:rsid w:val="00962701"/>
    <w:rsid w:val="00962770"/>
    <w:rsid w:val="00962A47"/>
    <w:rsid w:val="00962AB4"/>
    <w:rsid w:val="00962BD1"/>
    <w:rsid w:val="00962D3C"/>
    <w:rsid w:val="00963130"/>
    <w:rsid w:val="00963298"/>
    <w:rsid w:val="009633E4"/>
    <w:rsid w:val="00963722"/>
    <w:rsid w:val="009637FA"/>
    <w:rsid w:val="009639D1"/>
    <w:rsid w:val="00963C1D"/>
    <w:rsid w:val="00963CB2"/>
    <w:rsid w:val="00963CD3"/>
    <w:rsid w:val="00963EC3"/>
    <w:rsid w:val="0096431F"/>
    <w:rsid w:val="00964611"/>
    <w:rsid w:val="0096489B"/>
    <w:rsid w:val="00964B89"/>
    <w:rsid w:val="00964E83"/>
    <w:rsid w:val="00964ED5"/>
    <w:rsid w:val="009650AF"/>
    <w:rsid w:val="0096513A"/>
    <w:rsid w:val="009656ED"/>
    <w:rsid w:val="0096592E"/>
    <w:rsid w:val="00965CFA"/>
    <w:rsid w:val="00966151"/>
    <w:rsid w:val="0096636A"/>
    <w:rsid w:val="00966417"/>
    <w:rsid w:val="00966457"/>
    <w:rsid w:val="009664A4"/>
    <w:rsid w:val="00966711"/>
    <w:rsid w:val="00966998"/>
    <w:rsid w:val="009669B0"/>
    <w:rsid w:val="00966AA2"/>
    <w:rsid w:val="00966C83"/>
    <w:rsid w:val="00966CA0"/>
    <w:rsid w:val="00967395"/>
    <w:rsid w:val="00967558"/>
    <w:rsid w:val="00967627"/>
    <w:rsid w:val="00967926"/>
    <w:rsid w:val="00967B86"/>
    <w:rsid w:val="00967D90"/>
    <w:rsid w:val="009701B9"/>
    <w:rsid w:val="009701EB"/>
    <w:rsid w:val="00970252"/>
    <w:rsid w:val="009705D8"/>
    <w:rsid w:val="0097084E"/>
    <w:rsid w:val="00970911"/>
    <w:rsid w:val="00970BE3"/>
    <w:rsid w:val="00970D84"/>
    <w:rsid w:val="00970F3D"/>
    <w:rsid w:val="00971050"/>
    <w:rsid w:val="00971110"/>
    <w:rsid w:val="00971166"/>
    <w:rsid w:val="009712F5"/>
    <w:rsid w:val="00971486"/>
    <w:rsid w:val="00971696"/>
    <w:rsid w:val="00971822"/>
    <w:rsid w:val="00971ABE"/>
    <w:rsid w:val="00971AD2"/>
    <w:rsid w:val="00971B6B"/>
    <w:rsid w:val="00971BCA"/>
    <w:rsid w:val="00971CA0"/>
    <w:rsid w:val="009721DF"/>
    <w:rsid w:val="009721F7"/>
    <w:rsid w:val="009724CE"/>
    <w:rsid w:val="00972BA5"/>
    <w:rsid w:val="00972E74"/>
    <w:rsid w:val="00973149"/>
    <w:rsid w:val="00973317"/>
    <w:rsid w:val="00973361"/>
    <w:rsid w:val="00973979"/>
    <w:rsid w:val="00973B2B"/>
    <w:rsid w:val="00973B3D"/>
    <w:rsid w:val="00973B59"/>
    <w:rsid w:val="00973E40"/>
    <w:rsid w:val="00973F5A"/>
    <w:rsid w:val="009741E9"/>
    <w:rsid w:val="0097425E"/>
    <w:rsid w:val="00974433"/>
    <w:rsid w:val="0097472E"/>
    <w:rsid w:val="009747F7"/>
    <w:rsid w:val="00974B6B"/>
    <w:rsid w:val="00974D5D"/>
    <w:rsid w:val="00975206"/>
    <w:rsid w:val="00975265"/>
    <w:rsid w:val="009752E5"/>
    <w:rsid w:val="009753B4"/>
    <w:rsid w:val="009753C4"/>
    <w:rsid w:val="009758B5"/>
    <w:rsid w:val="009759D0"/>
    <w:rsid w:val="00975B56"/>
    <w:rsid w:val="00975E6B"/>
    <w:rsid w:val="009762D9"/>
    <w:rsid w:val="00976340"/>
    <w:rsid w:val="009763C9"/>
    <w:rsid w:val="00976445"/>
    <w:rsid w:val="00976741"/>
    <w:rsid w:val="00976A24"/>
    <w:rsid w:val="00976E7D"/>
    <w:rsid w:val="00977053"/>
    <w:rsid w:val="009770BD"/>
    <w:rsid w:val="00977573"/>
    <w:rsid w:val="009776F1"/>
    <w:rsid w:val="00977AEC"/>
    <w:rsid w:val="00977E83"/>
    <w:rsid w:val="00980252"/>
    <w:rsid w:val="009802E1"/>
    <w:rsid w:val="00980303"/>
    <w:rsid w:val="0098081D"/>
    <w:rsid w:val="0098082B"/>
    <w:rsid w:val="00980852"/>
    <w:rsid w:val="00980901"/>
    <w:rsid w:val="00980A61"/>
    <w:rsid w:val="00980AC1"/>
    <w:rsid w:val="00980B18"/>
    <w:rsid w:val="00980C2C"/>
    <w:rsid w:val="00980DA3"/>
    <w:rsid w:val="0098157D"/>
    <w:rsid w:val="009816D5"/>
    <w:rsid w:val="00981729"/>
    <w:rsid w:val="009817BE"/>
    <w:rsid w:val="00981814"/>
    <w:rsid w:val="00981A2C"/>
    <w:rsid w:val="00981A8B"/>
    <w:rsid w:val="00981ADE"/>
    <w:rsid w:val="00981B86"/>
    <w:rsid w:val="00981BC4"/>
    <w:rsid w:val="0098222F"/>
    <w:rsid w:val="0098233B"/>
    <w:rsid w:val="0098234F"/>
    <w:rsid w:val="009825F7"/>
    <w:rsid w:val="009828B2"/>
    <w:rsid w:val="00982B2A"/>
    <w:rsid w:val="00982BED"/>
    <w:rsid w:val="00982C04"/>
    <w:rsid w:val="00982C58"/>
    <w:rsid w:val="00982CE2"/>
    <w:rsid w:val="00982EC7"/>
    <w:rsid w:val="009831FB"/>
    <w:rsid w:val="00983C9B"/>
    <w:rsid w:val="00983E0F"/>
    <w:rsid w:val="00983FA7"/>
    <w:rsid w:val="00984222"/>
    <w:rsid w:val="009845CE"/>
    <w:rsid w:val="009846BE"/>
    <w:rsid w:val="00984859"/>
    <w:rsid w:val="009848BD"/>
    <w:rsid w:val="009848EB"/>
    <w:rsid w:val="00984CDF"/>
    <w:rsid w:val="00984DF7"/>
    <w:rsid w:val="00984F4B"/>
    <w:rsid w:val="00984F8C"/>
    <w:rsid w:val="00985408"/>
    <w:rsid w:val="009855B6"/>
    <w:rsid w:val="009855FC"/>
    <w:rsid w:val="00985617"/>
    <w:rsid w:val="009856E2"/>
    <w:rsid w:val="00985BDA"/>
    <w:rsid w:val="00985EEB"/>
    <w:rsid w:val="0098601F"/>
    <w:rsid w:val="00986293"/>
    <w:rsid w:val="009862B0"/>
    <w:rsid w:val="00986319"/>
    <w:rsid w:val="00986356"/>
    <w:rsid w:val="0098646B"/>
    <w:rsid w:val="009864D7"/>
    <w:rsid w:val="009868C5"/>
    <w:rsid w:val="00986970"/>
    <w:rsid w:val="009869E9"/>
    <w:rsid w:val="00986B75"/>
    <w:rsid w:val="00986B8D"/>
    <w:rsid w:val="00986C03"/>
    <w:rsid w:val="00986E4E"/>
    <w:rsid w:val="00986ED2"/>
    <w:rsid w:val="00987046"/>
    <w:rsid w:val="0098715E"/>
    <w:rsid w:val="009871A7"/>
    <w:rsid w:val="009871DF"/>
    <w:rsid w:val="00987339"/>
    <w:rsid w:val="009877EE"/>
    <w:rsid w:val="00987999"/>
    <w:rsid w:val="009879B2"/>
    <w:rsid w:val="00987BF0"/>
    <w:rsid w:val="00987DF1"/>
    <w:rsid w:val="00987E1F"/>
    <w:rsid w:val="00990028"/>
    <w:rsid w:val="00990274"/>
    <w:rsid w:val="00990313"/>
    <w:rsid w:val="0099052F"/>
    <w:rsid w:val="00990631"/>
    <w:rsid w:val="0099064A"/>
    <w:rsid w:val="00990BB1"/>
    <w:rsid w:val="00990F44"/>
    <w:rsid w:val="0099120B"/>
    <w:rsid w:val="0099172F"/>
    <w:rsid w:val="00991892"/>
    <w:rsid w:val="00991897"/>
    <w:rsid w:val="00991948"/>
    <w:rsid w:val="00991B60"/>
    <w:rsid w:val="00991C96"/>
    <w:rsid w:val="00991D4A"/>
    <w:rsid w:val="00991E71"/>
    <w:rsid w:val="00991EF3"/>
    <w:rsid w:val="00991F38"/>
    <w:rsid w:val="0099206D"/>
    <w:rsid w:val="00992119"/>
    <w:rsid w:val="0099220B"/>
    <w:rsid w:val="0099288A"/>
    <w:rsid w:val="0099292B"/>
    <w:rsid w:val="00992A32"/>
    <w:rsid w:val="00992C9A"/>
    <w:rsid w:val="00993042"/>
    <w:rsid w:val="00993202"/>
    <w:rsid w:val="00993742"/>
    <w:rsid w:val="009937DC"/>
    <w:rsid w:val="009939E1"/>
    <w:rsid w:val="00993BF6"/>
    <w:rsid w:val="00993C2D"/>
    <w:rsid w:val="00993ECD"/>
    <w:rsid w:val="00993EF6"/>
    <w:rsid w:val="00993FFE"/>
    <w:rsid w:val="00994048"/>
    <w:rsid w:val="0099409D"/>
    <w:rsid w:val="00994231"/>
    <w:rsid w:val="0099423A"/>
    <w:rsid w:val="00994343"/>
    <w:rsid w:val="00994A54"/>
    <w:rsid w:val="00994E75"/>
    <w:rsid w:val="00994F04"/>
    <w:rsid w:val="009953E4"/>
    <w:rsid w:val="00995434"/>
    <w:rsid w:val="00995474"/>
    <w:rsid w:val="00995774"/>
    <w:rsid w:val="00995D2A"/>
    <w:rsid w:val="00995D48"/>
    <w:rsid w:val="00995E59"/>
    <w:rsid w:val="00996323"/>
    <w:rsid w:val="009965CB"/>
    <w:rsid w:val="00996712"/>
    <w:rsid w:val="009968D1"/>
    <w:rsid w:val="00996A02"/>
    <w:rsid w:val="00996B92"/>
    <w:rsid w:val="00996BB0"/>
    <w:rsid w:val="00996BC4"/>
    <w:rsid w:val="00996FBC"/>
    <w:rsid w:val="0099701C"/>
    <w:rsid w:val="00997097"/>
    <w:rsid w:val="00997231"/>
    <w:rsid w:val="00997441"/>
    <w:rsid w:val="0099753A"/>
    <w:rsid w:val="00997665"/>
    <w:rsid w:val="00997903"/>
    <w:rsid w:val="00997C6A"/>
    <w:rsid w:val="00997E7B"/>
    <w:rsid w:val="00997ECF"/>
    <w:rsid w:val="009A055F"/>
    <w:rsid w:val="009A08C1"/>
    <w:rsid w:val="009A09AB"/>
    <w:rsid w:val="009A0A3D"/>
    <w:rsid w:val="009A0C5E"/>
    <w:rsid w:val="009A0CC2"/>
    <w:rsid w:val="009A1082"/>
    <w:rsid w:val="009A1174"/>
    <w:rsid w:val="009A12D5"/>
    <w:rsid w:val="009A186F"/>
    <w:rsid w:val="009A1D59"/>
    <w:rsid w:val="009A1EDE"/>
    <w:rsid w:val="009A1FDB"/>
    <w:rsid w:val="009A2132"/>
    <w:rsid w:val="009A227F"/>
    <w:rsid w:val="009A25E7"/>
    <w:rsid w:val="009A27FF"/>
    <w:rsid w:val="009A285D"/>
    <w:rsid w:val="009A2B6F"/>
    <w:rsid w:val="009A2CFC"/>
    <w:rsid w:val="009A2E07"/>
    <w:rsid w:val="009A2E15"/>
    <w:rsid w:val="009A3226"/>
    <w:rsid w:val="009A3249"/>
    <w:rsid w:val="009A33D1"/>
    <w:rsid w:val="009A3A59"/>
    <w:rsid w:val="009A3C99"/>
    <w:rsid w:val="009A43FB"/>
    <w:rsid w:val="009A461F"/>
    <w:rsid w:val="009A4705"/>
    <w:rsid w:val="009A4919"/>
    <w:rsid w:val="009A4C1D"/>
    <w:rsid w:val="009A4ECE"/>
    <w:rsid w:val="009A5062"/>
    <w:rsid w:val="009A50D5"/>
    <w:rsid w:val="009A51F1"/>
    <w:rsid w:val="009A5377"/>
    <w:rsid w:val="009A54BE"/>
    <w:rsid w:val="009A5534"/>
    <w:rsid w:val="009A5585"/>
    <w:rsid w:val="009A5608"/>
    <w:rsid w:val="009A58DA"/>
    <w:rsid w:val="009A5B8A"/>
    <w:rsid w:val="009A6047"/>
    <w:rsid w:val="009A63E1"/>
    <w:rsid w:val="009A6409"/>
    <w:rsid w:val="009A6580"/>
    <w:rsid w:val="009A6A33"/>
    <w:rsid w:val="009A6B07"/>
    <w:rsid w:val="009A6DAC"/>
    <w:rsid w:val="009A6EB5"/>
    <w:rsid w:val="009A7097"/>
    <w:rsid w:val="009A70D5"/>
    <w:rsid w:val="009A7292"/>
    <w:rsid w:val="009A7295"/>
    <w:rsid w:val="009A72F9"/>
    <w:rsid w:val="009A7304"/>
    <w:rsid w:val="009A75F2"/>
    <w:rsid w:val="009A7757"/>
    <w:rsid w:val="009A79F3"/>
    <w:rsid w:val="009A7AFD"/>
    <w:rsid w:val="009A7D07"/>
    <w:rsid w:val="009A7E62"/>
    <w:rsid w:val="009B0104"/>
    <w:rsid w:val="009B03E5"/>
    <w:rsid w:val="009B06CE"/>
    <w:rsid w:val="009B07D8"/>
    <w:rsid w:val="009B07EA"/>
    <w:rsid w:val="009B0843"/>
    <w:rsid w:val="009B0AEB"/>
    <w:rsid w:val="009B0CB0"/>
    <w:rsid w:val="009B0D1B"/>
    <w:rsid w:val="009B140C"/>
    <w:rsid w:val="009B16B9"/>
    <w:rsid w:val="009B1899"/>
    <w:rsid w:val="009B1CAC"/>
    <w:rsid w:val="009B2BDB"/>
    <w:rsid w:val="009B2C38"/>
    <w:rsid w:val="009B3887"/>
    <w:rsid w:val="009B3976"/>
    <w:rsid w:val="009B3B92"/>
    <w:rsid w:val="009B3E90"/>
    <w:rsid w:val="009B4104"/>
    <w:rsid w:val="009B4133"/>
    <w:rsid w:val="009B4315"/>
    <w:rsid w:val="009B44C6"/>
    <w:rsid w:val="009B4681"/>
    <w:rsid w:val="009B46AF"/>
    <w:rsid w:val="009B46CD"/>
    <w:rsid w:val="009B4B00"/>
    <w:rsid w:val="009B4CE4"/>
    <w:rsid w:val="009B4DE8"/>
    <w:rsid w:val="009B4F69"/>
    <w:rsid w:val="009B4F8C"/>
    <w:rsid w:val="009B5178"/>
    <w:rsid w:val="009B522D"/>
    <w:rsid w:val="009B53E4"/>
    <w:rsid w:val="009B5407"/>
    <w:rsid w:val="009B5B4A"/>
    <w:rsid w:val="009B62C9"/>
    <w:rsid w:val="009B683C"/>
    <w:rsid w:val="009B69DE"/>
    <w:rsid w:val="009B69FD"/>
    <w:rsid w:val="009B6BEF"/>
    <w:rsid w:val="009B6D5E"/>
    <w:rsid w:val="009B6EE0"/>
    <w:rsid w:val="009B70FB"/>
    <w:rsid w:val="009B74A4"/>
    <w:rsid w:val="009B799A"/>
    <w:rsid w:val="009C00FB"/>
    <w:rsid w:val="009C02DA"/>
    <w:rsid w:val="009C0589"/>
    <w:rsid w:val="009C07E8"/>
    <w:rsid w:val="009C0830"/>
    <w:rsid w:val="009C0A88"/>
    <w:rsid w:val="009C0E36"/>
    <w:rsid w:val="009C13C2"/>
    <w:rsid w:val="009C14B3"/>
    <w:rsid w:val="009C172C"/>
    <w:rsid w:val="009C17F4"/>
    <w:rsid w:val="009C1960"/>
    <w:rsid w:val="009C1A34"/>
    <w:rsid w:val="009C1AE5"/>
    <w:rsid w:val="009C1B43"/>
    <w:rsid w:val="009C1CC1"/>
    <w:rsid w:val="009C27E4"/>
    <w:rsid w:val="009C28CA"/>
    <w:rsid w:val="009C290D"/>
    <w:rsid w:val="009C29C1"/>
    <w:rsid w:val="009C2AF1"/>
    <w:rsid w:val="009C2D67"/>
    <w:rsid w:val="009C3029"/>
    <w:rsid w:val="009C30D4"/>
    <w:rsid w:val="009C333D"/>
    <w:rsid w:val="009C38C6"/>
    <w:rsid w:val="009C3A1E"/>
    <w:rsid w:val="009C3BEF"/>
    <w:rsid w:val="009C3C1C"/>
    <w:rsid w:val="009C3C45"/>
    <w:rsid w:val="009C3D0A"/>
    <w:rsid w:val="009C3E47"/>
    <w:rsid w:val="009C3FBC"/>
    <w:rsid w:val="009C402E"/>
    <w:rsid w:val="009C42FB"/>
    <w:rsid w:val="009C4339"/>
    <w:rsid w:val="009C4490"/>
    <w:rsid w:val="009C45CD"/>
    <w:rsid w:val="009C4683"/>
    <w:rsid w:val="009C4815"/>
    <w:rsid w:val="009C4903"/>
    <w:rsid w:val="009C492D"/>
    <w:rsid w:val="009C4EFD"/>
    <w:rsid w:val="009C519D"/>
    <w:rsid w:val="009C5330"/>
    <w:rsid w:val="009C55CE"/>
    <w:rsid w:val="009C55E3"/>
    <w:rsid w:val="009C55E7"/>
    <w:rsid w:val="009C57D6"/>
    <w:rsid w:val="009C592D"/>
    <w:rsid w:val="009C596B"/>
    <w:rsid w:val="009C5995"/>
    <w:rsid w:val="009C59A0"/>
    <w:rsid w:val="009C5A31"/>
    <w:rsid w:val="009C5AC2"/>
    <w:rsid w:val="009C6412"/>
    <w:rsid w:val="009C6485"/>
    <w:rsid w:val="009C660D"/>
    <w:rsid w:val="009C6A48"/>
    <w:rsid w:val="009C6AE0"/>
    <w:rsid w:val="009C6AF5"/>
    <w:rsid w:val="009C6B03"/>
    <w:rsid w:val="009C6CD0"/>
    <w:rsid w:val="009C6D89"/>
    <w:rsid w:val="009C6DD2"/>
    <w:rsid w:val="009C7066"/>
    <w:rsid w:val="009C71E3"/>
    <w:rsid w:val="009C742A"/>
    <w:rsid w:val="009C784E"/>
    <w:rsid w:val="009C7859"/>
    <w:rsid w:val="009C789B"/>
    <w:rsid w:val="009C7BAC"/>
    <w:rsid w:val="009C7ECE"/>
    <w:rsid w:val="009C7FC4"/>
    <w:rsid w:val="009C7FED"/>
    <w:rsid w:val="009D006E"/>
    <w:rsid w:val="009D00C4"/>
    <w:rsid w:val="009D00E8"/>
    <w:rsid w:val="009D01A3"/>
    <w:rsid w:val="009D02B3"/>
    <w:rsid w:val="009D045C"/>
    <w:rsid w:val="009D08DB"/>
    <w:rsid w:val="009D0AE3"/>
    <w:rsid w:val="009D0C82"/>
    <w:rsid w:val="009D134C"/>
    <w:rsid w:val="009D1718"/>
    <w:rsid w:val="009D17CE"/>
    <w:rsid w:val="009D1B3B"/>
    <w:rsid w:val="009D1EAB"/>
    <w:rsid w:val="009D2672"/>
    <w:rsid w:val="009D26FF"/>
    <w:rsid w:val="009D27E5"/>
    <w:rsid w:val="009D29A5"/>
    <w:rsid w:val="009D2B40"/>
    <w:rsid w:val="009D2BF8"/>
    <w:rsid w:val="009D2C4A"/>
    <w:rsid w:val="009D2D3F"/>
    <w:rsid w:val="009D2E78"/>
    <w:rsid w:val="009D2F7B"/>
    <w:rsid w:val="009D342C"/>
    <w:rsid w:val="009D3440"/>
    <w:rsid w:val="009D3660"/>
    <w:rsid w:val="009D37CB"/>
    <w:rsid w:val="009D3897"/>
    <w:rsid w:val="009D3C6C"/>
    <w:rsid w:val="009D3C84"/>
    <w:rsid w:val="009D3E4B"/>
    <w:rsid w:val="009D4033"/>
    <w:rsid w:val="009D4227"/>
    <w:rsid w:val="009D4443"/>
    <w:rsid w:val="009D4737"/>
    <w:rsid w:val="009D48B0"/>
    <w:rsid w:val="009D4ADB"/>
    <w:rsid w:val="009D4C42"/>
    <w:rsid w:val="009D4E94"/>
    <w:rsid w:val="009D4FC4"/>
    <w:rsid w:val="009D531B"/>
    <w:rsid w:val="009D5489"/>
    <w:rsid w:val="009D548C"/>
    <w:rsid w:val="009D5628"/>
    <w:rsid w:val="009D56F4"/>
    <w:rsid w:val="009D57FC"/>
    <w:rsid w:val="009D5BBA"/>
    <w:rsid w:val="009D5BD8"/>
    <w:rsid w:val="009D5CD7"/>
    <w:rsid w:val="009D5DC4"/>
    <w:rsid w:val="009D63F9"/>
    <w:rsid w:val="009D6993"/>
    <w:rsid w:val="009D699F"/>
    <w:rsid w:val="009D6CA2"/>
    <w:rsid w:val="009D6D58"/>
    <w:rsid w:val="009D6EFD"/>
    <w:rsid w:val="009D7018"/>
    <w:rsid w:val="009D72EA"/>
    <w:rsid w:val="009D75AA"/>
    <w:rsid w:val="009D7977"/>
    <w:rsid w:val="009D798D"/>
    <w:rsid w:val="009D7EFA"/>
    <w:rsid w:val="009D7F3E"/>
    <w:rsid w:val="009D7F8B"/>
    <w:rsid w:val="009D7FF3"/>
    <w:rsid w:val="009E028B"/>
    <w:rsid w:val="009E02E8"/>
    <w:rsid w:val="009E0511"/>
    <w:rsid w:val="009E0742"/>
    <w:rsid w:val="009E07D7"/>
    <w:rsid w:val="009E07EE"/>
    <w:rsid w:val="009E0F58"/>
    <w:rsid w:val="009E0FB8"/>
    <w:rsid w:val="009E107F"/>
    <w:rsid w:val="009E11D7"/>
    <w:rsid w:val="009E120F"/>
    <w:rsid w:val="009E13A6"/>
    <w:rsid w:val="009E155B"/>
    <w:rsid w:val="009E161E"/>
    <w:rsid w:val="009E194A"/>
    <w:rsid w:val="009E19A3"/>
    <w:rsid w:val="009E1D6D"/>
    <w:rsid w:val="009E1DC7"/>
    <w:rsid w:val="009E1EFA"/>
    <w:rsid w:val="009E1F55"/>
    <w:rsid w:val="009E22D7"/>
    <w:rsid w:val="009E264F"/>
    <w:rsid w:val="009E277E"/>
    <w:rsid w:val="009E2799"/>
    <w:rsid w:val="009E2801"/>
    <w:rsid w:val="009E2A2D"/>
    <w:rsid w:val="009E2A59"/>
    <w:rsid w:val="009E2A87"/>
    <w:rsid w:val="009E2EC7"/>
    <w:rsid w:val="009E32F7"/>
    <w:rsid w:val="009E3334"/>
    <w:rsid w:val="009E33E0"/>
    <w:rsid w:val="009E3751"/>
    <w:rsid w:val="009E385F"/>
    <w:rsid w:val="009E3B5D"/>
    <w:rsid w:val="009E3C99"/>
    <w:rsid w:val="009E3D32"/>
    <w:rsid w:val="009E3DDF"/>
    <w:rsid w:val="009E3F74"/>
    <w:rsid w:val="009E3FCE"/>
    <w:rsid w:val="009E42AE"/>
    <w:rsid w:val="009E450E"/>
    <w:rsid w:val="009E453B"/>
    <w:rsid w:val="009E4766"/>
    <w:rsid w:val="009E4959"/>
    <w:rsid w:val="009E497E"/>
    <w:rsid w:val="009E4A9A"/>
    <w:rsid w:val="009E4D06"/>
    <w:rsid w:val="009E4F4A"/>
    <w:rsid w:val="009E4F82"/>
    <w:rsid w:val="009E4FBD"/>
    <w:rsid w:val="009E4FF3"/>
    <w:rsid w:val="009E5428"/>
    <w:rsid w:val="009E54C0"/>
    <w:rsid w:val="009E5959"/>
    <w:rsid w:val="009E5D7C"/>
    <w:rsid w:val="009E5D8F"/>
    <w:rsid w:val="009E5E65"/>
    <w:rsid w:val="009E5FE3"/>
    <w:rsid w:val="009E604D"/>
    <w:rsid w:val="009E60B2"/>
    <w:rsid w:val="009E62CE"/>
    <w:rsid w:val="009E62D7"/>
    <w:rsid w:val="009E6932"/>
    <w:rsid w:val="009E69A3"/>
    <w:rsid w:val="009E6E21"/>
    <w:rsid w:val="009E6F2A"/>
    <w:rsid w:val="009E6F8B"/>
    <w:rsid w:val="009E7005"/>
    <w:rsid w:val="009E722D"/>
    <w:rsid w:val="009E744D"/>
    <w:rsid w:val="009E745F"/>
    <w:rsid w:val="009E759A"/>
    <w:rsid w:val="009E7883"/>
    <w:rsid w:val="009E78FA"/>
    <w:rsid w:val="009E7943"/>
    <w:rsid w:val="009E7982"/>
    <w:rsid w:val="009E7A3B"/>
    <w:rsid w:val="009E7A8E"/>
    <w:rsid w:val="009E7B05"/>
    <w:rsid w:val="009E7D43"/>
    <w:rsid w:val="009E7D58"/>
    <w:rsid w:val="009E7DA0"/>
    <w:rsid w:val="009F00A9"/>
    <w:rsid w:val="009F032E"/>
    <w:rsid w:val="009F03FD"/>
    <w:rsid w:val="009F045F"/>
    <w:rsid w:val="009F04F3"/>
    <w:rsid w:val="009F0A7E"/>
    <w:rsid w:val="009F0B7A"/>
    <w:rsid w:val="009F0C2B"/>
    <w:rsid w:val="009F0C6F"/>
    <w:rsid w:val="009F0DE6"/>
    <w:rsid w:val="009F0EF0"/>
    <w:rsid w:val="009F1270"/>
    <w:rsid w:val="009F141E"/>
    <w:rsid w:val="009F14D2"/>
    <w:rsid w:val="009F14E4"/>
    <w:rsid w:val="009F1A0C"/>
    <w:rsid w:val="009F1C55"/>
    <w:rsid w:val="009F2196"/>
    <w:rsid w:val="009F21A4"/>
    <w:rsid w:val="009F2671"/>
    <w:rsid w:val="009F27F8"/>
    <w:rsid w:val="009F2A41"/>
    <w:rsid w:val="009F2D8E"/>
    <w:rsid w:val="009F3098"/>
    <w:rsid w:val="009F309C"/>
    <w:rsid w:val="009F3243"/>
    <w:rsid w:val="009F32FB"/>
    <w:rsid w:val="009F3362"/>
    <w:rsid w:val="009F33AE"/>
    <w:rsid w:val="009F33EC"/>
    <w:rsid w:val="009F3721"/>
    <w:rsid w:val="009F3840"/>
    <w:rsid w:val="009F384A"/>
    <w:rsid w:val="009F38D1"/>
    <w:rsid w:val="009F3E89"/>
    <w:rsid w:val="009F3F42"/>
    <w:rsid w:val="009F3F61"/>
    <w:rsid w:val="009F415A"/>
    <w:rsid w:val="009F422D"/>
    <w:rsid w:val="009F438D"/>
    <w:rsid w:val="009F43E1"/>
    <w:rsid w:val="009F4510"/>
    <w:rsid w:val="009F4AFD"/>
    <w:rsid w:val="009F4EA3"/>
    <w:rsid w:val="009F4F88"/>
    <w:rsid w:val="009F527D"/>
    <w:rsid w:val="009F53DC"/>
    <w:rsid w:val="009F550D"/>
    <w:rsid w:val="009F5577"/>
    <w:rsid w:val="009F5689"/>
    <w:rsid w:val="009F58AC"/>
    <w:rsid w:val="009F59D7"/>
    <w:rsid w:val="009F6229"/>
    <w:rsid w:val="009F649C"/>
    <w:rsid w:val="009F65B5"/>
    <w:rsid w:val="009F66C7"/>
    <w:rsid w:val="009F675E"/>
    <w:rsid w:val="009F6BCE"/>
    <w:rsid w:val="009F6BF7"/>
    <w:rsid w:val="009F6C27"/>
    <w:rsid w:val="009F6E83"/>
    <w:rsid w:val="009F6FC9"/>
    <w:rsid w:val="009F6FDD"/>
    <w:rsid w:val="009F71C2"/>
    <w:rsid w:val="009F72C7"/>
    <w:rsid w:val="009F72EE"/>
    <w:rsid w:val="009F73A1"/>
    <w:rsid w:val="009F73F1"/>
    <w:rsid w:val="009F791E"/>
    <w:rsid w:val="009F7934"/>
    <w:rsid w:val="009F79D4"/>
    <w:rsid w:val="009F7AA7"/>
    <w:rsid w:val="009F7DEB"/>
    <w:rsid w:val="00A00007"/>
    <w:rsid w:val="00A00369"/>
    <w:rsid w:val="00A00450"/>
    <w:rsid w:val="00A006FE"/>
    <w:rsid w:val="00A00AD1"/>
    <w:rsid w:val="00A00D80"/>
    <w:rsid w:val="00A00DAB"/>
    <w:rsid w:val="00A011ED"/>
    <w:rsid w:val="00A013E7"/>
    <w:rsid w:val="00A01CC9"/>
    <w:rsid w:val="00A01DBF"/>
    <w:rsid w:val="00A01E46"/>
    <w:rsid w:val="00A01F15"/>
    <w:rsid w:val="00A0209E"/>
    <w:rsid w:val="00A02331"/>
    <w:rsid w:val="00A02390"/>
    <w:rsid w:val="00A023EA"/>
    <w:rsid w:val="00A02412"/>
    <w:rsid w:val="00A024E1"/>
    <w:rsid w:val="00A02608"/>
    <w:rsid w:val="00A0264C"/>
    <w:rsid w:val="00A02C32"/>
    <w:rsid w:val="00A02C6B"/>
    <w:rsid w:val="00A0316D"/>
    <w:rsid w:val="00A03342"/>
    <w:rsid w:val="00A033BC"/>
    <w:rsid w:val="00A0354B"/>
    <w:rsid w:val="00A03754"/>
    <w:rsid w:val="00A03BD4"/>
    <w:rsid w:val="00A03DB9"/>
    <w:rsid w:val="00A03E65"/>
    <w:rsid w:val="00A0403E"/>
    <w:rsid w:val="00A040BF"/>
    <w:rsid w:val="00A04535"/>
    <w:rsid w:val="00A0454D"/>
    <w:rsid w:val="00A04710"/>
    <w:rsid w:val="00A047C2"/>
    <w:rsid w:val="00A04A58"/>
    <w:rsid w:val="00A04A76"/>
    <w:rsid w:val="00A04A9A"/>
    <w:rsid w:val="00A05237"/>
    <w:rsid w:val="00A05240"/>
    <w:rsid w:val="00A05449"/>
    <w:rsid w:val="00A05530"/>
    <w:rsid w:val="00A0555A"/>
    <w:rsid w:val="00A055CC"/>
    <w:rsid w:val="00A0572D"/>
    <w:rsid w:val="00A05AA4"/>
    <w:rsid w:val="00A05BA2"/>
    <w:rsid w:val="00A05BE7"/>
    <w:rsid w:val="00A05D47"/>
    <w:rsid w:val="00A05F16"/>
    <w:rsid w:val="00A05F7C"/>
    <w:rsid w:val="00A06255"/>
    <w:rsid w:val="00A06260"/>
    <w:rsid w:val="00A062DB"/>
    <w:rsid w:val="00A06404"/>
    <w:rsid w:val="00A06662"/>
    <w:rsid w:val="00A066B1"/>
    <w:rsid w:val="00A0671A"/>
    <w:rsid w:val="00A06728"/>
    <w:rsid w:val="00A0675B"/>
    <w:rsid w:val="00A06781"/>
    <w:rsid w:val="00A06843"/>
    <w:rsid w:val="00A06910"/>
    <w:rsid w:val="00A06A2C"/>
    <w:rsid w:val="00A06BB2"/>
    <w:rsid w:val="00A06C6F"/>
    <w:rsid w:val="00A06E70"/>
    <w:rsid w:val="00A06ECB"/>
    <w:rsid w:val="00A0706A"/>
    <w:rsid w:val="00A0719B"/>
    <w:rsid w:val="00A0734C"/>
    <w:rsid w:val="00A07775"/>
    <w:rsid w:val="00A078B3"/>
    <w:rsid w:val="00A07B90"/>
    <w:rsid w:val="00A07D49"/>
    <w:rsid w:val="00A07E51"/>
    <w:rsid w:val="00A07E71"/>
    <w:rsid w:val="00A10015"/>
    <w:rsid w:val="00A10508"/>
    <w:rsid w:val="00A10910"/>
    <w:rsid w:val="00A10BF5"/>
    <w:rsid w:val="00A10FA7"/>
    <w:rsid w:val="00A10FDB"/>
    <w:rsid w:val="00A1104E"/>
    <w:rsid w:val="00A117B3"/>
    <w:rsid w:val="00A1196A"/>
    <w:rsid w:val="00A12091"/>
    <w:rsid w:val="00A124FF"/>
    <w:rsid w:val="00A1267C"/>
    <w:rsid w:val="00A127ED"/>
    <w:rsid w:val="00A12870"/>
    <w:rsid w:val="00A12885"/>
    <w:rsid w:val="00A128EF"/>
    <w:rsid w:val="00A12ABE"/>
    <w:rsid w:val="00A12DE8"/>
    <w:rsid w:val="00A12F8E"/>
    <w:rsid w:val="00A130BC"/>
    <w:rsid w:val="00A13262"/>
    <w:rsid w:val="00A1329B"/>
    <w:rsid w:val="00A13318"/>
    <w:rsid w:val="00A13458"/>
    <w:rsid w:val="00A1366A"/>
    <w:rsid w:val="00A136EB"/>
    <w:rsid w:val="00A13944"/>
    <w:rsid w:val="00A13AD5"/>
    <w:rsid w:val="00A13FB5"/>
    <w:rsid w:val="00A14002"/>
    <w:rsid w:val="00A14442"/>
    <w:rsid w:val="00A14732"/>
    <w:rsid w:val="00A14851"/>
    <w:rsid w:val="00A14A79"/>
    <w:rsid w:val="00A14BA1"/>
    <w:rsid w:val="00A14CED"/>
    <w:rsid w:val="00A14D0B"/>
    <w:rsid w:val="00A14D47"/>
    <w:rsid w:val="00A14D68"/>
    <w:rsid w:val="00A14E49"/>
    <w:rsid w:val="00A150DF"/>
    <w:rsid w:val="00A1510F"/>
    <w:rsid w:val="00A153BD"/>
    <w:rsid w:val="00A1548B"/>
    <w:rsid w:val="00A156A7"/>
    <w:rsid w:val="00A158FC"/>
    <w:rsid w:val="00A15BAC"/>
    <w:rsid w:val="00A15CEB"/>
    <w:rsid w:val="00A15CF6"/>
    <w:rsid w:val="00A15D71"/>
    <w:rsid w:val="00A15F83"/>
    <w:rsid w:val="00A15F9C"/>
    <w:rsid w:val="00A1601A"/>
    <w:rsid w:val="00A162C5"/>
    <w:rsid w:val="00A1635B"/>
    <w:rsid w:val="00A1663C"/>
    <w:rsid w:val="00A167BF"/>
    <w:rsid w:val="00A16DC3"/>
    <w:rsid w:val="00A16FA8"/>
    <w:rsid w:val="00A170C2"/>
    <w:rsid w:val="00A1723C"/>
    <w:rsid w:val="00A17247"/>
    <w:rsid w:val="00A1738B"/>
    <w:rsid w:val="00A175DA"/>
    <w:rsid w:val="00A177A4"/>
    <w:rsid w:val="00A177CB"/>
    <w:rsid w:val="00A17833"/>
    <w:rsid w:val="00A17908"/>
    <w:rsid w:val="00A179F3"/>
    <w:rsid w:val="00A17C6D"/>
    <w:rsid w:val="00A201F7"/>
    <w:rsid w:val="00A20534"/>
    <w:rsid w:val="00A2053B"/>
    <w:rsid w:val="00A206A5"/>
    <w:rsid w:val="00A20A83"/>
    <w:rsid w:val="00A20DFF"/>
    <w:rsid w:val="00A21434"/>
    <w:rsid w:val="00A21AC5"/>
    <w:rsid w:val="00A21C42"/>
    <w:rsid w:val="00A21D6D"/>
    <w:rsid w:val="00A2208A"/>
    <w:rsid w:val="00A22566"/>
    <w:rsid w:val="00A2293F"/>
    <w:rsid w:val="00A22B00"/>
    <w:rsid w:val="00A22EF7"/>
    <w:rsid w:val="00A23009"/>
    <w:rsid w:val="00A2331B"/>
    <w:rsid w:val="00A23531"/>
    <w:rsid w:val="00A235F7"/>
    <w:rsid w:val="00A2369F"/>
    <w:rsid w:val="00A23A18"/>
    <w:rsid w:val="00A23A3D"/>
    <w:rsid w:val="00A23DA5"/>
    <w:rsid w:val="00A241B6"/>
    <w:rsid w:val="00A24561"/>
    <w:rsid w:val="00A2456B"/>
    <w:rsid w:val="00A24902"/>
    <w:rsid w:val="00A24AF3"/>
    <w:rsid w:val="00A24C0C"/>
    <w:rsid w:val="00A24C2E"/>
    <w:rsid w:val="00A24D2E"/>
    <w:rsid w:val="00A24E5E"/>
    <w:rsid w:val="00A24FE3"/>
    <w:rsid w:val="00A2500F"/>
    <w:rsid w:val="00A25369"/>
    <w:rsid w:val="00A2544F"/>
    <w:rsid w:val="00A25481"/>
    <w:rsid w:val="00A25657"/>
    <w:rsid w:val="00A2578B"/>
    <w:rsid w:val="00A25946"/>
    <w:rsid w:val="00A25974"/>
    <w:rsid w:val="00A25CD4"/>
    <w:rsid w:val="00A25EA1"/>
    <w:rsid w:val="00A25FB3"/>
    <w:rsid w:val="00A26481"/>
    <w:rsid w:val="00A266B7"/>
    <w:rsid w:val="00A26817"/>
    <w:rsid w:val="00A26A32"/>
    <w:rsid w:val="00A26C65"/>
    <w:rsid w:val="00A26DC0"/>
    <w:rsid w:val="00A26E54"/>
    <w:rsid w:val="00A27160"/>
    <w:rsid w:val="00A273E5"/>
    <w:rsid w:val="00A2772C"/>
    <w:rsid w:val="00A27762"/>
    <w:rsid w:val="00A277F7"/>
    <w:rsid w:val="00A27828"/>
    <w:rsid w:val="00A27A44"/>
    <w:rsid w:val="00A27A8D"/>
    <w:rsid w:val="00A27D5F"/>
    <w:rsid w:val="00A27F37"/>
    <w:rsid w:val="00A301AB"/>
    <w:rsid w:val="00A30332"/>
    <w:rsid w:val="00A30A9D"/>
    <w:rsid w:val="00A30ABE"/>
    <w:rsid w:val="00A30C26"/>
    <w:rsid w:val="00A30DBF"/>
    <w:rsid w:val="00A30DCD"/>
    <w:rsid w:val="00A3105D"/>
    <w:rsid w:val="00A312E7"/>
    <w:rsid w:val="00A313B3"/>
    <w:rsid w:val="00A3140E"/>
    <w:rsid w:val="00A31707"/>
    <w:rsid w:val="00A317C1"/>
    <w:rsid w:val="00A31A60"/>
    <w:rsid w:val="00A31AC7"/>
    <w:rsid w:val="00A32050"/>
    <w:rsid w:val="00A3215F"/>
    <w:rsid w:val="00A32462"/>
    <w:rsid w:val="00A324EA"/>
    <w:rsid w:val="00A329B0"/>
    <w:rsid w:val="00A32C7A"/>
    <w:rsid w:val="00A32CA9"/>
    <w:rsid w:val="00A32D51"/>
    <w:rsid w:val="00A32DD3"/>
    <w:rsid w:val="00A33201"/>
    <w:rsid w:val="00A3385D"/>
    <w:rsid w:val="00A33866"/>
    <w:rsid w:val="00A33B81"/>
    <w:rsid w:val="00A33DEA"/>
    <w:rsid w:val="00A340A3"/>
    <w:rsid w:val="00A3448B"/>
    <w:rsid w:val="00A347D0"/>
    <w:rsid w:val="00A3480E"/>
    <w:rsid w:val="00A349C3"/>
    <w:rsid w:val="00A34A32"/>
    <w:rsid w:val="00A34D85"/>
    <w:rsid w:val="00A34E28"/>
    <w:rsid w:val="00A35229"/>
    <w:rsid w:val="00A354E5"/>
    <w:rsid w:val="00A35505"/>
    <w:rsid w:val="00A35AA2"/>
    <w:rsid w:val="00A35D2D"/>
    <w:rsid w:val="00A35FB8"/>
    <w:rsid w:val="00A35FE1"/>
    <w:rsid w:val="00A36258"/>
    <w:rsid w:val="00A362F6"/>
    <w:rsid w:val="00A36356"/>
    <w:rsid w:val="00A36610"/>
    <w:rsid w:val="00A366F8"/>
    <w:rsid w:val="00A36A64"/>
    <w:rsid w:val="00A36C06"/>
    <w:rsid w:val="00A36EDC"/>
    <w:rsid w:val="00A36FDA"/>
    <w:rsid w:val="00A371AB"/>
    <w:rsid w:val="00A37413"/>
    <w:rsid w:val="00A3768D"/>
    <w:rsid w:val="00A376D4"/>
    <w:rsid w:val="00A378E1"/>
    <w:rsid w:val="00A3794A"/>
    <w:rsid w:val="00A37A20"/>
    <w:rsid w:val="00A40115"/>
    <w:rsid w:val="00A4027E"/>
    <w:rsid w:val="00A40481"/>
    <w:rsid w:val="00A407EF"/>
    <w:rsid w:val="00A407FD"/>
    <w:rsid w:val="00A4089B"/>
    <w:rsid w:val="00A40A73"/>
    <w:rsid w:val="00A40D2D"/>
    <w:rsid w:val="00A40F05"/>
    <w:rsid w:val="00A41177"/>
    <w:rsid w:val="00A41309"/>
    <w:rsid w:val="00A414A8"/>
    <w:rsid w:val="00A415E3"/>
    <w:rsid w:val="00A415E7"/>
    <w:rsid w:val="00A419CF"/>
    <w:rsid w:val="00A41B38"/>
    <w:rsid w:val="00A41C8B"/>
    <w:rsid w:val="00A424C5"/>
    <w:rsid w:val="00A426D1"/>
    <w:rsid w:val="00A4271E"/>
    <w:rsid w:val="00A427C7"/>
    <w:rsid w:val="00A42A40"/>
    <w:rsid w:val="00A42CAB"/>
    <w:rsid w:val="00A42D2C"/>
    <w:rsid w:val="00A42F59"/>
    <w:rsid w:val="00A430C0"/>
    <w:rsid w:val="00A433E1"/>
    <w:rsid w:val="00A4368C"/>
    <w:rsid w:val="00A43704"/>
    <w:rsid w:val="00A437B4"/>
    <w:rsid w:val="00A43804"/>
    <w:rsid w:val="00A43C54"/>
    <w:rsid w:val="00A43D2A"/>
    <w:rsid w:val="00A43D64"/>
    <w:rsid w:val="00A43DFF"/>
    <w:rsid w:val="00A43E64"/>
    <w:rsid w:val="00A43ECD"/>
    <w:rsid w:val="00A43F36"/>
    <w:rsid w:val="00A43F8A"/>
    <w:rsid w:val="00A440C1"/>
    <w:rsid w:val="00A443CF"/>
    <w:rsid w:val="00A4440B"/>
    <w:rsid w:val="00A4455C"/>
    <w:rsid w:val="00A445C5"/>
    <w:rsid w:val="00A44AFF"/>
    <w:rsid w:val="00A44B91"/>
    <w:rsid w:val="00A44D95"/>
    <w:rsid w:val="00A44EFC"/>
    <w:rsid w:val="00A45039"/>
    <w:rsid w:val="00A45441"/>
    <w:rsid w:val="00A4551A"/>
    <w:rsid w:val="00A45922"/>
    <w:rsid w:val="00A45C32"/>
    <w:rsid w:val="00A462B0"/>
    <w:rsid w:val="00A46349"/>
    <w:rsid w:val="00A46530"/>
    <w:rsid w:val="00A468C0"/>
    <w:rsid w:val="00A46DE6"/>
    <w:rsid w:val="00A46E31"/>
    <w:rsid w:val="00A46EB6"/>
    <w:rsid w:val="00A46F13"/>
    <w:rsid w:val="00A46F18"/>
    <w:rsid w:val="00A470A1"/>
    <w:rsid w:val="00A47147"/>
    <w:rsid w:val="00A4714B"/>
    <w:rsid w:val="00A473EF"/>
    <w:rsid w:val="00A47620"/>
    <w:rsid w:val="00A47718"/>
    <w:rsid w:val="00A4775A"/>
    <w:rsid w:val="00A478AD"/>
    <w:rsid w:val="00A47ABA"/>
    <w:rsid w:val="00A47E3D"/>
    <w:rsid w:val="00A47FA3"/>
    <w:rsid w:val="00A47FAC"/>
    <w:rsid w:val="00A5019D"/>
    <w:rsid w:val="00A5028C"/>
    <w:rsid w:val="00A502FF"/>
    <w:rsid w:val="00A5044E"/>
    <w:rsid w:val="00A505D2"/>
    <w:rsid w:val="00A50766"/>
    <w:rsid w:val="00A507C1"/>
    <w:rsid w:val="00A51158"/>
    <w:rsid w:val="00A512AD"/>
    <w:rsid w:val="00A51466"/>
    <w:rsid w:val="00A51636"/>
    <w:rsid w:val="00A5177A"/>
    <w:rsid w:val="00A51799"/>
    <w:rsid w:val="00A5182D"/>
    <w:rsid w:val="00A518B4"/>
    <w:rsid w:val="00A5190A"/>
    <w:rsid w:val="00A51997"/>
    <w:rsid w:val="00A5199F"/>
    <w:rsid w:val="00A51A1E"/>
    <w:rsid w:val="00A51A5C"/>
    <w:rsid w:val="00A51A9F"/>
    <w:rsid w:val="00A51C72"/>
    <w:rsid w:val="00A51DA4"/>
    <w:rsid w:val="00A51E14"/>
    <w:rsid w:val="00A5222F"/>
    <w:rsid w:val="00A526C0"/>
    <w:rsid w:val="00A52841"/>
    <w:rsid w:val="00A528F0"/>
    <w:rsid w:val="00A52C3E"/>
    <w:rsid w:val="00A52E4E"/>
    <w:rsid w:val="00A53364"/>
    <w:rsid w:val="00A533BE"/>
    <w:rsid w:val="00A5349C"/>
    <w:rsid w:val="00A5366F"/>
    <w:rsid w:val="00A53818"/>
    <w:rsid w:val="00A5384B"/>
    <w:rsid w:val="00A53BFF"/>
    <w:rsid w:val="00A53DC1"/>
    <w:rsid w:val="00A53F5A"/>
    <w:rsid w:val="00A53F7A"/>
    <w:rsid w:val="00A53FD1"/>
    <w:rsid w:val="00A53FE6"/>
    <w:rsid w:val="00A54033"/>
    <w:rsid w:val="00A5408F"/>
    <w:rsid w:val="00A543A5"/>
    <w:rsid w:val="00A5467A"/>
    <w:rsid w:val="00A54A73"/>
    <w:rsid w:val="00A54CB4"/>
    <w:rsid w:val="00A54FAB"/>
    <w:rsid w:val="00A5535B"/>
    <w:rsid w:val="00A553F7"/>
    <w:rsid w:val="00A556FE"/>
    <w:rsid w:val="00A5583A"/>
    <w:rsid w:val="00A5584D"/>
    <w:rsid w:val="00A55870"/>
    <w:rsid w:val="00A55ADE"/>
    <w:rsid w:val="00A55D36"/>
    <w:rsid w:val="00A56346"/>
    <w:rsid w:val="00A56668"/>
    <w:rsid w:val="00A5699F"/>
    <w:rsid w:val="00A56FCB"/>
    <w:rsid w:val="00A57005"/>
    <w:rsid w:val="00A57870"/>
    <w:rsid w:val="00A57B64"/>
    <w:rsid w:val="00A57D19"/>
    <w:rsid w:val="00A6007D"/>
    <w:rsid w:val="00A600AF"/>
    <w:rsid w:val="00A605B3"/>
    <w:rsid w:val="00A6080F"/>
    <w:rsid w:val="00A608C0"/>
    <w:rsid w:val="00A60959"/>
    <w:rsid w:val="00A60AE0"/>
    <w:rsid w:val="00A60BBF"/>
    <w:rsid w:val="00A60BC2"/>
    <w:rsid w:val="00A60C25"/>
    <w:rsid w:val="00A60ECA"/>
    <w:rsid w:val="00A60F03"/>
    <w:rsid w:val="00A60F5A"/>
    <w:rsid w:val="00A611EC"/>
    <w:rsid w:val="00A61333"/>
    <w:rsid w:val="00A617CB"/>
    <w:rsid w:val="00A61899"/>
    <w:rsid w:val="00A61919"/>
    <w:rsid w:val="00A619B8"/>
    <w:rsid w:val="00A61B37"/>
    <w:rsid w:val="00A61C56"/>
    <w:rsid w:val="00A61DC9"/>
    <w:rsid w:val="00A61DFB"/>
    <w:rsid w:val="00A61E04"/>
    <w:rsid w:val="00A61ED7"/>
    <w:rsid w:val="00A61F2A"/>
    <w:rsid w:val="00A61F97"/>
    <w:rsid w:val="00A61FF8"/>
    <w:rsid w:val="00A624B9"/>
    <w:rsid w:val="00A62606"/>
    <w:rsid w:val="00A62722"/>
    <w:rsid w:val="00A62955"/>
    <w:rsid w:val="00A62CCA"/>
    <w:rsid w:val="00A62EC9"/>
    <w:rsid w:val="00A63110"/>
    <w:rsid w:val="00A6354A"/>
    <w:rsid w:val="00A635AA"/>
    <w:rsid w:val="00A6366F"/>
    <w:rsid w:val="00A637FF"/>
    <w:rsid w:val="00A63A39"/>
    <w:rsid w:val="00A63A82"/>
    <w:rsid w:val="00A63B5E"/>
    <w:rsid w:val="00A63CAA"/>
    <w:rsid w:val="00A63E90"/>
    <w:rsid w:val="00A63F44"/>
    <w:rsid w:val="00A6401D"/>
    <w:rsid w:val="00A640BB"/>
    <w:rsid w:val="00A640CD"/>
    <w:rsid w:val="00A6435C"/>
    <w:rsid w:val="00A6436C"/>
    <w:rsid w:val="00A643A1"/>
    <w:rsid w:val="00A6463F"/>
    <w:rsid w:val="00A64825"/>
    <w:rsid w:val="00A64977"/>
    <w:rsid w:val="00A64A06"/>
    <w:rsid w:val="00A64E83"/>
    <w:rsid w:val="00A651AC"/>
    <w:rsid w:val="00A654A8"/>
    <w:rsid w:val="00A654EA"/>
    <w:rsid w:val="00A65770"/>
    <w:rsid w:val="00A65862"/>
    <w:rsid w:val="00A65886"/>
    <w:rsid w:val="00A65B36"/>
    <w:rsid w:val="00A660FC"/>
    <w:rsid w:val="00A66247"/>
    <w:rsid w:val="00A66498"/>
    <w:rsid w:val="00A66559"/>
    <w:rsid w:val="00A665FA"/>
    <w:rsid w:val="00A66652"/>
    <w:rsid w:val="00A668E5"/>
    <w:rsid w:val="00A66B9A"/>
    <w:rsid w:val="00A66DFB"/>
    <w:rsid w:val="00A6705B"/>
    <w:rsid w:val="00A67630"/>
    <w:rsid w:val="00A676D5"/>
    <w:rsid w:val="00A67793"/>
    <w:rsid w:val="00A67D8B"/>
    <w:rsid w:val="00A67FD2"/>
    <w:rsid w:val="00A70152"/>
    <w:rsid w:val="00A701DD"/>
    <w:rsid w:val="00A701ED"/>
    <w:rsid w:val="00A7028B"/>
    <w:rsid w:val="00A70503"/>
    <w:rsid w:val="00A7064D"/>
    <w:rsid w:val="00A7067D"/>
    <w:rsid w:val="00A706AC"/>
    <w:rsid w:val="00A70885"/>
    <w:rsid w:val="00A70A3B"/>
    <w:rsid w:val="00A70DC4"/>
    <w:rsid w:val="00A70E47"/>
    <w:rsid w:val="00A712B2"/>
    <w:rsid w:val="00A71357"/>
    <w:rsid w:val="00A71458"/>
    <w:rsid w:val="00A71808"/>
    <w:rsid w:val="00A719B9"/>
    <w:rsid w:val="00A719E9"/>
    <w:rsid w:val="00A71B0F"/>
    <w:rsid w:val="00A71BA8"/>
    <w:rsid w:val="00A71BD4"/>
    <w:rsid w:val="00A71D7F"/>
    <w:rsid w:val="00A71EB3"/>
    <w:rsid w:val="00A71EEB"/>
    <w:rsid w:val="00A71F9A"/>
    <w:rsid w:val="00A72206"/>
    <w:rsid w:val="00A72598"/>
    <w:rsid w:val="00A72791"/>
    <w:rsid w:val="00A72865"/>
    <w:rsid w:val="00A73006"/>
    <w:rsid w:val="00A7317B"/>
    <w:rsid w:val="00A7319E"/>
    <w:rsid w:val="00A731D1"/>
    <w:rsid w:val="00A733BE"/>
    <w:rsid w:val="00A7364A"/>
    <w:rsid w:val="00A7370F"/>
    <w:rsid w:val="00A73C61"/>
    <w:rsid w:val="00A7431B"/>
    <w:rsid w:val="00A74558"/>
    <w:rsid w:val="00A74632"/>
    <w:rsid w:val="00A7474F"/>
    <w:rsid w:val="00A74C29"/>
    <w:rsid w:val="00A74C90"/>
    <w:rsid w:val="00A74D31"/>
    <w:rsid w:val="00A74ED4"/>
    <w:rsid w:val="00A751E4"/>
    <w:rsid w:val="00A752C1"/>
    <w:rsid w:val="00A75B67"/>
    <w:rsid w:val="00A75CE5"/>
    <w:rsid w:val="00A76102"/>
    <w:rsid w:val="00A76691"/>
    <w:rsid w:val="00A76720"/>
    <w:rsid w:val="00A76FD1"/>
    <w:rsid w:val="00A7704A"/>
    <w:rsid w:val="00A77149"/>
    <w:rsid w:val="00A77454"/>
    <w:rsid w:val="00A778B6"/>
    <w:rsid w:val="00A7798B"/>
    <w:rsid w:val="00A77EDF"/>
    <w:rsid w:val="00A77FD5"/>
    <w:rsid w:val="00A80083"/>
    <w:rsid w:val="00A80121"/>
    <w:rsid w:val="00A8065A"/>
    <w:rsid w:val="00A806B3"/>
    <w:rsid w:val="00A80833"/>
    <w:rsid w:val="00A80860"/>
    <w:rsid w:val="00A80906"/>
    <w:rsid w:val="00A80AC3"/>
    <w:rsid w:val="00A80AC9"/>
    <w:rsid w:val="00A80AE4"/>
    <w:rsid w:val="00A80EFE"/>
    <w:rsid w:val="00A81263"/>
    <w:rsid w:val="00A813F2"/>
    <w:rsid w:val="00A8160B"/>
    <w:rsid w:val="00A81AF6"/>
    <w:rsid w:val="00A81E29"/>
    <w:rsid w:val="00A81E74"/>
    <w:rsid w:val="00A81FCB"/>
    <w:rsid w:val="00A822CE"/>
    <w:rsid w:val="00A82453"/>
    <w:rsid w:val="00A8256C"/>
    <w:rsid w:val="00A82603"/>
    <w:rsid w:val="00A826FF"/>
    <w:rsid w:val="00A82743"/>
    <w:rsid w:val="00A829C1"/>
    <w:rsid w:val="00A82A74"/>
    <w:rsid w:val="00A82B63"/>
    <w:rsid w:val="00A82D60"/>
    <w:rsid w:val="00A82EB9"/>
    <w:rsid w:val="00A82F4C"/>
    <w:rsid w:val="00A83238"/>
    <w:rsid w:val="00A83552"/>
    <w:rsid w:val="00A8363D"/>
    <w:rsid w:val="00A836F9"/>
    <w:rsid w:val="00A83830"/>
    <w:rsid w:val="00A83A65"/>
    <w:rsid w:val="00A83B85"/>
    <w:rsid w:val="00A83DC7"/>
    <w:rsid w:val="00A8415A"/>
    <w:rsid w:val="00A846CD"/>
    <w:rsid w:val="00A84713"/>
    <w:rsid w:val="00A8489B"/>
    <w:rsid w:val="00A84C0B"/>
    <w:rsid w:val="00A84E13"/>
    <w:rsid w:val="00A84E66"/>
    <w:rsid w:val="00A84F42"/>
    <w:rsid w:val="00A850B5"/>
    <w:rsid w:val="00A852A9"/>
    <w:rsid w:val="00A85533"/>
    <w:rsid w:val="00A8562D"/>
    <w:rsid w:val="00A857BB"/>
    <w:rsid w:val="00A857E3"/>
    <w:rsid w:val="00A85893"/>
    <w:rsid w:val="00A858D1"/>
    <w:rsid w:val="00A85AF8"/>
    <w:rsid w:val="00A85AFD"/>
    <w:rsid w:val="00A85E9B"/>
    <w:rsid w:val="00A85EE2"/>
    <w:rsid w:val="00A85F98"/>
    <w:rsid w:val="00A86014"/>
    <w:rsid w:val="00A860D3"/>
    <w:rsid w:val="00A86307"/>
    <w:rsid w:val="00A86618"/>
    <w:rsid w:val="00A86640"/>
    <w:rsid w:val="00A86717"/>
    <w:rsid w:val="00A867C6"/>
    <w:rsid w:val="00A86BB0"/>
    <w:rsid w:val="00A86E28"/>
    <w:rsid w:val="00A871AB"/>
    <w:rsid w:val="00A875E2"/>
    <w:rsid w:val="00A87653"/>
    <w:rsid w:val="00A87873"/>
    <w:rsid w:val="00A87937"/>
    <w:rsid w:val="00A87A4F"/>
    <w:rsid w:val="00A87AEA"/>
    <w:rsid w:val="00A87AEF"/>
    <w:rsid w:val="00A87E21"/>
    <w:rsid w:val="00A87F72"/>
    <w:rsid w:val="00A906B4"/>
    <w:rsid w:val="00A90732"/>
    <w:rsid w:val="00A90A1D"/>
    <w:rsid w:val="00A90CBD"/>
    <w:rsid w:val="00A90D4F"/>
    <w:rsid w:val="00A90D9E"/>
    <w:rsid w:val="00A90F2C"/>
    <w:rsid w:val="00A91084"/>
    <w:rsid w:val="00A91251"/>
    <w:rsid w:val="00A913C8"/>
    <w:rsid w:val="00A91415"/>
    <w:rsid w:val="00A9167A"/>
    <w:rsid w:val="00A9168F"/>
    <w:rsid w:val="00A91925"/>
    <w:rsid w:val="00A91B4C"/>
    <w:rsid w:val="00A9218B"/>
    <w:rsid w:val="00A9231E"/>
    <w:rsid w:val="00A923A3"/>
    <w:rsid w:val="00A92482"/>
    <w:rsid w:val="00A9259A"/>
    <w:rsid w:val="00A92946"/>
    <w:rsid w:val="00A9318B"/>
    <w:rsid w:val="00A9345C"/>
    <w:rsid w:val="00A93668"/>
    <w:rsid w:val="00A936B2"/>
    <w:rsid w:val="00A9374F"/>
    <w:rsid w:val="00A938EB"/>
    <w:rsid w:val="00A9394F"/>
    <w:rsid w:val="00A939A6"/>
    <w:rsid w:val="00A93E7A"/>
    <w:rsid w:val="00A93E8F"/>
    <w:rsid w:val="00A93EA8"/>
    <w:rsid w:val="00A93ED5"/>
    <w:rsid w:val="00A93F0C"/>
    <w:rsid w:val="00A93F21"/>
    <w:rsid w:val="00A94041"/>
    <w:rsid w:val="00A9411E"/>
    <w:rsid w:val="00A94338"/>
    <w:rsid w:val="00A9460A"/>
    <w:rsid w:val="00A94675"/>
    <w:rsid w:val="00A9485F"/>
    <w:rsid w:val="00A94880"/>
    <w:rsid w:val="00A9497C"/>
    <w:rsid w:val="00A94996"/>
    <w:rsid w:val="00A94E25"/>
    <w:rsid w:val="00A94F0F"/>
    <w:rsid w:val="00A95073"/>
    <w:rsid w:val="00A95085"/>
    <w:rsid w:val="00A95139"/>
    <w:rsid w:val="00A951E0"/>
    <w:rsid w:val="00A954A7"/>
    <w:rsid w:val="00A954A8"/>
    <w:rsid w:val="00A957B2"/>
    <w:rsid w:val="00A957DD"/>
    <w:rsid w:val="00A95BCA"/>
    <w:rsid w:val="00A95C79"/>
    <w:rsid w:val="00A95CDD"/>
    <w:rsid w:val="00A95DF3"/>
    <w:rsid w:val="00A96119"/>
    <w:rsid w:val="00A96301"/>
    <w:rsid w:val="00A96342"/>
    <w:rsid w:val="00A96662"/>
    <w:rsid w:val="00A967A7"/>
    <w:rsid w:val="00A9686F"/>
    <w:rsid w:val="00A96C42"/>
    <w:rsid w:val="00A96FB3"/>
    <w:rsid w:val="00A97262"/>
    <w:rsid w:val="00A973A4"/>
    <w:rsid w:val="00A975FD"/>
    <w:rsid w:val="00A979A5"/>
    <w:rsid w:val="00A97A52"/>
    <w:rsid w:val="00A97B68"/>
    <w:rsid w:val="00A97EB5"/>
    <w:rsid w:val="00A97ECD"/>
    <w:rsid w:val="00A97F34"/>
    <w:rsid w:val="00A97FAE"/>
    <w:rsid w:val="00A97FE3"/>
    <w:rsid w:val="00AA0269"/>
    <w:rsid w:val="00AA034E"/>
    <w:rsid w:val="00AA0591"/>
    <w:rsid w:val="00AA05A3"/>
    <w:rsid w:val="00AA0773"/>
    <w:rsid w:val="00AA09A4"/>
    <w:rsid w:val="00AA0B0F"/>
    <w:rsid w:val="00AA0ED7"/>
    <w:rsid w:val="00AA11E3"/>
    <w:rsid w:val="00AA13A5"/>
    <w:rsid w:val="00AA1698"/>
    <w:rsid w:val="00AA1811"/>
    <w:rsid w:val="00AA182D"/>
    <w:rsid w:val="00AA1AB5"/>
    <w:rsid w:val="00AA1B3E"/>
    <w:rsid w:val="00AA1BA6"/>
    <w:rsid w:val="00AA1C7E"/>
    <w:rsid w:val="00AA1EBB"/>
    <w:rsid w:val="00AA1EF1"/>
    <w:rsid w:val="00AA2147"/>
    <w:rsid w:val="00AA2499"/>
    <w:rsid w:val="00AA2A1F"/>
    <w:rsid w:val="00AA2CD0"/>
    <w:rsid w:val="00AA2F92"/>
    <w:rsid w:val="00AA302A"/>
    <w:rsid w:val="00AA3210"/>
    <w:rsid w:val="00AA376C"/>
    <w:rsid w:val="00AA3899"/>
    <w:rsid w:val="00AA4153"/>
    <w:rsid w:val="00AA4675"/>
    <w:rsid w:val="00AA4779"/>
    <w:rsid w:val="00AA4B4D"/>
    <w:rsid w:val="00AA4B7A"/>
    <w:rsid w:val="00AA4CE4"/>
    <w:rsid w:val="00AA4D8D"/>
    <w:rsid w:val="00AA4E0F"/>
    <w:rsid w:val="00AA4F22"/>
    <w:rsid w:val="00AA5122"/>
    <w:rsid w:val="00AA5139"/>
    <w:rsid w:val="00AA5676"/>
    <w:rsid w:val="00AA59D8"/>
    <w:rsid w:val="00AA5A4A"/>
    <w:rsid w:val="00AA5A88"/>
    <w:rsid w:val="00AA5F0C"/>
    <w:rsid w:val="00AA5F6F"/>
    <w:rsid w:val="00AA6021"/>
    <w:rsid w:val="00AA6026"/>
    <w:rsid w:val="00AA60C2"/>
    <w:rsid w:val="00AA6522"/>
    <w:rsid w:val="00AA672D"/>
    <w:rsid w:val="00AA684D"/>
    <w:rsid w:val="00AA6879"/>
    <w:rsid w:val="00AA6CEF"/>
    <w:rsid w:val="00AA6D80"/>
    <w:rsid w:val="00AA6E09"/>
    <w:rsid w:val="00AA6E63"/>
    <w:rsid w:val="00AA708C"/>
    <w:rsid w:val="00AA7208"/>
    <w:rsid w:val="00AA7283"/>
    <w:rsid w:val="00AA7731"/>
    <w:rsid w:val="00AA7747"/>
    <w:rsid w:val="00AA780A"/>
    <w:rsid w:val="00AA7A6D"/>
    <w:rsid w:val="00AA7AC6"/>
    <w:rsid w:val="00AA7C5A"/>
    <w:rsid w:val="00AA7DB0"/>
    <w:rsid w:val="00AA7DE6"/>
    <w:rsid w:val="00AB05B7"/>
    <w:rsid w:val="00AB05C8"/>
    <w:rsid w:val="00AB06E1"/>
    <w:rsid w:val="00AB072D"/>
    <w:rsid w:val="00AB079B"/>
    <w:rsid w:val="00AB0BC9"/>
    <w:rsid w:val="00AB0BF0"/>
    <w:rsid w:val="00AB0BF2"/>
    <w:rsid w:val="00AB0C5E"/>
    <w:rsid w:val="00AB0CFF"/>
    <w:rsid w:val="00AB0F7C"/>
    <w:rsid w:val="00AB10DA"/>
    <w:rsid w:val="00AB1469"/>
    <w:rsid w:val="00AB14FF"/>
    <w:rsid w:val="00AB1502"/>
    <w:rsid w:val="00AB16AE"/>
    <w:rsid w:val="00AB1802"/>
    <w:rsid w:val="00AB1F48"/>
    <w:rsid w:val="00AB259F"/>
    <w:rsid w:val="00AB25ED"/>
    <w:rsid w:val="00AB26FB"/>
    <w:rsid w:val="00AB28E3"/>
    <w:rsid w:val="00AB2A4C"/>
    <w:rsid w:val="00AB2A7B"/>
    <w:rsid w:val="00AB309B"/>
    <w:rsid w:val="00AB3189"/>
    <w:rsid w:val="00AB3386"/>
    <w:rsid w:val="00AB338A"/>
    <w:rsid w:val="00AB34BA"/>
    <w:rsid w:val="00AB34F5"/>
    <w:rsid w:val="00AB3781"/>
    <w:rsid w:val="00AB3967"/>
    <w:rsid w:val="00AB39BE"/>
    <w:rsid w:val="00AB39CF"/>
    <w:rsid w:val="00AB3A48"/>
    <w:rsid w:val="00AB3EAB"/>
    <w:rsid w:val="00AB3EBD"/>
    <w:rsid w:val="00AB4059"/>
    <w:rsid w:val="00AB4154"/>
    <w:rsid w:val="00AB420B"/>
    <w:rsid w:val="00AB436F"/>
    <w:rsid w:val="00AB4483"/>
    <w:rsid w:val="00AB471B"/>
    <w:rsid w:val="00AB47BD"/>
    <w:rsid w:val="00AB482E"/>
    <w:rsid w:val="00AB48E9"/>
    <w:rsid w:val="00AB4902"/>
    <w:rsid w:val="00AB49D2"/>
    <w:rsid w:val="00AB4C33"/>
    <w:rsid w:val="00AB526F"/>
    <w:rsid w:val="00AB5319"/>
    <w:rsid w:val="00AB54A4"/>
    <w:rsid w:val="00AB58C6"/>
    <w:rsid w:val="00AB5906"/>
    <w:rsid w:val="00AB5A3A"/>
    <w:rsid w:val="00AB5B09"/>
    <w:rsid w:val="00AB5B9C"/>
    <w:rsid w:val="00AB5D64"/>
    <w:rsid w:val="00AB5FF7"/>
    <w:rsid w:val="00AB63D7"/>
    <w:rsid w:val="00AB6618"/>
    <w:rsid w:val="00AB680A"/>
    <w:rsid w:val="00AB68E9"/>
    <w:rsid w:val="00AB6B0C"/>
    <w:rsid w:val="00AB6C4B"/>
    <w:rsid w:val="00AB6D35"/>
    <w:rsid w:val="00AB6D42"/>
    <w:rsid w:val="00AB6E39"/>
    <w:rsid w:val="00AB6E72"/>
    <w:rsid w:val="00AB6E89"/>
    <w:rsid w:val="00AB7037"/>
    <w:rsid w:val="00AB7397"/>
    <w:rsid w:val="00AB7419"/>
    <w:rsid w:val="00AB7488"/>
    <w:rsid w:val="00AB768E"/>
    <w:rsid w:val="00AB7836"/>
    <w:rsid w:val="00AB78DE"/>
    <w:rsid w:val="00AB795C"/>
    <w:rsid w:val="00AB79C3"/>
    <w:rsid w:val="00AB7A51"/>
    <w:rsid w:val="00AB7AD7"/>
    <w:rsid w:val="00AB7EF8"/>
    <w:rsid w:val="00AC022B"/>
    <w:rsid w:val="00AC023B"/>
    <w:rsid w:val="00AC028F"/>
    <w:rsid w:val="00AC02A2"/>
    <w:rsid w:val="00AC0520"/>
    <w:rsid w:val="00AC06F9"/>
    <w:rsid w:val="00AC073A"/>
    <w:rsid w:val="00AC07BF"/>
    <w:rsid w:val="00AC0911"/>
    <w:rsid w:val="00AC09B4"/>
    <w:rsid w:val="00AC0BC7"/>
    <w:rsid w:val="00AC0C8C"/>
    <w:rsid w:val="00AC19EF"/>
    <w:rsid w:val="00AC1C84"/>
    <w:rsid w:val="00AC1D81"/>
    <w:rsid w:val="00AC1DF8"/>
    <w:rsid w:val="00AC1F7B"/>
    <w:rsid w:val="00AC210D"/>
    <w:rsid w:val="00AC2363"/>
    <w:rsid w:val="00AC247C"/>
    <w:rsid w:val="00AC24DB"/>
    <w:rsid w:val="00AC2994"/>
    <w:rsid w:val="00AC2B6C"/>
    <w:rsid w:val="00AC2B8B"/>
    <w:rsid w:val="00AC2CCA"/>
    <w:rsid w:val="00AC2D42"/>
    <w:rsid w:val="00AC302C"/>
    <w:rsid w:val="00AC334A"/>
    <w:rsid w:val="00AC36A8"/>
    <w:rsid w:val="00AC3A29"/>
    <w:rsid w:val="00AC3CE4"/>
    <w:rsid w:val="00AC3D54"/>
    <w:rsid w:val="00AC3D6F"/>
    <w:rsid w:val="00AC3DB6"/>
    <w:rsid w:val="00AC4104"/>
    <w:rsid w:val="00AC43ED"/>
    <w:rsid w:val="00AC4616"/>
    <w:rsid w:val="00AC47B2"/>
    <w:rsid w:val="00AC4936"/>
    <w:rsid w:val="00AC4D1C"/>
    <w:rsid w:val="00AC4DED"/>
    <w:rsid w:val="00AC4F05"/>
    <w:rsid w:val="00AC4F9A"/>
    <w:rsid w:val="00AC577D"/>
    <w:rsid w:val="00AC586C"/>
    <w:rsid w:val="00AC59A0"/>
    <w:rsid w:val="00AC59F5"/>
    <w:rsid w:val="00AC5A50"/>
    <w:rsid w:val="00AC5A76"/>
    <w:rsid w:val="00AC5BC0"/>
    <w:rsid w:val="00AC5C16"/>
    <w:rsid w:val="00AC6142"/>
    <w:rsid w:val="00AC61FE"/>
    <w:rsid w:val="00AC65F9"/>
    <w:rsid w:val="00AC6782"/>
    <w:rsid w:val="00AC6909"/>
    <w:rsid w:val="00AC6C67"/>
    <w:rsid w:val="00AC6D5B"/>
    <w:rsid w:val="00AC70E5"/>
    <w:rsid w:val="00AC729E"/>
    <w:rsid w:val="00AC72B6"/>
    <w:rsid w:val="00AC734C"/>
    <w:rsid w:val="00AC7427"/>
    <w:rsid w:val="00AC7517"/>
    <w:rsid w:val="00AC77FA"/>
    <w:rsid w:val="00AC789C"/>
    <w:rsid w:val="00AC7BEF"/>
    <w:rsid w:val="00AC7C11"/>
    <w:rsid w:val="00AC7C5A"/>
    <w:rsid w:val="00AC7D65"/>
    <w:rsid w:val="00AC7D7C"/>
    <w:rsid w:val="00AC7D91"/>
    <w:rsid w:val="00AC7FBF"/>
    <w:rsid w:val="00AD0037"/>
    <w:rsid w:val="00AD004A"/>
    <w:rsid w:val="00AD0202"/>
    <w:rsid w:val="00AD03A9"/>
    <w:rsid w:val="00AD058E"/>
    <w:rsid w:val="00AD0785"/>
    <w:rsid w:val="00AD0977"/>
    <w:rsid w:val="00AD09D7"/>
    <w:rsid w:val="00AD0A5A"/>
    <w:rsid w:val="00AD0AA9"/>
    <w:rsid w:val="00AD0B4D"/>
    <w:rsid w:val="00AD1023"/>
    <w:rsid w:val="00AD1091"/>
    <w:rsid w:val="00AD110B"/>
    <w:rsid w:val="00AD11D0"/>
    <w:rsid w:val="00AD139B"/>
    <w:rsid w:val="00AD185C"/>
    <w:rsid w:val="00AD1866"/>
    <w:rsid w:val="00AD1BCE"/>
    <w:rsid w:val="00AD1BCF"/>
    <w:rsid w:val="00AD1BF0"/>
    <w:rsid w:val="00AD1D90"/>
    <w:rsid w:val="00AD1DA6"/>
    <w:rsid w:val="00AD20A4"/>
    <w:rsid w:val="00AD2103"/>
    <w:rsid w:val="00AD228F"/>
    <w:rsid w:val="00AD22E1"/>
    <w:rsid w:val="00AD23EE"/>
    <w:rsid w:val="00AD24D8"/>
    <w:rsid w:val="00AD279D"/>
    <w:rsid w:val="00AD2ACF"/>
    <w:rsid w:val="00AD2AD4"/>
    <w:rsid w:val="00AD2C3F"/>
    <w:rsid w:val="00AD2EAF"/>
    <w:rsid w:val="00AD2F17"/>
    <w:rsid w:val="00AD30A8"/>
    <w:rsid w:val="00AD31F8"/>
    <w:rsid w:val="00AD3973"/>
    <w:rsid w:val="00AD3AA1"/>
    <w:rsid w:val="00AD3ADF"/>
    <w:rsid w:val="00AD3B1D"/>
    <w:rsid w:val="00AD3B85"/>
    <w:rsid w:val="00AD3DAC"/>
    <w:rsid w:val="00AD3ED8"/>
    <w:rsid w:val="00AD4104"/>
    <w:rsid w:val="00AD4136"/>
    <w:rsid w:val="00AD4185"/>
    <w:rsid w:val="00AD4276"/>
    <w:rsid w:val="00AD428D"/>
    <w:rsid w:val="00AD4689"/>
    <w:rsid w:val="00AD4867"/>
    <w:rsid w:val="00AD4929"/>
    <w:rsid w:val="00AD4C52"/>
    <w:rsid w:val="00AD4CD0"/>
    <w:rsid w:val="00AD51F9"/>
    <w:rsid w:val="00AD53DC"/>
    <w:rsid w:val="00AD5460"/>
    <w:rsid w:val="00AD5624"/>
    <w:rsid w:val="00AD583F"/>
    <w:rsid w:val="00AD59CD"/>
    <w:rsid w:val="00AD59F5"/>
    <w:rsid w:val="00AD5A6D"/>
    <w:rsid w:val="00AD5A6F"/>
    <w:rsid w:val="00AD5DE3"/>
    <w:rsid w:val="00AD5ED9"/>
    <w:rsid w:val="00AD5F13"/>
    <w:rsid w:val="00AD6097"/>
    <w:rsid w:val="00AD6135"/>
    <w:rsid w:val="00AD61B7"/>
    <w:rsid w:val="00AD61D6"/>
    <w:rsid w:val="00AD623D"/>
    <w:rsid w:val="00AD6373"/>
    <w:rsid w:val="00AD6877"/>
    <w:rsid w:val="00AD6DED"/>
    <w:rsid w:val="00AD6E57"/>
    <w:rsid w:val="00AD6F4A"/>
    <w:rsid w:val="00AD71B8"/>
    <w:rsid w:val="00AD7983"/>
    <w:rsid w:val="00AD7B45"/>
    <w:rsid w:val="00AD7C9D"/>
    <w:rsid w:val="00AD7F6F"/>
    <w:rsid w:val="00AE036D"/>
    <w:rsid w:val="00AE04D7"/>
    <w:rsid w:val="00AE06AE"/>
    <w:rsid w:val="00AE0A34"/>
    <w:rsid w:val="00AE0C92"/>
    <w:rsid w:val="00AE10C5"/>
    <w:rsid w:val="00AE10FA"/>
    <w:rsid w:val="00AE11CC"/>
    <w:rsid w:val="00AE142E"/>
    <w:rsid w:val="00AE1663"/>
    <w:rsid w:val="00AE16EB"/>
    <w:rsid w:val="00AE1778"/>
    <w:rsid w:val="00AE1A19"/>
    <w:rsid w:val="00AE1B91"/>
    <w:rsid w:val="00AE207A"/>
    <w:rsid w:val="00AE2235"/>
    <w:rsid w:val="00AE2580"/>
    <w:rsid w:val="00AE260F"/>
    <w:rsid w:val="00AE2881"/>
    <w:rsid w:val="00AE2A08"/>
    <w:rsid w:val="00AE308C"/>
    <w:rsid w:val="00AE31F3"/>
    <w:rsid w:val="00AE3705"/>
    <w:rsid w:val="00AE3B6B"/>
    <w:rsid w:val="00AE3E7F"/>
    <w:rsid w:val="00AE3E9F"/>
    <w:rsid w:val="00AE4076"/>
    <w:rsid w:val="00AE40C4"/>
    <w:rsid w:val="00AE4363"/>
    <w:rsid w:val="00AE4689"/>
    <w:rsid w:val="00AE4804"/>
    <w:rsid w:val="00AE490A"/>
    <w:rsid w:val="00AE4A32"/>
    <w:rsid w:val="00AE4C42"/>
    <w:rsid w:val="00AE4DFD"/>
    <w:rsid w:val="00AE4EE9"/>
    <w:rsid w:val="00AE50AD"/>
    <w:rsid w:val="00AE5170"/>
    <w:rsid w:val="00AE51CD"/>
    <w:rsid w:val="00AE5375"/>
    <w:rsid w:val="00AE5480"/>
    <w:rsid w:val="00AE576E"/>
    <w:rsid w:val="00AE57AC"/>
    <w:rsid w:val="00AE58D2"/>
    <w:rsid w:val="00AE59A2"/>
    <w:rsid w:val="00AE5C2E"/>
    <w:rsid w:val="00AE5CFE"/>
    <w:rsid w:val="00AE5DB0"/>
    <w:rsid w:val="00AE5EC8"/>
    <w:rsid w:val="00AE5F77"/>
    <w:rsid w:val="00AE60EA"/>
    <w:rsid w:val="00AE621C"/>
    <w:rsid w:val="00AE62BE"/>
    <w:rsid w:val="00AE6654"/>
    <w:rsid w:val="00AE6987"/>
    <w:rsid w:val="00AE69F2"/>
    <w:rsid w:val="00AE6A65"/>
    <w:rsid w:val="00AE6D8C"/>
    <w:rsid w:val="00AE6E43"/>
    <w:rsid w:val="00AE7246"/>
    <w:rsid w:val="00AE725A"/>
    <w:rsid w:val="00AE72A7"/>
    <w:rsid w:val="00AE734A"/>
    <w:rsid w:val="00AE76D5"/>
    <w:rsid w:val="00AE794E"/>
    <w:rsid w:val="00AE7C9F"/>
    <w:rsid w:val="00AE7EAB"/>
    <w:rsid w:val="00AE7EE3"/>
    <w:rsid w:val="00AF02EC"/>
    <w:rsid w:val="00AF03EA"/>
    <w:rsid w:val="00AF057E"/>
    <w:rsid w:val="00AF0728"/>
    <w:rsid w:val="00AF0974"/>
    <w:rsid w:val="00AF0A11"/>
    <w:rsid w:val="00AF0B0E"/>
    <w:rsid w:val="00AF0BD2"/>
    <w:rsid w:val="00AF0CE4"/>
    <w:rsid w:val="00AF0EE0"/>
    <w:rsid w:val="00AF107A"/>
    <w:rsid w:val="00AF10D1"/>
    <w:rsid w:val="00AF11B2"/>
    <w:rsid w:val="00AF1772"/>
    <w:rsid w:val="00AF1AAB"/>
    <w:rsid w:val="00AF2077"/>
    <w:rsid w:val="00AF2357"/>
    <w:rsid w:val="00AF2D54"/>
    <w:rsid w:val="00AF2F4D"/>
    <w:rsid w:val="00AF2FC5"/>
    <w:rsid w:val="00AF3013"/>
    <w:rsid w:val="00AF3051"/>
    <w:rsid w:val="00AF3130"/>
    <w:rsid w:val="00AF3136"/>
    <w:rsid w:val="00AF31D4"/>
    <w:rsid w:val="00AF362F"/>
    <w:rsid w:val="00AF3778"/>
    <w:rsid w:val="00AF37AA"/>
    <w:rsid w:val="00AF3813"/>
    <w:rsid w:val="00AF3981"/>
    <w:rsid w:val="00AF3995"/>
    <w:rsid w:val="00AF3A37"/>
    <w:rsid w:val="00AF3B01"/>
    <w:rsid w:val="00AF449D"/>
    <w:rsid w:val="00AF46C3"/>
    <w:rsid w:val="00AF4A9C"/>
    <w:rsid w:val="00AF4ADD"/>
    <w:rsid w:val="00AF4B1E"/>
    <w:rsid w:val="00AF4B4A"/>
    <w:rsid w:val="00AF4B72"/>
    <w:rsid w:val="00AF4B85"/>
    <w:rsid w:val="00AF4C35"/>
    <w:rsid w:val="00AF4D8E"/>
    <w:rsid w:val="00AF4DF7"/>
    <w:rsid w:val="00AF4E28"/>
    <w:rsid w:val="00AF4F4F"/>
    <w:rsid w:val="00AF52A6"/>
    <w:rsid w:val="00AF5495"/>
    <w:rsid w:val="00AF55F8"/>
    <w:rsid w:val="00AF59B6"/>
    <w:rsid w:val="00AF5BA5"/>
    <w:rsid w:val="00AF6191"/>
    <w:rsid w:val="00AF6306"/>
    <w:rsid w:val="00AF65B6"/>
    <w:rsid w:val="00AF66B6"/>
    <w:rsid w:val="00AF682C"/>
    <w:rsid w:val="00AF6CD7"/>
    <w:rsid w:val="00AF6E03"/>
    <w:rsid w:val="00AF6E88"/>
    <w:rsid w:val="00AF7084"/>
    <w:rsid w:val="00AF7105"/>
    <w:rsid w:val="00AF7227"/>
    <w:rsid w:val="00AF7230"/>
    <w:rsid w:val="00AF7388"/>
    <w:rsid w:val="00AF73BF"/>
    <w:rsid w:val="00AF742A"/>
    <w:rsid w:val="00AF75CB"/>
    <w:rsid w:val="00AF7677"/>
    <w:rsid w:val="00AF7953"/>
    <w:rsid w:val="00AF79B0"/>
    <w:rsid w:val="00AF7E1A"/>
    <w:rsid w:val="00B003F4"/>
    <w:rsid w:val="00B00436"/>
    <w:rsid w:val="00B004E2"/>
    <w:rsid w:val="00B00776"/>
    <w:rsid w:val="00B00C39"/>
    <w:rsid w:val="00B00D9B"/>
    <w:rsid w:val="00B00F9F"/>
    <w:rsid w:val="00B01234"/>
    <w:rsid w:val="00B0142C"/>
    <w:rsid w:val="00B0153F"/>
    <w:rsid w:val="00B0163E"/>
    <w:rsid w:val="00B016DE"/>
    <w:rsid w:val="00B0182C"/>
    <w:rsid w:val="00B0183A"/>
    <w:rsid w:val="00B01BA8"/>
    <w:rsid w:val="00B01C4C"/>
    <w:rsid w:val="00B01FDD"/>
    <w:rsid w:val="00B02150"/>
    <w:rsid w:val="00B02176"/>
    <w:rsid w:val="00B021B1"/>
    <w:rsid w:val="00B0242C"/>
    <w:rsid w:val="00B024C8"/>
    <w:rsid w:val="00B0260B"/>
    <w:rsid w:val="00B0267F"/>
    <w:rsid w:val="00B02737"/>
    <w:rsid w:val="00B0283E"/>
    <w:rsid w:val="00B02B5F"/>
    <w:rsid w:val="00B02BDD"/>
    <w:rsid w:val="00B02BF6"/>
    <w:rsid w:val="00B02C7C"/>
    <w:rsid w:val="00B02DF3"/>
    <w:rsid w:val="00B03046"/>
    <w:rsid w:val="00B030E2"/>
    <w:rsid w:val="00B031FC"/>
    <w:rsid w:val="00B03256"/>
    <w:rsid w:val="00B0333F"/>
    <w:rsid w:val="00B033EE"/>
    <w:rsid w:val="00B03585"/>
    <w:rsid w:val="00B03937"/>
    <w:rsid w:val="00B03ACD"/>
    <w:rsid w:val="00B03B64"/>
    <w:rsid w:val="00B03B97"/>
    <w:rsid w:val="00B03BF6"/>
    <w:rsid w:val="00B03D62"/>
    <w:rsid w:val="00B03E10"/>
    <w:rsid w:val="00B046E7"/>
    <w:rsid w:val="00B0497E"/>
    <w:rsid w:val="00B04A92"/>
    <w:rsid w:val="00B04CA8"/>
    <w:rsid w:val="00B04F6A"/>
    <w:rsid w:val="00B04FDE"/>
    <w:rsid w:val="00B0502E"/>
    <w:rsid w:val="00B05239"/>
    <w:rsid w:val="00B0543F"/>
    <w:rsid w:val="00B05488"/>
    <w:rsid w:val="00B054C3"/>
    <w:rsid w:val="00B058F9"/>
    <w:rsid w:val="00B05955"/>
    <w:rsid w:val="00B05A7F"/>
    <w:rsid w:val="00B05AFC"/>
    <w:rsid w:val="00B05C89"/>
    <w:rsid w:val="00B05D9F"/>
    <w:rsid w:val="00B05DF2"/>
    <w:rsid w:val="00B06320"/>
    <w:rsid w:val="00B0635F"/>
    <w:rsid w:val="00B063F0"/>
    <w:rsid w:val="00B0643D"/>
    <w:rsid w:val="00B0649B"/>
    <w:rsid w:val="00B064DF"/>
    <w:rsid w:val="00B06600"/>
    <w:rsid w:val="00B069F4"/>
    <w:rsid w:val="00B06B05"/>
    <w:rsid w:val="00B06B14"/>
    <w:rsid w:val="00B06B7A"/>
    <w:rsid w:val="00B070F3"/>
    <w:rsid w:val="00B072A0"/>
    <w:rsid w:val="00B072F3"/>
    <w:rsid w:val="00B0732A"/>
    <w:rsid w:val="00B073E1"/>
    <w:rsid w:val="00B074E1"/>
    <w:rsid w:val="00B07844"/>
    <w:rsid w:val="00B07923"/>
    <w:rsid w:val="00B079B1"/>
    <w:rsid w:val="00B079C8"/>
    <w:rsid w:val="00B07A44"/>
    <w:rsid w:val="00B07F80"/>
    <w:rsid w:val="00B10015"/>
    <w:rsid w:val="00B1021C"/>
    <w:rsid w:val="00B10366"/>
    <w:rsid w:val="00B1050C"/>
    <w:rsid w:val="00B106B3"/>
    <w:rsid w:val="00B1082B"/>
    <w:rsid w:val="00B10879"/>
    <w:rsid w:val="00B10C7B"/>
    <w:rsid w:val="00B10DCE"/>
    <w:rsid w:val="00B10ED9"/>
    <w:rsid w:val="00B10FD9"/>
    <w:rsid w:val="00B10FDD"/>
    <w:rsid w:val="00B112B0"/>
    <w:rsid w:val="00B1143B"/>
    <w:rsid w:val="00B1158D"/>
    <w:rsid w:val="00B11D0F"/>
    <w:rsid w:val="00B11DCE"/>
    <w:rsid w:val="00B11F0C"/>
    <w:rsid w:val="00B1236C"/>
    <w:rsid w:val="00B125BA"/>
    <w:rsid w:val="00B1271A"/>
    <w:rsid w:val="00B127A7"/>
    <w:rsid w:val="00B12A2D"/>
    <w:rsid w:val="00B12A84"/>
    <w:rsid w:val="00B12BE2"/>
    <w:rsid w:val="00B12CC0"/>
    <w:rsid w:val="00B12CD6"/>
    <w:rsid w:val="00B12D1D"/>
    <w:rsid w:val="00B1301E"/>
    <w:rsid w:val="00B1312A"/>
    <w:rsid w:val="00B13163"/>
    <w:rsid w:val="00B134D2"/>
    <w:rsid w:val="00B137C3"/>
    <w:rsid w:val="00B138E1"/>
    <w:rsid w:val="00B13A0B"/>
    <w:rsid w:val="00B13EE5"/>
    <w:rsid w:val="00B1406B"/>
    <w:rsid w:val="00B14A80"/>
    <w:rsid w:val="00B14AD2"/>
    <w:rsid w:val="00B14B39"/>
    <w:rsid w:val="00B14D56"/>
    <w:rsid w:val="00B150C4"/>
    <w:rsid w:val="00B1544D"/>
    <w:rsid w:val="00B154EB"/>
    <w:rsid w:val="00B15734"/>
    <w:rsid w:val="00B15E3D"/>
    <w:rsid w:val="00B15F1A"/>
    <w:rsid w:val="00B15FBE"/>
    <w:rsid w:val="00B16496"/>
    <w:rsid w:val="00B165DF"/>
    <w:rsid w:val="00B16654"/>
    <w:rsid w:val="00B16719"/>
    <w:rsid w:val="00B1686A"/>
    <w:rsid w:val="00B16A3A"/>
    <w:rsid w:val="00B16B76"/>
    <w:rsid w:val="00B16C3D"/>
    <w:rsid w:val="00B16E0B"/>
    <w:rsid w:val="00B1707A"/>
    <w:rsid w:val="00B173E4"/>
    <w:rsid w:val="00B17402"/>
    <w:rsid w:val="00B1752E"/>
    <w:rsid w:val="00B17795"/>
    <w:rsid w:val="00B17A8D"/>
    <w:rsid w:val="00B17C40"/>
    <w:rsid w:val="00B2004F"/>
    <w:rsid w:val="00B2054F"/>
    <w:rsid w:val="00B2073A"/>
    <w:rsid w:val="00B20947"/>
    <w:rsid w:val="00B20D7A"/>
    <w:rsid w:val="00B20DD3"/>
    <w:rsid w:val="00B20E53"/>
    <w:rsid w:val="00B210DA"/>
    <w:rsid w:val="00B213F3"/>
    <w:rsid w:val="00B216A7"/>
    <w:rsid w:val="00B2170A"/>
    <w:rsid w:val="00B21746"/>
    <w:rsid w:val="00B218AA"/>
    <w:rsid w:val="00B2193A"/>
    <w:rsid w:val="00B219AD"/>
    <w:rsid w:val="00B219C1"/>
    <w:rsid w:val="00B21B4D"/>
    <w:rsid w:val="00B21B80"/>
    <w:rsid w:val="00B21C54"/>
    <w:rsid w:val="00B22035"/>
    <w:rsid w:val="00B220BF"/>
    <w:rsid w:val="00B22131"/>
    <w:rsid w:val="00B221A1"/>
    <w:rsid w:val="00B2232D"/>
    <w:rsid w:val="00B2290A"/>
    <w:rsid w:val="00B22A4F"/>
    <w:rsid w:val="00B22D1E"/>
    <w:rsid w:val="00B22D29"/>
    <w:rsid w:val="00B22DB8"/>
    <w:rsid w:val="00B22F58"/>
    <w:rsid w:val="00B2331B"/>
    <w:rsid w:val="00B234BB"/>
    <w:rsid w:val="00B2350D"/>
    <w:rsid w:val="00B2356B"/>
    <w:rsid w:val="00B235A9"/>
    <w:rsid w:val="00B235DB"/>
    <w:rsid w:val="00B238F5"/>
    <w:rsid w:val="00B23980"/>
    <w:rsid w:val="00B2410D"/>
    <w:rsid w:val="00B24682"/>
    <w:rsid w:val="00B24B05"/>
    <w:rsid w:val="00B24BD7"/>
    <w:rsid w:val="00B25101"/>
    <w:rsid w:val="00B2526C"/>
    <w:rsid w:val="00B25447"/>
    <w:rsid w:val="00B25497"/>
    <w:rsid w:val="00B25692"/>
    <w:rsid w:val="00B25807"/>
    <w:rsid w:val="00B2580B"/>
    <w:rsid w:val="00B25E8E"/>
    <w:rsid w:val="00B2603A"/>
    <w:rsid w:val="00B260FC"/>
    <w:rsid w:val="00B2617F"/>
    <w:rsid w:val="00B26485"/>
    <w:rsid w:val="00B26504"/>
    <w:rsid w:val="00B26B11"/>
    <w:rsid w:val="00B26C80"/>
    <w:rsid w:val="00B26D03"/>
    <w:rsid w:val="00B26D40"/>
    <w:rsid w:val="00B26F9C"/>
    <w:rsid w:val="00B2745B"/>
    <w:rsid w:val="00B27602"/>
    <w:rsid w:val="00B27A18"/>
    <w:rsid w:val="00B27A46"/>
    <w:rsid w:val="00B27ADA"/>
    <w:rsid w:val="00B27B0D"/>
    <w:rsid w:val="00B301F4"/>
    <w:rsid w:val="00B3030B"/>
    <w:rsid w:val="00B30381"/>
    <w:rsid w:val="00B3055B"/>
    <w:rsid w:val="00B305CF"/>
    <w:rsid w:val="00B30809"/>
    <w:rsid w:val="00B30816"/>
    <w:rsid w:val="00B30A86"/>
    <w:rsid w:val="00B30C51"/>
    <w:rsid w:val="00B311D2"/>
    <w:rsid w:val="00B31334"/>
    <w:rsid w:val="00B31353"/>
    <w:rsid w:val="00B315A7"/>
    <w:rsid w:val="00B31614"/>
    <w:rsid w:val="00B31664"/>
    <w:rsid w:val="00B3199B"/>
    <w:rsid w:val="00B31BA6"/>
    <w:rsid w:val="00B31CC1"/>
    <w:rsid w:val="00B31D41"/>
    <w:rsid w:val="00B31EE7"/>
    <w:rsid w:val="00B31FB6"/>
    <w:rsid w:val="00B31FD3"/>
    <w:rsid w:val="00B31FF6"/>
    <w:rsid w:val="00B321EE"/>
    <w:rsid w:val="00B32303"/>
    <w:rsid w:val="00B324B7"/>
    <w:rsid w:val="00B32B09"/>
    <w:rsid w:val="00B32B93"/>
    <w:rsid w:val="00B32C12"/>
    <w:rsid w:val="00B32D4C"/>
    <w:rsid w:val="00B336EA"/>
    <w:rsid w:val="00B33AE3"/>
    <w:rsid w:val="00B33BF0"/>
    <w:rsid w:val="00B34180"/>
    <w:rsid w:val="00B3430A"/>
    <w:rsid w:val="00B34720"/>
    <w:rsid w:val="00B34AB5"/>
    <w:rsid w:val="00B34ABF"/>
    <w:rsid w:val="00B34DF9"/>
    <w:rsid w:val="00B34F0A"/>
    <w:rsid w:val="00B34FD0"/>
    <w:rsid w:val="00B35096"/>
    <w:rsid w:val="00B351C1"/>
    <w:rsid w:val="00B352EC"/>
    <w:rsid w:val="00B3564A"/>
    <w:rsid w:val="00B357E4"/>
    <w:rsid w:val="00B3581F"/>
    <w:rsid w:val="00B358EF"/>
    <w:rsid w:val="00B35CA2"/>
    <w:rsid w:val="00B35D18"/>
    <w:rsid w:val="00B35E14"/>
    <w:rsid w:val="00B35EC9"/>
    <w:rsid w:val="00B36063"/>
    <w:rsid w:val="00B36361"/>
    <w:rsid w:val="00B36495"/>
    <w:rsid w:val="00B36540"/>
    <w:rsid w:val="00B365FD"/>
    <w:rsid w:val="00B36CF7"/>
    <w:rsid w:val="00B36EAB"/>
    <w:rsid w:val="00B372FC"/>
    <w:rsid w:val="00B375D5"/>
    <w:rsid w:val="00B37679"/>
    <w:rsid w:val="00B378EC"/>
    <w:rsid w:val="00B379A7"/>
    <w:rsid w:val="00B37B91"/>
    <w:rsid w:val="00B40503"/>
    <w:rsid w:val="00B4059C"/>
    <w:rsid w:val="00B40D37"/>
    <w:rsid w:val="00B40D51"/>
    <w:rsid w:val="00B40E5A"/>
    <w:rsid w:val="00B40F95"/>
    <w:rsid w:val="00B410DA"/>
    <w:rsid w:val="00B413A5"/>
    <w:rsid w:val="00B41678"/>
    <w:rsid w:val="00B41787"/>
    <w:rsid w:val="00B418F0"/>
    <w:rsid w:val="00B419AA"/>
    <w:rsid w:val="00B41B2D"/>
    <w:rsid w:val="00B41BC0"/>
    <w:rsid w:val="00B41FF2"/>
    <w:rsid w:val="00B42209"/>
    <w:rsid w:val="00B42276"/>
    <w:rsid w:val="00B42374"/>
    <w:rsid w:val="00B4238B"/>
    <w:rsid w:val="00B426B6"/>
    <w:rsid w:val="00B42951"/>
    <w:rsid w:val="00B42A5C"/>
    <w:rsid w:val="00B42BA4"/>
    <w:rsid w:val="00B42C73"/>
    <w:rsid w:val="00B42CCC"/>
    <w:rsid w:val="00B42DA3"/>
    <w:rsid w:val="00B430A5"/>
    <w:rsid w:val="00B431CE"/>
    <w:rsid w:val="00B4365B"/>
    <w:rsid w:val="00B436AA"/>
    <w:rsid w:val="00B43E58"/>
    <w:rsid w:val="00B43E85"/>
    <w:rsid w:val="00B43EB5"/>
    <w:rsid w:val="00B43F83"/>
    <w:rsid w:val="00B443E9"/>
    <w:rsid w:val="00B4470E"/>
    <w:rsid w:val="00B44BC9"/>
    <w:rsid w:val="00B44CF2"/>
    <w:rsid w:val="00B45124"/>
    <w:rsid w:val="00B4513F"/>
    <w:rsid w:val="00B45220"/>
    <w:rsid w:val="00B45537"/>
    <w:rsid w:val="00B456AB"/>
    <w:rsid w:val="00B459A9"/>
    <w:rsid w:val="00B45B3A"/>
    <w:rsid w:val="00B45C64"/>
    <w:rsid w:val="00B45CEC"/>
    <w:rsid w:val="00B45DB5"/>
    <w:rsid w:val="00B45F97"/>
    <w:rsid w:val="00B460B8"/>
    <w:rsid w:val="00B460FB"/>
    <w:rsid w:val="00B463CD"/>
    <w:rsid w:val="00B46505"/>
    <w:rsid w:val="00B466EC"/>
    <w:rsid w:val="00B467E7"/>
    <w:rsid w:val="00B46814"/>
    <w:rsid w:val="00B46831"/>
    <w:rsid w:val="00B4689C"/>
    <w:rsid w:val="00B4695D"/>
    <w:rsid w:val="00B46BAF"/>
    <w:rsid w:val="00B46D4B"/>
    <w:rsid w:val="00B47250"/>
    <w:rsid w:val="00B473C7"/>
    <w:rsid w:val="00B47475"/>
    <w:rsid w:val="00B47810"/>
    <w:rsid w:val="00B478A3"/>
    <w:rsid w:val="00B478AA"/>
    <w:rsid w:val="00B47AAC"/>
    <w:rsid w:val="00B47DE6"/>
    <w:rsid w:val="00B47F5B"/>
    <w:rsid w:val="00B50142"/>
    <w:rsid w:val="00B5026D"/>
    <w:rsid w:val="00B502A4"/>
    <w:rsid w:val="00B5038F"/>
    <w:rsid w:val="00B503E2"/>
    <w:rsid w:val="00B50431"/>
    <w:rsid w:val="00B507A1"/>
    <w:rsid w:val="00B508F4"/>
    <w:rsid w:val="00B50D47"/>
    <w:rsid w:val="00B50E23"/>
    <w:rsid w:val="00B50EF9"/>
    <w:rsid w:val="00B51044"/>
    <w:rsid w:val="00B511EF"/>
    <w:rsid w:val="00B513EF"/>
    <w:rsid w:val="00B51406"/>
    <w:rsid w:val="00B5147B"/>
    <w:rsid w:val="00B5152A"/>
    <w:rsid w:val="00B5175D"/>
    <w:rsid w:val="00B5182D"/>
    <w:rsid w:val="00B519C3"/>
    <w:rsid w:val="00B51B8E"/>
    <w:rsid w:val="00B51DD0"/>
    <w:rsid w:val="00B527C4"/>
    <w:rsid w:val="00B5299A"/>
    <w:rsid w:val="00B52BF5"/>
    <w:rsid w:val="00B52EFF"/>
    <w:rsid w:val="00B52FF7"/>
    <w:rsid w:val="00B531B7"/>
    <w:rsid w:val="00B531FD"/>
    <w:rsid w:val="00B532A9"/>
    <w:rsid w:val="00B5339B"/>
    <w:rsid w:val="00B53520"/>
    <w:rsid w:val="00B536AF"/>
    <w:rsid w:val="00B537A5"/>
    <w:rsid w:val="00B53876"/>
    <w:rsid w:val="00B539BE"/>
    <w:rsid w:val="00B53BED"/>
    <w:rsid w:val="00B53C80"/>
    <w:rsid w:val="00B53E58"/>
    <w:rsid w:val="00B53F02"/>
    <w:rsid w:val="00B53F63"/>
    <w:rsid w:val="00B54294"/>
    <w:rsid w:val="00B545FB"/>
    <w:rsid w:val="00B54646"/>
    <w:rsid w:val="00B54881"/>
    <w:rsid w:val="00B5491D"/>
    <w:rsid w:val="00B549C9"/>
    <w:rsid w:val="00B54D92"/>
    <w:rsid w:val="00B54FDB"/>
    <w:rsid w:val="00B5506E"/>
    <w:rsid w:val="00B55189"/>
    <w:rsid w:val="00B551A4"/>
    <w:rsid w:val="00B552FD"/>
    <w:rsid w:val="00B555FE"/>
    <w:rsid w:val="00B55D5F"/>
    <w:rsid w:val="00B55E59"/>
    <w:rsid w:val="00B55EAB"/>
    <w:rsid w:val="00B55F29"/>
    <w:rsid w:val="00B56082"/>
    <w:rsid w:val="00B560C8"/>
    <w:rsid w:val="00B565C4"/>
    <w:rsid w:val="00B56719"/>
    <w:rsid w:val="00B56782"/>
    <w:rsid w:val="00B568B6"/>
    <w:rsid w:val="00B56AB6"/>
    <w:rsid w:val="00B56EF0"/>
    <w:rsid w:val="00B5706D"/>
    <w:rsid w:val="00B5729D"/>
    <w:rsid w:val="00B5738A"/>
    <w:rsid w:val="00B57422"/>
    <w:rsid w:val="00B57435"/>
    <w:rsid w:val="00B57464"/>
    <w:rsid w:val="00B57543"/>
    <w:rsid w:val="00B57588"/>
    <w:rsid w:val="00B57671"/>
    <w:rsid w:val="00B57AB2"/>
    <w:rsid w:val="00B57D97"/>
    <w:rsid w:val="00B57ECA"/>
    <w:rsid w:val="00B57EF4"/>
    <w:rsid w:val="00B60003"/>
    <w:rsid w:val="00B601A1"/>
    <w:rsid w:val="00B60351"/>
    <w:rsid w:val="00B60421"/>
    <w:rsid w:val="00B606A7"/>
    <w:rsid w:val="00B60748"/>
    <w:rsid w:val="00B607AD"/>
    <w:rsid w:val="00B609E5"/>
    <w:rsid w:val="00B60C5D"/>
    <w:rsid w:val="00B60D74"/>
    <w:rsid w:val="00B60E01"/>
    <w:rsid w:val="00B61028"/>
    <w:rsid w:val="00B611D6"/>
    <w:rsid w:val="00B6143D"/>
    <w:rsid w:val="00B61530"/>
    <w:rsid w:val="00B6168C"/>
    <w:rsid w:val="00B617E7"/>
    <w:rsid w:val="00B6186B"/>
    <w:rsid w:val="00B61A24"/>
    <w:rsid w:val="00B61ACE"/>
    <w:rsid w:val="00B61B5F"/>
    <w:rsid w:val="00B61CCC"/>
    <w:rsid w:val="00B61D7F"/>
    <w:rsid w:val="00B6249B"/>
    <w:rsid w:val="00B6270F"/>
    <w:rsid w:val="00B6289D"/>
    <w:rsid w:val="00B62B51"/>
    <w:rsid w:val="00B6307A"/>
    <w:rsid w:val="00B632A6"/>
    <w:rsid w:val="00B63332"/>
    <w:rsid w:val="00B63340"/>
    <w:rsid w:val="00B6339E"/>
    <w:rsid w:val="00B637A4"/>
    <w:rsid w:val="00B637F8"/>
    <w:rsid w:val="00B63ACE"/>
    <w:rsid w:val="00B63D4A"/>
    <w:rsid w:val="00B63DA0"/>
    <w:rsid w:val="00B63DB6"/>
    <w:rsid w:val="00B63DF7"/>
    <w:rsid w:val="00B641F5"/>
    <w:rsid w:val="00B6447E"/>
    <w:rsid w:val="00B6453A"/>
    <w:rsid w:val="00B64707"/>
    <w:rsid w:val="00B64ACF"/>
    <w:rsid w:val="00B64D17"/>
    <w:rsid w:val="00B64E15"/>
    <w:rsid w:val="00B6516E"/>
    <w:rsid w:val="00B654A6"/>
    <w:rsid w:val="00B655C2"/>
    <w:rsid w:val="00B656ED"/>
    <w:rsid w:val="00B6595B"/>
    <w:rsid w:val="00B65994"/>
    <w:rsid w:val="00B65D11"/>
    <w:rsid w:val="00B65EA4"/>
    <w:rsid w:val="00B66062"/>
    <w:rsid w:val="00B6611C"/>
    <w:rsid w:val="00B6652A"/>
    <w:rsid w:val="00B665A2"/>
    <w:rsid w:val="00B66897"/>
    <w:rsid w:val="00B6718F"/>
    <w:rsid w:val="00B67473"/>
    <w:rsid w:val="00B67482"/>
    <w:rsid w:val="00B67945"/>
    <w:rsid w:val="00B679F8"/>
    <w:rsid w:val="00B67A8E"/>
    <w:rsid w:val="00B67C5B"/>
    <w:rsid w:val="00B67C6D"/>
    <w:rsid w:val="00B67E58"/>
    <w:rsid w:val="00B70257"/>
    <w:rsid w:val="00B702A5"/>
    <w:rsid w:val="00B703E0"/>
    <w:rsid w:val="00B70453"/>
    <w:rsid w:val="00B7062A"/>
    <w:rsid w:val="00B70AFE"/>
    <w:rsid w:val="00B70B5C"/>
    <w:rsid w:val="00B70CC2"/>
    <w:rsid w:val="00B7116A"/>
    <w:rsid w:val="00B716EB"/>
    <w:rsid w:val="00B717DA"/>
    <w:rsid w:val="00B71B65"/>
    <w:rsid w:val="00B7217D"/>
    <w:rsid w:val="00B722E6"/>
    <w:rsid w:val="00B7255A"/>
    <w:rsid w:val="00B7267E"/>
    <w:rsid w:val="00B72999"/>
    <w:rsid w:val="00B72A00"/>
    <w:rsid w:val="00B72A6E"/>
    <w:rsid w:val="00B72C91"/>
    <w:rsid w:val="00B72D12"/>
    <w:rsid w:val="00B72F86"/>
    <w:rsid w:val="00B733CB"/>
    <w:rsid w:val="00B73862"/>
    <w:rsid w:val="00B7397C"/>
    <w:rsid w:val="00B73A1D"/>
    <w:rsid w:val="00B73BC6"/>
    <w:rsid w:val="00B73D88"/>
    <w:rsid w:val="00B73F1E"/>
    <w:rsid w:val="00B7441E"/>
    <w:rsid w:val="00B74447"/>
    <w:rsid w:val="00B74665"/>
    <w:rsid w:val="00B748B0"/>
    <w:rsid w:val="00B74B14"/>
    <w:rsid w:val="00B74C00"/>
    <w:rsid w:val="00B74D1F"/>
    <w:rsid w:val="00B74F18"/>
    <w:rsid w:val="00B74FE9"/>
    <w:rsid w:val="00B75079"/>
    <w:rsid w:val="00B7558D"/>
    <w:rsid w:val="00B755F5"/>
    <w:rsid w:val="00B75613"/>
    <w:rsid w:val="00B75698"/>
    <w:rsid w:val="00B75799"/>
    <w:rsid w:val="00B757F1"/>
    <w:rsid w:val="00B75BCF"/>
    <w:rsid w:val="00B75C54"/>
    <w:rsid w:val="00B75D9D"/>
    <w:rsid w:val="00B75DA6"/>
    <w:rsid w:val="00B762A9"/>
    <w:rsid w:val="00B76404"/>
    <w:rsid w:val="00B7697F"/>
    <w:rsid w:val="00B76B7A"/>
    <w:rsid w:val="00B76B81"/>
    <w:rsid w:val="00B76C7F"/>
    <w:rsid w:val="00B76D89"/>
    <w:rsid w:val="00B76DF3"/>
    <w:rsid w:val="00B771E2"/>
    <w:rsid w:val="00B77880"/>
    <w:rsid w:val="00B77A50"/>
    <w:rsid w:val="00B77ABB"/>
    <w:rsid w:val="00B77FBE"/>
    <w:rsid w:val="00B80056"/>
    <w:rsid w:val="00B8017B"/>
    <w:rsid w:val="00B80272"/>
    <w:rsid w:val="00B8027A"/>
    <w:rsid w:val="00B802E6"/>
    <w:rsid w:val="00B80409"/>
    <w:rsid w:val="00B8073E"/>
    <w:rsid w:val="00B808AD"/>
    <w:rsid w:val="00B8098D"/>
    <w:rsid w:val="00B80998"/>
    <w:rsid w:val="00B80A45"/>
    <w:rsid w:val="00B80CB2"/>
    <w:rsid w:val="00B80D0A"/>
    <w:rsid w:val="00B81466"/>
    <w:rsid w:val="00B815DA"/>
    <w:rsid w:val="00B815E5"/>
    <w:rsid w:val="00B8175F"/>
    <w:rsid w:val="00B818C0"/>
    <w:rsid w:val="00B81944"/>
    <w:rsid w:val="00B819C9"/>
    <w:rsid w:val="00B81E99"/>
    <w:rsid w:val="00B820DF"/>
    <w:rsid w:val="00B823E6"/>
    <w:rsid w:val="00B8256C"/>
    <w:rsid w:val="00B825F7"/>
    <w:rsid w:val="00B827C6"/>
    <w:rsid w:val="00B82817"/>
    <w:rsid w:val="00B82822"/>
    <w:rsid w:val="00B82893"/>
    <w:rsid w:val="00B82A4B"/>
    <w:rsid w:val="00B82F26"/>
    <w:rsid w:val="00B830D7"/>
    <w:rsid w:val="00B83155"/>
    <w:rsid w:val="00B832BC"/>
    <w:rsid w:val="00B83555"/>
    <w:rsid w:val="00B83929"/>
    <w:rsid w:val="00B83A0F"/>
    <w:rsid w:val="00B83DCA"/>
    <w:rsid w:val="00B84104"/>
    <w:rsid w:val="00B845E4"/>
    <w:rsid w:val="00B848A3"/>
    <w:rsid w:val="00B848BE"/>
    <w:rsid w:val="00B84935"/>
    <w:rsid w:val="00B84B50"/>
    <w:rsid w:val="00B85393"/>
    <w:rsid w:val="00B853CE"/>
    <w:rsid w:val="00B8544E"/>
    <w:rsid w:val="00B85457"/>
    <w:rsid w:val="00B85637"/>
    <w:rsid w:val="00B85817"/>
    <w:rsid w:val="00B85857"/>
    <w:rsid w:val="00B85A2D"/>
    <w:rsid w:val="00B85A7D"/>
    <w:rsid w:val="00B85BFC"/>
    <w:rsid w:val="00B85C99"/>
    <w:rsid w:val="00B85D69"/>
    <w:rsid w:val="00B85DB4"/>
    <w:rsid w:val="00B861D4"/>
    <w:rsid w:val="00B86235"/>
    <w:rsid w:val="00B86666"/>
    <w:rsid w:val="00B8676E"/>
    <w:rsid w:val="00B8691F"/>
    <w:rsid w:val="00B869EE"/>
    <w:rsid w:val="00B86C6A"/>
    <w:rsid w:val="00B86DA3"/>
    <w:rsid w:val="00B870EB"/>
    <w:rsid w:val="00B87295"/>
    <w:rsid w:val="00B8729B"/>
    <w:rsid w:val="00B87305"/>
    <w:rsid w:val="00B875C2"/>
    <w:rsid w:val="00B87813"/>
    <w:rsid w:val="00B87888"/>
    <w:rsid w:val="00B87978"/>
    <w:rsid w:val="00B87AAD"/>
    <w:rsid w:val="00B87B90"/>
    <w:rsid w:val="00B87BD7"/>
    <w:rsid w:val="00B87CB3"/>
    <w:rsid w:val="00B87DAA"/>
    <w:rsid w:val="00B87DC2"/>
    <w:rsid w:val="00B87EA8"/>
    <w:rsid w:val="00B90181"/>
    <w:rsid w:val="00B90259"/>
    <w:rsid w:val="00B9047E"/>
    <w:rsid w:val="00B90714"/>
    <w:rsid w:val="00B9083E"/>
    <w:rsid w:val="00B90877"/>
    <w:rsid w:val="00B908FB"/>
    <w:rsid w:val="00B9091B"/>
    <w:rsid w:val="00B90A21"/>
    <w:rsid w:val="00B90B23"/>
    <w:rsid w:val="00B90F2D"/>
    <w:rsid w:val="00B91280"/>
    <w:rsid w:val="00B91414"/>
    <w:rsid w:val="00B91558"/>
    <w:rsid w:val="00B9156E"/>
    <w:rsid w:val="00B915B5"/>
    <w:rsid w:val="00B91694"/>
    <w:rsid w:val="00B91847"/>
    <w:rsid w:val="00B918ED"/>
    <w:rsid w:val="00B91B13"/>
    <w:rsid w:val="00B91C5D"/>
    <w:rsid w:val="00B91C8C"/>
    <w:rsid w:val="00B91DE1"/>
    <w:rsid w:val="00B91FD4"/>
    <w:rsid w:val="00B9281F"/>
    <w:rsid w:val="00B9295C"/>
    <w:rsid w:val="00B92AE7"/>
    <w:rsid w:val="00B92C2B"/>
    <w:rsid w:val="00B92CDA"/>
    <w:rsid w:val="00B92CE0"/>
    <w:rsid w:val="00B92D27"/>
    <w:rsid w:val="00B92EAE"/>
    <w:rsid w:val="00B92FC7"/>
    <w:rsid w:val="00B93647"/>
    <w:rsid w:val="00B93663"/>
    <w:rsid w:val="00B93970"/>
    <w:rsid w:val="00B939D3"/>
    <w:rsid w:val="00B93A8A"/>
    <w:rsid w:val="00B93B8F"/>
    <w:rsid w:val="00B93D18"/>
    <w:rsid w:val="00B93D3C"/>
    <w:rsid w:val="00B9411B"/>
    <w:rsid w:val="00B941CD"/>
    <w:rsid w:val="00B9424C"/>
    <w:rsid w:val="00B9430A"/>
    <w:rsid w:val="00B94399"/>
    <w:rsid w:val="00B944BA"/>
    <w:rsid w:val="00B945FF"/>
    <w:rsid w:val="00B94CC5"/>
    <w:rsid w:val="00B94F71"/>
    <w:rsid w:val="00B94FBC"/>
    <w:rsid w:val="00B952DB"/>
    <w:rsid w:val="00B95357"/>
    <w:rsid w:val="00B953C0"/>
    <w:rsid w:val="00B953E2"/>
    <w:rsid w:val="00B957FE"/>
    <w:rsid w:val="00B95839"/>
    <w:rsid w:val="00B95A49"/>
    <w:rsid w:val="00B95CFA"/>
    <w:rsid w:val="00B95DE4"/>
    <w:rsid w:val="00B960FB"/>
    <w:rsid w:val="00B96145"/>
    <w:rsid w:val="00B963C7"/>
    <w:rsid w:val="00B964B8"/>
    <w:rsid w:val="00B967A9"/>
    <w:rsid w:val="00B96801"/>
    <w:rsid w:val="00B96BAC"/>
    <w:rsid w:val="00B96C65"/>
    <w:rsid w:val="00B96D66"/>
    <w:rsid w:val="00B96E17"/>
    <w:rsid w:val="00B96EB3"/>
    <w:rsid w:val="00B9711C"/>
    <w:rsid w:val="00B971F9"/>
    <w:rsid w:val="00B973E6"/>
    <w:rsid w:val="00B97543"/>
    <w:rsid w:val="00B9758A"/>
    <w:rsid w:val="00B97617"/>
    <w:rsid w:val="00B976D6"/>
    <w:rsid w:val="00B97BF7"/>
    <w:rsid w:val="00B97C76"/>
    <w:rsid w:val="00B97D77"/>
    <w:rsid w:val="00BA020F"/>
    <w:rsid w:val="00BA053F"/>
    <w:rsid w:val="00BA055D"/>
    <w:rsid w:val="00BA0626"/>
    <w:rsid w:val="00BA0719"/>
    <w:rsid w:val="00BA0B2D"/>
    <w:rsid w:val="00BA0F13"/>
    <w:rsid w:val="00BA10A6"/>
    <w:rsid w:val="00BA10C4"/>
    <w:rsid w:val="00BA143B"/>
    <w:rsid w:val="00BA1513"/>
    <w:rsid w:val="00BA163A"/>
    <w:rsid w:val="00BA1844"/>
    <w:rsid w:val="00BA18BB"/>
    <w:rsid w:val="00BA197C"/>
    <w:rsid w:val="00BA1B2A"/>
    <w:rsid w:val="00BA1D90"/>
    <w:rsid w:val="00BA1F37"/>
    <w:rsid w:val="00BA202D"/>
    <w:rsid w:val="00BA2290"/>
    <w:rsid w:val="00BA22E5"/>
    <w:rsid w:val="00BA239E"/>
    <w:rsid w:val="00BA2614"/>
    <w:rsid w:val="00BA2689"/>
    <w:rsid w:val="00BA26B1"/>
    <w:rsid w:val="00BA26C9"/>
    <w:rsid w:val="00BA2AB4"/>
    <w:rsid w:val="00BA2BD7"/>
    <w:rsid w:val="00BA2D09"/>
    <w:rsid w:val="00BA2D4C"/>
    <w:rsid w:val="00BA2E10"/>
    <w:rsid w:val="00BA2F54"/>
    <w:rsid w:val="00BA30C9"/>
    <w:rsid w:val="00BA331E"/>
    <w:rsid w:val="00BA3608"/>
    <w:rsid w:val="00BA37F9"/>
    <w:rsid w:val="00BA3845"/>
    <w:rsid w:val="00BA3A40"/>
    <w:rsid w:val="00BA3CD1"/>
    <w:rsid w:val="00BA3F46"/>
    <w:rsid w:val="00BA3FAE"/>
    <w:rsid w:val="00BA3FF8"/>
    <w:rsid w:val="00BA4050"/>
    <w:rsid w:val="00BA40B0"/>
    <w:rsid w:val="00BA416E"/>
    <w:rsid w:val="00BA42C3"/>
    <w:rsid w:val="00BA4A54"/>
    <w:rsid w:val="00BA4CD0"/>
    <w:rsid w:val="00BA4E4B"/>
    <w:rsid w:val="00BA4F5F"/>
    <w:rsid w:val="00BA5096"/>
    <w:rsid w:val="00BA512F"/>
    <w:rsid w:val="00BA526D"/>
    <w:rsid w:val="00BA52EE"/>
    <w:rsid w:val="00BA533E"/>
    <w:rsid w:val="00BA5382"/>
    <w:rsid w:val="00BA5E04"/>
    <w:rsid w:val="00BA5EDE"/>
    <w:rsid w:val="00BA6120"/>
    <w:rsid w:val="00BA6171"/>
    <w:rsid w:val="00BA61A6"/>
    <w:rsid w:val="00BA6349"/>
    <w:rsid w:val="00BA645D"/>
    <w:rsid w:val="00BA662D"/>
    <w:rsid w:val="00BA66C7"/>
    <w:rsid w:val="00BA6994"/>
    <w:rsid w:val="00BA6A88"/>
    <w:rsid w:val="00BA6AE8"/>
    <w:rsid w:val="00BA6B95"/>
    <w:rsid w:val="00BA6D44"/>
    <w:rsid w:val="00BA6D79"/>
    <w:rsid w:val="00BA6FB2"/>
    <w:rsid w:val="00BA721B"/>
    <w:rsid w:val="00BA744C"/>
    <w:rsid w:val="00BA74F8"/>
    <w:rsid w:val="00BA75EF"/>
    <w:rsid w:val="00BA7B39"/>
    <w:rsid w:val="00BA7CA3"/>
    <w:rsid w:val="00BA7FDC"/>
    <w:rsid w:val="00BB035A"/>
    <w:rsid w:val="00BB05EA"/>
    <w:rsid w:val="00BB0604"/>
    <w:rsid w:val="00BB07BB"/>
    <w:rsid w:val="00BB0B9C"/>
    <w:rsid w:val="00BB0BEE"/>
    <w:rsid w:val="00BB0D1B"/>
    <w:rsid w:val="00BB0D9F"/>
    <w:rsid w:val="00BB0EFB"/>
    <w:rsid w:val="00BB0F19"/>
    <w:rsid w:val="00BB0F8B"/>
    <w:rsid w:val="00BB12D6"/>
    <w:rsid w:val="00BB1588"/>
    <w:rsid w:val="00BB162A"/>
    <w:rsid w:val="00BB163D"/>
    <w:rsid w:val="00BB175D"/>
    <w:rsid w:val="00BB1936"/>
    <w:rsid w:val="00BB1AA8"/>
    <w:rsid w:val="00BB1D0F"/>
    <w:rsid w:val="00BB1F4C"/>
    <w:rsid w:val="00BB2014"/>
    <w:rsid w:val="00BB2473"/>
    <w:rsid w:val="00BB2689"/>
    <w:rsid w:val="00BB26A3"/>
    <w:rsid w:val="00BB26BB"/>
    <w:rsid w:val="00BB2B6D"/>
    <w:rsid w:val="00BB2BC5"/>
    <w:rsid w:val="00BB2C0D"/>
    <w:rsid w:val="00BB346E"/>
    <w:rsid w:val="00BB3653"/>
    <w:rsid w:val="00BB3C41"/>
    <w:rsid w:val="00BB4013"/>
    <w:rsid w:val="00BB4020"/>
    <w:rsid w:val="00BB406A"/>
    <w:rsid w:val="00BB4089"/>
    <w:rsid w:val="00BB43B1"/>
    <w:rsid w:val="00BB43B3"/>
    <w:rsid w:val="00BB44D4"/>
    <w:rsid w:val="00BB4ABC"/>
    <w:rsid w:val="00BB4D82"/>
    <w:rsid w:val="00BB573A"/>
    <w:rsid w:val="00BB59E0"/>
    <w:rsid w:val="00BB5A57"/>
    <w:rsid w:val="00BB5BD2"/>
    <w:rsid w:val="00BB5C58"/>
    <w:rsid w:val="00BB5D5A"/>
    <w:rsid w:val="00BB5DEF"/>
    <w:rsid w:val="00BB65D2"/>
    <w:rsid w:val="00BB66BB"/>
    <w:rsid w:val="00BB6767"/>
    <w:rsid w:val="00BB6782"/>
    <w:rsid w:val="00BB67D1"/>
    <w:rsid w:val="00BB69A6"/>
    <w:rsid w:val="00BB71FD"/>
    <w:rsid w:val="00BB736D"/>
    <w:rsid w:val="00BB73BA"/>
    <w:rsid w:val="00BB740A"/>
    <w:rsid w:val="00BB751A"/>
    <w:rsid w:val="00BB7ADB"/>
    <w:rsid w:val="00BB7B00"/>
    <w:rsid w:val="00BB7BFB"/>
    <w:rsid w:val="00BB7F7A"/>
    <w:rsid w:val="00BC001B"/>
    <w:rsid w:val="00BC003D"/>
    <w:rsid w:val="00BC0263"/>
    <w:rsid w:val="00BC02E6"/>
    <w:rsid w:val="00BC050D"/>
    <w:rsid w:val="00BC066B"/>
    <w:rsid w:val="00BC09EE"/>
    <w:rsid w:val="00BC09FD"/>
    <w:rsid w:val="00BC0B18"/>
    <w:rsid w:val="00BC0DA3"/>
    <w:rsid w:val="00BC0DB2"/>
    <w:rsid w:val="00BC0E87"/>
    <w:rsid w:val="00BC1123"/>
    <w:rsid w:val="00BC1165"/>
    <w:rsid w:val="00BC1393"/>
    <w:rsid w:val="00BC15AF"/>
    <w:rsid w:val="00BC1685"/>
    <w:rsid w:val="00BC1790"/>
    <w:rsid w:val="00BC1A18"/>
    <w:rsid w:val="00BC1D09"/>
    <w:rsid w:val="00BC1D49"/>
    <w:rsid w:val="00BC1E7F"/>
    <w:rsid w:val="00BC205E"/>
    <w:rsid w:val="00BC20D3"/>
    <w:rsid w:val="00BC219D"/>
    <w:rsid w:val="00BC263A"/>
    <w:rsid w:val="00BC27B9"/>
    <w:rsid w:val="00BC2927"/>
    <w:rsid w:val="00BC29D6"/>
    <w:rsid w:val="00BC2C52"/>
    <w:rsid w:val="00BC2E2E"/>
    <w:rsid w:val="00BC35EE"/>
    <w:rsid w:val="00BC36AB"/>
    <w:rsid w:val="00BC3B1D"/>
    <w:rsid w:val="00BC3C17"/>
    <w:rsid w:val="00BC3C2E"/>
    <w:rsid w:val="00BC3D1D"/>
    <w:rsid w:val="00BC42E4"/>
    <w:rsid w:val="00BC45A9"/>
    <w:rsid w:val="00BC491B"/>
    <w:rsid w:val="00BC4A84"/>
    <w:rsid w:val="00BC4AD5"/>
    <w:rsid w:val="00BC4B60"/>
    <w:rsid w:val="00BC4E85"/>
    <w:rsid w:val="00BC4F98"/>
    <w:rsid w:val="00BC50F8"/>
    <w:rsid w:val="00BC52EA"/>
    <w:rsid w:val="00BC568F"/>
    <w:rsid w:val="00BC5745"/>
    <w:rsid w:val="00BC57BC"/>
    <w:rsid w:val="00BC5DD2"/>
    <w:rsid w:val="00BC5EC8"/>
    <w:rsid w:val="00BC5F05"/>
    <w:rsid w:val="00BC619C"/>
    <w:rsid w:val="00BC66CE"/>
    <w:rsid w:val="00BC675A"/>
    <w:rsid w:val="00BC6963"/>
    <w:rsid w:val="00BC698B"/>
    <w:rsid w:val="00BC6DB7"/>
    <w:rsid w:val="00BC70DB"/>
    <w:rsid w:val="00BC7136"/>
    <w:rsid w:val="00BC7280"/>
    <w:rsid w:val="00BC733A"/>
    <w:rsid w:val="00BC7476"/>
    <w:rsid w:val="00BC75A9"/>
    <w:rsid w:val="00BC75C6"/>
    <w:rsid w:val="00BC7B12"/>
    <w:rsid w:val="00BC7CD8"/>
    <w:rsid w:val="00BD036E"/>
    <w:rsid w:val="00BD0435"/>
    <w:rsid w:val="00BD05E6"/>
    <w:rsid w:val="00BD07AD"/>
    <w:rsid w:val="00BD0807"/>
    <w:rsid w:val="00BD09BA"/>
    <w:rsid w:val="00BD0B3D"/>
    <w:rsid w:val="00BD0F26"/>
    <w:rsid w:val="00BD115B"/>
    <w:rsid w:val="00BD1170"/>
    <w:rsid w:val="00BD1945"/>
    <w:rsid w:val="00BD1AB5"/>
    <w:rsid w:val="00BD1B8C"/>
    <w:rsid w:val="00BD1B9F"/>
    <w:rsid w:val="00BD1EFA"/>
    <w:rsid w:val="00BD2444"/>
    <w:rsid w:val="00BD251E"/>
    <w:rsid w:val="00BD26E8"/>
    <w:rsid w:val="00BD29D9"/>
    <w:rsid w:val="00BD2AE9"/>
    <w:rsid w:val="00BD2BE3"/>
    <w:rsid w:val="00BD2C03"/>
    <w:rsid w:val="00BD2C0E"/>
    <w:rsid w:val="00BD2E53"/>
    <w:rsid w:val="00BD3008"/>
    <w:rsid w:val="00BD33DA"/>
    <w:rsid w:val="00BD3890"/>
    <w:rsid w:val="00BD3C01"/>
    <w:rsid w:val="00BD4710"/>
    <w:rsid w:val="00BD4809"/>
    <w:rsid w:val="00BD48D2"/>
    <w:rsid w:val="00BD492E"/>
    <w:rsid w:val="00BD4B0B"/>
    <w:rsid w:val="00BD4B61"/>
    <w:rsid w:val="00BD4C1A"/>
    <w:rsid w:val="00BD4FE9"/>
    <w:rsid w:val="00BD51A3"/>
    <w:rsid w:val="00BD52DC"/>
    <w:rsid w:val="00BD54D2"/>
    <w:rsid w:val="00BD5571"/>
    <w:rsid w:val="00BD5576"/>
    <w:rsid w:val="00BD5896"/>
    <w:rsid w:val="00BD5A9F"/>
    <w:rsid w:val="00BD5B91"/>
    <w:rsid w:val="00BD5F9F"/>
    <w:rsid w:val="00BD6053"/>
    <w:rsid w:val="00BD623E"/>
    <w:rsid w:val="00BD63BC"/>
    <w:rsid w:val="00BD64EC"/>
    <w:rsid w:val="00BD674F"/>
    <w:rsid w:val="00BD6A6F"/>
    <w:rsid w:val="00BD6D9D"/>
    <w:rsid w:val="00BD6E8D"/>
    <w:rsid w:val="00BD6F45"/>
    <w:rsid w:val="00BD706F"/>
    <w:rsid w:val="00BD72D0"/>
    <w:rsid w:val="00BD7557"/>
    <w:rsid w:val="00BD76CE"/>
    <w:rsid w:val="00BD7A3F"/>
    <w:rsid w:val="00BD7C0D"/>
    <w:rsid w:val="00BD7E16"/>
    <w:rsid w:val="00BD7EE1"/>
    <w:rsid w:val="00BE02A1"/>
    <w:rsid w:val="00BE0350"/>
    <w:rsid w:val="00BE068A"/>
    <w:rsid w:val="00BE06C4"/>
    <w:rsid w:val="00BE083B"/>
    <w:rsid w:val="00BE0CD8"/>
    <w:rsid w:val="00BE107F"/>
    <w:rsid w:val="00BE112D"/>
    <w:rsid w:val="00BE1303"/>
    <w:rsid w:val="00BE131A"/>
    <w:rsid w:val="00BE13B3"/>
    <w:rsid w:val="00BE19C1"/>
    <w:rsid w:val="00BE1DCD"/>
    <w:rsid w:val="00BE1F0A"/>
    <w:rsid w:val="00BE1F1B"/>
    <w:rsid w:val="00BE22E0"/>
    <w:rsid w:val="00BE266A"/>
    <w:rsid w:val="00BE2690"/>
    <w:rsid w:val="00BE272B"/>
    <w:rsid w:val="00BE296B"/>
    <w:rsid w:val="00BE2C14"/>
    <w:rsid w:val="00BE304D"/>
    <w:rsid w:val="00BE3050"/>
    <w:rsid w:val="00BE3131"/>
    <w:rsid w:val="00BE3136"/>
    <w:rsid w:val="00BE34C6"/>
    <w:rsid w:val="00BE34F0"/>
    <w:rsid w:val="00BE3529"/>
    <w:rsid w:val="00BE3BA5"/>
    <w:rsid w:val="00BE3ECF"/>
    <w:rsid w:val="00BE3FA4"/>
    <w:rsid w:val="00BE40A4"/>
    <w:rsid w:val="00BE40E9"/>
    <w:rsid w:val="00BE40F7"/>
    <w:rsid w:val="00BE47EA"/>
    <w:rsid w:val="00BE4B53"/>
    <w:rsid w:val="00BE4B6B"/>
    <w:rsid w:val="00BE4BB0"/>
    <w:rsid w:val="00BE4C5F"/>
    <w:rsid w:val="00BE4F72"/>
    <w:rsid w:val="00BE50EC"/>
    <w:rsid w:val="00BE5460"/>
    <w:rsid w:val="00BE5556"/>
    <w:rsid w:val="00BE55FB"/>
    <w:rsid w:val="00BE5685"/>
    <w:rsid w:val="00BE5AE1"/>
    <w:rsid w:val="00BE5B7C"/>
    <w:rsid w:val="00BE5E3A"/>
    <w:rsid w:val="00BE5FC3"/>
    <w:rsid w:val="00BE65F3"/>
    <w:rsid w:val="00BE6829"/>
    <w:rsid w:val="00BE6E68"/>
    <w:rsid w:val="00BE7063"/>
    <w:rsid w:val="00BE70FD"/>
    <w:rsid w:val="00BE71A5"/>
    <w:rsid w:val="00BE73F8"/>
    <w:rsid w:val="00BE74C0"/>
    <w:rsid w:val="00BE75BA"/>
    <w:rsid w:val="00BE75D5"/>
    <w:rsid w:val="00BE76EA"/>
    <w:rsid w:val="00BE775A"/>
    <w:rsid w:val="00BE7897"/>
    <w:rsid w:val="00BE79A7"/>
    <w:rsid w:val="00BE79AF"/>
    <w:rsid w:val="00BE79EF"/>
    <w:rsid w:val="00BE7F9A"/>
    <w:rsid w:val="00BF0050"/>
    <w:rsid w:val="00BF0157"/>
    <w:rsid w:val="00BF02F3"/>
    <w:rsid w:val="00BF0858"/>
    <w:rsid w:val="00BF0ADA"/>
    <w:rsid w:val="00BF0BFE"/>
    <w:rsid w:val="00BF0C51"/>
    <w:rsid w:val="00BF0E76"/>
    <w:rsid w:val="00BF0FB7"/>
    <w:rsid w:val="00BF13F1"/>
    <w:rsid w:val="00BF1666"/>
    <w:rsid w:val="00BF1818"/>
    <w:rsid w:val="00BF186B"/>
    <w:rsid w:val="00BF1A03"/>
    <w:rsid w:val="00BF1EAB"/>
    <w:rsid w:val="00BF1EB6"/>
    <w:rsid w:val="00BF1EE2"/>
    <w:rsid w:val="00BF20BD"/>
    <w:rsid w:val="00BF2165"/>
    <w:rsid w:val="00BF22C9"/>
    <w:rsid w:val="00BF24A8"/>
    <w:rsid w:val="00BF24FA"/>
    <w:rsid w:val="00BF261A"/>
    <w:rsid w:val="00BF27DB"/>
    <w:rsid w:val="00BF2AAF"/>
    <w:rsid w:val="00BF2B11"/>
    <w:rsid w:val="00BF2BD5"/>
    <w:rsid w:val="00BF2C6B"/>
    <w:rsid w:val="00BF2CB9"/>
    <w:rsid w:val="00BF2CC0"/>
    <w:rsid w:val="00BF302F"/>
    <w:rsid w:val="00BF3173"/>
    <w:rsid w:val="00BF349B"/>
    <w:rsid w:val="00BF3569"/>
    <w:rsid w:val="00BF358A"/>
    <w:rsid w:val="00BF358F"/>
    <w:rsid w:val="00BF374F"/>
    <w:rsid w:val="00BF38E4"/>
    <w:rsid w:val="00BF3C03"/>
    <w:rsid w:val="00BF4038"/>
    <w:rsid w:val="00BF4154"/>
    <w:rsid w:val="00BF427A"/>
    <w:rsid w:val="00BF429D"/>
    <w:rsid w:val="00BF4366"/>
    <w:rsid w:val="00BF4747"/>
    <w:rsid w:val="00BF47F1"/>
    <w:rsid w:val="00BF49F5"/>
    <w:rsid w:val="00BF4A4F"/>
    <w:rsid w:val="00BF4B07"/>
    <w:rsid w:val="00BF4D85"/>
    <w:rsid w:val="00BF4D93"/>
    <w:rsid w:val="00BF4E33"/>
    <w:rsid w:val="00BF4E9A"/>
    <w:rsid w:val="00BF4EC2"/>
    <w:rsid w:val="00BF4F9F"/>
    <w:rsid w:val="00BF5189"/>
    <w:rsid w:val="00BF57F9"/>
    <w:rsid w:val="00BF5A31"/>
    <w:rsid w:val="00BF5A76"/>
    <w:rsid w:val="00BF5A93"/>
    <w:rsid w:val="00BF5B56"/>
    <w:rsid w:val="00BF5B5D"/>
    <w:rsid w:val="00BF5DD8"/>
    <w:rsid w:val="00BF5E72"/>
    <w:rsid w:val="00BF6012"/>
    <w:rsid w:val="00BF6418"/>
    <w:rsid w:val="00BF6678"/>
    <w:rsid w:val="00BF6729"/>
    <w:rsid w:val="00BF683B"/>
    <w:rsid w:val="00BF6924"/>
    <w:rsid w:val="00BF6B81"/>
    <w:rsid w:val="00BF6CF5"/>
    <w:rsid w:val="00BF6D00"/>
    <w:rsid w:val="00BF6E52"/>
    <w:rsid w:val="00BF71D1"/>
    <w:rsid w:val="00BF71FE"/>
    <w:rsid w:val="00BF7201"/>
    <w:rsid w:val="00BF72A2"/>
    <w:rsid w:val="00BF735E"/>
    <w:rsid w:val="00BF74FC"/>
    <w:rsid w:val="00BF753B"/>
    <w:rsid w:val="00BF79F9"/>
    <w:rsid w:val="00BF7B85"/>
    <w:rsid w:val="00BF7BD9"/>
    <w:rsid w:val="00BF7D3E"/>
    <w:rsid w:val="00BF7DB9"/>
    <w:rsid w:val="00BF7F32"/>
    <w:rsid w:val="00C00013"/>
    <w:rsid w:val="00C00306"/>
    <w:rsid w:val="00C0034D"/>
    <w:rsid w:val="00C004D8"/>
    <w:rsid w:val="00C009D5"/>
    <w:rsid w:val="00C00B1A"/>
    <w:rsid w:val="00C01771"/>
    <w:rsid w:val="00C018B0"/>
    <w:rsid w:val="00C01C4C"/>
    <w:rsid w:val="00C01CDD"/>
    <w:rsid w:val="00C01D8F"/>
    <w:rsid w:val="00C02451"/>
    <w:rsid w:val="00C029F0"/>
    <w:rsid w:val="00C029F4"/>
    <w:rsid w:val="00C030AF"/>
    <w:rsid w:val="00C031D6"/>
    <w:rsid w:val="00C031ED"/>
    <w:rsid w:val="00C031FA"/>
    <w:rsid w:val="00C0333B"/>
    <w:rsid w:val="00C033F6"/>
    <w:rsid w:val="00C0372B"/>
    <w:rsid w:val="00C0392B"/>
    <w:rsid w:val="00C03958"/>
    <w:rsid w:val="00C03968"/>
    <w:rsid w:val="00C03A23"/>
    <w:rsid w:val="00C03B44"/>
    <w:rsid w:val="00C03C4E"/>
    <w:rsid w:val="00C03EB1"/>
    <w:rsid w:val="00C04007"/>
    <w:rsid w:val="00C0412E"/>
    <w:rsid w:val="00C04C24"/>
    <w:rsid w:val="00C04E98"/>
    <w:rsid w:val="00C04EF6"/>
    <w:rsid w:val="00C04F67"/>
    <w:rsid w:val="00C04FD0"/>
    <w:rsid w:val="00C0509E"/>
    <w:rsid w:val="00C0524D"/>
    <w:rsid w:val="00C05297"/>
    <w:rsid w:val="00C052A7"/>
    <w:rsid w:val="00C052C5"/>
    <w:rsid w:val="00C05423"/>
    <w:rsid w:val="00C0581C"/>
    <w:rsid w:val="00C058DC"/>
    <w:rsid w:val="00C05926"/>
    <w:rsid w:val="00C0592E"/>
    <w:rsid w:val="00C05E34"/>
    <w:rsid w:val="00C05E80"/>
    <w:rsid w:val="00C06369"/>
    <w:rsid w:val="00C064B3"/>
    <w:rsid w:val="00C06766"/>
    <w:rsid w:val="00C0688D"/>
    <w:rsid w:val="00C06BA1"/>
    <w:rsid w:val="00C06C7D"/>
    <w:rsid w:val="00C06F15"/>
    <w:rsid w:val="00C06F4B"/>
    <w:rsid w:val="00C07262"/>
    <w:rsid w:val="00C07588"/>
    <w:rsid w:val="00C07A42"/>
    <w:rsid w:val="00C07A50"/>
    <w:rsid w:val="00C07AF2"/>
    <w:rsid w:val="00C07D0A"/>
    <w:rsid w:val="00C07E68"/>
    <w:rsid w:val="00C07F86"/>
    <w:rsid w:val="00C1007F"/>
    <w:rsid w:val="00C1009E"/>
    <w:rsid w:val="00C101D2"/>
    <w:rsid w:val="00C101EF"/>
    <w:rsid w:val="00C10288"/>
    <w:rsid w:val="00C102B5"/>
    <w:rsid w:val="00C105DA"/>
    <w:rsid w:val="00C106E0"/>
    <w:rsid w:val="00C10950"/>
    <w:rsid w:val="00C109B8"/>
    <w:rsid w:val="00C10F1E"/>
    <w:rsid w:val="00C112D6"/>
    <w:rsid w:val="00C1170E"/>
    <w:rsid w:val="00C11776"/>
    <w:rsid w:val="00C11930"/>
    <w:rsid w:val="00C11944"/>
    <w:rsid w:val="00C11AB9"/>
    <w:rsid w:val="00C11B86"/>
    <w:rsid w:val="00C11C03"/>
    <w:rsid w:val="00C11F5C"/>
    <w:rsid w:val="00C11F6C"/>
    <w:rsid w:val="00C1210C"/>
    <w:rsid w:val="00C1217F"/>
    <w:rsid w:val="00C12252"/>
    <w:rsid w:val="00C12453"/>
    <w:rsid w:val="00C125CF"/>
    <w:rsid w:val="00C12916"/>
    <w:rsid w:val="00C12C1F"/>
    <w:rsid w:val="00C12C91"/>
    <w:rsid w:val="00C12CFC"/>
    <w:rsid w:val="00C12D76"/>
    <w:rsid w:val="00C12EE6"/>
    <w:rsid w:val="00C1323C"/>
    <w:rsid w:val="00C1324E"/>
    <w:rsid w:val="00C13308"/>
    <w:rsid w:val="00C134F5"/>
    <w:rsid w:val="00C13799"/>
    <w:rsid w:val="00C13859"/>
    <w:rsid w:val="00C138A0"/>
    <w:rsid w:val="00C13968"/>
    <w:rsid w:val="00C139A6"/>
    <w:rsid w:val="00C139D0"/>
    <w:rsid w:val="00C13A19"/>
    <w:rsid w:val="00C13BF2"/>
    <w:rsid w:val="00C13C97"/>
    <w:rsid w:val="00C13CED"/>
    <w:rsid w:val="00C140BF"/>
    <w:rsid w:val="00C141D8"/>
    <w:rsid w:val="00C142D9"/>
    <w:rsid w:val="00C1447C"/>
    <w:rsid w:val="00C14AAB"/>
    <w:rsid w:val="00C14AED"/>
    <w:rsid w:val="00C14B87"/>
    <w:rsid w:val="00C14C10"/>
    <w:rsid w:val="00C14D97"/>
    <w:rsid w:val="00C15086"/>
    <w:rsid w:val="00C1513D"/>
    <w:rsid w:val="00C15152"/>
    <w:rsid w:val="00C15580"/>
    <w:rsid w:val="00C155E2"/>
    <w:rsid w:val="00C15670"/>
    <w:rsid w:val="00C15903"/>
    <w:rsid w:val="00C15B4F"/>
    <w:rsid w:val="00C15E9C"/>
    <w:rsid w:val="00C1600D"/>
    <w:rsid w:val="00C1610A"/>
    <w:rsid w:val="00C161DB"/>
    <w:rsid w:val="00C163EE"/>
    <w:rsid w:val="00C16890"/>
    <w:rsid w:val="00C16A30"/>
    <w:rsid w:val="00C16AB8"/>
    <w:rsid w:val="00C16B6A"/>
    <w:rsid w:val="00C16C52"/>
    <w:rsid w:val="00C16D97"/>
    <w:rsid w:val="00C16F4A"/>
    <w:rsid w:val="00C17008"/>
    <w:rsid w:val="00C17119"/>
    <w:rsid w:val="00C1714C"/>
    <w:rsid w:val="00C17672"/>
    <w:rsid w:val="00C1775C"/>
    <w:rsid w:val="00C17870"/>
    <w:rsid w:val="00C17921"/>
    <w:rsid w:val="00C17A51"/>
    <w:rsid w:val="00C17BF5"/>
    <w:rsid w:val="00C17C26"/>
    <w:rsid w:val="00C17DB4"/>
    <w:rsid w:val="00C17FA0"/>
    <w:rsid w:val="00C20336"/>
    <w:rsid w:val="00C2055C"/>
    <w:rsid w:val="00C207D1"/>
    <w:rsid w:val="00C20925"/>
    <w:rsid w:val="00C2099E"/>
    <w:rsid w:val="00C20A78"/>
    <w:rsid w:val="00C20BD4"/>
    <w:rsid w:val="00C20D18"/>
    <w:rsid w:val="00C2111D"/>
    <w:rsid w:val="00C21342"/>
    <w:rsid w:val="00C216BD"/>
    <w:rsid w:val="00C216C0"/>
    <w:rsid w:val="00C21788"/>
    <w:rsid w:val="00C217A7"/>
    <w:rsid w:val="00C21899"/>
    <w:rsid w:val="00C21BD0"/>
    <w:rsid w:val="00C21C5B"/>
    <w:rsid w:val="00C220CB"/>
    <w:rsid w:val="00C220F2"/>
    <w:rsid w:val="00C221C3"/>
    <w:rsid w:val="00C2266C"/>
    <w:rsid w:val="00C2299C"/>
    <w:rsid w:val="00C229CC"/>
    <w:rsid w:val="00C22CFB"/>
    <w:rsid w:val="00C22F5E"/>
    <w:rsid w:val="00C231CC"/>
    <w:rsid w:val="00C23211"/>
    <w:rsid w:val="00C233FB"/>
    <w:rsid w:val="00C23750"/>
    <w:rsid w:val="00C2382B"/>
    <w:rsid w:val="00C2397A"/>
    <w:rsid w:val="00C239E6"/>
    <w:rsid w:val="00C23AA3"/>
    <w:rsid w:val="00C23BFB"/>
    <w:rsid w:val="00C23D98"/>
    <w:rsid w:val="00C23DFD"/>
    <w:rsid w:val="00C23F16"/>
    <w:rsid w:val="00C2406C"/>
    <w:rsid w:val="00C240C9"/>
    <w:rsid w:val="00C2455D"/>
    <w:rsid w:val="00C24577"/>
    <w:rsid w:val="00C24723"/>
    <w:rsid w:val="00C24810"/>
    <w:rsid w:val="00C24A45"/>
    <w:rsid w:val="00C24B28"/>
    <w:rsid w:val="00C24BAA"/>
    <w:rsid w:val="00C24CE6"/>
    <w:rsid w:val="00C2506D"/>
    <w:rsid w:val="00C2519D"/>
    <w:rsid w:val="00C252BE"/>
    <w:rsid w:val="00C252FD"/>
    <w:rsid w:val="00C25357"/>
    <w:rsid w:val="00C255B9"/>
    <w:rsid w:val="00C25672"/>
    <w:rsid w:val="00C258BA"/>
    <w:rsid w:val="00C25952"/>
    <w:rsid w:val="00C25ACF"/>
    <w:rsid w:val="00C26303"/>
    <w:rsid w:val="00C2648E"/>
    <w:rsid w:val="00C26585"/>
    <w:rsid w:val="00C268FA"/>
    <w:rsid w:val="00C269DC"/>
    <w:rsid w:val="00C26A31"/>
    <w:rsid w:val="00C26B3A"/>
    <w:rsid w:val="00C26DAB"/>
    <w:rsid w:val="00C26EC1"/>
    <w:rsid w:val="00C27651"/>
    <w:rsid w:val="00C2770D"/>
    <w:rsid w:val="00C2778D"/>
    <w:rsid w:val="00C27B26"/>
    <w:rsid w:val="00C27CE3"/>
    <w:rsid w:val="00C27D64"/>
    <w:rsid w:val="00C27E2D"/>
    <w:rsid w:val="00C27EA1"/>
    <w:rsid w:val="00C27F51"/>
    <w:rsid w:val="00C30066"/>
    <w:rsid w:val="00C30155"/>
    <w:rsid w:val="00C30252"/>
    <w:rsid w:val="00C30296"/>
    <w:rsid w:val="00C302E3"/>
    <w:rsid w:val="00C3046E"/>
    <w:rsid w:val="00C3090A"/>
    <w:rsid w:val="00C30944"/>
    <w:rsid w:val="00C30D24"/>
    <w:rsid w:val="00C30F60"/>
    <w:rsid w:val="00C310EF"/>
    <w:rsid w:val="00C31185"/>
    <w:rsid w:val="00C311B2"/>
    <w:rsid w:val="00C311C6"/>
    <w:rsid w:val="00C312FB"/>
    <w:rsid w:val="00C31802"/>
    <w:rsid w:val="00C318F7"/>
    <w:rsid w:val="00C31A5F"/>
    <w:rsid w:val="00C31BD1"/>
    <w:rsid w:val="00C31E59"/>
    <w:rsid w:val="00C31E92"/>
    <w:rsid w:val="00C32289"/>
    <w:rsid w:val="00C32345"/>
    <w:rsid w:val="00C323CB"/>
    <w:rsid w:val="00C32579"/>
    <w:rsid w:val="00C325FA"/>
    <w:rsid w:val="00C32973"/>
    <w:rsid w:val="00C32EB7"/>
    <w:rsid w:val="00C32F8C"/>
    <w:rsid w:val="00C32FB7"/>
    <w:rsid w:val="00C3309D"/>
    <w:rsid w:val="00C330CA"/>
    <w:rsid w:val="00C33143"/>
    <w:rsid w:val="00C331FB"/>
    <w:rsid w:val="00C33255"/>
    <w:rsid w:val="00C33356"/>
    <w:rsid w:val="00C333B6"/>
    <w:rsid w:val="00C339F1"/>
    <w:rsid w:val="00C33B8C"/>
    <w:rsid w:val="00C33BC4"/>
    <w:rsid w:val="00C33D4B"/>
    <w:rsid w:val="00C33DCB"/>
    <w:rsid w:val="00C343C7"/>
    <w:rsid w:val="00C34461"/>
    <w:rsid w:val="00C34663"/>
    <w:rsid w:val="00C34C88"/>
    <w:rsid w:val="00C34C8D"/>
    <w:rsid w:val="00C34CD4"/>
    <w:rsid w:val="00C355BB"/>
    <w:rsid w:val="00C355E3"/>
    <w:rsid w:val="00C36018"/>
    <w:rsid w:val="00C3618E"/>
    <w:rsid w:val="00C361A3"/>
    <w:rsid w:val="00C3630B"/>
    <w:rsid w:val="00C36314"/>
    <w:rsid w:val="00C36397"/>
    <w:rsid w:val="00C3656A"/>
    <w:rsid w:val="00C36759"/>
    <w:rsid w:val="00C367F3"/>
    <w:rsid w:val="00C36A46"/>
    <w:rsid w:val="00C36B1D"/>
    <w:rsid w:val="00C36BC8"/>
    <w:rsid w:val="00C36BD5"/>
    <w:rsid w:val="00C36C5C"/>
    <w:rsid w:val="00C370B8"/>
    <w:rsid w:val="00C3750C"/>
    <w:rsid w:val="00C376CB"/>
    <w:rsid w:val="00C3785C"/>
    <w:rsid w:val="00C37D0D"/>
    <w:rsid w:val="00C37E71"/>
    <w:rsid w:val="00C4001D"/>
    <w:rsid w:val="00C402F1"/>
    <w:rsid w:val="00C4063E"/>
    <w:rsid w:val="00C40695"/>
    <w:rsid w:val="00C4125F"/>
    <w:rsid w:val="00C4144C"/>
    <w:rsid w:val="00C41523"/>
    <w:rsid w:val="00C41672"/>
    <w:rsid w:val="00C417F3"/>
    <w:rsid w:val="00C4189C"/>
    <w:rsid w:val="00C41B99"/>
    <w:rsid w:val="00C41B9A"/>
    <w:rsid w:val="00C41E04"/>
    <w:rsid w:val="00C42215"/>
    <w:rsid w:val="00C4226E"/>
    <w:rsid w:val="00C42336"/>
    <w:rsid w:val="00C423F4"/>
    <w:rsid w:val="00C426F0"/>
    <w:rsid w:val="00C4272F"/>
    <w:rsid w:val="00C42A34"/>
    <w:rsid w:val="00C42C2F"/>
    <w:rsid w:val="00C42CF8"/>
    <w:rsid w:val="00C42FB8"/>
    <w:rsid w:val="00C4331B"/>
    <w:rsid w:val="00C43450"/>
    <w:rsid w:val="00C437E2"/>
    <w:rsid w:val="00C4394F"/>
    <w:rsid w:val="00C439B8"/>
    <w:rsid w:val="00C43C61"/>
    <w:rsid w:val="00C43E05"/>
    <w:rsid w:val="00C43EDC"/>
    <w:rsid w:val="00C44005"/>
    <w:rsid w:val="00C4444F"/>
    <w:rsid w:val="00C4457B"/>
    <w:rsid w:val="00C447B8"/>
    <w:rsid w:val="00C44839"/>
    <w:rsid w:val="00C448F5"/>
    <w:rsid w:val="00C44BFD"/>
    <w:rsid w:val="00C44E81"/>
    <w:rsid w:val="00C44E88"/>
    <w:rsid w:val="00C44F3E"/>
    <w:rsid w:val="00C450E3"/>
    <w:rsid w:val="00C450FC"/>
    <w:rsid w:val="00C45144"/>
    <w:rsid w:val="00C456FB"/>
    <w:rsid w:val="00C45AC8"/>
    <w:rsid w:val="00C45B31"/>
    <w:rsid w:val="00C45BBD"/>
    <w:rsid w:val="00C45E1D"/>
    <w:rsid w:val="00C46183"/>
    <w:rsid w:val="00C46219"/>
    <w:rsid w:val="00C467CE"/>
    <w:rsid w:val="00C46AEC"/>
    <w:rsid w:val="00C46EF3"/>
    <w:rsid w:val="00C473F4"/>
    <w:rsid w:val="00C477C6"/>
    <w:rsid w:val="00C478DB"/>
    <w:rsid w:val="00C47ADE"/>
    <w:rsid w:val="00C47B19"/>
    <w:rsid w:val="00C47B25"/>
    <w:rsid w:val="00C47BC3"/>
    <w:rsid w:val="00C47BE1"/>
    <w:rsid w:val="00C47DB7"/>
    <w:rsid w:val="00C47E29"/>
    <w:rsid w:val="00C47EA9"/>
    <w:rsid w:val="00C500E1"/>
    <w:rsid w:val="00C500E9"/>
    <w:rsid w:val="00C501EE"/>
    <w:rsid w:val="00C50775"/>
    <w:rsid w:val="00C50A12"/>
    <w:rsid w:val="00C50C96"/>
    <w:rsid w:val="00C50CBB"/>
    <w:rsid w:val="00C50CBF"/>
    <w:rsid w:val="00C50DE1"/>
    <w:rsid w:val="00C50E50"/>
    <w:rsid w:val="00C51050"/>
    <w:rsid w:val="00C51109"/>
    <w:rsid w:val="00C511EA"/>
    <w:rsid w:val="00C513B9"/>
    <w:rsid w:val="00C514F1"/>
    <w:rsid w:val="00C515F6"/>
    <w:rsid w:val="00C517CA"/>
    <w:rsid w:val="00C51CC3"/>
    <w:rsid w:val="00C51D46"/>
    <w:rsid w:val="00C51F87"/>
    <w:rsid w:val="00C520F1"/>
    <w:rsid w:val="00C5234C"/>
    <w:rsid w:val="00C523EE"/>
    <w:rsid w:val="00C52566"/>
    <w:rsid w:val="00C525DA"/>
    <w:rsid w:val="00C52725"/>
    <w:rsid w:val="00C52765"/>
    <w:rsid w:val="00C527DB"/>
    <w:rsid w:val="00C528AE"/>
    <w:rsid w:val="00C528BC"/>
    <w:rsid w:val="00C52AF9"/>
    <w:rsid w:val="00C52B8F"/>
    <w:rsid w:val="00C52CA4"/>
    <w:rsid w:val="00C52D26"/>
    <w:rsid w:val="00C52DAA"/>
    <w:rsid w:val="00C52EBD"/>
    <w:rsid w:val="00C53001"/>
    <w:rsid w:val="00C530DF"/>
    <w:rsid w:val="00C53391"/>
    <w:rsid w:val="00C533DE"/>
    <w:rsid w:val="00C53583"/>
    <w:rsid w:val="00C53C66"/>
    <w:rsid w:val="00C53FC0"/>
    <w:rsid w:val="00C54914"/>
    <w:rsid w:val="00C54917"/>
    <w:rsid w:val="00C54A5F"/>
    <w:rsid w:val="00C54AB5"/>
    <w:rsid w:val="00C54B78"/>
    <w:rsid w:val="00C54CDD"/>
    <w:rsid w:val="00C54EF4"/>
    <w:rsid w:val="00C55252"/>
    <w:rsid w:val="00C5549B"/>
    <w:rsid w:val="00C5572B"/>
    <w:rsid w:val="00C55828"/>
    <w:rsid w:val="00C55834"/>
    <w:rsid w:val="00C559F1"/>
    <w:rsid w:val="00C55A4A"/>
    <w:rsid w:val="00C55C4C"/>
    <w:rsid w:val="00C55E3E"/>
    <w:rsid w:val="00C56321"/>
    <w:rsid w:val="00C56327"/>
    <w:rsid w:val="00C56779"/>
    <w:rsid w:val="00C568B4"/>
    <w:rsid w:val="00C569D1"/>
    <w:rsid w:val="00C56A89"/>
    <w:rsid w:val="00C56F5B"/>
    <w:rsid w:val="00C57170"/>
    <w:rsid w:val="00C57357"/>
    <w:rsid w:val="00C5781D"/>
    <w:rsid w:val="00C57B5B"/>
    <w:rsid w:val="00C57BFA"/>
    <w:rsid w:val="00C57C03"/>
    <w:rsid w:val="00C57C8E"/>
    <w:rsid w:val="00C57EAD"/>
    <w:rsid w:val="00C57EFB"/>
    <w:rsid w:val="00C600A4"/>
    <w:rsid w:val="00C600B8"/>
    <w:rsid w:val="00C603B8"/>
    <w:rsid w:val="00C6070C"/>
    <w:rsid w:val="00C607EF"/>
    <w:rsid w:val="00C60C19"/>
    <w:rsid w:val="00C60EA9"/>
    <w:rsid w:val="00C6110B"/>
    <w:rsid w:val="00C612AE"/>
    <w:rsid w:val="00C612DC"/>
    <w:rsid w:val="00C61430"/>
    <w:rsid w:val="00C615D4"/>
    <w:rsid w:val="00C615FB"/>
    <w:rsid w:val="00C619FE"/>
    <w:rsid w:val="00C61B45"/>
    <w:rsid w:val="00C61B5E"/>
    <w:rsid w:val="00C61B99"/>
    <w:rsid w:val="00C61C7C"/>
    <w:rsid w:val="00C61CDA"/>
    <w:rsid w:val="00C61CF6"/>
    <w:rsid w:val="00C624B7"/>
    <w:rsid w:val="00C62669"/>
    <w:rsid w:val="00C62A1D"/>
    <w:rsid w:val="00C62DF9"/>
    <w:rsid w:val="00C62F10"/>
    <w:rsid w:val="00C63056"/>
    <w:rsid w:val="00C630C6"/>
    <w:rsid w:val="00C63291"/>
    <w:rsid w:val="00C63322"/>
    <w:rsid w:val="00C6340E"/>
    <w:rsid w:val="00C63544"/>
    <w:rsid w:val="00C6362B"/>
    <w:rsid w:val="00C636D9"/>
    <w:rsid w:val="00C63908"/>
    <w:rsid w:val="00C63C0F"/>
    <w:rsid w:val="00C63CAE"/>
    <w:rsid w:val="00C640E4"/>
    <w:rsid w:val="00C6416C"/>
    <w:rsid w:val="00C642D1"/>
    <w:rsid w:val="00C64AEB"/>
    <w:rsid w:val="00C64B5C"/>
    <w:rsid w:val="00C64C24"/>
    <w:rsid w:val="00C64E9C"/>
    <w:rsid w:val="00C650B6"/>
    <w:rsid w:val="00C65863"/>
    <w:rsid w:val="00C659F4"/>
    <w:rsid w:val="00C65B86"/>
    <w:rsid w:val="00C65D21"/>
    <w:rsid w:val="00C65DC7"/>
    <w:rsid w:val="00C65EC6"/>
    <w:rsid w:val="00C65F5F"/>
    <w:rsid w:val="00C660B0"/>
    <w:rsid w:val="00C66623"/>
    <w:rsid w:val="00C6691D"/>
    <w:rsid w:val="00C66971"/>
    <w:rsid w:val="00C66B1F"/>
    <w:rsid w:val="00C66D42"/>
    <w:rsid w:val="00C66E52"/>
    <w:rsid w:val="00C673B7"/>
    <w:rsid w:val="00C675DF"/>
    <w:rsid w:val="00C677C9"/>
    <w:rsid w:val="00C67BA8"/>
    <w:rsid w:val="00C67D01"/>
    <w:rsid w:val="00C67EA5"/>
    <w:rsid w:val="00C67F17"/>
    <w:rsid w:val="00C70224"/>
    <w:rsid w:val="00C702B2"/>
    <w:rsid w:val="00C7043E"/>
    <w:rsid w:val="00C70502"/>
    <w:rsid w:val="00C7065C"/>
    <w:rsid w:val="00C7072D"/>
    <w:rsid w:val="00C70811"/>
    <w:rsid w:val="00C70BE1"/>
    <w:rsid w:val="00C70E76"/>
    <w:rsid w:val="00C70F4A"/>
    <w:rsid w:val="00C71014"/>
    <w:rsid w:val="00C712C3"/>
    <w:rsid w:val="00C7137F"/>
    <w:rsid w:val="00C71405"/>
    <w:rsid w:val="00C714A5"/>
    <w:rsid w:val="00C714F4"/>
    <w:rsid w:val="00C7157E"/>
    <w:rsid w:val="00C7192C"/>
    <w:rsid w:val="00C71C8A"/>
    <w:rsid w:val="00C7210E"/>
    <w:rsid w:val="00C722A3"/>
    <w:rsid w:val="00C7258F"/>
    <w:rsid w:val="00C726CD"/>
    <w:rsid w:val="00C7286B"/>
    <w:rsid w:val="00C72AFE"/>
    <w:rsid w:val="00C72D85"/>
    <w:rsid w:val="00C72E05"/>
    <w:rsid w:val="00C73282"/>
    <w:rsid w:val="00C73666"/>
    <w:rsid w:val="00C73770"/>
    <w:rsid w:val="00C7383A"/>
    <w:rsid w:val="00C73868"/>
    <w:rsid w:val="00C73874"/>
    <w:rsid w:val="00C73BE9"/>
    <w:rsid w:val="00C73CB6"/>
    <w:rsid w:val="00C73D00"/>
    <w:rsid w:val="00C73FE4"/>
    <w:rsid w:val="00C7417E"/>
    <w:rsid w:val="00C742B0"/>
    <w:rsid w:val="00C742B3"/>
    <w:rsid w:val="00C74364"/>
    <w:rsid w:val="00C74493"/>
    <w:rsid w:val="00C74628"/>
    <w:rsid w:val="00C74646"/>
    <w:rsid w:val="00C74759"/>
    <w:rsid w:val="00C747EC"/>
    <w:rsid w:val="00C74894"/>
    <w:rsid w:val="00C752C8"/>
    <w:rsid w:val="00C754A7"/>
    <w:rsid w:val="00C75804"/>
    <w:rsid w:val="00C759CD"/>
    <w:rsid w:val="00C759D8"/>
    <w:rsid w:val="00C75AA3"/>
    <w:rsid w:val="00C75BD2"/>
    <w:rsid w:val="00C75BE0"/>
    <w:rsid w:val="00C75CFA"/>
    <w:rsid w:val="00C75D40"/>
    <w:rsid w:val="00C75EA3"/>
    <w:rsid w:val="00C7600F"/>
    <w:rsid w:val="00C760EF"/>
    <w:rsid w:val="00C76102"/>
    <w:rsid w:val="00C764BF"/>
    <w:rsid w:val="00C7677D"/>
    <w:rsid w:val="00C767FC"/>
    <w:rsid w:val="00C76887"/>
    <w:rsid w:val="00C769FA"/>
    <w:rsid w:val="00C76D2D"/>
    <w:rsid w:val="00C76EBC"/>
    <w:rsid w:val="00C76EF8"/>
    <w:rsid w:val="00C7705C"/>
    <w:rsid w:val="00C77218"/>
    <w:rsid w:val="00C772B1"/>
    <w:rsid w:val="00C772E1"/>
    <w:rsid w:val="00C773D8"/>
    <w:rsid w:val="00C775D7"/>
    <w:rsid w:val="00C776C0"/>
    <w:rsid w:val="00C77788"/>
    <w:rsid w:val="00C778AE"/>
    <w:rsid w:val="00C77ABE"/>
    <w:rsid w:val="00C77C78"/>
    <w:rsid w:val="00C800B1"/>
    <w:rsid w:val="00C80269"/>
    <w:rsid w:val="00C8031C"/>
    <w:rsid w:val="00C8040E"/>
    <w:rsid w:val="00C804E3"/>
    <w:rsid w:val="00C80757"/>
    <w:rsid w:val="00C8081A"/>
    <w:rsid w:val="00C80856"/>
    <w:rsid w:val="00C80B88"/>
    <w:rsid w:val="00C80CCC"/>
    <w:rsid w:val="00C8101D"/>
    <w:rsid w:val="00C81258"/>
    <w:rsid w:val="00C81308"/>
    <w:rsid w:val="00C81828"/>
    <w:rsid w:val="00C81906"/>
    <w:rsid w:val="00C81A0E"/>
    <w:rsid w:val="00C81BAC"/>
    <w:rsid w:val="00C81BB9"/>
    <w:rsid w:val="00C81F8D"/>
    <w:rsid w:val="00C820D1"/>
    <w:rsid w:val="00C820F6"/>
    <w:rsid w:val="00C8215A"/>
    <w:rsid w:val="00C825F7"/>
    <w:rsid w:val="00C82B3C"/>
    <w:rsid w:val="00C82E68"/>
    <w:rsid w:val="00C82ECF"/>
    <w:rsid w:val="00C82F6A"/>
    <w:rsid w:val="00C82F84"/>
    <w:rsid w:val="00C82FDD"/>
    <w:rsid w:val="00C831EC"/>
    <w:rsid w:val="00C832BE"/>
    <w:rsid w:val="00C835CA"/>
    <w:rsid w:val="00C839E0"/>
    <w:rsid w:val="00C83D0D"/>
    <w:rsid w:val="00C83D3D"/>
    <w:rsid w:val="00C84382"/>
    <w:rsid w:val="00C84450"/>
    <w:rsid w:val="00C84454"/>
    <w:rsid w:val="00C84458"/>
    <w:rsid w:val="00C8460D"/>
    <w:rsid w:val="00C84686"/>
    <w:rsid w:val="00C846C2"/>
    <w:rsid w:val="00C84E32"/>
    <w:rsid w:val="00C85216"/>
    <w:rsid w:val="00C856D7"/>
    <w:rsid w:val="00C85B1E"/>
    <w:rsid w:val="00C85B48"/>
    <w:rsid w:val="00C85DC0"/>
    <w:rsid w:val="00C8606A"/>
    <w:rsid w:val="00C86229"/>
    <w:rsid w:val="00C8638E"/>
    <w:rsid w:val="00C8646A"/>
    <w:rsid w:val="00C864A3"/>
    <w:rsid w:val="00C86688"/>
    <w:rsid w:val="00C86893"/>
    <w:rsid w:val="00C868D3"/>
    <w:rsid w:val="00C86951"/>
    <w:rsid w:val="00C86DAC"/>
    <w:rsid w:val="00C86DF6"/>
    <w:rsid w:val="00C86FDF"/>
    <w:rsid w:val="00C87154"/>
    <w:rsid w:val="00C873BF"/>
    <w:rsid w:val="00C873E9"/>
    <w:rsid w:val="00C87435"/>
    <w:rsid w:val="00C875D9"/>
    <w:rsid w:val="00C87B78"/>
    <w:rsid w:val="00C87D96"/>
    <w:rsid w:val="00C87FF0"/>
    <w:rsid w:val="00C90027"/>
    <w:rsid w:val="00C90328"/>
    <w:rsid w:val="00C90360"/>
    <w:rsid w:val="00C9038C"/>
    <w:rsid w:val="00C9044A"/>
    <w:rsid w:val="00C904A2"/>
    <w:rsid w:val="00C904FB"/>
    <w:rsid w:val="00C905AF"/>
    <w:rsid w:val="00C90B22"/>
    <w:rsid w:val="00C90C19"/>
    <w:rsid w:val="00C90D30"/>
    <w:rsid w:val="00C90E74"/>
    <w:rsid w:val="00C90FF4"/>
    <w:rsid w:val="00C910A1"/>
    <w:rsid w:val="00C912A3"/>
    <w:rsid w:val="00C913F0"/>
    <w:rsid w:val="00C9155B"/>
    <w:rsid w:val="00C915D0"/>
    <w:rsid w:val="00C919EB"/>
    <w:rsid w:val="00C91A1F"/>
    <w:rsid w:val="00C91AD0"/>
    <w:rsid w:val="00C91E9B"/>
    <w:rsid w:val="00C91F33"/>
    <w:rsid w:val="00C920F9"/>
    <w:rsid w:val="00C9213E"/>
    <w:rsid w:val="00C92157"/>
    <w:rsid w:val="00C9225D"/>
    <w:rsid w:val="00C9232D"/>
    <w:rsid w:val="00C923B5"/>
    <w:rsid w:val="00C92436"/>
    <w:rsid w:val="00C928E1"/>
    <w:rsid w:val="00C92984"/>
    <w:rsid w:val="00C92CE7"/>
    <w:rsid w:val="00C92F94"/>
    <w:rsid w:val="00C92FDD"/>
    <w:rsid w:val="00C931E1"/>
    <w:rsid w:val="00C93503"/>
    <w:rsid w:val="00C9359C"/>
    <w:rsid w:val="00C93997"/>
    <w:rsid w:val="00C93D59"/>
    <w:rsid w:val="00C93DDA"/>
    <w:rsid w:val="00C94287"/>
    <w:rsid w:val="00C943E6"/>
    <w:rsid w:val="00C9456C"/>
    <w:rsid w:val="00C94875"/>
    <w:rsid w:val="00C94BBA"/>
    <w:rsid w:val="00C94D16"/>
    <w:rsid w:val="00C94FDE"/>
    <w:rsid w:val="00C950F2"/>
    <w:rsid w:val="00C95124"/>
    <w:rsid w:val="00C9519F"/>
    <w:rsid w:val="00C9522C"/>
    <w:rsid w:val="00C95280"/>
    <w:rsid w:val="00C95308"/>
    <w:rsid w:val="00C957BD"/>
    <w:rsid w:val="00C95819"/>
    <w:rsid w:val="00C95899"/>
    <w:rsid w:val="00C96073"/>
    <w:rsid w:val="00C96220"/>
    <w:rsid w:val="00C963B2"/>
    <w:rsid w:val="00C9671F"/>
    <w:rsid w:val="00C96A04"/>
    <w:rsid w:val="00C96D4E"/>
    <w:rsid w:val="00C9700C"/>
    <w:rsid w:val="00C971A1"/>
    <w:rsid w:val="00C974E8"/>
    <w:rsid w:val="00C9755F"/>
    <w:rsid w:val="00C975CF"/>
    <w:rsid w:val="00C977A5"/>
    <w:rsid w:val="00C977FD"/>
    <w:rsid w:val="00C97862"/>
    <w:rsid w:val="00C979A5"/>
    <w:rsid w:val="00C979B7"/>
    <w:rsid w:val="00C979E6"/>
    <w:rsid w:val="00C97AEE"/>
    <w:rsid w:val="00C97C98"/>
    <w:rsid w:val="00C97E33"/>
    <w:rsid w:val="00C97E8B"/>
    <w:rsid w:val="00C97EAC"/>
    <w:rsid w:val="00C97F5B"/>
    <w:rsid w:val="00CA0016"/>
    <w:rsid w:val="00CA04E8"/>
    <w:rsid w:val="00CA09C1"/>
    <w:rsid w:val="00CA0A07"/>
    <w:rsid w:val="00CA0A7A"/>
    <w:rsid w:val="00CA0E06"/>
    <w:rsid w:val="00CA12D9"/>
    <w:rsid w:val="00CA1874"/>
    <w:rsid w:val="00CA1990"/>
    <w:rsid w:val="00CA1996"/>
    <w:rsid w:val="00CA1D4A"/>
    <w:rsid w:val="00CA1DBE"/>
    <w:rsid w:val="00CA1EE7"/>
    <w:rsid w:val="00CA1FA6"/>
    <w:rsid w:val="00CA2129"/>
    <w:rsid w:val="00CA21C1"/>
    <w:rsid w:val="00CA222F"/>
    <w:rsid w:val="00CA2287"/>
    <w:rsid w:val="00CA22B1"/>
    <w:rsid w:val="00CA232D"/>
    <w:rsid w:val="00CA2653"/>
    <w:rsid w:val="00CA2942"/>
    <w:rsid w:val="00CA2A28"/>
    <w:rsid w:val="00CA2B50"/>
    <w:rsid w:val="00CA2C4B"/>
    <w:rsid w:val="00CA2D8D"/>
    <w:rsid w:val="00CA2F1E"/>
    <w:rsid w:val="00CA2F3D"/>
    <w:rsid w:val="00CA2F58"/>
    <w:rsid w:val="00CA2FE3"/>
    <w:rsid w:val="00CA31D2"/>
    <w:rsid w:val="00CA34B8"/>
    <w:rsid w:val="00CA3518"/>
    <w:rsid w:val="00CA3753"/>
    <w:rsid w:val="00CA3B09"/>
    <w:rsid w:val="00CA3CFA"/>
    <w:rsid w:val="00CA3D94"/>
    <w:rsid w:val="00CA3F62"/>
    <w:rsid w:val="00CA3F9A"/>
    <w:rsid w:val="00CA41DB"/>
    <w:rsid w:val="00CA423D"/>
    <w:rsid w:val="00CA43A3"/>
    <w:rsid w:val="00CA43E2"/>
    <w:rsid w:val="00CA444D"/>
    <w:rsid w:val="00CA44F8"/>
    <w:rsid w:val="00CA473E"/>
    <w:rsid w:val="00CA4C24"/>
    <w:rsid w:val="00CA4CE7"/>
    <w:rsid w:val="00CA4E54"/>
    <w:rsid w:val="00CA4F0E"/>
    <w:rsid w:val="00CA50A7"/>
    <w:rsid w:val="00CA51F1"/>
    <w:rsid w:val="00CA5235"/>
    <w:rsid w:val="00CA5283"/>
    <w:rsid w:val="00CA5532"/>
    <w:rsid w:val="00CA555C"/>
    <w:rsid w:val="00CA5784"/>
    <w:rsid w:val="00CA580C"/>
    <w:rsid w:val="00CA59BD"/>
    <w:rsid w:val="00CA5AF1"/>
    <w:rsid w:val="00CA5B13"/>
    <w:rsid w:val="00CA5CC0"/>
    <w:rsid w:val="00CA6121"/>
    <w:rsid w:val="00CA62BD"/>
    <w:rsid w:val="00CA6332"/>
    <w:rsid w:val="00CA6862"/>
    <w:rsid w:val="00CA6937"/>
    <w:rsid w:val="00CA693F"/>
    <w:rsid w:val="00CA6AD8"/>
    <w:rsid w:val="00CA6ADB"/>
    <w:rsid w:val="00CA6AEF"/>
    <w:rsid w:val="00CA6BB5"/>
    <w:rsid w:val="00CA6FB2"/>
    <w:rsid w:val="00CA6FDA"/>
    <w:rsid w:val="00CA71DC"/>
    <w:rsid w:val="00CA73EA"/>
    <w:rsid w:val="00CA746B"/>
    <w:rsid w:val="00CA795B"/>
    <w:rsid w:val="00CA7A7C"/>
    <w:rsid w:val="00CA7B2D"/>
    <w:rsid w:val="00CB024C"/>
    <w:rsid w:val="00CB0252"/>
    <w:rsid w:val="00CB0254"/>
    <w:rsid w:val="00CB0293"/>
    <w:rsid w:val="00CB03C7"/>
    <w:rsid w:val="00CB0476"/>
    <w:rsid w:val="00CB057D"/>
    <w:rsid w:val="00CB05FF"/>
    <w:rsid w:val="00CB0971"/>
    <w:rsid w:val="00CB0982"/>
    <w:rsid w:val="00CB09A1"/>
    <w:rsid w:val="00CB0BEE"/>
    <w:rsid w:val="00CB0BF5"/>
    <w:rsid w:val="00CB0DE0"/>
    <w:rsid w:val="00CB0E40"/>
    <w:rsid w:val="00CB0F42"/>
    <w:rsid w:val="00CB10EC"/>
    <w:rsid w:val="00CB1452"/>
    <w:rsid w:val="00CB1718"/>
    <w:rsid w:val="00CB1B9A"/>
    <w:rsid w:val="00CB1C23"/>
    <w:rsid w:val="00CB1DE5"/>
    <w:rsid w:val="00CB215F"/>
    <w:rsid w:val="00CB2213"/>
    <w:rsid w:val="00CB229F"/>
    <w:rsid w:val="00CB259E"/>
    <w:rsid w:val="00CB26E4"/>
    <w:rsid w:val="00CB29C4"/>
    <w:rsid w:val="00CB2DDE"/>
    <w:rsid w:val="00CB2F46"/>
    <w:rsid w:val="00CB2FE0"/>
    <w:rsid w:val="00CB309B"/>
    <w:rsid w:val="00CB336B"/>
    <w:rsid w:val="00CB33F0"/>
    <w:rsid w:val="00CB345B"/>
    <w:rsid w:val="00CB38E7"/>
    <w:rsid w:val="00CB3A31"/>
    <w:rsid w:val="00CB3C8D"/>
    <w:rsid w:val="00CB3E48"/>
    <w:rsid w:val="00CB4046"/>
    <w:rsid w:val="00CB419E"/>
    <w:rsid w:val="00CB420C"/>
    <w:rsid w:val="00CB45B5"/>
    <w:rsid w:val="00CB45C9"/>
    <w:rsid w:val="00CB468E"/>
    <w:rsid w:val="00CB49E1"/>
    <w:rsid w:val="00CB4DC2"/>
    <w:rsid w:val="00CB4E21"/>
    <w:rsid w:val="00CB5465"/>
    <w:rsid w:val="00CB551C"/>
    <w:rsid w:val="00CB56F2"/>
    <w:rsid w:val="00CB57F6"/>
    <w:rsid w:val="00CB5FCD"/>
    <w:rsid w:val="00CB6178"/>
    <w:rsid w:val="00CB62A8"/>
    <w:rsid w:val="00CB6315"/>
    <w:rsid w:val="00CB6366"/>
    <w:rsid w:val="00CB64E7"/>
    <w:rsid w:val="00CB6642"/>
    <w:rsid w:val="00CB711B"/>
    <w:rsid w:val="00CB7216"/>
    <w:rsid w:val="00CB72F4"/>
    <w:rsid w:val="00CB7571"/>
    <w:rsid w:val="00CB790F"/>
    <w:rsid w:val="00CB7C2D"/>
    <w:rsid w:val="00CB7D78"/>
    <w:rsid w:val="00CB7D85"/>
    <w:rsid w:val="00CB7DDE"/>
    <w:rsid w:val="00CC0166"/>
    <w:rsid w:val="00CC049F"/>
    <w:rsid w:val="00CC082F"/>
    <w:rsid w:val="00CC0AA8"/>
    <w:rsid w:val="00CC0D6D"/>
    <w:rsid w:val="00CC0FB1"/>
    <w:rsid w:val="00CC108F"/>
    <w:rsid w:val="00CC130F"/>
    <w:rsid w:val="00CC1339"/>
    <w:rsid w:val="00CC1431"/>
    <w:rsid w:val="00CC1491"/>
    <w:rsid w:val="00CC17EE"/>
    <w:rsid w:val="00CC18EE"/>
    <w:rsid w:val="00CC19FC"/>
    <w:rsid w:val="00CC1A36"/>
    <w:rsid w:val="00CC1A83"/>
    <w:rsid w:val="00CC1F61"/>
    <w:rsid w:val="00CC201A"/>
    <w:rsid w:val="00CC21D5"/>
    <w:rsid w:val="00CC228F"/>
    <w:rsid w:val="00CC2581"/>
    <w:rsid w:val="00CC2748"/>
    <w:rsid w:val="00CC278A"/>
    <w:rsid w:val="00CC3189"/>
    <w:rsid w:val="00CC3490"/>
    <w:rsid w:val="00CC3556"/>
    <w:rsid w:val="00CC3998"/>
    <w:rsid w:val="00CC3B55"/>
    <w:rsid w:val="00CC4059"/>
    <w:rsid w:val="00CC42FA"/>
    <w:rsid w:val="00CC448B"/>
    <w:rsid w:val="00CC44E9"/>
    <w:rsid w:val="00CC467E"/>
    <w:rsid w:val="00CC46AE"/>
    <w:rsid w:val="00CC46CE"/>
    <w:rsid w:val="00CC4EFE"/>
    <w:rsid w:val="00CC4F3C"/>
    <w:rsid w:val="00CC5231"/>
    <w:rsid w:val="00CC53C7"/>
    <w:rsid w:val="00CC5488"/>
    <w:rsid w:val="00CC5630"/>
    <w:rsid w:val="00CC5633"/>
    <w:rsid w:val="00CC58EA"/>
    <w:rsid w:val="00CC5A15"/>
    <w:rsid w:val="00CC5FFB"/>
    <w:rsid w:val="00CC6161"/>
    <w:rsid w:val="00CC66DE"/>
    <w:rsid w:val="00CC67E3"/>
    <w:rsid w:val="00CC6951"/>
    <w:rsid w:val="00CC6978"/>
    <w:rsid w:val="00CC69E6"/>
    <w:rsid w:val="00CC6A35"/>
    <w:rsid w:val="00CC6CB6"/>
    <w:rsid w:val="00CC6E2A"/>
    <w:rsid w:val="00CC7083"/>
    <w:rsid w:val="00CC7090"/>
    <w:rsid w:val="00CC7108"/>
    <w:rsid w:val="00CC72FB"/>
    <w:rsid w:val="00CC74F1"/>
    <w:rsid w:val="00CC7545"/>
    <w:rsid w:val="00CC75C5"/>
    <w:rsid w:val="00CC7AEB"/>
    <w:rsid w:val="00CC7B8A"/>
    <w:rsid w:val="00CC7BE9"/>
    <w:rsid w:val="00CD08D6"/>
    <w:rsid w:val="00CD0952"/>
    <w:rsid w:val="00CD0A5A"/>
    <w:rsid w:val="00CD0AC8"/>
    <w:rsid w:val="00CD0D66"/>
    <w:rsid w:val="00CD0E0C"/>
    <w:rsid w:val="00CD1026"/>
    <w:rsid w:val="00CD1212"/>
    <w:rsid w:val="00CD140A"/>
    <w:rsid w:val="00CD1480"/>
    <w:rsid w:val="00CD14A5"/>
    <w:rsid w:val="00CD156A"/>
    <w:rsid w:val="00CD174C"/>
    <w:rsid w:val="00CD18B0"/>
    <w:rsid w:val="00CD1B75"/>
    <w:rsid w:val="00CD1DFF"/>
    <w:rsid w:val="00CD1FD5"/>
    <w:rsid w:val="00CD20BF"/>
    <w:rsid w:val="00CD2B40"/>
    <w:rsid w:val="00CD2CA1"/>
    <w:rsid w:val="00CD2E49"/>
    <w:rsid w:val="00CD309A"/>
    <w:rsid w:val="00CD3106"/>
    <w:rsid w:val="00CD31FE"/>
    <w:rsid w:val="00CD3321"/>
    <w:rsid w:val="00CD3467"/>
    <w:rsid w:val="00CD352D"/>
    <w:rsid w:val="00CD3744"/>
    <w:rsid w:val="00CD374D"/>
    <w:rsid w:val="00CD38CA"/>
    <w:rsid w:val="00CD38D1"/>
    <w:rsid w:val="00CD3A55"/>
    <w:rsid w:val="00CD3DEA"/>
    <w:rsid w:val="00CD3F36"/>
    <w:rsid w:val="00CD3FBA"/>
    <w:rsid w:val="00CD410B"/>
    <w:rsid w:val="00CD4751"/>
    <w:rsid w:val="00CD48D8"/>
    <w:rsid w:val="00CD4A17"/>
    <w:rsid w:val="00CD4AB5"/>
    <w:rsid w:val="00CD4D3F"/>
    <w:rsid w:val="00CD4DFA"/>
    <w:rsid w:val="00CD5186"/>
    <w:rsid w:val="00CD539D"/>
    <w:rsid w:val="00CD5614"/>
    <w:rsid w:val="00CD5760"/>
    <w:rsid w:val="00CD5766"/>
    <w:rsid w:val="00CD57F8"/>
    <w:rsid w:val="00CD5B47"/>
    <w:rsid w:val="00CD5C38"/>
    <w:rsid w:val="00CD5C58"/>
    <w:rsid w:val="00CD6047"/>
    <w:rsid w:val="00CD611A"/>
    <w:rsid w:val="00CD61E7"/>
    <w:rsid w:val="00CD666D"/>
    <w:rsid w:val="00CD66F7"/>
    <w:rsid w:val="00CD6778"/>
    <w:rsid w:val="00CD68AB"/>
    <w:rsid w:val="00CD6934"/>
    <w:rsid w:val="00CD6A5A"/>
    <w:rsid w:val="00CD6E63"/>
    <w:rsid w:val="00CD6E68"/>
    <w:rsid w:val="00CD720E"/>
    <w:rsid w:val="00CD722E"/>
    <w:rsid w:val="00CD733C"/>
    <w:rsid w:val="00CD76EB"/>
    <w:rsid w:val="00CD790A"/>
    <w:rsid w:val="00CD7A33"/>
    <w:rsid w:val="00CD7A35"/>
    <w:rsid w:val="00CD7B1E"/>
    <w:rsid w:val="00CD7DF6"/>
    <w:rsid w:val="00CD7EB2"/>
    <w:rsid w:val="00CD7EC0"/>
    <w:rsid w:val="00CD7F8E"/>
    <w:rsid w:val="00CD7F9A"/>
    <w:rsid w:val="00CE0282"/>
    <w:rsid w:val="00CE02F4"/>
    <w:rsid w:val="00CE03C4"/>
    <w:rsid w:val="00CE03FC"/>
    <w:rsid w:val="00CE055D"/>
    <w:rsid w:val="00CE068D"/>
    <w:rsid w:val="00CE079B"/>
    <w:rsid w:val="00CE0ED9"/>
    <w:rsid w:val="00CE0EE2"/>
    <w:rsid w:val="00CE0F54"/>
    <w:rsid w:val="00CE0FA7"/>
    <w:rsid w:val="00CE13C8"/>
    <w:rsid w:val="00CE19A2"/>
    <w:rsid w:val="00CE1BFD"/>
    <w:rsid w:val="00CE1C49"/>
    <w:rsid w:val="00CE1D7F"/>
    <w:rsid w:val="00CE21F3"/>
    <w:rsid w:val="00CE221B"/>
    <w:rsid w:val="00CE23AA"/>
    <w:rsid w:val="00CE2666"/>
    <w:rsid w:val="00CE27E3"/>
    <w:rsid w:val="00CE280B"/>
    <w:rsid w:val="00CE2B2E"/>
    <w:rsid w:val="00CE2CB1"/>
    <w:rsid w:val="00CE2EE5"/>
    <w:rsid w:val="00CE308B"/>
    <w:rsid w:val="00CE31D0"/>
    <w:rsid w:val="00CE36D4"/>
    <w:rsid w:val="00CE3720"/>
    <w:rsid w:val="00CE376D"/>
    <w:rsid w:val="00CE3A2B"/>
    <w:rsid w:val="00CE3AAE"/>
    <w:rsid w:val="00CE3DC5"/>
    <w:rsid w:val="00CE3F00"/>
    <w:rsid w:val="00CE3FD9"/>
    <w:rsid w:val="00CE3FDF"/>
    <w:rsid w:val="00CE4374"/>
    <w:rsid w:val="00CE4537"/>
    <w:rsid w:val="00CE458D"/>
    <w:rsid w:val="00CE4D3D"/>
    <w:rsid w:val="00CE4E96"/>
    <w:rsid w:val="00CE50A7"/>
    <w:rsid w:val="00CE515B"/>
    <w:rsid w:val="00CE51EA"/>
    <w:rsid w:val="00CE524C"/>
    <w:rsid w:val="00CE56BE"/>
    <w:rsid w:val="00CE5873"/>
    <w:rsid w:val="00CE5977"/>
    <w:rsid w:val="00CE5985"/>
    <w:rsid w:val="00CE59AD"/>
    <w:rsid w:val="00CE5BD0"/>
    <w:rsid w:val="00CE5D18"/>
    <w:rsid w:val="00CE5D6F"/>
    <w:rsid w:val="00CE6035"/>
    <w:rsid w:val="00CE629C"/>
    <w:rsid w:val="00CE6422"/>
    <w:rsid w:val="00CE6462"/>
    <w:rsid w:val="00CE649B"/>
    <w:rsid w:val="00CE64C5"/>
    <w:rsid w:val="00CE6526"/>
    <w:rsid w:val="00CE6887"/>
    <w:rsid w:val="00CE6AA3"/>
    <w:rsid w:val="00CE6D78"/>
    <w:rsid w:val="00CE6DEB"/>
    <w:rsid w:val="00CE6E49"/>
    <w:rsid w:val="00CE6F34"/>
    <w:rsid w:val="00CE70DB"/>
    <w:rsid w:val="00CE7441"/>
    <w:rsid w:val="00CE7561"/>
    <w:rsid w:val="00CE760B"/>
    <w:rsid w:val="00CE767B"/>
    <w:rsid w:val="00CE798F"/>
    <w:rsid w:val="00CE7A99"/>
    <w:rsid w:val="00CE7B53"/>
    <w:rsid w:val="00CE7BC6"/>
    <w:rsid w:val="00CE7EBB"/>
    <w:rsid w:val="00CE7F44"/>
    <w:rsid w:val="00CF0086"/>
    <w:rsid w:val="00CF0169"/>
    <w:rsid w:val="00CF037E"/>
    <w:rsid w:val="00CF0466"/>
    <w:rsid w:val="00CF06A3"/>
    <w:rsid w:val="00CF07DD"/>
    <w:rsid w:val="00CF0C81"/>
    <w:rsid w:val="00CF0E52"/>
    <w:rsid w:val="00CF0F99"/>
    <w:rsid w:val="00CF108D"/>
    <w:rsid w:val="00CF10C1"/>
    <w:rsid w:val="00CF13EE"/>
    <w:rsid w:val="00CF145E"/>
    <w:rsid w:val="00CF14E3"/>
    <w:rsid w:val="00CF1671"/>
    <w:rsid w:val="00CF17E9"/>
    <w:rsid w:val="00CF1946"/>
    <w:rsid w:val="00CF1966"/>
    <w:rsid w:val="00CF19A2"/>
    <w:rsid w:val="00CF1B19"/>
    <w:rsid w:val="00CF1EAB"/>
    <w:rsid w:val="00CF2059"/>
    <w:rsid w:val="00CF2062"/>
    <w:rsid w:val="00CF20EA"/>
    <w:rsid w:val="00CF215F"/>
    <w:rsid w:val="00CF2322"/>
    <w:rsid w:val="00CF26F0"/>
    <w:rsid w:val="00CF288B"/>
    <w:rsid w:val="00CF2B78"/>
    <w:rsid w:val="00CF2BA0"/>
    <w:rsid w:val="00CF2CF8"/>
    <w:rsid w:val="00CF3259"/>
    <w:rsid w:val="00CF32CC"/>
    <w:rsid w:val="00CF3542"/>
    <w:rsid w:val="00CF364B"/>
    <w:rsid w:val="00CF36FA"/>
    <w:rsid w:val="00CF3859"/>
    <w:rsid w:val="00CF3A3D"/>
    <w:rsid w:val="00CF3FC5"/>
    <w:rsid w:val="00CF411A"/>
    <w:rsid w:val="00CF491E"/>
    <w:rsid w:val="00CF4BDD"/>
    <w:rsid w:val="00CF4C0F"/>
    <w:rsid w:val="00CF4D24"/>
    <w:rsid w:val="00CF4D7A"/>
    <w:rsid w:val="00CF51F6"/>
    <w:rsid w:val="00CF51F7"/>
    <w:rsid w:val="00CF5470"/>
    <w:rsid w:val="00CF5822"/>
    <w:rsid w:val="00CF58F6"/>
    <w:rsid w:val="00CF5C3C"/>
    <w:rsid w:val="00CF5EC5"/>
    <w:rsid w:val="00CF62CE"/>
    <w:rsid w:val="00CF64BD"/>
    <w:rsid w:val="00CF6809"/>
    <w:rsid w:val="00CF6BEE"/>
    <w:rsid w:val="00CF6CF4"/>
    <w:rsid w:val="00CF6D36"/>
    <w:rsid w:val="00CF6D4A"/>
    <w:rsid w:val="00CF6FF5"/>
    <w:rsid w:val="00CF7083"/>
    <w:rsid w:val="00CF77E3"/>
    <w:rsid w:val="00CF79E6"/>
    <w:rsid w:val="00CF7A3D"/>
    <w:rsid w:val="00CF7B2A"/>
    <w:rsid w:val="00CF7E61"/>
    <w:rsid w:val="00CF7F89"/>
    <w:rsid w:val="00D00027"/>
    <w:rsid w:val="00D00053"/>
    <w:rsid w:val="00D001CB"/>
    <w:rsid w:val="00D001DC"/>
    <w:rsid w:val="00D003A7"/>
    <w:rsid w:val="00D003DF"/>
    <w:rsid w:val="00D00465"/>
    <w:rsid w:val="00D0058D"/>
    <w:rsid w:val="00D0099A"/>
    <w:rsid w:val="00D00C05"/>
    <w:rsid w:val="00D00DCF"/>
    <w:rsid w:val="00D00DE9"/>
    <w:rsid w:val="00D00E6D"/>
    <w:rsid w:val="00D01280"/>
    <w:rsid w:val="00D01414"/>
    <w:rsid w:val="00D01663"/>
    <w:rsid w:val="00D01858"/>
    <w:rsid w:val="00D019D1"/>
    <w:rsid w:val="00D01A63"/>
    <w:rsid w:val="00D02277"/>
    <w:rsid w:val="00D023FB"/>
    <w:rsid w:val="00D02517"/>
    <w:rsid w:val="00D0257D"/>
    <w:rsid w:val="00D025B3"/>
    <w:rsid w:val="00D02ABD"/>
    <w:rsid w:val="00D03002"/>
    <w:rsid w:val="00D0314B"/>
    <w:rsid w:val="00D03497"/>
    <w:rsid w:val="00D0351E"/>
    <w:rsid w:val="00D0373B"/>
    <w:rsid w:val="00D0396C"/>
    <w:rsid w:val="00D03976"/>
    <w:rsid w:val="00D03ADF"/>
    <w:rsid w:val="00D03BC1"/>
    <w:rsid w:val="00D03C5E"/>
    <w:rsid w:val="00D03C8F"/>
    <w:rsid w:val="00D03CB2"/>
    <w:rsid w:val="00D03CED"/>
    <w:rsid w:val="00D03EF5"/>
    <w:rsid w:val="00D03F87"/>
    <w:rsid w:val="00D03F90"/>
    <w:rsid w:val="00D04353"/>
    <w:rsid w:val="00D043FB"/>
    <w:rsid w:val="00D0463B"/>
    <w:rsid w:val="00D04A6A"/>
    <w:rsid w:val="00D04BC3"/>
    <w:rsid w:val="00D04CA2"/>
    <w:rsid w:val="00D04D55"/>
    <w:rsid w:val="00D04D74"/>
    <w:rsid w:val="00D04FA7"/>
    <w:rsid w:val="00D053CE"/>
    <w:rsid w:val="00D05425"/>
    <w:rsid w:val="00D05489"/>
    <w:rsid w:val="00D05687"/>
    <w:rsid w:val="00D05EB6"/>
    <w:rsid w:val="00D06166"/>
    <w:rsid w:val="00D061C2"/>
    <w:rsid w:val="00D06742"/>
    <w:rsid w:val="00D067F7"/>
    <w:rsid w:val="00D06A4E"/>
    <w:rsid w:val="00D06C75"/>
    <w:rsid w:val="00D06CDE"/>
    <w:rsid w:val="00D071DA"/>
    <w:rsid w:val="00D0723C"/>
    <w:rsid w:val="00D074C6"/>
    <w:rsid w:val="00D07E51"/>
    <w:rsid w:val="00D07F94"/>
    <w:rsid w:val="00D1014D"/>
    <w:rsid w:val="00D10171"/>
    <w:rsid w:val="00D102C0"/>
    <w:rsid w:val="00D103DB"/>
    <w:rsid w:val="00D10449"/>
    <w:rsid w:val="00D104F4"/>
    <w:rsid w:val="00D108FC"/>
    <w:rsid w:val="00D10B80"/>
    <w:rsid w:val="00D10C08"/>
    <w:rsid w:val="00D10D50"/>
    <w:rsid w:val="00D10F38"/>
    <w:rsid w:val="00D10FEA"/>
    <w:rsid w:val="00D11006"/>
    <w:rsid w:val="00D110DF"/>
    <w:rsid w:val="00D110E2"/>
    <w:rsid w:val="00D112F9"/>
    <w:rsid w:val="00D1143C"/>
    <w:rsid w:val="00D117A2"/>
    <w:rsid w:val="00D118B5"/>
    <w:rsid w:val="00D119BE"/>
    <w:rsid w:val="00D11B1E"/>
    <w:rsid w:val="00D11CA4"/>
    <w:rsid w:val="00D11EE5"/>
    <w:rsid w:val="00D11FD4"/>
    <w:rsid w:val="00D12061"/>
    <w:rsid w:val="00D12087"/>
    <w:rsid w:val="00D1227E"/>
    <w:rsid w:val="00D12499"/>
    <w:rsid w:val="00D12AC1"/>
    <w:rsid w:val="00D12D2F"/>
    <w:rsid w:val="00D12D9E"/>
    <w:rsid w:val="00D12E00"/>
    <w:rsid w:val="00D12F67"/>
    <w:rsid w:val="00D1308D"/>
    <w:rsid w:val="00D131BB"/>
    <w:rsid w:val="00D13283"/>
    <w:rsid w:val="00D134F4"/>
    <w:rsid w:val="00D1367D"/>
    <w:rsid w:val="00D136BD"/>
    <w:rsid w:val="00D138D5"/>
    <w:rsid w:val="00D13A24"/>
    <w:rsid w:val="00D13AA6"/>
    <w:rsid w:val="00D13CA5"/>
    <w:rsid w:val="00D13F06"/>
    <w:rsid w:val="00D13F5F"/>
    <w:rsid w:val="00D13FB0"/>
    <w:rsid w:val="00D1410A"/>
    <w:rsid w:val="00D14707"/>
    <w:rsid w:val="00D1472E"/>
    <w:rsid w:val="00D14C2D"/>
    <w:rsid w:val="00D14D64"/>
    <w:rsid w:val="00D153C0"/>
    <w:rsid w:val="00D15460"/>
    <w:rsid w:val="00D15585"/>
    <w:rsid w:val="00D15C8B"/>
    <w:rsid w:val="00D15E4B"/>
    <w:rsid w:val="00D16000"/>
    <w:rsid w:val="00D16099"/>
    <w:rsid w:val="00D16227"/>
    <w:rsid w:val="00D16388"/>
    <w:rsid w:val="00D163F4"/>
    <w:rsid w:val="00D1647F"/>
    <w:rsid w:val="00D1666F"/>
    <w:rsid w:val="00D16679"/>
    <w:rsid w:val="00D16882"/>
    <w:rsid w:val="00D16A87"/>
    <w:rsid w:val="00D16FC2"/>
    <w:rsid w:val="00D16FDA"/>
    <w:rsid w:val="00D17177"/>
    <w:rsid w:val="00D17588"/>
    <w:rsid w:val="00D175DC"/>
    <w:rsid w:val="00D178A2"/>
    <w:rsid w:val="00D2092B"/>
    <w:rsid w:val="00D20A74"/>
    <w:rsid w:val="00D20C3E"/>
    <w:rsid w:val="00D210EF"/>
    <w:rsid w:val="00D21323"/>
    <w:rsid w:val="00D21570"/>
    <w:rsid w:val="00D21912"/>
    <w:rsid w:val="00D21AF4"/>
    <w:rsid w:val="00D21C72"/>
    <w:rsid w:val="00D224D1"/>
    <w:rsid w:val="00D22630"/>
    <w:rsid w:val="00D226F7"/>
    <w:rsid w:val="00D22710"/>
    <w:rsid w:val="00D2272C"/>
    <w:rsid w:val="00D227A1"/>
    <w:rsid w:val="00D227F8"/>
    <w:rsid w:val="00D2287D"/>
    <w:rsid w:val="00D22A57"/>
    <w:rsid w:val="00D22F2D"/>
    <w:rsid w:val="00D233F6"/>
    <w:rsid w:val="00D23413"/>
    <w:rsid w:val="00D234EA"/>
    <w:rsid w:val="00D23632"/>
    <w:rsid w:val="00D236A4"/>
    <w:rsid w:val="00D23779"/>
    <w:rsid w:val="00D238B3"/>
    <w:rsid w:val="00D23B46"/>
    <w:rsid w:val="00D24009"/>
    <w:rsid w:val="00D24198"/>
    <w:rsid w:val="00D24419"/>
    <w:rsid w:val="00D24621"/>
    <w:rsid w:val="00D24649"/>
    <w:rsid w:val="00D2480F"/>
    <w:rsid w:val="00D2494D"/>
    <w:rsid w:val="00D24ADD"/>
    <w:rsid w:val="00D24B7B"/>
    <w:rsid w:val="00D24D51"/>
    <w:rsid w:val="00D24E6A"/>
    <w:rsid w:val="00D25206"/>
    <w:rsid w:val="00D2522B"/>
    <w:rsid w:val="00D25343"/>
    <w:rsid w:val="00D257EF"/>
    <w:rsid w:val="00D25862"/>
    <w:rsid w:val="00D25D0D"/>
    <w:rsid w:val="00D25E55"/>
    <w:rsid w:val="00D25F7A"/>
    <w:rsid w:val="00D25F94"/>
    <w:rsid w:val="00D260C5"/>
    <w:rsid w:val="00D26210"/>
    <w:rsid w:val="00D263E2"/>
    <w:rsid w:val="00D26483"/>
    <w:rsid w:val="00D266D0"/>
    <w:rsid w:val="00D2690E"/>
    <w:rsid w:val="00D26EB9"/>
    <w:rsid w:val="00D2718F"/>
    <w:rsid w:val="00D27476"/>
    <w:rsid w:val="00D2787E"/>
    <w:rsid w:val="00D30150"/>
    <w:rsid w:val="00D302DB"/>
    <w:rsid w:val="00D304C2"/>
    <w:rsid w:val="00D304E6"/>
    <w:rsid w:val="00D30B64"/>
    <w:rsid w:val="00D313A8"/>
    <w:rsid w:val="00D31A12"/>
    <w:rsid w:val="00D31ADF"/>
    <w:rsid w:val="00D32073"/>
    <w:rsid w:val="00D3212B"/>
    <w:rsid w:val="00D3231E"/>
    <w:rsid w:val="00D324A4"/>
    <w:rsid w:val="00D3253D"/>
    <w:rsid w:val="00D32786"/>
    <w:rsid w:val="00D328BD"/>
    <w:rsid w:val="00D328C6"/>
    <w:rsid w:val="00D32C7E"/>
    <w:rsid w:val="00D32CB5"/>
    <w:rsid w:val="00D32DB8"/>
    <w:rsid w:val="00D32E5D"/>
    <w:rsid w:val="00D32EAD"/>
    <w:rsid w:val="00D330FD"/>
    <w:rsid w:val="00D3329E"/>
    <w:rsid w:val="00D332FB"/>
    <w:rsid w:val="00D3359F"/>
    <w:rsid w:val="00D336A8"/>
    <w:rsid w:val="00D3372F"/>
    <w:rsid w:val="00D33909"/>
    <w:rsid w:val="00D33EF9"/>
    <w:rsid w:val="00D3410F"/>
    <w:rsid w:val="00D341AF"/>
    <w:rsid w:val="00D34480"/>
    <w:rsid w:val="00D347F6"/>
    <w:rsid w:val="00D34935"/>
    <w:rsid w:val="00D34974"/>
    <w:rsid w:val="00D34C4E"/>
    <w:rsid w:val="00D34C8E"/>
    <w:rsid w:val="00D34E5C"/>
    <w:rsid w:val="00D34F8C"/>
    <w:rsid w:val="00D34FDA"/>
    <w:rsid w:val="00D3509B"/>
    <w:rsid w:val="00D350FC"/>
    <w:rsid w:val="00D3536B"/>
    <w:rsid w:val="00D353AF"/>
    <w:rsid w:val="00D35594"/>
    <w:rsid w:val="00D355B6"/>
    <w:rsid w:val="00D355FB"/>
    <w:rsid w:val="00D3567E"/>
    <w:rsid w:val="00D356E8"/>
    <w:rsid w:val="00D3577E"/>
    <w:rsid w:val="00D35840"/>
    <w:rsid w:val="00D35A8D"/>
    <w:rsid w:val="00D35FE7"/>
    <w:rsid w:val="00D36404"/>
    <w:rsid w:val="00D369C4"/>
    <w:rsid w:val="00D36C07"/>
    <w:rsid w:val="00D36CD7"/>
    <w:rsid w:val="00D36D83"/>
    <w:rsid w:val="00D36E48"/>
    <w:rsid w:val="00D3704F"/>
    <w:rsid w:val="00D371E1"/>
    <w:rsid w:val="00D372F0"/>
    <w:rsid w:val="00D3731E"/>
    <w:rsid w:val="00D374AF"/>
    <w:rsid w:val="00D374C3"/>
    <w:rsid w:val="00D3762D"/>
    <w:rsid w:val="00D37711"/>
    <w:rsid w:val="00D37BB8"/>
    <w:rsid w:val="00D37F46"/>
    <w:rsid w:val="00D401D1"/>
    <w:rsid w:val="00D401EB"/>
    <w:rsid w:val="00D4029F"/>
    <w:rsid w:val="00D4042F"/>
    <w:rsid w:val="00D405D8"/>
    <w:rsid w:val="00D4071A"/>
    <w:rsid w:val="00D408F1"/>
    <w:rsid w:val="00D40EC4"/>
    <w:rsid w:val="00D4103D"/>
    <w:rsid w:val="00D41AA3"/>
    <w:rsid w:val="00D41B7A"/>
    <w:rsid w:val="00D41BE6"/>
    <w:rsid w:val="00D41E6B"/>
    <w:rsid w:val="00D41F1A"/>
    <w:rsid w:val="00D421EF"/>
    <w:rsid w:val="00D422B2"/>
    <w:rsid w:val="00D425D4"/>
    <w:rsid w:val="00D425DA"/>
    <w:rsid w:val="00D42D9E"/>
    <w:rsid w:val="00D42DAB"/>
    <w:rsid w:val="00D42F5C"/>
    <w:rsid w:val="00D431E4"/>
    <w:rsid w:val="00D433E9"/>
    <w:rsid w:val="00D434FE"/>
    <w:rsid w:val="00D435F3"/>
    <w:rsid w:val="00D43977"/>
    <w:rsid w:val="00D43A44"/>
    <w:rsid w:val="00D43A66"/>
    <w:rsid w:val="00D43CD0"/>
    <w:rsid w:val="00D43F76"/>
    <w:rsid w:val="00D44488"/>
    <w:rsid w:val="00D445A7"/>
    <w:rsid w:val="00D44628"/>
    <w:rsid w:val="00D446DD"/>
    <w:rsid w:val="00D4486F"/>
    <w:rsid w:val="00D449A5"/>
    <w:rsid w:val="00D44AED"/>
    <w:rsid w:val="00D44DF6"/>
    <w:rsid w:val="00D44EA6"/>
    <w:rsid w:val="00D44FC2"/>
    <w:rsid w:val="00D45130"/>
    <w:rsid w:val="00D45374"/>
    <w:rsid w:val="00D4544C"/>
    <w:rsid w:val="00D45578"/>
    <w:rsid w:val="00D45843"/>
    <w:rsid w:val="00D4587A"/>
    <w:rsid w:val="00D458AA"/>
    <w:rsid w:val="00D45C4B"/>
    <w:rsid w:val="00D45DC7"/>
    <w:rsid w:val="00D45E7B"/>
    <w:rsid w:val="00D45F9E"/>
    <w:rsid w:val="00D4603A"/>
    <w:rsid w:val="00D4607E"/>
    <w:rsid w:val="00D46275"/>
    <w:rsid w:val="00D46305"/>
    <w:rsid w:val="00D46764"/>
    <w:rsid w:val="00D467DF"/>
    <w:rsid w:val="00D46C98"/>
    <w:rsid w:val="00D46DB5"/>
    <w:rsid w:val="00D46F4C"/>
    <w:rsid w:val="00D4725A"/>
    <w:rsid w:val="00D47302"/>
    <w:rsid w:val="00D47335"/>
    <w:rsid w:val="00D47344"/>
    <w:rsid w:val="00D475C6"/>
    <w:rsid w:val="00D47892"/>
    <w:rsid w:val="00D47979"/>
    <w:rsid w:val="00D50030"/>
    <w:rsid w:val="00D50474"/>
    <w:rsid w:val="00D5057F"/>
    <w:rsid w:val="00D50803"/>
    <w:rsid w:val="00D508F9"/>
    <w:rsid w:val="00D50902"/>
    <w:rsid w:val="00D50AA3"/>
    <w:rsid w:val="00D50AE3"/>
    <w:rsid w:val="00D50B67"/>
    <w:rsid w:val="00D50B7B"/>
    <w:rsid w:val="00D50DC9"/>
    <w:rsid w:val="00D50E50"/>
    <w:rsid w:val="00D50F40"/>
    <w:rsid w:val="00D51124"/>
    <w:rsid w:val="00D51263"/>
    <w:rsid w:val="00D51514"/>
    <w:rsid w:val="00D5157B"/>
    <w:rsid w:val="00D516BB"/>
    <w:rsid w:val="00D517CC"/>
    <w:rsid w:val="00D51995"/>
    <w:rsid w:val="00D51B22"/>
    <w:rsid w:val="00D51BE1"/>
    <w:rsid w:val="00D51C31"/>
    <w:rsid w:val="00D51D48"/>
    <w:rsid w:val="00D51E98"/>
    <w:rsid w:val="00D52268"/>
    <w:rsid w:val="00D52329"/>
    <w:rsid w:val="00D5233A"/>
    <w:rsid w:val="00D5280F"/>
    <w:rsid w:val="00D528F4"/>
    <w:rsid w:val="00D52BEA"/>
    <w:rsid w:val="00D5343B"/>
    <w:rsid w:val="00D535B5"/>
    <w:rsid w:val="00D53C65"/>
    <w:rsid w:val="00D54185"/>
    <w:rsid w:val="00D545F7"/>
    <w:rsid w:val="00D5461D"/>
    <w:rsid w:val="00D54743"/>
    <w:rsid w:val="00D54A26"/>
    <w:rsid w:val="00D54CB6"/>
    <w:rsid w:val="00D54DDC"/>
    <w:rsid w:val="00D55065"/>
    <w:rsid w:val="00D55194"/>
    <w:rsid w:val="00D55255"/>
    <w:rsid w:val="00D554E3"/>
    <w:rsid w:val="00D5575C"/>
    <w:rsid w:val="00D55899"/>
    <w:rsid w:val="00D5597E"/>
    <w:rsid w:val="00D559E4"/>
    <w:rsid w:val="00D55C91"/>
    <w:rsid w:val="00D55D05"/>
    <w:rsid w:val="00D55D7A"/>
    <w:rsid w:val="00D563B2"/>
    <w:rsid w:val="00D563D4"/>
    <w:rsid w:val="00D564B6"/>
    <w:rsid w:val="00D565CB"/>
    <w:rsid w:val="00D565EA"/>
    <w:rsid w:val="00D56647"/>
    <w:rsid w:val="00D568D9"/>
    <w:rsid w:val="00D56F10"/>
    <w:rsid w:val="00D572D1"/>
    <w:rsid w:val="00D573FD"/>
    <w:rsid w:val="00D5769D"/>
    <w:rsid w:val="00D578F9"/>
    <w:rsid w:val="00D57961"/>
    <w:rsid w:val="00D57AC7"/>
    <w:rsid w:val="00D57CF3"/>
    <w:rsid w:val="00D57D1A"/>
    <w:rsid w:val="00D57E91"/>
    <w:rsid w:val="00D6025E"/>
    <w:rsid w:val="00D60423"/>
    <w:rsid w:val="00D604AC"/>
    <w:rsid w:val="00D604EF"/>
    <w:rsid w:val="00D60783"/>
    <w:rsid w:val="00D607EE"/>
    <w:rsid w:val="00D609E4"/>
    <w:rsid w:val="00D60BA9"/>
    <w:rsid w:val="00D60DC8"/>
    <w:rsid w:val="00D6158E"/>
    <w:rsid w:val="00D615AA"/>
    <w:rsid w:val="00D618F7"/>
    <w:rsid w:val="00D61947"/>
    <w:rsid w:val="00D61AF0"/>
    <w:rsid w:val="00D61DCE"/>
    <w:rsid w:val="00D61E31"/>
    <w:rsid w:val="00D61E32"/>
    <w:rsid w:val="00D61F5E"/>
    <w:rsid w:val="00D62060"/>
    <w:rsid w:val="00D620A1"/>
    <w:rsid w:val="00D6219F"/>
    <w:rsid w:val="00D622BF"/>
    <w:rsid w:val="00D623D3"/>
    <w:rsid w:val="00D6256F"/>
    <w:rsid w:val="00D625DD"/>
    <w:rsid w:val="00D62B0A"/>
    <w:rsid w:val="00D62DC5"/>
    <w:rsid w:val="00D62E3E"/>
    <w:rsid w:val="00D62E96"/>
    <w:rsid w:val="00D63020"/>
    <w:rsid w:val="00D631A0"/>
    <w:rsid w:val="00D637B0"/>
    <w:rsid w:val="00D63ABE"/>
    <w:rsid w:val="00D63C07"/>
    <w:rsid w:val="00D63D2D"/>
    <w:rsid w:val="00D63F0D"/>
    <w:rsid w:val="00D63FF1"/>
    <w:rsid w:val="00D641A7"/>
    <w:rsid w:val="00D643AD"/>
    <w:rsid w:val="00D64770"/>
    <w:rsid w:val="00D647BC"/>
    <w:rsid w:val="00D64C15"/>
    <w:rsid w:val="00D64D9F"/>
    <w:rsid w:val="00D6525F"/>
    <w:rsid w:val="00D6542E"/>
    <w:rsid w:val="00D6560F"/>
    <w:rsid w:val="00D6565A"/>
    <w:rsid w:val="00D6584C"/>
    <w:rsid w:val="00D658C3"/>
    <w:rsid w:val="00D65B82"/>
    <w:rsid w:val="00D65F12"/>
    <w:rsid w:val="00D6628F"/>
    <w:rsid w:val="00D662E2"/>
    <w:rsid w:val="00D66375"/>
    <w:rsid w:val="00D6689F"/>
    <w:rsid w:val="00D66A8F"/>
    <w:rsid w:val="00D66DF1"/>
    <w:rsid w:val="00D67264"/>
    <w:rsid w:val="00D6735E"/>
    <w:rsid w:val="00D6746C"/>
    <w:rsid w:val="00D6786E"/>
    <w:rsid w:val="00D67944"/>
    <w:rsid w:val="00D6795C"/>
    <w:rsid w:val="00D67A20"/>
    <w:rsid w:val="00D67A53"/>
    <w:rsid w:val="00D67BBB"/>
    <w:rsid w:val="00D67CE3"/>
    <w:rsid w:val="00D67F54"/>
    <w:rsid w:val="00D67F6A"/>
    <w:rsid w:val="00D70349"/>
    <w:rsid w:val="00D7053B"/>
    <w:rsid w:val="00D70AA9"/>
    <w:rsid w:val="00D70B17"/>
    <w:rsid w:val="00D70CF4"/>
    <w:rsid w:val="00D70DDA"/>
    <w:rsid w:val="00D70EC1"/>
    <w:rsid w:val="00D70F29"/>
    <w:rsid w:val="00D71127"/>
    <w:rsid w:val="00D71139"/>
    <w:rsid w:val="00D71245"/>
    <w:rsid w:val="00D716F1"/>
    <w:rsid w:val="00D7226A"/>
    <w:rsid w:val="00D726F9"/>
    <w:rsid w:val="00D72C14"/>
    <w:rsid w:val="00D72E2A"/>
    <w:rsid w:val="00D7305B"/>
    <w:rsid w:val="00D73331"/>
    <w:rsid w:val="00D733A0"/>
    <w:rsid w:val="00D735E5"/>
    <w:rsid w:val="00D73819"/>
    <w:rsid w:val="00D73911"/>
    <w:rsid w:val="00D73B2D"/>
    <w:rsid w:val="00D73B82"/>
    <w:rsid w:val="00D73D61"/>
    <w:rsid w:val="00D73F72"/>
    <w:rsid w:val="00D73F96"/>
    <w:rsid w:val="00D7402F"/>
    <w:rsid w:val="00D7415B"/>
    <w:rsid w:val="00D74671"/>
    <w:rsid w:val="00D746BB"/>
    <w:rsid w:val="00D7497C"/>
    <w:rsid w:val="00D749A5"/>
    <w:rsid w:val="00D74F88"/>
    <w:rsid w:val="00D75008"/>
    <w:rsid w:val="00D7509E"/>
    <w:rsid w:val="00D75189"/>
    <w:rsid w:val="00D7525C"/>
    <w:rsid w:val="00D75388"/>
    <w:rsid w:val="00D755AC"/>
    <w:rsid w:val="00D7580A"/>
    <w:rsid w:val="00D75973"/>
    <w:rsid w:val="00D75989"/>
    <w:rsid w:val="00D759FC"/>
    <w:rsid w:val="00D75F32"/>
    <w:rsid w:val="00D7602C"/>
    <w:rsid w:val="00D7687F"/>
    <w:rsid w:val="00D76C7B"/>
    <w:rsid w:val="00D76C7C"/>
    <w:rsid w:val="00D76CF8"/>
    <w:rsid w:val="00D76FFC"/>
    <w:rsid w:val="00D77241"/>
    <w:rsid w:val="00D773D0"/>
    <w:rsid w:val="00D774BC"/>
    <w:rsid w:val="00D7778A"/>
    <w:rsid w:val="00D77904"/>
    <w:rsid w:val="00D77C0B"/>
    <w:rsid w:val="00D77E73"/>
    <w:rsid w:val="00D80051"/>
    <w:rsid w:val="00D801EB"/>
    <w:rsid w:val="00D802BD"/>
    <w:rsid w:val="00D80337"/>
    <w:rsid w:val="00D807E2"/>
    <w:rsid w:val="00D807F8"/>
    <w:rsid w:val="00D8081D"/>
    <w:rsid w:val="00D8089A"/>
    <w:rsid w:val="00D808A9"/>
    <w:rsid w:val="00D80A09"/>
    <w:rsid w:val="00D80CB3"/>
    <w:rsid w:val="00D80D04"/>
    <w:rsid w:val="00D80D13"/>
    <w:rsid w:val="00D80D98"/>
    <w:rsid w:val="00D80F25"/>
    <w:rsid w:val="00D8129B"/>
    <w:rsid w:val="00D8130D"/>
    <w:rsid w:val="00D8132D"/>
    <w:rsid w:val="00D818DF"/>
    <w:rsid w:val="00D81E35"/>
    <w:rsid w:val="00D82090"/>
    <w:rsid w:val="00D8243B"/>
    <w:rsid w:val="00D82770"/>
    <w:rsid w:val="00D8278F"/>
    <w:rsid w:val="00D827D7"/>
    <w:rsid w:val="00D82885"/>
    <w:rsid w:val="00D8296A"/>
    <w:rsid w:val="00D82A07"/>
    <w:rsid w:val="00D82B93"/>
    <w:rsid w:val="00D8316A"/>
    <w:rsid w:val="00D83198"/>
    <w:rsid w:val="00D8329C"/>
    <w:rsid w:val="00D83429"/>
    <w:rsid w:val="00D83565"/>
    <w:rsid w:val="00D83952"/>
    <w:rsid w:val="00D83DAA"/>
    <w:rsid w:val="00D85010"/>
    <w:rsid w:val="00D8577B"/>
    <w:rsid w:val="00D8593C"/>
    <w:rsid w:val="00D85966"/>
    <w:rsid w:val="00D85E31"/>
    <w:rsid w:val="00D86108"/>
    <w:rsid w:val="00D86267"/>
    <w:rsid w:val="00D8627D"/>
    <w:rsid w:val="00D86404"/>
    <w:rsid w:val="00D8649A"/>
    <w:rsid w:val="00D868A4"/>
    <w:rsid w:val="00D86DF5"/>
    <w:rsid w:val="00D86EC0"/>
    <w:rsid w:val="00D86F3B"/>
    <w:rsid w:val="00D87143"/>
    <w:rsid w:val="00D8728E"/>
    <w:rsid w:val="00D87588"/>
    <w:rsid w:val="00D87811"/>
    <w:rsid w:val="00D87A56"/>
    <w:rsid w:val="00D87C44"/>
    <w:rsid w:val="00D87C5A"/>
    <w:rsid w:val="00D87F65"/>
    <w:rsid w:val="00D9028B"/>
    <w:rsid w:val="00D906DB"/>
    <w:rsid w:val="00D908B9"/>
    <w:rsid w:val="00D90A3C"/>
    <w:rsid w:val="00D90B67"/>
    <w:rsid w:val="00D90BE0"/>
    <w:rsid w:val="00D90C54"/>
    <w:rsid w:val="00D90E4C"/>
    <w:rsid w:val="00D90EBB"/>
    <w:rsid w:val="00D90FC0"/>
    <w:rsid w:val="00D9116E"/>
    <w:rsid w:val="00D911B3"/>
    <w:rsid w:val="00D911F3"/>
    <w:rsid w:val="00D912B8"/>
    <w:rsid w:val="00D917BB"/>
    <w:rsid w:val="00D917C8"/>
    <w:rsid w:val="00D91A01"/>
    <w:rsid w:val="00D91C7A"/>
    <w:rsid w:val="00D91EEB"/>
    <w:rsid w:val="00D9203B"/>
    <w:rsid w:val="00D92189"/>
    <w:rsid w:val="00D9259A"/>
    <w:rsid w:val="00D925BB"/>
    <w:rsid w:val="00D9281F"/>
    <w:rsid w:val="00D928D4"/>
    <w:rsid w:val="00D92CDB"/>
    <w:rsid w:val="00D92D21"/>
    <w:rsid w:val="00D92FB1"/>
    <w:rsid w:val="00D93060"/>
    <w:rsid w:val="00D93110"/>
    <w:rsid w:val="00D9313A"/>
    <w:rsid w:val="00D93232"/>
    <w:rsid w:val="00D93488"/>
    <w:rsid w:val="00D9357E"/>
    <w:rsid w:val="00D9397D"/>
    <w:rsid w:val="00D93C12"/>
    <w:rsid w:val="00D93C92"/>
    <w:rsid w:val="00D93C94"/>
    <w:rsid w:val="00D93D53"/>
    <w:rsid w:val="00D94509"/>
    <w:rsid w:val="00D947BB"/>
    <w:rsid w:val="00D94A87"/>
    <w:rsid w:val="00D94D8C"/>
    <w:rsid w:val="00D94F85"/>
    <w:rsid w:val="00D94FD1"/>
    <w:rsid w:val="00D9518F"/>
    <w:rsid w:val="00D954A1"/>
    <w:rsid w:val="00D95588"/>
    <w:rsid w:val="00D95743"/>
    <w:rsid w:val="00D958D8"/>
    <w:rsid w:val="00D95980"/>
    <w:rsid w:val="00D959B3"/>
    <w:rsid w:val="00D95A2C"/>
    <w:rsid w:val="00D95C77"/>
    <w:rsid w:val="00D95D8E"/>
    <w:rsid w:val="00D96104"/>
    <w:rsid w:val="00D962C9"/>
    <w:rsid w:val="00D962FC"/>
    <w:rsid w:val="00D96380"/>
    <w:rsid w:val="00D963D4"/>
    <w:rsid w:val="00D965E3"/>
    <w:rsid w:val="00D96709"/>
    <w:rsid w:val="00D9686C"/>
    <w:rsid w:val="00D96AED"/>
    <w:rsid w:val="00D96B30"/>
    <w:rsid w:val="00D96BEF"/>
    <w:rsid w:val="00D96C96"/>
    <w:rsid w:val="00D96D04"/>
    <w:rsid w:val="00D96F46"/>
    <w:rsid w:val="00D96F81"/>
    <w:rsid w:val="00D97346"/>
    <w:rsid w:val="00D9751C"/>
    <w:rsid w:val="00D9754E"/>
    <w:rsid w:val="00D97636"/>
    <w:rsid w:val="00D97759"/>
    <w:rsid w:val="00D97956"/>
    <w:rsid w:val="00D97969"/>
    <w:rsid w:val="00D97D3B"/>
    <w:rsid w:val="00D97E8C"/>
    <w:rsid w:val="00D97EC8"/>
    <w:rsid w:val="00DA0038"/>
    <w:rsid w:val="00DA01E5"/>
    <w:rsid w:val="00DA03DC"/>
    <w:rsid w:val="00DA051A"/>
    <w:rsid w:val="00DA05B8"/>
    <w:rsid w:val="00DA0880"/>
    <w:rsid w:val="00DA08A7"/>
    <w:rsid w:val="00DA093F"/>
    <w:rsid w:val="00DA0AF9"/>
    <w:rsid w:val="00DA0D19"/>
    <w:rsid w:val="00DA0E4F"/>
    <w:rsid w:val="00DA0FE2"/>
    <w:rsid w:val="00DA12A5"/>
    <w:rsid w:val="00DA1634"/>
    <w:rsid w:val="00DA180D"/>
    <w:rsid w:val="00DA1929"/>
    <w:rsid w:val="00DA1A03"/>
    <w:rsid w:val="00DA1D31"/>
    <w:rsid w:val="00DA1D80"/>
    <w:rsid w:val="00DA1E80"/>
    <w:rsid w:val="00DA1F6A"/>
    <w:rsid w:val="00DA24CE"/>
    <w:rsid w:val="00DA263E"/>
    <w:rsid w:val="00DA2664"/>
    <w:rsid w:val="00DA29E5"/>
    <w:rsid w:val="00DA2B0C"/>
    <w:rsid w:val="00DA2C00"/>
    <w:rsid w:val="00DA2CF3"/>
    <w:rsid w:val="00DA2E69"/>
    <w:rsid w:val="00DA30C6"/>
    <w:rsid w:val="00DA30E4"/>
    <w:rsid w:val="00DA31C7"/>
    <w:rsid w:val="00DA326E"/>
    <w:rsid w:val="00DA358D"/>
    <w:rsid w:val="00DA36BA"/>
    <w:rsid w:val="00DA373A"/>
    <w:rsid w:val="00DA3768"/>
    <w:rsid w:val="00DA3D00"/>
    <w:rsid w:val="00DA3ED7"/>
    <w:rsid w:val="00DA4005"/>
    <w:rsid w:val="00DA417F"/>
    <w:rsid w:val="00DA44F9"/>
    <w:rsid w:val="00DA467B"/>
    <w:rsid w:val="00DA4753"/>
    <w:rsid w:val="00DA48EA"/>
    <w:rsid w:val="00DA4A4F"/>
    <w:rsid w:val="00DA4AEE"/>
    <w:rsid w:val="00DA4BD4"/>
    <w:rsid w:val="00DA4FC0"/>
    <w:rsid w:val="00DA52F7"/>
    <w:rsid w:val="00DA53F6"/>
    <w:rsid w:val="00DA5587"/>
    <w:rsid w:val="00DA5654"/>
    <w:rsid w:val="00DA57C8"/>
    <w:rsid w:val="00DA5A35"/>
    <w:rsid w:val="00DA5B9D"/>
    <w:rsid w:val="00DA5C35"/>
    <w:rsid w:val="00DA6076"/>
    <w:rsid w:val="00DA6339"/>
    <w:rsid w:val="00DA6566"/>
    <w:rsid w:val="00DA6847"/>
    <w:rsid w:val="00DA68A3"/>
    <w:rsid w:val="00DA6969"/>
    <w:rsid w:val="00DA6CAA"/>
    <w:rsid w:val="00DA6F34"/>
    <w:rsid w:val="00DA6F3E"/>
    <w:rsid w:val="00DA7394"/>
    <w:rsid w:val="00DA7608"/>
    <w:rsid w:val="00DA76CE"/>
    <w:rsid w:val="00DA7739"/>
    <w:rsid w:val="00DA7AE6"/>
    <w:rsid w:val="00DA7BEB"/>
    <w:rsid w:val="00DA7C16"/>
    <w:rsid w:val="00DA7E9E"/>
    <w:rsid w:val="00DB0077"/>
    <w:rsid w:val="00DB03F4"/>
    <w:rsid w:val="00DB042E"/>
    <w:rsid w:val="00DB0553"/>
    <w:rsid w:val="00DB063F"/>
    <w:rsid w:val="00DB066D"/>
    <w:rsid w:val="00DB06AB"/>
    <w:rsid w:val="00DB0879"/>
    <w:rsid w:val="00DB0BD4"/>
    <w:rsid w:val="00DB0CD3"/>
    <w:rsid w:val="00DB0E4E"/>
    <w:rsid w:val="00DB0FCF"/>
    <w:rsid w:val="00DB106C"/>
    <w:rsid w:val="00DB13F8"/>
    <w:rsid w:val="00DB1443"/>
    <w:rsid w:val="00DB164D"/>
    <w:rsid w:val="00DB1821"/>
    <w:rsid w:val="00DB1CDA"/>
    <w:rsid w:val="00DB1F44"/>
    <w:rsid w:val="00DB239F"/>
    <w:rsid w:val="00DB23EC"/>
    <w:rsid w:val="00DB2E87"/>
    <w:rsid w:val="00DB2F20"/>
    <w:rsid w:val="00DB2F75"/>
    <w:rsid w:val="00DB338C"/>
    <w:rsid w:val="00DB3477"/>
    <w:rsid w:val="00DB3682"/>
    <w:rsid w:val="00DB3A4D"/>
    <w:rsid w:val="00DB3B88"/>
    <w:rsid w:val="00DB4065"/>
    <w:rsid w:val="00DB44DA"/>
    <w:rsid w:val="00DB44F7"/>
    <w:rsid w:val="00DB4942"/>
    <w:rsid w:val="00DB49F8"/>
    <w:rsid w:val="00DB4B52"/>
    <w:rsid w:val="00DB5237"/>
    <w:rsid w:val="00DB5393"/>
    <w:rsid w:val="00DB5D1F"/>
    <w:rsid w:val="00DB60DF"/>
    <w:rsid w:val="00DB6367"/>
    <w:rsid w:val="00DB63BD"/>
    <w:rsid w:val="00DB6487"/>
    <w:rsid w:val="00DB6563"/>
    <w:rsid w:val="00DB667C"/>
    <w:rsid w:val="00DB6A29"/>
    <w:rsid w:val="00DB6B1A"/>
    <w:rsid w:val="00DB72FA"/>
    <w:rsid w:val="00DB735C"/>
    <w:rsid w:val="00DB73F7"/>
    <w:rsid w:val="00DB73F9"/>
    <w:rsid w:val="00DB74B8"/>
    <w:rsid w:val="00DC0031"/>
    <w:rsid w:val="00DC050D"/>
    <w:rsid w:val="00DC0517"/>
    <w:rsid w:val="00DC07A8"/>
    <w:rsid w:val="00DC0DF3"/>
    <w:rsid w:val="00DC14BD"/>
    <w:rsid w:val="00DC1540"/>
    <w:rsid w:val="00DC1564"/>
    <w:rsid w:val="00DC15F3"/>
    <w:rsid w:val="00DC16B0"/>
    <w:rsid w:val="00DC1A51"/>
    <w:rsid w:val="00DC1F03"/>
    <w:rsid w:val="00DC1F38"/>
    <w:rsid w:val="00DC1F5E"/>
    <w:rsid w:val="00DC202D"/>
    <w:rsid w:val="00DC210C"/>
    <w:rsid w:val="00DC221B"/>
    <w:rsid w:val="00DC22EE"/>
    <w:rsid w:val="00DC22F7"/>
    <w:rsid w:val="00DC26CF"/>
    <w:rsid w:val="00DC287A"/>
    <w:rsid w:val="00DC2AA6"/>
    <w:rsid w:val="00DC2B35"/>
    <w:rsid w:val="00DC2BC5"/>
    <w:rsid w:val="00DC30D6"/>
    <w:rsid w:val="00DC322C"/>
    <w:rsid w:val="00DC3263"/>
    <w:rsid w:val="00DC336A"/>
    <w:rsid w:val="00DC33FA"/>
    <w:rsid w:val="00DC447C"/>
    <w:rsid w:val="00DC4525"/>
    <w:rsid w:val="00DC4600"/>
    <w:rsid w:val="00DC4AC6"/>
    <w:rsid w:val="00DC4F50"/>
    <w:rsid w:val="00DC4FE8"/>
    <w:rsid w:val="00DC54F2"/>
    <w:rsid w:val="00DC5695"/>
    <w:rsid w:val="00DC56E4"/>
    <w:rsid w:val="00DC572B"/>
    <w:rsid w:val="00DC5754"/>
    <w:rsid w:val="00DC6125"/>
    <w:rsid w:val="00DC6506"/>
    <w:rsid w:val="00DC692E"/>
    <w:rsid w:val="00DC6C8E"/>
    <w:rsid w:val="00DC6F72"/>
    <w:rsid w:val="00DC7015"/>
    <w:rsid w:val="00DC733A"/>
    <w:rsid w:val="00DC7465"/>
    <w:rsid w:val="00DC779C"/>
    <w:rsid w:val="00DC7978"/>
    <w:rsid w:val="00DC7F5B"/>
    <w:rsid w:val="00DD034E"/>
    <w:rsid w:val="00DD0437"/>
    <w:rsid w:val="00DD04B6"/>
    <w:rsid w:val="00DD04D8"/>
    <w:rsid w:val="00DD0749"/>
    <w:rsid w:val="00DD0871"/>
    <w:rsid w:val="00DD0A33"/>
    <w:rsid w:val="00DD0A85"/>
    <w:rsid w:val="00DD0A8F"/>
    <w:rsid w:val="00DD0AAD"/>
    <w:rsid w:val="00DD0D8E"/>
    <w:rsid w:val="00DD0F2F"/>
    <w:rsid w:val="00DD0FE2"/>
    <w:rsid w:val="00DD1066"/>
    <w:rsid w:val="00DD151E"/>
    <w:rsid w:val="00DD16EF"/>
    <w:rsid w:val="00DD1732"/>
    <w:rsid w:val="00DD187A"/>
    <w:rsid w:val="00DD1964"/>
    <w:rsid w:val="00DD1B19"/>
    <w:rsid w:val="00DD1C3F"/>
    <w:rsid w:val="00DD222F"/>
    <w:rsid w:val="00DD23E5"/>
    <w:rsid w:val="00DD2477"/>
    <w:rsid w:val="00DD25FE"/>
    <w:rsid w:val="00DD2732"/>
    <w:rsid w:val="00DD299E"/>
    <w:rsid w:val="00DD29F9"/>
    <w:rsid w:val="00DD2D24"/>
    <w:rsid w:val="00DD2DEA"/>
    <w:rsid w:val="00DD2EAB"/>
    <w:rsid w:val="00DD3038"/>
    <w:rsid w:val="00DD3154"/>
    <w:rsid w:val="00DD3363"/>
    <w:rsid w:val="00DD3A18"/>
    <w:rsid w:val="00DD3E9B"/>
    <w:rsid w:val="00DD409B"/>
    <w:rsid w:val="00DD4164"/>
    <w:rsid w:val="00DD4181"/>
    <w:rsid w:val="00DD434C"/>
    <w:rsid w:val="00DD4656"/>
    <w:rsid w:val="00DD477D"/>
    <w:rsid w:val="00DD4977"/>
    <w:rsid w:val="00DD4BC7"/>
    <w:rsid w:val="00DD4C24"/>
    <w:rsid w:val="00DD4C8F"/>
    <w:rsid w:val="00DD4E22"/>
    <w:rsid w:val="00DD4F08"/>
    <w:rsid w:val="00DD4F7A"/>
    <w:rsid w:val="00DD4FCE"/>
    <w:rsid w:val="00DD4FED"/>
    <w:rsid w:val="00DD5222"/>
    <w:rsid w:val="00DD5237"/>
    <w:rsid w:val="00DD548F"/>
    <w:rsid w:val="00DD5650"/>
    <w:rsid w:val="00DD56D4"/>
    <w:rsid w:val="00DD58B0"/>
    <w:rsid w:val="00DD58CA"/>
    <w:rsid w:val="00DD59B5"/>
    <w:rsid w:val="00DD5A61"/>
    <w:rsid w:val="00DD5B02"/>
    <w:rsid w:val="00DD6103"/>
    <w:rsid w:val="00DD6109"/>
    <w:rsid w:val="00DD6433"/>
    <w:rsid w:val="00DD6E06"/>
    <w:rsid w:val="00DD6F97"/>
    <w:rsid w:val="00DD716A"/>
    <w:rsid w:val="00DD729F"/>
    <w:rsid w:val="00DD7360"/>
    <w:rsid w:val="00DD77A9"/>
    <w:rsid w:val="00DD7A10"/>
    <w:rsid w:val="00DD7A98"/>
    <w:rsid w:val="00DE0086"/>
    <w:rsid w:val="00DE019F"/>
    <w:rsid w:val="00DE02AE"/>
    <w:rsid w:val="00DE03D8"/>
    <w:rsid w:val="00DE0638"/>
    <w:rsid w:val="00DE07DC"/>
    <w:rsid w:val="00DE0837"/>
    <w:rsid w:val="00DE0B34"/>
    <w:rsid w:val="00DE0C46"/>
    <w:rsid w:val="00DE0C9B"/>
    <w:rsid w:val="00DE10AD"/>
    <w:rsid w:val="00DE11DA"/>
    <w:rsid w:val="00DE131A"/>
    <w:rsid w:val="00DE148C"/>
    <w:rsid w:val="00DE18A5"/>
    <w:rsid w:val="00DE1B2F"/>
    <w:rsid w:val="00DE1B60"/>
    <w:rsid w:val="00DE1E09"/>
    <w:rsid w:val="00DE1E4C"/>
    <w:rsid w:val="00DE1FCE"/>
    <w:rsid w:val="00DE24A3"/>
    <w:rsid w:val="00DE25ED"/>
    <w:rsid w:val="00DE2786"/>
    <w:rsid w:val="00DE28BB"/>
    <w:rsid w:val="00DE29BF"/>
    <w:rsid w:val="00DE2A80"/>
    <w:rsid w:val="00DE2AE0"/>
    <w:rsid w:val="00DE3357"/>
    <w:rsid w:val="00DE33B6"/>
    <w:rsid w:val="00DE36BD"/>
    <w:rsid w:val="00DE3701"/>
    <w:rsid w:val="00DE3BC3"/>
    <w:rsid w:val="00DE3C40"/>
    <w:rsid w:val="00DE3E28"/>
    <w:rsid w:val="00DE3EFE"/>
    <w:rsid w:val="00DE3F83"/>
    <w:rsid w:val="00DE40F1"/>
    <w:rsid w:val="00DE4155"/>
    <w:rsid w:val="00DE41BE"/>
    <w:rsid w:val="00DE41DE"/>
    <w:rsid w:val="00DE438F"/>
    <w:rsid w:val="00DE474C"/>
    <w:rsid w:val="00DE4AC8"/>
    <w:rsid w:val="00DE4BA3"/>
    <w:rsid w:val="00DE508B"/>
    <w:rsid w:val="00DE528F"/>
    <w:rsid w:val="00DE539A"/>
    <w:rsid w:val="00DE5751"/>
    <w:rsid w:val="00DE58A9"/>
    <w:rsid w:val="00DE59BF"/>
    <w:rsid w:val="00DE62A5"/>
    <w:rsid w:val="00DE66DE"/>
    <w:rsid w:val="00DE6722"/>
    <w:rsid w:val="00DE6801"/>
    <w:rsid w:val="00DE6AD2"/>
    <w:rsid w:val="00DE6CAC"/>
    <w:rsid w:val="00DE6DB5"/>
    <w:rsid w:val="00DE6E0E"/>
    <w:rsid w:val="00DE6E2F"/>
    <w:rsid w:val="00DE709C"/>
    <w:rsid w:val="00DE71C9"/>
    <w:rsid w:val="00DE7490"/>
    <w:rsid w:val="00DE7766"/>
    <w:rsid w:val="00DE7962"/>
    <w:rsid w:val="00DE7A54"/>
    <w:rsid w:val="00DE7B50"/>
    <w:rsid w:val="00DE7B63"/>
    <w:rsid w:val="00DF0076"/>
    <w:rsid w:val="00DF020F"/>
    <w:rsid w:val="00DF0326"/>
    <w:rsid w:val="00DF048A"/>
    <w:rsid w:val="00DF0763"/>
    <w:rsid w:val="00DF08B0"/>
    <w:rsid w:val="00DF0A4B"/>
    <w:rsid w:val="00DF0AB7"/>
    <w:rsid w:val="00DF0B39"/>
    <w:rsid w:val="00DF0CBC"/>
    <w:rsid w:val="00DF0DD1"/>
    <w:rsid w:val="00DF0E32"/>
    <w:rsid w:val="00DF0E9B"/>
    <w:rsid w:val="00DF0EF8"/>
    <w:rsid w:val="00DF0F4C"/>
    <w:rsid w:val="00DF1078"/>
    <w:rsid w:val="00DF11EE"/>
    <w:rsid w:val="00DF1245"/>
    <w:rsid w:val="00DF12C5"/>
    <w:rsid w:val="00DF1383"/>
    <w:rsid w:val="00DF1458"/>
    <w:rsid w:val="00DF1465"/>
    <w:rsid w:val="00DF154A"/>
    <w:rsid w:val="00DF16E0"/>
    <w:rsid w:val="00DF1B97"/>
    <w:rsid w:val="00DF1D26"/>
    <w:rsid w:val="00DF1D46"/>
    <w:rsid w:val="00DF1ED2"/>
    <w:rsid w:val="00DF1EFC"/>
    <w:rsid w:val="00DF1FF1"/>
    <w:rsid w:val="00DF2299"/>
    <w:rsid w:val="00DF22A8"/>
    <w:rsid w:val="00DF22F2"/>
    <w:rsid w:val="00DF2413"/>
    <w:rsid w:val="00DF2767"/>
    <w:rsid w:val="00DF27A5"/>
    <w:rsid w:val="00DF282E"/>
    <w:rsid w:val="00DF295A"/>
    <w:rsid w:val="00DF29F0"/>
    <w:rsid w:val="00DF2B02"/>
    <w:rsid w:val="00DF30B7"/>
    <w:rsid w:val="00DF31CA"/>
    <w:rsid w:val="00DF34CB"/>
    <w:rsid w:val="00DF38AF"/>
    <w:rsid w:val="00DF3938"/>
    <w:rsid w:val="00DF3D97"/>
    <w:rsid w:val="00DF4214"/>
    <w:rsid w:val="00DF4255"/>
    <w:rsid w:val="00DF42BD"/>
    <w:rsid w:val="00DF42C3"/>
    <w:rsid w:val="00DF4321"/>
    <w:rsid w:val="00DF488A"/>
    <w:rsid w:val="00DF48E6"/>
    <w:rsid w:val="00DF4933"/>
    <w:rsid w:val="00DF4C94"/>
    <w:rsid w:val="00DF4CD9"/>
    <w:rsid w:val="00DF510C"/>
    <w:rsid w:val="00DF5127"/>
    <w:rsid w:val="00DF52C9"/>
    <w:rsid w:val="00DF56D1"/>
    <w:rsid w:val="00DF572C"/>
    <w:rsid w:val="00DF5B74"/>
    <w:rsid w:val="00DF5E45"/>
    <w:rsid w:val="00DF5E4F"/>
    <w:rsid w:val="00DF5E56"/>
    <w:rsid w:val="00DF605B"/>
    <w:rsid w:val="00DF60BA"/>
    <w:rsid w:val="00DF61A6"/>
    <w:rsid w:val="00DF65FF"/>
    <w:rsid w:val="00DF662D"/>
    <w:rsid w:val="00DF688E"/>
    <w:rsid w:val="00DF6A89"/>
    <w:rsid w:val="00DF6B94"/>
    <w:rsid w:val="00DF7243"/>
    <w:rsid w:val="00DF7297"/>
    <w:rsid w:val="00DF735E"/>
    <w:rsid w:val="00DF7543"/>
    <w:rsid w:val="00DF76EB"/>
    <w:rsid w:val="00DF7887"/>
    <w:rsid w:val="00DF78E6"/>
    <w:rsid w:val="00DF7ABB"/>
    <w:rsid w:val="00DF7B62"/>
    <w:rsid w:val="00DF7E3C"/>
    <w:rsid w:val="00DF7F2E"/>
    <w:rsid w:val="00E00031"/>
    <w:rsid w:val="00E001E3"/>
    <w:rsid w:val="00E005FE"/>
    <w:rsid w:val="00E00A80"/>
    <w:rsid w:val="00E00BE4"/>
    <w:rsid w:val="00E00D37"/>
    <w:rsid w:val="00E00F23"/>
    <w:rsid w:val="00E00F89"/>
    <w:rsid w:val="00E0118B"/>
    <w:rsid w:val="00E01253"/>
    <w:rsid w:val="00E0130D"/>
    <w:rsid w:val="00E016F5"/>
    <w:rsid w:val="00E017CC"/>
    <w:rsid w:val="00E019A7"/>
    <w:rsid w:val="00E019B7"/>
    <w:rsid w:val="00E01C27"/>
    <w:rsid w:val="00E01EEC"/>
    <w:rsid w:val="00E020B5"/>
    <w:rsid w:val="00E0234C"/>
    <w:rsid w:val="00E02459"/>
    <w:rsid w:val="00E0248A"/>
    <w:rsid w:val="00E0249E"/>
    <w:rsid w:val="00E0266C"/>
    <w:rsid w:val="00E02891"/>
    <w:rsid w:val="00E02A71"/>
    <w:rsid w:val="00E02BF5"/>
    <w:rsid w:val="00E031F4"/>
    <w:rsid w:val="00E0327C"/>
    <w:rsid w:val="00E034A3"/>
    <w:rsid w:val="00E03972"/>
    <w:rsid w:val="00E04428"/>
    <w:rsid w:val="00E044B4"/>
    <w:rsid w:val="00E046BD"/>
    <w:rsid w:val="00E0473B"/>
    <w:rsid w:val="00E04EC6"/>
    <w:rsid w:val="00E050F3"/>
    <w:rsid w:val="00E051DA"/>
    <w:rsid w:val="00E051FC"/>
    <w:rsid w:val="00E05283"/>
    <w:rsid w:val="00E05510"/>
    <w:rsid w:val="00E05564"/>
    <w:rsid w:val="00E05610"/>
    <w:rsid w:val="00E0571D"/>
    <w:rsid w:val="00E05E5F"/>
    <w:rsid w:val="00E05EAA"/>
    <w:rsid w:val="00E06077"/>
    <w:rsid w:val="00E060FB"/>
    <w:rsid w:val="00E06117"/>
    <w:rsid w:val="00E063EC"/>
    <w:rsid w:val="00E065CC"/>
    <w:rsid w:val="00E06696"/>
    <w:rsid w:val="00E066C3"/>
    <w:rsid w:val="00E06729"/>
    <w:rsid w:val="00E06794"/>
    <w:rsid w:val="00E069E1"/>
    <w:rsid w:val="00E06C11"/>
    <w:rsid w:val="00E06D50"/>
    <w:rsid w:val="00E06F28"/>
    <w:rsid w:val="00E06F2C"/>
    <w:rsid w:val="00E06F99"/>
    <w:rsid w:val="00E0703E"/>
    <w:rsid w:val="00E0720C"/>
    <w:rsid w:val="00E072FC"/>
    <w:rsid w:val="00E076E9"/>
    <w:rsid w:val="00E079D0"/>
    <w:rsid w:val="00E079EC"/>
    <w:rsid w:val="00E07B45"/>
    <w:rsid w:val="00E07C2A"/>
    <w:rsid w:val="00E10356"/>
    <w:rsid w:val="00E10963"/>
    <w:rsid w:val="00E10B42"/>
    <w:rsid w:val="00E10C67"/>
    <w:rsid w:val="00E10EF0"/>
    <w:rsid w:val="00E110D8"/>
    <w:rsid w:val="00E11157"/>
    <w:rsid w:val="00E11497"/>
    <w:rsid w:val="00E114D6"/>
    <w:rsid w:val="00E11503"/>
    <w:rsid w:val="00E1195A"/>
    <w:rsid w:val="00E11A22"/>
    <w:rsid w:val="00E11A5D"/>
    <w:rsid w:val="00E11C94"/>
    <w:rsid w:val="00E11CD9"/>
    <w:rsid w:val="00E11D6D"/>
    <w:rsid w:val="00E11DF0"/>
    <w:rsid w:val="00E11FF3"/>
    <w:rsid w:val="00E12290"/>
    <w:rsid w:val="00E122EF"/>
    <w:rsid w:val="00E12437"/>
    <w:rsid w:val="00E12694"/>
    <w:rsid w:val="00E127AD"/>
    <w:rsid w:val="00E127AE"/>
    <w:rsid w:val="00E12882"/>
    <w:rsid w:val="00E12A6F"/>
    <w:rsid w:val="00E12CEE"/>
    <w:rsid w:val="00E131CC"/>
    <w:rsid w:val="00E13351"/>
    <w:rsid w:val="00E13420"/>
    <w:rsid w:val="00E13595"/>
    <w:rsid w:val="00E13B72"/>
    <w:rsid w:val="00E13BEF"/>
    <w:rsid w:val="00E13C7D"/>
    <w:rsid w:val="00E1451C"/>
    <w:rsid w:val="00E14563"/>
    <w:rsid w:val="00E14767"/>
    <w:rsid w:val="00E14AC0"/>
    <w:rsid w:val="00E14C03"/>
    <w:rsid w:val="00E14FC7"/>
    <w:rsid w:val="00E150D2"/>
    <w:rsid w:val="00E151F7"/>
    <w:rsid w:val="00E155A4"/>
    <w:rsid w:val="00E159C6"/>
    <w:rsid w:val="00E15B42"/>
    <w:rsid w:val="00E15D2D"/>
    <w:rsid w:val="00E15D4A"/>
    <w:rsid w:val="00E15F64"/>
    <w:rsid w:val="00E1603D"/>
    <w:rsid w:val="00E16064"/>
    <w:rsid w:val="00E16168"/>
    <w:rsid w:val="00E16351"/>
    <w:rsid w:val="00E16477"/>
    <w:rsid w:val="00E166AD"/>
    <w:rsid w:val="00E16C5D"/>
    <w:rsid w:val="00E16D52"/>
    <w:rsid w:val="00E16E82"/>
    <w:rsid w:val="00E16FE4"/>
    <w:rsid w:val="00E177E6"/>
    <w:rsid w:val="00E17C17"/>
    <w:rsid w:val="00E17C5A"/>
    <w:rsid w:val="00E17CA9"/>
    <w:rsid w:val="00E17CEE"/>
    <w:rsid w:val="00E17F7D"/>
    <w:rsid w:val="00E201C1"/>
    <w:rsid w:val="00E201EF"/>
    <w:rsid w:val="00E2021A"/>
    <w:rsid w:val="00E20397"/>
    <w:rsid w:val="00E203F8"/>
    <w:rsid w:val="00E20409"/>
    <w:rsid w:val="00E2059A"/>
    <w:rsid w:val="00E20A94"/>
    <w:rsid w:val="00E20BD0"/>
    <w:rsid w:val="00E20F06"/>
    <w:rsid w:val="00E20F48"/>
    <w:rsid w:val="00E20FEA"/>
    <w:rsid w:val="00E20FF8"/>
    <w:rsid w:val="00E2100E"/>
    <w:rsid w:val="00E21069"/>
    <w:rsid w:val="00E2114A"/>
    <w:rsid w:val="00E2152B"/>
    <w:rsid w:val="00E21AD9"/>
    <w:rsid w:val="00E21B68"/>
    <w:rsid w:val="00E21BDD"/>
    <w:rsid w:val="00E21D32"/>
    <w:rsid w:val="00E21F3F"/>
    <w:rsid w:val="00E221F9"/>
    <w:rsid w:val="00E223C6"/>
    <w:rsid w:val="00E224BC"/>
    <w:rsid w:val="00E22B9D"/>
    <w:rsid w:val="00E22CD8"/>
    <w:rsid w:val="00E22F58"/>
    <w:rsid w:val="00E23101"/>
    <w:rsid w:val="00E23367"/>
    <w:rsid w:val="00E2336D"/>
    <w:rsid w:val="00E2342B"/>
    <w:rsid w:val="00E23560"/>
    <w:rsid w:val="00E23672"/>
    <w:rsid w:val="00E238F0"/>
    <w:rsid w:val="00E2392E"/>
    <w:rsid w:val="00E23BBA"/>
    <w:rsid w:val="00E23E6F"/>
    <w:rsid w:val="00E23F41"/>
    <w:rsid w:val="00E24018"/>
    <w:rsid w:val="00E240DB"/>
    <w:rsid w:val="00E24262"/>
    <w:rsid w:val="00E242A8"/>
    <w:rsid w:val="00E24329"/>
    <w:rsid w:val="00E2448C"/>
    <w:rsid w:val="00E24638"/>
    <w:rsid w:val="00E2466E"/>
    <w:rsid w:val="00E2472D"/>
    <w:rsid w:val="00E24858"/>
    <w:rsid w:val="00E248CA"/>
    <w:rsid w:val="00E24966"/>
    <w:rsid w:val="00E24BBE"/>
    <w:rsid w:val="00E24DAF"/>
    <w:rsid w:val="00E2500B"/>
    <w:rsid w:val="00E258A2"/>
    <w:rsid w:val="00E25F7C"/>
    <w:rsid w:val="00E26043"/>
    <w:rsid w:val="00E261C1"/>
    <w:rsid w:val="00E2623B"/>
    <w:rsid w:val="00E26278"/>
    <w:rsid w:val="00E262EC"/>
    <w:rsid w:val="00E26323"/>
    <w:rsid w:val="00E264D5"/>
    <w:rsid w:val="00E2650C"/>
    <w:rsid w:val="00E26581"/>
    <w:rsid w:val="00E267DE"/>
    <w:rsid w:val="00E26D4E"/>
    <w:rsid w:val="00E2726C"/>
    <w:rsid w:val="00E273D2"/>
    <w:rsid w:val="00E2760E"/>
    <w:rsid w:val="00E2768E"/>
    <w:rsid w:val="00E276E7"/>
    <w:rsid w:val="00E27721"/>
    <w:rsid w:val="00E278E8"/>
    <w:rsid w:val="00E279CD"/>
    <w:rsid w:val="00E27A85"/>
    <w:rsid w:val="00E27B1F"/>
    <w:rsid w:val="00E27B70"/>
    <w:rsid w:val="00E27C76"/>
    <w:rsid w:val="00E27F68"/>
    <w:rsid w:val="00E301BC"/>
    <w:rsid w:val="00E303E9"/>
    <w:rsid w:val="00E30763"/>
    <w:rsid w:val="00E3093F"/>
    <w:rsid w:val="00E30A57"/>
    <w:rsid w:val="00E30A6F"/>
    <w:rsid w:val="00E3177D"/>
    <w:rsid w:val="00E31DE9"/>
    <w:rsid w:val="00E32136"/>
    <w:rsid w:val="00E32536"/>
    <w:rsid w:val="00E3256D"/>
    <w:rsid w:val="00E32753"/>
    <w:rsid w:val="00E327DB"/>
    <w:rsid w:val="00E32C58"/>
    <w:rsid w:val="00E32DA7"/>
    <w:rsid w:val="00E32F96"/>
    <w:rsid w:val="00E3371E"/>
    <w:rsid w:val="00E337F5"/>
    <w:rsid w:val="00E33919"/>
    <w:rsid w:val="00E3397C"/>
    <w:rsid w:val="00E3398E"/>
    <w:rsid w:val="00E33BAA"/>
    <w:rsid w:val="00E33D05"/>
    <w:rsid w:val="00E3401E"/>
    <w:rsid w:val="00E34079"/>
    <w:rsid w:val="00E3409B"/>
    <w:rsid w:val="00E34389"/>
    <w:rsid w:val="00E34450"/>
    <w:rsid w:val="00E344EB"/>
    <w:rsid w:val="00E34609"/>
    <w:rsid w:val="00E3461A"/>
    <w:rsid w:val="00E347E6"/>
    <w:rsid w:val="00E34A18"/>
    <w:rsid w:val="00E34F53"/>
    <w:rsid w:val="00E350C9"/>
    <w:rsid w:val="00E357C8"/>
    <w:rsid w:val="00E3581C"/>
    <w:rsid w:val="00E35C94"/>
    <w:rsid w:val="00E35D67"/>
    <w:rsid w:val="00E35F96"/>
    <w:rsid w:val="00E36357"/>
    <w:rsid w:val="00E36363"/>
    <w:rsid w:val="00E363E8"/>
    <w:rsid w:val="00E364AC"/>
    <w:rsid w:val="00E36691"/>
    <w:rsid w:val="00E366B2"/>
    <w:rsid w:val="00E3694C"/>
    <w:rsid w:val="00E369B1"/>
    <w:rsid w:val="00E369EB"/>
    <w:rsid w:val="00E36B7D"/>
    <w:rsid w:val="00E36B88"/>
    <w:rsid w:val="00E36C4D"/>
    <w:rsid w:val="00E36CD3"/>
    <w:rsid w:val="00E36DA2"/>
    <w:rsid w:val="00E370AE"/>
    <w:rsid w:val="00E3719F"/>
    <w:rsid w:val="00E37231"/>
    <w:rsid w:val="00E373CD"/>
    <w:rsid w:val="00E3767B"/>
    <w:rsid w:val="00E37B3B"/>
    <w:rsid w:val="00E37C36"/>
    <w:rsid w:val="00E37C5E"/>
    <w:rsid w:val="00E37FFA"/>
    <w:rsid w:val="00E4011E"/>
    <w:rsid w:val="00E40195"/>
    <w:rsid w:val="00E40328"/>
    <w:rsid w:val="00E40405"/>
    <w:rsid w:val="00E4048D"/>
    <w:rsid w:val="00E40888"/>
    <w:rsid w:val="00E408AD"/>
    <w:rsid w:val="00E40BB1"/>
    <w:rsid w:val="00E40C27"/>
    <w:rsid w:val="00E40C2C"/>
    <w:rsid w:val="00E40C6B"/>
    <w:rsid w:val="00E40C9B"/>
    <w:rsid w:val="00E4101D"/>
    <w:rsid w:val="00E41320"/>
    <w:rsid w:val="00E41444"/>
    <w:rsid w:val="00E41594"/>
    <w:rsid w:val="00E41684"/>
    <w:rsid w:val="00E420AC"/>
    <w:rsid w:val="00E4213D"/>
    <w:rsid w:val="00E42397"/>
    <w:rsid w:val="00E4278E"/>
    <w:rsid w:val="00E428D8"/>
    <w:rsid w:val="00E42A49"/>
    <w:rsid w:val="00E42B7A"/>
    <w:rsid w:val="00E42CD5"/>
    <w:rsid w:val="00E42E86"/>
    <w:rsid w:val="00E42EA3"/>
    <w:rsid w:val="00E4338E"/>
    <w:rsid w:val="00E436B0"/>
    <w:rsid w:val="00E438E6"/>
    <w:rsid w:val="00E43901"/>
    <w:rsid w:val="00E43A36"/>
    <w:rsid w:val="00E43C12"/>
    <w:rsid w:val="00E43C61"/>
    <w:rsid w:val="00E43E67"/>
    <w:rsid w:val="00E443C3"/>
    <w:rsid w:val="00E443C6"/>
    <w:rsid w:val="00E44598"/>
    <w:rsid w:val="00E44711"/>
    <w:rsid w:val="00E44840"/>
    <w:rsid w:val="00E44967"/>
    <w:rsid w:val="00E451B7"/>
    <w:rsid w:val="00E451CA"/>
    <w:rsid w:val="00E4536C"/>
    <w:rsid w:val="00E457DE"/>
    <w:rsid w:val="00E458AA"/>
    <w:rsid w:val="00E45F0C"/>
    <w:rsid w:val="00E45FEF"/>
    <w:rsid w:val="00E46033"/>
    <w:rsid w:val="00E461BB"/>
    <w:rsid w:val="00E4624D"/>
    <w:rsid w:val="00E465E7"/>
    <w:rsid w:val="00E466A1"/>
    <w:rsid w:val="00E468B5"/>
    <w:rsid w:val="00E469F0"/>
    <w:rsid w:val="00E46C45"/>
    <w:rsid w:val="00E46C59"/>
    <w:rsid w:val="00E46CD3"/>
    <w:rsid w:val="00E4738D"/>
    <w:rsid w:val="00E4740E"/>
    <w:rsid w:val="00E47939"/>
    <w:rsid w:val="00E47A04"/>
    <w:rsid w:val="00E47FCE"/>
    <w:rsid w:val="00E502EC"/>
    <w:rsid w:val="00E50323"/>
    <w:rsid w:val="00E50514"/>
    <w:rsid w:val="00E5074E"/>
    <w:rsid w:val="00E509FD"/>
    <w:rsid w:val="00E50B3B"/>
    <w:rsid w:val="00E50C11"/>
    <w:rsid w:val="00E51001"/>
    <w:rsid w:val="00E5101D"/>
    <w:rsid w:val="00E510A7"/>
    <w:rsid w:val="00E51217"/>
    <w:rsid w:val="00E51281"/>
    <w:rsid w:val="00E51599"/>
    <w:rsid w:val="00E5190C"/>
    <w:rsid w:val="00E51999"/>
    <w:rsid w:val="00E51D90"/>
    <w:rsid w:val="00E52507"/>
    <w:rsid w:val="00E5253B"/>
    <w:rsid w:val="00E526E2"/>
    <w:rsid w:val="00E528DD"/>
    <w:rsid w:val="00E528E3"/>
    <w:rsid w:val="00E5290C"/>
    <w:rsid w:val="00E5295B"/>
    <w:rsid w:val="00E529C6"/>
    <w:rsid w:val="00E52C45"/>
    <w:rsid w:val="00E52CBE"/>
    <w:rsid w:val="00E537BC"/>
    <w:rsid w:val="00E53B6D"/>
    <w:rsid w:val="00E53BCC"/>
    <w:rsid w:val="00E53BE0"/>
    <w:rsid w:val="00E53C56"/>
    <w:rsid w:val="00E53D73"/>
    <w:rsid w:val="00E541AB"/>
    <w:rsid w:val="00E54403"/>
    <w:rsid w:val="00E547AF"/>
    <w:rsid w:val="00E547CE"/>
    <w:rsid w:val="00E54B9C"/>
    <w:rsid w:val="00E54D05"/>
    <w:rsid w:val="00E54D21"/>
    <w:rsid w:val="00E55083"/>
    <w:rsid w:val="00E55162"/>
    <w:rsid w:val="00E55407"/>
    <w:rsid w:val="00E55848"/>
    <w:rsid w:val="00E559AF"/>
    <w:rsid w:val="00E55A7A"/>
    <w:rsid w:val="00E56160"/>
    <w:rsid w:val="00E56246"/>
    <w:rsid w:val="00E56798"/>
    <w:rsid w:val="00E5688F"/>
    <w:rsid w:val="00E56899"/>
    <w:rsid w:val="00E56B7A"/>
    <w:rsid w:val="00E56B8A"/>
    <w:rsid w:val="00E56E45"/>
    <w:rsid w:val="00E5705E"/>
    <w:rsid w:val="00E57179"/>
    <w:rsid w:val="00E57797"/>
    <w:rsid w:val="00E57B0B"/>
    <w:rsid w:val="00E57B56"/>
    <w:rsid w:val="00E57B9C"/>
    <w:rsid w:val="00E57E3F"/>
    <w:rsid w:val="00E60474"/>
    <w:rsid w:val="00E60BF0"/>
    <w:rsid w:val="00E60C66"/>
    <w:rsid w:val="00E60D34"/>
    <w:rsid w:val="00E60D43"/>
    <w:rsid w:val="00E60E3F"/>
    <w:rsid w:val="00E612C8"/>
    <w:rsid w:val="00E6143B"/>
    <w:rsid w:val="00E61612"/>
    <w:rsid w:val="00E616D4"/>
    <w:rsid w:val="00E61976"/>
    <w:rsid w:val="00E61A5E"/>
    <w:rsid w:val="00E61B3D"/>
    <w:rsid w:val="00E61C23"/>
    <w:rsid w:val="00E61C7C"/>
    <w:rsid w:val="00E61D18"/>
    <w:rsid w:val="00E61E3C"/>
    <w:rsid w:val="00E621CB"/>
    <w:rsid w:val="00E622DB"/>
    <w:rsid w:val="00E62560"/>
    <w:rsid w:val="00E62605"/>
    <w:rsid w:val="00E62B45"/>
    <w:rsid w:val="00E62B49"/>
    <w:rsid w:val="00E62F1E"/>
    <w:rsid w:val="00E63425"/>
    <w:rsid w:val="00E63812"/>
    <w:rsid w:val="00E639CD"/>
    <w:rsid w:val="00E63C9F"/>
    <w:rsid w:val="00E63E79"/>
    <w:rsid w:val="00E6409B"/>
    <w:rsid w:val="00E6444F"/>
    <w:rsid w:val="00E6468D"/>
    <w:rsid w:val="00E64752"/>
    <w:rsid w:val="00E64C1E"/>
    <w:rsid w:val="00E64C6A"/>
    <w:rsid w:val="00E64F0C"/>
    <w:rsid w:val="00E654C7"/>
    <w:rsid w:val="00E65521"/>
    <w:rsid w:val="00E6557E"/>
    <w:rsid w:val="00E6599F"/>
    <w:rsid w:val="00E65B50"/>
    <w:rsid w:val="00E65DC2"/>
    <w:rsid w:val="00E65EB0"/>
    <w:rsid w:val="00E6609A"/>
    <w:rsid w:val="00E660FD"/>
    <w:rsid w:val="00E66192"/>
    <w:rsid w:val="00E6665B"/>
    <w:rsid w:val="00E6683A"/>
    <w:rsid w:val="00E66BDA"/>
    <w:rsid w:val="00E67C4A"/>
    <w:rsid w:val="00E67CD5"/>
    <w:rsid w:val="00E67D6C"/>
    <w:rsid w:val="00E7017D"/>
    <w:rsid w:val="00E70298"/>
    <w:rsid w:val="00E703CA"/>
    <w:rsid w:val="00E7078C"/>
    <w:rsid w:val="00E709F2"/>
    <w:rsid w:val="00E70A75"/>
    <w:rsid w:val="00E70C44"/>
    <w:rsid w:val="00E70C8B"/>
    <w:rsid w:val="00E70DA3"/>
    <w:rsid w:val="00E70F92"/>
    <w:rsid w:val="00E7116A"/>
    <w:rsid w:val="00E71185"/>
    <w:rsid w:val="00E71529"/>
    <w:rsid w:val="00E71576"/>
    <w:rsid w:val="00E7162C"/>
    <w:rsid w:val="00E71803"/>
    <w:rsid w:val="00E71876"/>
    <w:rsid w:val="00E71CE0"/>
    <w:rsid w:val="00E71D16"/>
    <w:rsid w:val="00E72138"/>
    <w:rsid w:val="00E721CB"/>
    <w:rsid w:val="00E7220B"/>
    <w:rsid w:val="00E7225E"/>
    <w:rsid w:val="00E72665"/>
    <w:rsid w:val="00E726D1"/>
    <w:rsid w:val="00E72B2C"/>
    <w:rsid w:val="00E72BA0"/>
    <w:rsid w:val="00E72BE7"/>
    <w:rsid w:val="00E72C44"/>
    <w:rsid w:val="00E72D3A"/>
    <w:rsid w:val="00E72E36"/>
    <w:rsid w:val="00E72F1F"/>
    <w:rsid w:val="00E72FCC"/>
    <w:rsid w:val="00E73691"/>
    <w:rsid w:val="00E73817"/>
    <w:rsid w:val="00E73906"/>
    <w:rsid w:val="00E73961"/>
    <w:rsid w:val="00E7398B"/>
    <w:rsid w:val="00E73C44"/>
    <w:rsid w:val="00E73E92"/>
    <w:rsid w:val="00E740B1"/>
    <w:rsid w:val="00E741BF"/>
    <w:rsid w:val="00E741D0"/>
    <w:rsid w:val="00E746FB"/>
    <w:rsid w:val="00E747E8"/>
    <w:rsid w:val="00E74860"/>
    <w:rsid w:val="00E74865"/>
    <w:rsid w:val="00E748EB"/>
    <w:rsid w:val="00E74923"/>
    <w:rsid w:val="00E74BFB"/>
    <w:rsid w:val="00E74CA9"/>
    <w:rsid w:val="00E74D01"/>
    <w:rsid w:val="00E74EB3"/>
    <w:rsid w:val="00E750E1"/>
    <w:rsid w:val="00E751A4"/>
    <w:rsid w:val="00E751C1"/>
    <w:rsid w:val="00E75EED"/>
    <w:rsid w:val="00E75EF3"/>
    <w:rsid w:val="00E76215"/>
    <w:rsid w:val="00E76295"/>
    <w:rsid w:val="00E76379"/>
    <w:rsid w:val="00E76478"/>
    <w:rsid w:val="00E764C1"/>
    <w:rsid w:val="00E76633"/>
    <w:rsid w:val="00E7681E"/>
    <w:rsid w:val="00E76A35"/>
    <w:rsid w:val="00E76DB2"/>
    <w:rsid w:val="00E76DE2"/>
    <w:rsid w:val="00E76EF0"/>
    <w:rsid w:val="00E7705F"/>
    <w:rsid w:val="00E7709B"/>
    <w:rsid w:val="00E770F2"/>
    <w:rsid w:val="00E77170"/>
    <w:rsid w:val="00E77503"/>
    <w:rsid w:val="00E775CD"/>
    <w:rsid w:val="00E7776F"/>
    <w:rsid w:val="00E77D60"/>
    <w:rsid w:val="00E77E6A"/>
    <w:rsid w:val="00E77E87"/>
    <w:rsid w:val="00E801F6"/>
    <w:rsid w:val="00E80206"/>
    <w:rsid w:val="00E80350"/>
    <w:rsid w:val="00E805BF"/>
    <w:rsid w:val="00E8072B"/>
    <w:rsid w:val="00E80775"/>
    <w:rsid w:val="00E808E4"/>
    <w:rsid w:val="00E811B0"/>
    <w:rsid w:val="00E81223"/>
    <w:rsid w:val="00E81346"/>
    <w:rsid w:val="00E813DE"/>
    <w:rsid w:val="00E81463"/>
    <w:rsid w:val="00E814E3"/>
    <w:rsid w:val="00E815AB"/>
    <w:rsid w:val="00E8180E"/>
    <w:rsid w:val="00E8181E"/>
    <w:rsid w:val="00E81B1C"/>
    <w:rsid w:val="00E81B9B"/>
    <w:rsid w:val="00E81C6F"/>
    <w:rsid w:val="00E81D4E"/>
    <w:rsid w:val="00E81FE1"/>
    <w:rsid w:val="00E82058"/>
    <w:rsid w:val="00E820B5"/>
    <w:rsid w:val="00E821BF"/>
    <w:rsid w:val="00E82281"/>
    <w:rsid w:val="00E822A6"/>
    <w:rsid w:val="00E82381"/>
    <w:rsid w:val="00E82448"/>
    <w:rsid w:val="00E82493"/>
    <w:rsid w:val="00E824E1"/>
    <w:rsid w:val="00E824FF"/>
    <w:rsid w:val="00E8261B"/>
    <w:rsid w:val="00E8267A"/>
    <w:rsid w:val="00E828E9"/>
    <w:rsid w:val="00E82950"/>
    <w:rsid w:val="00E82A1E"/>
    <w:rsid w:val="00E82CA8"/>
    <w:rsid w:val="00E82E39"/>
    <w:rsid w:val="00E82F54"/>
    <w:rsid w:val="00E83118"/>
    <w:rsid w:val="00E832BC"/>
    <w:rsid w:val="00E8401C"/>
    <w:rsid w:val="00E841A4"/>
    <w:rsid w:val="00E842B2"/>
    <w:rsid w:val="00E8433F"/>
    <w:rsid w:val="00E84356"/>
    <w:rsid w:val="00E845E5"/>
    <w:rsid w:val="00E84776"/>
    <w:rsid w:val="00E8480E"/>
    <w:rsid w:val="00E849A3"/>
    <w:rsid w:val="00E84A30"/>
    <w:rsid w:val="00E84D24"/>
    <w:rsid w:val="00E84ECA"/>
    <w:rsid w:val="00E84F88"/>
    <w:rsid w:val="00E850F4"/>
    <w:rsid w:val="00E85336"/>
    <w:rsid w:val="00E85437"/>
    <w:rsid w:val="00E8552A"/>
    <w:rsid w:val="00E8594D"/>
    <w:rsid w:val="00E85EDD"/>
    <w:rsid w:val="00E86175"/>
    <w:rsid w:val="00E861A2"/>
    <w:rsid w:val="00E865FD"/>
    <w:rsid w:val="00E866C4"/>
    <w:rsid w:val="00E86701"/>
    <w:rsid w:val="00E867FB"/>
    <w:rsid w:val="00E86860"/>
    <w:rsid w:val="00E86973"/>
    <w:rsid w:val="00E86A9C"/>
    <w:rsid w:val="00E86B29"/>
    <w:rsid w:val="00E86B34"/>
    <w:rsid w:val="00E86C6F"/>
    <w:rsid w:val="00E87011"/>
    <w:rsid w:val="00E875FE"/>
    <w:rsid w:val="00E8762D"/>
    <w:rsid w:val="00E87901"/>
    <w:rsid w:val="00E879D2"/>
    <w:rsid w:val="00E87B29"/>
    <w:rsid w:val="00E90448"/>
    <w:rsid w:val="00E90572"/>
    <w:rsid w:val="00E9088E"/>
    <w:rsid w:val="00E90B8C"/>
    <w:rsid w:val="00E90E99"/>
    <w:rsid w:val="00E90F2B"/>
    <w:rsid w:val="00E9110A"/>
    <w:rsid w:val="00E911CA"/>
    <w:rsid w:val="00E9124E"/>
    <w:rsid w:val="00E91354"/>
    <w:rsid w:val="00E92037"/>
    <w:rsid w:val="00E92133"/>
    <w:rsid w:val="00E92339"/>
    <w:rsid w:val="00E92410"/>
    <w:rsid w:val="00E926FB"/>
    <w:rsid w:val="00E9274C"/>
    <w:rsid w:val="00E92A23"/>
    <w:rsid w:val="00E92DB1"/>
    <w:rsid w:val="00E93279"/>
    <w:rsid w:val="00E9327D"/>
    <w:rsid w:val="00E93401"/>
    <w:rsid w:val="00E93419"/>
    <w:rsid w:val="00E9367D"/>
    <w:rsid w:val="00E93ADA"/>
    <w:rsid w:val="00E93D22"/>
    <w:rsid w:val="00E93D8C"/>
    <w:rsid w:val="00E93E35"/>
    <w:rsid w:val="00E93FCF"/>
    <w:rsid w:val="00E9412C"/>
    <w:rsid w:val="00E941DF"/>
    <w:rsid w:val="00E94294"/>
    <w:rsid w:val="00E942A0"/>
    <w:rsid w:val="00E942E4"/>
    <w:rsid w:val="00E94343"/>
    <w:rsid w:val="00E943FA"/>
    <w:rsid w:val="00E945F4"/>
    <w:rsid w:val="00E9482F"/>
    <w:rsid w:val="00E9495D"/>
    <w:rsid w:val="00E949A2"/>
    <w:rsid w:val="00E94BAD"/>
    <w:rsid w:val="00E94FB1"/>
    <w:rsid w:val="00E9518D"/>
    <w:rsid w:val="00E95201"/>
    <w:rsid w:val="00E9521F"/>
    <w:rsid w:val="00E9536C"/>
    <w:rsid w:val="00E953FD"/>
    <w:rsid w:val="00E9555F"/>
    <w:rsid w:val="00E95607"/>
    <w:rsid w:val="00E95693"/>
    <w:rsid w:val="00E957D1"/>
    <w:rsid w:val="00E95A31"/>
    <w:rsid w:val="00E960FC"/>
    <w:rsid w:val="00E96220"/>
    <w:rsid w:val="00E9633E"/>
    <w:rsid w:val="00E96809"/>
    <w:rsid w:val="00E96AEE"/>
    <w:rsid w:val="00E96C19"/>
    <w:rsid w:val="00E96CA9"/>
    <w:rsid w:val="00E96D02"/>
    <w:rsid w:val="00E96E6A"/>
    <w:rsid w:val="00E96FD1"/>
    <w:rsid w:val="00E972AA"/>
    <w:rsid w:val="00E9734B"/>
    <w:rsid w:val="00E9750E"/>
    <w:rsid w:val="00E975EA"/>
    <w:rsid w:val="00E97953"/>
    <w:rsid w:val="00E979E7"/>
    <w:rsid w:val="00E97A1E"/>
    <w:rsid w:val="00E97CCD"/>
    <w:rsid w:val="00E97EF4"/>
    <w:rsid w:val="00EA0067"/>
    <w:rsid w:val="00EA01BF"/>
    <w:rsid w:val="00EA0229"/>
    <w:rsid w:val="00EA02BD"/>
    <w:rsid w:val="00EA0306"/>
    <w:rsid w:val="00EA03A2"/>
    <w:rsid w:val="00EA0583"/>
    <w:rsid w:val="00EA079E"/>
    <w:rsid w:val="00EA0808"/>
    <w:rsid w:val="00EA0BBE"/>
    <w:rsid w:val="00EA0BDD"/>
    <w:rsid w:val="00EA0E4C"/>
    <w:rsid w:val="00EA1100"/>
    <w:rsid w:val="00EA11D6"/>
    <w:rsid w:val="00EA170D"/>
    <w:rsid w:val="00EA1BC9"/>
    <w:rsid w:val="00EA1EF7"/>
    <w:rsid w:val="00EA1F9D"/>
    <w:rsid w:val="00EA1FE7"/>
    <w:rsid w:val="00EA2019"/>
    <w:rsid w:val="00EA21FF"/>
    <w:rsid w:val="00EA22CB"/>
    <w:rsid w:val="00EA2322"/>
    <w:rsid w:val="00EA24E6"/>
    <w:rsid w:val="00EA259B"/>
    <w:rsid w:val="00EA25BC"/>
    <w:rsid w:val="00EA26C9"/>
    <w:rsid w:val="00EA284F"/>
    <w:rsid w:val="00EA29A5"/>
    <w:rsid w:val="00EA2BD3"/>
    <w:rsid w:val="00EA2C3C"/>
    <w:rsid w:val="00EA3961"/>
    <w:rsid w:val="00EA3A9B"/>
    <w:rsid w:val="00EA3E72"/>
    <w:rsid w:val="00EA4057"/>
    <w:rsid w:val="00EA41F8"/>
    <w:rsid w:val="00EA4878"/>
    <w:rsid w:val="00EA48F5"/>
    <w:rsid w:val="00EA4A11"/>
    <w:rsid w:val="00EA4A18"/>
    <w:rsid w:val="00EA4D43"/>
    <w:rsid w:val="00EA4E0B"/>
    <w:rsid w:val="00EA4F95"/>
    <w:rsid w:val="00EA506C"/>
    <w:rsid w:val="00EA512C"/>
    <w:rsid w:val="00EA54A6"/>
    <w:rsid w:val="00EA5634"/>
    <w:rsid w:val="00EA58E9"/>
    <w:rsid w:val="00EA5931"/>
    <w:rsid w:val="00EA5E5B"/>
    <w:rsid w:val="00EA6257"/>
    <w:rsid w:val="00EA667E"/>
    <w:rsid w:val="00EA669E"/>
    <w:rsid w:val="00EA66A3"/>
    <w:rsid w:val="00EA6BCB"/>
    <w:rsid w:val="00EA6BDE"/>
    <w:rsid w:val="00EA6EFC"/>
    <w:rsid w:val="00EA7046"/>
    <w:rsid w:val="00EA71DA"/>
    <w:rsid w:val="00EA71E1"/>
    <w:rsid w:val="00EA7263"/>
    <w:rsid w:val="00EA7A96"/>
    <w:rsid w:val="00EA7C9E"/>
    <w:rsid w:val="00EA7E03"/>
    <w:rsid w:val="00EA7E77"/>
    <w:rsid w:val="00EA7F9E"/>
    <w:rsid w:val="00EA7FD2"/>
    <w:rsid w:val="00EB02FD"/>
    <w:rsid w:val="00EB0480"/>
    <w:rsid w:val="00EB04F1"/>
    <w:rsid w:val="00EB06DA"/>
    <w:rsid w:val="00EB0744"/>
    <w:rsid w:val="00EB0756"/>
    <w:rsid w:val="00EB0A8E"/>
    <w:rsid w:val="00EB0EA2"/>
    <w:rsid w:val="00EB0F4F"/>
    <w:rsid w:val="00EB0F65"/>
    <w:rsid w:val="00EB0F68"/>
    <w:rsid w:val="00EB0FB3"/>
    <w:rsid w:val="00EB10A3"/>
    <w:rsid w:val="00EB16A6"/>
    <w:rsid w:val="00EB1A0D"/>
    <w:rsid w:val="00EB1AA2"/>
    <w:rsid w:val="00EB1D0C"/>
    <w:rsid w:val="00EB1F15"/>
    <w:rsid w:val="00EB223D"/>
    <w:rsid w:val="00EB227C"/>
    <w:rsid w:val="00EB232B"/>
    <w:rsid w:val="00EB242A"/>
    <w:rsid w:val="00EB24CD"/>
    <w:rsid w:val="00EB24DF"/>
    <w:rsid w:val="00EB26D5"/>
    <w:rsid w:val="00EB2984"/>
    <w:rsid w:val="00EB2CEE"/>
    <w:rsid w:val="00EB2E59"/>
    <w:rsid w:val="00EB2FA2"/>
    <w:rsid w:val="00EB3108"/>
    <w:rsid w:val="00EB3379"/>
    <w:rsid w:val="00EB34B6"/>
    <w:rsid w:val="00EB3784"/>
    <w:rsid w:val="00EB3860"/>
    <w:rsid w:val="00EB3909"/>
    <w:rsid w:val="00EB39F5"/>
    <w:rsid w:val="00EB3AA9"/>
    <w:rsid w:val="00EB3B86"/>
    <w:rsid w:val="00EB3F76"/>
    <w:rsid w:val="00EB3FA1"/>
    <w:rsid w:val="00EB40D8"/>
    <w:rsid w:val="00EB4316"/>
    <w:rsid w:val="00EB44DC"/>
    <w:rsid w:val="00EB4704"/>
    <w:rsid w:val="00EB480B"/>
    <w:rsid w:val="00EB48B1"/>
    <w:rsid w:val="00EB494E"/>
    <w:rsid w:val="00EB4983"/>
    <w:rsid w:val="00EB4A44"/>
    <w:rsid w:val="00EB4F12"/>
    <w:rsid w:val="00EB5239"/>
    <w:rsid w:val="00EB56D2"/>
    <w:rsid w:val="00EB661E"/>
    <w:rsid w:val="00EB6862"/>
    <w:rsid w:val="00EB6D30"/>
    <w:rsid w:val="00EB71A5"/>
    <w:rsid w:val="00EB7239"/>
    <w:rsid w:val="00EB769A"/>
    <w:rsid w:val="00EB778B"/>
    <w:rsid w:val="00EB7930"/>
    <w:rsid w:val="00EB7952"/>
    <w:rsid w:val="00EB7ED8"/>
    <w:rsid w:val="00EB7F5A"/>
    <w:rsid w:val="00EC002A"/>
    <w:rsid w:val="00EC0086"/>
    <w:rsid w:val="00EC012E"/>
    <w:rsid w:val="00EC0378"/>
    <w:rsid w:val="00EC049C"/>
    <w:rsid w:val="00EC065C"/>
    <w:rsid w:val="00EC0718"/>
    <w:rsid w:val="00EC08E5"/>
    <w:rsid w:val="00EC0A28"/>
    <w:rsid w:val="00EC0C82"/>
    <w:rsid w:val="00EC0DF6"/>
    <w:rsid w:val="00EC0E0D"/>
    <w:rsid w:val="00EC0EB3"/>
    <w:rsid w:val="00EC0FD6"/>
    <w:rsid w:val="00EC11A9"/>
    <w:rsid w:val="00EC11AB"/>
    <w:rsid w:val="00EC12FC"/>
    <w:rsid w:val="00EC159E"/>
    <w:rsid w:val="00EC164F"/>
    <w:rsid w:val="00EC18E8"/>
    <w:rsid w:val="00EC195A"/>
    <w:rsid w:val="00EC1BF2"/>
    <w:rsid w:val="00EC1CE3"/>
    <w:rsid w:val="00EC1D01"/>
    <w:rsid w:val="00EC1DBB"/>
    <w:rsid w:val="00EC1E2A"/>
    <w:rsid w:val="00EC1EED"/>
    <w:rsid w:val="00EC1F70"/>
    <w:rsid w:val="00EC20AA"/>
    <w:rsid w:val="00EC2449"/>
    <w:rsid w:val="00EC24BD"/>
    <w:rsid w:val="00EC257A"/>
    <w:rsid w:val="00EC25AC"/>
    <w:rsid w:val="00EC2687"/>
    <w:rsid w:val="00EC269E"/>
    <w:rsid w:val="00EC26A3"/>
    <w:rsid w:val="00EC2721"/>
    <w:rsid w:val="00EC2881"/>
    <w:rsid w:val="00EC2891"/>
    <w:rsid w:val="00EC28DF"/>
    <w:rsid w:val="00EC2912"/>
    <w:rsid w:val="00EC2B08"/>
    <w:rsid w:val="00EC2B5F"/>
    <w:rsid w:val="00EC2C43"/>
    <w:rsid w:val="00EC313C"/>
    <w:rsid w:val="00EC3305"/>
    <w:rsid w:val="00EC3406"/>
    <w:rsid w:val="00EC35B0"/>
    <w:rsid w:val="00EC3816"/>
    <w:rsid w:val="00EC3820"/>
    <w:rsid w:val="00EC3930"/>
    <w:rsid w:val="00EC39DE"/>
    <w:rsid w:val="00EC3AE2"/>
    <w:rsid w:val="00EC3B1B"/>
    <w:rsid w:val="00EC3C9A"/>
    <w:rsid w:val="00EC3E9D"/>
    <w:rsid w:val="00EC3FB6"/>
    <w:rsid w:val="00EC415B"/>
    <w:rsid w:val="00EC4440"/>
    <w:rsid w:val="00EC44C8"/>
    <w:rsid w:val="00EC451A"/>
    <w:rsid w:val="00EC47D2"/>
    <w:rsid w:val="00EC4A70"/>
    <w:rsid w:val="00EC4B33"/>
    <w:rsid w:val="00EC4E12"/>
    <w:rsid w:val="00EC4F4B"/>
    <w:rsid w:val="00EC50FD"/>
    <w:rsid w:val="00EC5148"/>
    <w:rsid w:val="00EC5153"/>
    <w:rsid w:val="00EC5197"/>
    <w:rsid w:val="00EC552B"/>
    <w:rsid w:val="00EC567E"/>
    <w:rsid w:val="00EC58D7"/>
    <w:rsid w:val="00EC59FD"/>
    <w:rsid w:val="00EC5ECD"/>
    <w:rsid w:val="00EC5F9F"/>
    <w:rsid w:val="00EC6178"/>
    <w:rsid w:val="00EC622C"/>
    <w:rsid w:val="00EC63ED"/>
    <w:rsid w:val="00EC64F0"/>
    <w:rsid w:val="00EC665A"/>
    <w:rsid w:val="00EC6905"/>
    <w:rsid w:val="00EC69BF"/>
    <w:rsid w:val="00EC6B6E"/>
    <w:rsid w:val="00EC6C3D"/>
    <w:rsid w:val="00EC6C55"/>
    <w:rsid w:val="00EC6C9E"/>
    <w:rsid w:val="00EC6E55"/>
    <w:rsid w:val="00EC6E62"/>
    <w:rsid w:val="00EC6EBF"/>
    <w:rsid w:val="00EC6F31"/>
    <w:rsid w:val="00EC717D"/>
    <w:rsid w:val="00EC71CC"/>
    <w:rsid w:val="00EC7613"/>
    <w:rsid w:val="00EC786A"/>
    <w:rsid w:val="00EC7C36"/>
    <w:rsid w:val="00EC7D65"/>
    <w:rsid w:val="00ED013A"/>
    <w:rsid w:val="00ED03D3"/>
    <w:rsid w:val="00ED042E"/>
    <w:rsid w:val="00ED0558"/>
    <w:rsid w:val="00ED05A0"/>
    <w:rsid w:val="00ED063F"/>
    <w:rsid w:val="00ED0681"/>
    <w:rsid w:val="00ED08D8"/>
    <w:rsid w:val="00ED09A5"/>
    <w:rsid w:val="00ED09BB"/>
    <w:rsid w:val="00ED0A44"/>
    <w:rsid w:val="00ED0C76"/>
    <w:rsid w:val="00ED107F"/>
    <w:rsid w:val="00ED1191"/>
    <w:rsid w:val="00ED119C"/>
    <w:rsid w:val="00ED1524"/>
    <w:rsid w:val="00ED1C04"/>
    <w:rsid w:val="00ED1D8D"/>
    <w:rsid w:val="00ED1DF7"/>
    <w:rsid w:val="00ED1F7B"/>
    <w:rsid w:val="00ED1FE3"/>
    <w:rsid w:val="00ED235F"/>
    <w:rsid w:val="00ED250F"/>
    <w:rsid w:val="00ED26AB"/>
    <w:rsid w:val="00ED2736"/>
    <w:rsid w:val="00ED2817"/>
    <w:rsid w:val="00ED2D4E"/>
    <w:rsid w:val="00ED300F"/>
    <w:rsid w:val="00ED32B5"/>
    <w:rsid w:val="00ED33F2"/>
    <w:rsid w:val="00ED34CC"/>
    <w:rsid w:val="00ED394F"/>
    <w:rsid w:val="00ED399A"/>
    <w:rsid w:val="00ED3A1D"/>
    <w:rsid w:val="00ED3CD4"/>
    <w:rsid w:val="00ED3DDB"/>
    <w:rsid w:val="00ED40FB"/>
    <w:rsid w:val="00ED41EB"/>
    <w:rsid w:val="00ED42E9"/>
    <w:rsid w:val="00ED44A5"/>
    <w:rsid w:val="00ED455F"/>
    <w:rsid w:val="00ED490A"/>
    <w:rsid w:val="00ED4B64"/>
    <w:rsid w:val="00ED4BB2"/>
    <w:rsid w:val="00ED4CDB"/>
    <w:rsid w:val="00ED4FD4"/>
    <w:rsid w:val="00ED5072"/>
    <w:rsid w:val="00ED50BB"/>
    <w:rsid w:val="00ED5B17"/>
    <w:rsid w:val="00ED5B4D"/>
    <w:rsid w:val="00ED61EA"/>
    <w:rsid w:val="00ED6482"/>
    <w:rsid w:val="00ED64EC"/>
    <w:rsid w:val="00ED689C"/>
    <w:rsid w:val="00ED69CE"/>
    <w:rsid w:val="00ED6D35"/>
    <w:rsid w:val="00ED6E48"/>
    <w:rsid w:val="00ED6F5D"/>
    <w:rsid w:val="00ED6FF1"/>
    <w:rsid w:val="00ED7094"/>
    <w:rsid w:val="00ED71E5"/>
    <w:rsid w:val="00ED7255"/>
    <w:rsid w:val="00ED72FF"/>
    <w:rsid w:val="00ED7611"/>
    <w:rsid w:val="00ED763A"/>
    <w:rsid w:val="00ED7673"/>
    <w:rsid w:val="00ED784D"/>
    <w:rsid w:val="00ED7C60"/>
    <w:rsid w:val="00ED7C8F"/>
    <w:rsid w:val="00ED7DF0"/>
    <w:rsid w:val="00ED7F1D"/>
    <w:rsid w:val="00ED7F51"/>
    <w:rsid w:val="00EE04C7"/>
    <w:rsid w:val="00EE0550"/>
    <w:rsid w:val="00EE08C0"/>
    <w:rsid w:val="00EE09F2"/>
    <w:rsid w:val="00EE0E72"/>
    <w:rsid w:val="00EE0F0E"/>
    <w:rsid w:val="00EE138F"/>
    <w:rsid w:val="00EE18AD"/>
    <w:rsid w:val="00EE1A92"/>
    <w:rsid w:val="00EE1AAD"/>
    <w:rsid w:val="00EE1C25"/>
    <w:rsid w:val="00EE1EFB"/>
    <w:rsid w:val="00EE1F73"/>
    <w:rsid w:val="00EE22BD"/>
    <w:rsid w:val="00EE24A6"/>
    <w:rsid w:val="00EE2972"/>
    <w:rsid w:val="00EE2BFF"/>
    <w:rsid w:val="00EE2E43"/>
    <w:rsid w:val="00EE2ED8"/>
    <w:rsid w:val="00EE2F73"/>
    <w:rsid w:val="00EE2FAC"/>
    <w:rsid w:val="00EE2FF1"/>
    <w:rsid w:val="00EE30B3"/>
    <w:rsid w:val="00EE38A2"/>
    <w:rsid w:val="00EE3B76"/>
    <w:rsid w:val="00EE406C"/>
    <w:rsid w:val="00EE46D0"/>
    <w:rsid w:val="00EE4825"/>
    <w:rsid w:val="00EE4828"/>
    <w:rsid w:val="00EE4994"/>
    <w:rsid w:val="00EE4B2F"/>
    <w:rsid w:val="00EE4CDF"/>
    <w:rsid w:val="00EE4D0B"/>
    <w:rsid w:val="00EE4F3D"/>
    <w:rsid w:val="00EE4F72"/>
    <w:rsid w:val="00EE5411"/>
    <w:rsid w:val="00EE5669"/>
    <w:rsid w:val="00EE59E1"/>
    <w:rsid w:val="00EE5C70"/>
    <w:rsid w:val="00EE5D81"/>
    <w:rsid w:val="00EE5DB1"/>
    <w:rsid w:val="00EE5E7B"/>
    <w:rsid w:val="00EE6121"/>
    <w:rsid w:val="00EE61F8"/>
    <w:rsid w:val="00EE6427"/>
    <w:rsid w:val="00EE674B"/>
    <w:rsid w:val="00EE6A41"/>
    <w:rsid w:val="00EE728A"/>
    <w:rsid w:val="00EE7639"/>
    <w:rsid w:val="00EE77C0"/>
    <w:rsid w:val="00EE77E6"/>
    <w:rsid w:val="00EE7BE9"/>
    <w:rsid w:val="00EE7F0E"/>
    <w:rsid w:val="00EF01CF"/>
    <w:rsid w:val="00EF039E"/>
    <w:rsid w:val="00EF080D"/>
    <w:rsid w:val="00EF090A"/>
    <w:rsid w:val="00EF09D3"/>
    <w:rsid w:val="00EF0A65"/>
    <w:rsid w:val="00EF0CAC"/>
    <w:rsid w:val="00EF0D9A"/>
    <w:rsid w:val="00EF0E6D"/>
    <w:rsid w:val="00EF0F2B"/>
    <w:rsid w:val="00EF0F4C"/>
    <w:rsid w:val="00EF0FAE"/>
    <w:rsid w:val="00EF11E9"/>
    <w:rsid w:val="00EF1243"/>
    <w:rsid w:val="00EF12A1"/>
    <w:rsid w:val="00EF14C3"/>
    <w:rsid w:val="00EF157F"/>
    <w:rsid w:val="00EF1A37"/>
    <w:rsid w:val="00EF2201"/>
    <w:rsid w:val="00EF24AC"/>
    <w:rsid w:val="00EF24CB"/>
    <w:rsid w:val="00EF25D4"/>
    <w:rsid w:val="00EF25DC"/>
    <w:rsid w:val="00EF26B0"/>
    <w:rsid w:val="00EF28B2"/>
    <w:rsid w:val="00EF2B1F"/>
    <w:rsid w:val="00EF2CFB"/>
    <w:rsid w:val="00EF2D6F"/>
    <w:rsid w:val="00EF304A"/>
    <w:rsid w:val="00EF309A"/>
    <w:rsid w:val="00EF323C"/>
    <w:rsid w:val="00EF3354"/>
    <w:rsid w:val="00EF335A"/>
    <w:rsid w:val="00EF33C7"/>
    <w:rsid w:val="00EF352E"/>
    <w:rsid w:val="00EF3535"/>
    <w:rsid w:val="00EF355B"/>
    <w:rsid w:val="00EF38F4"/>
    <w:rsid w:val="00EF3CB3"/>
    <w:rsid w:val="00EF3DC8"/>
    <w:rsid w:val="00EF46EC"/>
    <w:rsid w:val="00EF474E"/>
    <w:rsid w:val="00EF4A7C"/>
    <w:rsid w:val="00EF4B47"/>
    <w:rsid w:val="00EF4DCF"/>
    <w:rsid w:val="00EF4ED9"/>
    <w:rsid w:val="00EF4F7C"/>
    <w:rsid w:val="00EF5192"/>
    <w:rsid w:val="00EF51CB"/>
    <w:rsid w:val="00EF538E"/>
    <w:rsid w:val="00EF582F"/>
    <w:rsid w:val="00EF5946"/>
    <w:rsid w:val="00EF5A62"/>
    <w:rsid w:val="00EF5C62"/>
    <w:rsid w:val="00EF5CD3"/>
    <w:rsid w:val="00EF5DC8"/>
    <w:rsid w:val="00EF5F1E"/>
    <w:rsid w:val="00EF6035"/>
    <w:rsid w:val="00EF613B"/>
    <w:rsid w:val="00EF6168"/>
    <w:rsid w:val="00EF629F"/>
    <w:rsid w:val="00EF64DF"/>
    <w:rsid w:val="00EF6509"/>
    <w:rsid w:val="00EF6727"/>
    <w:rsid w:val="00EF6769"/>
    <w:rsid w:val="00EF6BB7"/>
    <w:rsid w:val="00EF6C86"/>
    <w:rsid w:val="00EF6CA5"/>
    <w:rsid w:val="00EF6CE0"/>
    <w:rsid w:val="00EF6CFD"/>
    <w:rsid w:val="00EF6D89"/>
    <w:rsid w:val="00EF6F05"/>
    <w:rsid w:val="00EF6FF4"/>
    <w:rsid w:val="00EF7233"/>
    <w:rsid w:val="00EF72AD"/>
    <w:rsid w:val="00EF72CC"/>
    <w:rsid w:val="00EF72CD"/>
    <w:rsid w:val="00EF73FE"/>
    <w:rsid w:val="00EF7419"/>
    <w:rsid w:val="00EF7628"/>
    <w:rsid w:val="00EF76A0"/>
    <w:rsid w:val="00EF76B8"/>
    <w:rsid w:val="00EF77A1"/>
    <w:rsid w:val="00EF792E"/>
    <w:rsid w:val="00EF7A17"/>
    <w:rsid w:val="00EF7C19"/>
    <w:rsid w:val="00EF7C77"/>
    <w:rsid w:val="00EF7FC0"/>
    <w:rsid w:val="00F000CE"/>
    <w:rsid w:val="00F000E4"/>
    <w:rsid w:val="00F001BD"/>
    <w:rsid w:val="00F001ED"/>
    <w:rsid w:val="00F00336"/>
    <w:rsid w:val="00F00538"/>
    <w:rsid w:val="00F005B8"/>
    <w:rsid w:val="00F00642"/>
    <w:rsid w:val="00F00643"/>
    <w:rsid w:val="00F0083C"/>
    <w:rsid w:val="00F009AE"/>
    <w:rsid w:val="00F00AC6"/>
    <w:rsid w:val="00F00D2F"/>
    <w:rsid w:val="00F00F94"/>
    <w:rsid w:val="00F00FF9"/>
    <w:rsid w:val="00F00FFE"/>
    <w:rsid w:val="00F01162"/>
    <w:rsid w:val="00F013C6"/>
    <w:rsid w:val="00F01506"/>
    <w:rsid w:val="00F0172C"/>
    <w:rsid w:val="00F01792"/>
    <w:rsid w:val="00F01856"/>
    <w:rsid w:val="00F018D9"/>
    <w:rsid w:val="00F01B85"/>
    <w:rsid w:val="00F01BFC"/>
    <w:rsid w:val="00F01E76"/>
    <w:rsid w:val="00F01E83"/>
    <w:rsid w:val="00F02089"/>
    <w:rsid w:val="00F021C3"/>
    <w:rsid w:val="00F0235C"/>
    <w:rsid w:val="00F02471"/>
    <w:rsid w:val="00F025A7"/>
    <w:rsid w:val="00F02834"/>
    <w:rsid w:val="00F02A5C"/>
    <w:rsid w:val="00F02B42"/>
    <w:rsid w:val="00F02DB2"/>
    <w:rsid w:val="00F02EDB"/>
    <w:rsid w:val="00F02EE1"/>
    <w:rsid w:val="00F034BE"/>
    <w:rsid w:val="00F0356D"/>
    <w:rsid w:val="00F03794"/>
    <w:rsid w:val="00F03B02"/>
    <w:rsid w:val="00F03BD5"/>
    <w:rsid w:val="00F03DE6"/>
    <w:rsid w:val="00F03F8E"/>
    <w:rsid w:val="00F03FBD"/>
    <w:rsid w:val="00F04054"/>
    <w:rsid w:val="00F04419"/>
    <w:rsid w:val="00F044CD"/>
    <w:rsid w:val="00F04791"/>
    <w:rsid w:val="00F04796"/>
    <w:rsid w:val="00F04808"/>
    <w:rsid w:val="00F04922"/>
    <w:rsid w:val="00F04C05"/>
    <w:rsid w:val="00F04DCA"/>
    <w:rsid w:val="00F04DD7"/>
    <w:rsid w:val="00F04F47"/>
    <w:rsid w:val="00F04F79"/>
    <w:rsid w:val="00F05253"/>
    <w:rsid w:val="00F0548A"/>
    <w:rsid w:val="00F05817"/>
    <w:rsid w:val="00F05C37"/>
    <w:rsid w:val="00F0640C"/>
    <w:rsid w:val="00F066DA"/>
    <w:rsid w:val="00F06777"/>
    <w:rsid w:val="00F069F2"/>
    <w:rsid w:val="00F07095"/>
    <w:rsid w:val="00F07108"/>
    <w:rsid w:val="00F072AE"/>
    <w:rsid w:val="00F072F5"/>
    <w:rsid w:val="00F07407"/>
    <w:rsid w:val="00F07687"/>
    <w:rsid w:val="00F07774"/>
    <w:rsid w:val="00F078CB"/>
    <w:rsid w:val="00F079D6"/>
    <w:rsid w:val="00F07DC1"/>
    <w:rsid w:val="00F07F71"/>
    <w:rsid w:val="00F1000F"/>
    <w:rsid w:val="00F1021B"/>
    <w:rsid w:val="00F1046A"/>
    <w:rsid w:val="00F10AE5"/>
    <w:rsid w:val="00F10E09"/>
    <w:rsid w:val="00F110E0"/>
    <w:rsid w:val="00F11106"/>
    <w:rsid w:val="00F11186"/>
    <w:rsid w:val="00F112A0"/>
    <w:rsid w:val="00F112B0"/>
    <w:rsid w:val="00F11315"/>
    <w:rsid w:val="00F1138D"/>
    <w:rsid w:val="00F114F9"/>
    <w:rsid w:val="00F116A0"/>
    <w:rsid w:val="00F117BD"/>
    <w:rsid w:val="00F11A0A"/>
    <w:rsid w:val="00F11AB9"/>
    <w:rsid w:val="00F11ACB"/>
    <w:rsid w:val="00F11C63"/>
    <w:rsid w:val="00F1212B"/>
    <w:rsid w:val="00F1274A"/>
    <w:rsid w:val="00F12D88"/>
    <w:rsid w:val="00F131AD"/>
    <w:rsid w:val="00F13414"/>
    <w:rsid w:val="00F1346E"/>
    <w:rsid w:val="00F1356D"/>
    <w:rsid w:val="00F136B4"/>
    <w:rsid w:val="00F136B8"/>
    <w:rsid w:val="00F136E9"/>
    <w:rsid w:val="00F138DB"/>
    <w:rsid w:val="00F1391A"/>
    <w:rsid w:val="00F140C2"/>
    <w:rsid w:val="00F1422D"/>
    <w:rsid w:val="00F142D1"/>
    <w:rsid w:val="00F143B8"/>
    <w:rsid w:val="00F1451A"/>
    <w:rsid w:val="00F145EF"/>
    <w:rsid w:val="00F14B84"/>
    <w:rsid w:val="00F14D05"/>
    <w:rsid w:val="00F15091"/>
    <w:rsid w:val="00F151F9"/>
    <w:rsid w:val="00F1581D"/>
    <w:rsid w:val="00F158E3"/>
    <w:rsid w:val="00F15A3C"/>
    <w:rsid w:val="00F16141"/>
    <w:rsid w:val="00F165E3"/>
    <w:rsid w:val="00F167A0"/>
    <w:rsid w:val="00F16814"/>
    <w:rsid w:val="00F1696C"/>
    <w:rsid w:val="00F16A6F"/>
    <w:rsid w:val="00F16BFB"/>
    <w:rsid w:val="00F16EEA"/>
    <w:rsid w:val="00F16F1E"/>
    <w:rsid w:val="00F16F85"/>
    <w:rsid w:val="00F17095"/>
    <w:rsid w:val="00F17197"/>
    <w:rsid w:val="00F171C7"/>
    <w:rsid w:val="00F1722B"/>
    <w:rsid w:val="00F172FD"/>
    <w:rsid w:val="00F1743D"/>
    <w:rsid w:val="00F1754C"/>
    <w:rsid w:val="00F1794C"/>
    <w:rsid w:val="00F17B0E"/>
    <w:rsid w:val="00F17CD8"/>
    <w:rsid w:val="00F17EF5"/>
    <w:rsid w:val="00F202E6"/>
    <w:rsid w:val="00F20425"/>
    <w:rsid w:val="00F20461"/>
    <w:rsid w:val="00F205FD"/>
    <w:rsid w:val="00F20748"/>
    <w:rsid w:val="00F208B7"/>
    <w:rsid w:val="00F20D4B"/>
    <w:rsid w:val="00F20E04"/>
    <w:rsid w:val="00F20F8C"/>
    <w:rsid w:val="00F2129E"/>
    <w:rsid w:val="00F21361"/>
    <w:rsid w:val="00F218EC"/>
    <w:rsid w:val="00F21904"/>
    <w:rsid w:val="00F219EE"/>
    <w:rsid w:val="00F21ADA"/>
    <w:rsid w:val="00F21E31"/>
    <w:rsid w:val="00F220E1"/>
    <w:rsid w:val="00F226C7"/>
    <w:rsid w:val="00F22927"/>
    <w:rsid w:val="00F229CC"/>
    <w:rsid w:val="00F22ECC"/>
    <w:rsid w:val="00F22F8C"/>
    <w:rsid w:val="00F23047"/>
    <w:rsid w:val="00F230C0"/>
    <w:rsid w:val="00F231DC"/>
    <w:rsid w:val="00F233AB"/>
    <w:rsid w:val="00F2367C"/>
    <w:rsid w:val="00F2391A"/>
    <w:rsid w:val="00F23C3D"/>
    <w:rsid w:val="00F23D51"/>
    <w:rsid w:val="00F23E7C"/>
    <w:rsid w:val="00F23F05"/>
    <w:rsid w:val="00F24042"/>
    <w:rsid w:val="00F2451B"/>
    <w:rsid w:val="00F245A8"/>
    <w:rsid w:val="00F24784"/>
    <w:rsid w:val="00F2479F"/>
    <w:rsid w:val="00F24844"/>
    <w:rsid w:val="00F24A48"/>
    <w:rsid w:val="00F24B8A"/>
    <w:rsid w:val="00F24D0F"/>
    <w:rsid w:val="00F24E00"/>
    <w:rsid w:val="00F2518A"/>
    <w:rsid w:val="00F252D7"/>
    <w:rsid w:val="00F25303"/>
    <w:rsid w:val="00F254DA"/>
    <w:rsid w:val="00F2555D"/>
    <w:rsid w:val="00F25616"/>
    <w:rsid w:val="00F25886"/>
    <w:rsid w:val="00F25DBE"/>
    <w:rsid w:val="00F25FC2"/>
    <w:rsid w:val="00F26409"/>
    <w:rsid w:val="00F266E5"/>
    <w:rsid w:val="00F267E0"/>
    <w:rsid w:val="00F26B5C"/>
    <w:rsid w:val="00F26B66"/>
    <w:rsid w:val="00F26D71"/>
    <w:rsid w:val="00F26E8D"/>
    <w:rsid w:val="00F26EF7"/>
    <w:rsid w:val="00F27062"/>
    <w:rsid w:val="00F2747C"/>
    <w:rsid w:val="00F27647"/>
    <w:rsid w:val="00F276B9"/>
    <w:rsid w:val="00F277E2"/>
    <w:rsid w:val="00F27AFB"/>
    <w:rsid w:val="00F27B5F"/>
    <w:rsid w:val="00F27BC6"/>
    <w:rsid w:val="00F27BE1"/>
    <w:rsid w:val="00F27D31"/>
    <w:rsid w:val="00F27D42"/>
    <w:rsid w:val="00F27E36"/>
    <w:rsid w:val="00F27EE7"/>
    <w:rsid w:val="00F301ED"/>
    <w:rsid w:val="00F30225"/>
    <w:rsid w:val="00F309E6"/>
    <w:rsid w:val="00F30A55"/>
    <w:rsid w:val="00F30B77"/>
    <w:rsid w:val="00F30D43"/>
    <w:rsid w:val="00F30E96"/>
    <w:rsid w:val="00F3115E"/>
    <w:rsid w:val="00F313A7"/>
    <w:rsid w:val="00F313C5"/>
    <w:rsid w:val="00F314F7"/>
    <w:rsid w:val="00F3166F"/>
    <w:rsid w:val="00F31848"/>
    <w:rsid w:val="00F3186B"/>
    <w:rsid w:val="00F31A8D"/>
    <w:rsid w:val="00F31B81"/>
    <w:rsid w:val="00F31C17"/>
    <w:rsid w:val="00F31C73"/>
    <w:rsid w:val="00F3211F"/>
    <w:rsid w:val="00F3253F"/>
    <w:rsid w:val="00F32868"/>
    <w:rsid w:val="00F32AC9"/>
    <w:rsid w:val="00F32C47"/>
    <w:rsid w:val="00F32F29"/>
    <w:rsid w:val="00F32F4F"/>
    <w:rsid w:val="00F32F60"/>
    <w:rsid w:val="00F33017"/>
    <w:rsid w:val="00F33047"/>
    <w:rsid w:val="00F33053"/>
    <w:rsid w:val="00F33202"/>
    <w:rsid w:val="00F3366B"/>
    <w:rsid w:val="00F337B9"/>
    <w:rsid w:val="00F33867"/>
    <w:rsid w:val="00F339E4"/>
    <w:rsid w:val="00F33A8B"/>
    <w:rsid w:val="00F33B65"/>
    <w:rsid w:val="00F33BD3"/>
    <w:rsid w:val="00F3460A"/>
    <w:rsid w:val="00F34664"/>
    <w:rsid w:val="00F34A7A"/>
    <w:rsid w:val="00F34A9A"/>
    <w:rsid w:val="00F34B49"/>
    <w:rsid w:val="00F34D61"/>
    <w:rsid w:val="00F34DC8"/>
    <w:rsid w:val="00F350A1"/>
    <w:rsid w:val="00F351C9"/>
    <w:rsid w:val="00F352C2"/>
    <w:rsid w:val="00F355F1"/>
    <w:rsid w:val="00F35ECC"/>
    <w:rsid w:val="00F35F08"/>
    <w:rsid w:val="00F35F14"/>
    <w:rsid w:val="00F3619E"/>
    <w:rsid w:val="00F362E3"/>
    <w:rsid w:val="00F36553"/>
    <w:rsid w:val="00F36AD9"/>
    <w:rsid w:val="00F37074"/>
    <w:rsid w:val="00F3711E"/>
    <w:rsid w:val="00F37258"/>
    <w:rsid w:val="00F373F0"/>
    <w:rsid w:val="00F37855"/>
    <w:rsid w:val="00F37C3A"/>
    <w:rsid w:val="00F37C4F"/>
    <w:rsid w:val="00F37D05"/>
    <w:rsid w:val="00F4007F"/>
    <w:rsid w:val="00F402D0"/>
    <w:rsid w:val="00F403E3"/>
    <w:rsid w:val="00F404D1"/>
    <w:rsid w:val="00F40565"/>
    <w:rsid w:val="00F40681"/>
    <w:rsid w:val="00F408C9"/>
    <w:rsid w:val="00F40A8D"/>
    <w:rsid w:val="00F40B49"/>
    <w:rsid w:val="00F4100A"/>
    <w:rsid w:val="00F410FF"/>
    <w:rsid w:val="00F41230"/>
    <w:rsid w:val="00F41696"/>
    <w:rsid w:val="00F41816"/>
    <w:rsid w:val="00F418AD"/>
    <w:rsid w:val="00F41C18"/>
    <w:rsid w:val="00F41DEE"/>
    <w:rsid w:val="00F42187"/>
    <w:rsid w:val="00F422DD"/>
    <w:rsid w:val="00F42344"/>
    <w:rsid w:val="00F4245F"/>
    <w:rsid w:val="00F42578"/>
    <w:rsid w:val="00F427AE"/>
    <w:rsid w:val="00F428DA"/>
    <w:rsid w:val="00F42914"/>
    <w:rsid w:val="00F42CAC"/>
    <w:rsid w:val="00F42D63"/>
    <w:rsid w:val="00F43168"/>
    <w:rsid w:val="00F4331E"/>
    <w:rsid w:val="00F435FD"/>
    <w:rsid w:val="00F43D7D"/>
    <w:rsid w:val="00F43FCF"/>
    <w:rsid w:val="00F442A2"/>
    <w:rsid w:val="00F443C0"/>
    <w:rsid w:val="00F4446B"/>
    <w:rsid w:val="00F446C2"/>
    <w:rsid w:val="00F446D5"/>
    <w:rsid w:val="00F44AC5"/>
    <w:rsid w:val="00F44B7C"/>
    <w:rsid w:val="00F44D09"/>
    <w:rsid w:val="00F44F11"/>
    <w:rsid w:val="00F44F5D"/>
    <w:rsid w:val="00F452B5"/>
    <w:rsid w:val="00F4588E"/>
    <w:rsid w:val="00F45ACE"/>
    <w:rsid w:val="00F45AE9"/>
    <w:rsid w:val="00F45B38"/>
    <w:rsid w:val="00F45BFA"/>
    <w:rsid w:val="00F45D29"/>
    <w:rsid w:val="00F45D7A"/>
    <w:rsid w:val="00F45F15"/>
    <w:rsid w:val="00F463B1"/>
    <w:rsid w:val="00F46837"/>
    <w:rsid w:val="00F4687F"/>
    <w:rsid w:val="00F46B5C"/>
    <w:rsid w:val="00F46BB6"/>
    <w:rsid w:val="00F46D02"/>
    <w:rsid w:val="00F46DCE"/>
    <w:rsid w:val="00F46FE4"/>
    <w:rsid w:val="00F47363"/>
    <w:rsid w:val="00F47534"/>
    <w:rsid w:val="00F475FE"/>
    <w:rsid w:val="00F4766F"/>
    <w:rsid w:val="00F47710"/>
    <w:rsid w:val="00F47866"/>
    <w:rsid w:val="00F50078"/>
    <w:rsid w:val="00F5023D"/>
    <w:rsid w:val="00F50B3D"/>
    <w:rsid w:val="00F51089"/>
    <w:rsid w:val="00F5115F"/>
    <w:rsid w:val="00F5120D"/>
    <w:rsid w:val="00F514BB"/>
    <w:rsid w:val="00F5160E"/>
    <w:rsid w:val="00F517CC"/>
    <w:rsid w:val="00F5187B"/>
    <w:rsid w:val="00F519CB"/>
    <w:rsid w:val="00F51B79"/>
    <w:rsid w:val="00F51C01"/>
    <w:rsid w:val="00F51C27"/>
    <w:rsid w:val="00F51CB0"/>
    <w:rsid w:val="00F51CE5"/>
    <w:rsid w:val="00F51EBA"/>
    <w:rsid w:val="00F525F8"/>
    <w:rsid w:val="00F527B1"/>
    <w:rsid w:val="00F527CB"/>
    <w:rsid w:val="00F52C61"/>
    <w:rsid w:val="00F52CBF"/>
    <w:rsid w:val="00F52DDF"/>
    <w:rsid w:val="00F530F5"/>
    <w:rsid w:val="00F531E3"/>
    <w:rsid w:val="00F53260"/>
    <w:rsid w:val="00F53331"/>
    <w:rsid w:val="00F5368D"/>
    <w:rsid w:val="00F53752"/>
    <w:rsid w:val="00F537FB"/>
    <w:rsid w:val="00F53832"/>
    <w:rsid w:val="00F538CA"/>
    <w:rsid w:val="00F539D7"/>
    <w:rsid w:val="00F53B2F"/>
    <w:rsid w:val="00F53C86"/>
    <w:rsid w:val="00F53E1E"/>
    <w:rsid w:val="00F5413D"/>
    <w:rsid w:val="00F541BA"/>
    <w:rsid w:val="00F5437C"/>
    <w:rsid w:val="00F54452"/>
    <w:rsid w:val="00F545C6"/>
    <w:rsid w:val="00F545E9"/>
    <w:rsid w:val="00F54692"/>
    <w:rsid w:val="00F54759"/>
    <w:rsid w:val="00F547D8"/>
    <w:rsid w:val="00F54866"/>
    <w:rsid w:val="00F5490A"/>
    <w:rsid w:val="00F549A9"/>
    <w:rsid w:val="00F54B4C"/>
    <w:rsid w:val="00F54EE6"/>
    <w:rsid w:val="00F55124"/>
    <w:rsid w:val="00F551EC"/>
    <w:rsid w:val="00F5523E"/>
    <w:rsid w:val="00F5532D"/>
    <w:rsid w:val="00F55435"/>
    <w:rsid w:val="00F5570B"/>
    <w:rsid w:val="00F55979"/>
    <w:rsid w:val="00F55A84"/>
    <w:rsid w:val="00F55B32"/>
    <w:rsid w:val="00F55B95"/>
    <w:rsid w:val="00F55D6E"/>
    <w:rsid w:val="00F56175"/>
    <w:rsid w:val="00F56368"/>
    <w:rsid w:val="00F563CB"/>
    <w:rsid w:val="00F565DF"/>
    <w:rsid w:val="00F566F2"/>
    <w:rsid w:val="00F5698A"/>
    <w:rsid w:val="00F56BE5"/>
    <w:rsid w:val="00F56E86"/>
    <w:rsid w:val="00F57144"/>
    <w:rsid w:val="00F5741B"/>
    <w:rsid w:val="00F57960"/>
    <w:rsid w:val="00F57989"/>
    <w:rsid w:val="00F57F84"/>
    <w:rsid w:val="00F57F8E"/>
    <w:rsid w:val="00F605FD"/>
    <w:rsid w:val="00F60907"/>
    <w:rsid w:val="00F60D64"/>
    <w:rsid w:val="00F60E0E"/>
    <w:rsid w:val="00F60F35"/>
    <w:rsid w:val="00F6119F"/>
    <w:rsid w:val="00F6171F"/>
    <w:rsid w:val="00F617E0"/>
    <w:rsid w:val="00F617EB"/>
    <w:rsid w:val="00F61851"/>
    <w:rsid w:val="00F6187F"/>
    <w:rsid w:val="00F61989"/>
    <w:rsid w:val="00F61CA3"/>
    <w:rsid w:val="00F61E7B"/>
    <w:rsid w:val="00F6228E"/>
    <w:rsid w:val="00F6242D"/>
    <w:rsid w:val="00F624EE"/>
    <w:rsid w:val="00F625C6"/>
    <w:rsid w:val="00F6279A"/>
    <w:rsid w:val="00F62A7E"/>
    <w:rsid w:val="00F62AA4"/>
    <w:rsid w:val="00F62CB9"/>
    <w:rsid w:val="00F62D0F"/>
    <w:rsid w:val="00F62FC6"/>
    <w:rsid w:val="00F633F3"/>
    <w:rsid w:val="00F63A09"/>
    <w:rsid w:val="00F63A25"/>
    <w:rsid w:val="00F63B51"/>
    <w:rsid w:val="00F63C9C"/>
    <w:rsid w:val="00F63E15"/>
    <w:rsid w:val="00F63EAF"/>
    <w:rsid w:val="00F64488"/>
    <w:rsid w:val="00F6487A"/>
    <w:rsid w:val="00F648A5"/>
    <w:rsid w:val="00F64997"/>
    <w:rsid w:val="00F64C95"/>
    <w:rsid w:val="00F64F99"/>
    <w:rsid w:val="00F653D1"/>
    <w:rsid w:val="00F65567"/>
    <w:rsid w:val="00F656BA"/>
    <w:rsid w:val="00F658D2"/>
    <w:rsid w:val="00F65927"/>
    <w:rsid w:val="00F65953"/>
    <w:rsid w:val="00F65A24"/>
    <w:rsid w:val="00F65C2A"/>
    <w:rsid w:val="00F65CCF"/>
    <w:rsid w:val="00F65D54"/>
    <w:rsid w:val="00F65E45"/>
    <w:rsid w:val="00F65E63"/>
    <w:rsid w:val="00F6616D"/>
    <w:rsid w:val="00F66B40"/>
    <w:rsid w:val="00F66B8F"/>
    <w:rsid w:val="00F66D2D"/>
    <w:rsid w:val="00F66D84"/>
    <w:rsid w:val="00F66EBC"/>
    <w:rsid w:val="00F66FCC"/>
    <w:rsid w:val="00F671CE"/>
    <w:rsid w:val="00F67308"/>
    <w:rsid w:val="00F67340"/>
    <w:rsid w:val="00F674B3"/>
    <w:rsid w:val="00F67840"/>
    <w:rsid w:val="00F67976"/>
    <w:rsid w:val="00F67C20"/>
    <w:rsid w:val="00F67F09"/>
    <w:rsid w:val="00F7005D"/>
    <w:rsid w:val="00F7006A"/>
    <w:rsid w:val="00F701AF"/>
    <w:rsid w:val="00F7041C"/>
    <w:rsid w:val="00F7062E"/>
    <w:rsid w:val="00F706EF"/>
    <w:rsid w:val="00F7088B"/>
    <w:rsid w:val="00F7088E"/>
    <w:rsid w:val="00F70B13"/>
    <w:rsid w:val="00F70C58"/>
    <w:rsid w:val="00F70CA0"/>
    <w:rsid w:val="00F70CD1"/>
    <w:rsid w:val="00F70D5E"/>
    <w:rsid w:val="00F71065"/>
    <w:rsid w:val="00F71167"/>
    <w:rsid w:val="00F712B7"/>
    <w:rsid w:val="00F717CA"/>
    <w:rsid w:val="00F718BD"/>
    <w:rsid w:val="00F719EF"/>
    <w:rsid w:val="00F71B0E"/>
    <w:rsid w:val="00F71C1D"/>
    <w:rsid w:val="00F71D32"/>
    <w:rsid w:val="00F71D99"/>
    <w:rsid w:val="00F71DB6"/>
    <w:rsid w:val="00F71F01"/>
    <w:rsid w:val="00F720E6"/>
    <w:rsid w:val="00F7214A"/>
    <w:rsid w:val="00F72193"/>
    <w:rsid w:val="00F72375"/>
    <w:rsid w:val="00F724C2"/>
    <w:rsid w:val="00F72696"/>
    <w:rsid w:val="00F727E9"/>
    <w:rsid w:val="00F72A3F"/>
    <w:rsid w:val="00F72B63"/>
    <w:rsid w:val="00F72DAA"/>
    <w:rsid w:val="00F72EA1"/>
    <w:rsid w:val="00F72EF1"/>
    <w:rsid w:val="00F73469"/>
    <w:rsid w:val="00F735D7"/>
    <w:rsid w:val="00F73674"/>
    <w:rsid w:val="00F736A3"/>
    <w:rsid w:val="00F73897"/>
    <w:rsid w:val="00F73904"/>
    <w:rsid w:val="00F73E07"/>
    <w:rsid w:val="00F73F7C"/>
    <w:rsid w:val="00F740B8"/>
    <w:rsid w:val="00F7413E"/>
    <w:rsid w:val="00F74140"/>
    <w:rsid w:val="00F74189"/>
    <w:rsid w:val="00F74362"/>
    <w:rsid w:val="00F7449C"/>
    <w:rsid w:val="00F74504"/>
    <w:rsid w:val="00F74661"/>
    <w:rsid w:val="00F747F8"/>
    <w:rsid w:val="00F748D9"/>
    <w:rsid w:val="00F74981"/>
    <w:rsid w:val="00F74D19"/>
    <w:rsid w:val="00F74DFE"/>
    <w:rsid w:val="00F75233"/>
    <w:rsid w:val="00F7541C"/>
    <w:rsid w:val="00F75454"/>
    <w:rsid w:val="00F7547E"/>
    <w:rsid w:val="00F75509"/>
    <w:rsid w:val="00F756D6"/>
    <w:rsid w:val="00F757F6"/>
    <w:rsid w:val="00F759F1"/>
    <w:rsid w:val="00F75A57"/>
    <w:rsid w:val="00F75D80"/>
    <w:rsid w:val="00F760A4"/>
    <w:rsid w:val="00F760C4"/>
    <w:rsid w:val="00F7635C"/>
    <w:rsid w:val="00F764F2"/>
    <w:rsid w:val="00F7650D"/>
    <w:rsid w:val="00F765FF"/>
    <w:rsid w:val="00F769C8"/>
    <w:rsid w:val="00F76A4E"/>
    <w:rsid w:val="00F76B73"/>
    <w:rsid w:val="00F76BC7"/>
    <w:rsid w:val="00F76F4C"/>
    <w:rsid w:val="00F770E1"/>
    <w:rsid w:val="00F77108"/>
    <w:rsid w:val="00F7748A"/>
    <w:rsid w:val="00F77912"/>
    <w:rsid w:val="00F779B6"/>
    <w:rsid w:val="00F77AAC"/>
    <w:rsid w:val="00F77B96"/>
    <w:rsid w:val="00F77B9D"/>
    <w:rsid w:val="00F77E90"/>
    <w:rsid w:val="00F77EFE"/>
    <w:rsid w:val="00F77FDE"/>
    <w:rsid w:val="00F8008E"/>
    <w:rsid w:val="00F801DF"/>
    <w:rsid w:val="00F8020E"/>
    <w:rsid w:val="00F803D0"/>
    <w:rsid w:val="00F80536"/>
    <w:rsid w:val="00F80867"/>
    <w:rsid w:val="00F809F9"/>
    <w:rsid w:val="00F80B9C"/>
    <w:rsid w:val="00F8102A"/>
    <w:rsid w:val="00F8105F"/>
    <w:rsid w:val="00F813FE"/>
    <w:rsid w:val="00F817B2"/>
    <w:rsid w:val="00F817BF"/>
    <w:rsid w:val="00F81A23"/>
    <w:rsid w:val="00F81A4B"/>
    <w:rsid w:val="00F81BD5"/>
    <w:rsid w:val="00F81D6C"/>
    <w:rsid w:val="00F81E18"/>
    <w:rsid w:val="00F81EA9"/>
    <w:rsid w:val="00F81FAD"/>
    <w:rsid w:val="00F82040"/>
    <w:rsid w:val="00F82087"/>
    <w:rsid w:val="00F821D4"/>
    <w:rsid w:val="00F823C4"/>
    <w:rsid w:val="00F82493"/>
    <w:rsid w:val="00F82787"/>
    <w:rsid w:val="00F82983"/>
    <w:rsid w:val="00F82BB4"/>
    <w:rsid w:val="00F82CD4"/>
    <w:rsid w:val="00F83050"/>
    <w:rsid w:val="00F83127"/>
    <w:rsid w:val="00F8344C"/>
    <w:rsid w:val="00F838BC"/>
    <w:rsid w:val="00F83A83"/>
    <w:rsid w:val="00F83B1E"/>
    <w:rsid w:val="00F83BE1"/>
    <w:rsid w:val="00F83E8D"/>
    <w:rsid w:val="00F84072"/>
    <w:rsid w:val="00F84781"/>
    <w:rsid w:val="00F8498F"/>
    <w:rsid w:val="00F84A04"/>
    <w:rsid w:val="00F84D3E"/>
    <w:rsid w:val="00F84DAC"/>
    <w:rsid w:val="00F84F19"/>
    <w:rsid w:val="00F85173"/>
    <w:rsid w:val="00F854AB"/>
    <w:rsid w:val="00F85769"/>
    <w:rsid w:val="00F85784"/>
    <w:rsid w:val="00F85823"/>
    <w:rsid w:val="00F85AAC"/>
    <w:rsid w:val="00F85B32"/>
    <w:rsid w:val="00F85C27"/>
    <w:rsid w:val="00F86112"/>
    <w:rsid w:val="00F8637E"/>
    <w:rsid w:val="00F86692"/>
    <w:rsid w:val="00F86CEC"/>
    <w:rsid w:val="00F87316"/>
    <w:rsid w:val="00F87380"/>
    <w:rsid w:val="00F8780B"/>
    <w:rsid w:val="00F87C0B"/>
    <w:rsid w:val="00F87D67"/>
    <w:rsid w:val="00F87D82"/>
    <w:rsid w:val="00F87DC8"/>
    <w:rsid w:val="00F87E9C"/>
    <w:rsid w:val="00F9066D"/>
    <w:rsid w:val="00F906E4"/>
    <w:rsid w:val="00F907B7"/>
    <w:rsid w:val="00F90951"/>
    <w:rsid w:val="00F90A9B"/>
    <w:rsid w:val="00F90B7C"/>
    <w:rsid w:val="00F90C99"/>
    <w:rsid w:val="00F90D16"/>
    <w:rsid w:val="00F90D9C"/>
    <w:rsid w:val="00F90E07"/>
    <w:rsid w:val="00F90F57"/>
    <w:rsid w:val="00F9105B"/>
    <w:rsid w:val="00F91184"/>
    <w:rsid w:val="00F91CF9"/>
    <w:rsid w:val="00F9228E"/>
    <w:rsid w:val="00F923A9"/>
    <w:rsid w:val="00F92467"/>
    <w:rsid w:val="00F9260A"/>
    <w:rsid w:val="00F92621"/>
    <w:rsid w:val="00F9270C"/>
    <w:rsid w:val="00F927B5"/>
    <w:rsid w:val="00F92864"/>
    <w:rsid w:val="00F92B16"/>
    <w:rsid w:val="00F92B3B"/>
    <w:rsid w:val="00F92C17"/>
    <w:rsid w:val="00F92C86"/>
    <w:rsid w:val="00F93198"/>
    <w:rsid w:val="00F93271"/>
    <w:rsid w:val="00F93786"/>
    <w:rsid w:val="00F938C3"/>
    <w:rsid w:val="00F93909"/>
    <w:rsid w:val="00F93B45"/>
    <w:rsid w:val="00F93CC2"/>
    <w:rsid w:val="00F93D4F"/>
    <w:rsid w:val="00F93E72"/>
    <w:rsid w:val="00F9401E"/>
    <w:rsid w:val="00F9417D"/>
    <w:rsid w:val="00F94233"/>
    <w:rsid w:val="00F942D6"/>
    <w:rsid w:val="00F9437E"/>
    <w:rsid w:val="00F94422"/>
    <w:rsid w:val="00F94613"/>
    <w:rsid w:val="00F9462B"/>
    <w:rsid w:val="00F947A6"/>
    <w:rsid w:val="00F94D22"/>
    <w:rsid w:val="00F94D60"/>
    <w:rsid w:val="00F94DF9"/>
    <w:rsid w:val="00F952E7"/>
    <w:rsid w:val="00F953FC"/>
    <w:rsid w:val="00F9547C"/>
    <w:rsid w:val="00F9573A"/>
    <w:rsid w:val="00F95744"/>
    <w:rsid w:val="00F9586B"/>
    <w:rsid w:val="00F95889"/>
    <w:rsid w:val="00F95907"/>
    <w:rsid w:val="00F95D00"/>
    <w:rsid w:val="00F95E69"/>
    <w:rsid w:val="00F95FA0"/>
    <w:rsid w:val="00F96133"/>
    <w:rsid w:val="00F961E1"/>
    <w:rsid w:val="00F967D4"/>
    <w:rsid w:val="00F96835"/>
    <w:rsid w:val="00F96A0E"/>
    <w:rsid w:val="00F96BB1"/>
    <w:rsid w:val="00F96ED8"/>
    <w:rsid w:val="00F96F2D"/>
    <w:rsid w:val="00F971CE"/>
    <w:rsid w:val="00F97808"/>
    <w:rsid w:val="00F97A5A"/>
    <w:rsid w:val="00F97E02"/>
    <w:rsid w:val="00FA026E"/>
    <w:rsid w:val="00FA02E0"/>
    <w:rsid w:val="00FA040A"/>
    <w:rsid w:val="00FA0820"/>
    <w:rsid w:val="00FA0892"/>
    <w:rsid w:val="00FA08FC"/>
    <w:rsid w:val="00FA0D0B"/>
    <w:rsid w:val="00FA0D56"/>
    <w:rsid w:val="00FA0E2E"/>
    <w:rsid w:val="00FA0E5B"/>
    <w:rsid w:val="00FA0F3A"/>
    <w:rsid w:val="00FA100E"/>
    <w:rsid w:val="00FA136F"/>
    <w:rsid w:val="00FA1519"/>
    <w:rsid w:val="00FA162C"/>
    <w:rsid w:val="00FA17C0"/>
    <w:rsid w:val="00FA17C1"/>
    <w:rsid w:val="00FA1A49"/>
    <w:rsid w:val="00FA2597"/>
    <w:rsid w:val="00FA27FE"/>
    <w:rsid w:val="00FA2AB1"/>
    <w:rsid w:val="00FA2AC6"/>
    <w:rsid w:val="00FA2ADB"/>
    <w:rsid w:val="00FA2B6A"/>
    <w:rsid w:val="00FA2E6C"/>
    <w:rsid w:val="00FA2EF5"/>
    <w:rsid w:val="00FA3282"/>
    <w:rsid w:val="00FA329C"/>
    <w:rsid w:val="00FA37D7"/>
    <w:rsid w:val="00FA3851"/>
    <w:rsid w:val="00FA386F"/>
    <w:rsid w:val="00FA387D"/>
    <w:rsid w:val="00FA3B29"/>
    <w:rsid w:val="00FA4021"/>
    <w:rsid w:val="00FA44E3"/>
    <w:rsid w:val="00FA46D0"/>
    <w:rsid w:val="00FA474D"/>
    <w:rsid w:val="00FA4757"/>
    <w:rsid w:val="00FA47DD"/>
    <w:rsid w:val="00FA4A40"/>
    <w:rsid w:val="00FA4AE1"/>
    <w:rsid w:val="00FA4C63"/>
    <w:rsid w:val="00FA4DEF"/>
    <w:rsid w:val="00FA51BF"/>
    <w:rsid w:val="00FA53E0"/>
    <w:rsid w:val="00FA549D"/>
    <w:rsid w:val="00FA5ADF"/>
    <w:rsid w:val="00FA5C1C"/>
    <w:rsid w:val="00FA5FE1"/>
    <w:rsid w:val="00FA6147"/>
    <w:rsid w:val="00FA6254"/>
    <w:rsid w:val="00FA6411"/>
    <w:rsid w:val="00FA6486"/>
    <w:rsid w:val="00FA675B"/>
    <w:rsid w:val="00FA693F"/>
    <w:rsid w:val="00FA6B32"/>
    <w:rsid w:val="00FA6DC7"/>
    <w:rsid w:val="00FA6E83"/>
    <w:rsid w:val="00FA6F2F"/>
    <w:rsid w:val="00FA6F54"/>
    <w:rsid w:val="00FA701F"/>
    <w:rsid w:val="00FA7238"/>
    <w:rsid w:val="00FA738B"/>
    <w:rsid w:val="00FA7604"/>
    <w:rsid w:val="00FA7A59"/>
    <w:rsid w:val="00FA7E28"/>
    <w:rsid w:val="00FA7EB3"/>
    <w:rsid w:val="00FA7FF1"/>
    <w:rsid w:val="00FB0241"/>
    <w:rsid w:val="00FB029B"/>
    <w:rsid w:val="00FB033C"/>
    <w:rsid w:val="00FB040C"/>
    <w:rsid w:val="00FB0706"/>
    <w:rsid w:val="00FB0F96"/>
    <w:rsid w:val="00FB137F"/>
    <w:rsid w:val="00FB14A6"/>
    <w:rsid w:val="00FB15C8"/>
    <w:rsid w:val="00FB17F2"/>
    <w:rsid w:val="00FB1AEA"/>
    <w:rsid w:val="00FB1DCE"/>
    <w:rsid w:val="00FB1E22"/>
    <w:rsid w:val="00FB1F3C"/>
    <w:rsid w:val="00FB248A"/>
    <w:rsid w:val="00FB2B37"/>
    <w:rsid w:val="00FB2C62"/>
    <w:rsid w:val="00FB2F4C"/>
    <w:rsid w:val="00FB327D"/>
    <w:rsid w:val="00FB3684"/>
    <w:rsid w:val="00FB38F2"/>
    <w:rsid w:val="00FB3CCD"/>
    <w:rsid w:val="00FB4047"/>
    <w:rsid w:val="00FB4060"/>
    <w:rsid w:val="00FB4288"/>
    <w:rsid w:val="00FB4620"/>
    <w:rsid w:val="00FB4953"/>
    <w:rsid w:val="00FB4B96"/>
    <w:rsid w:val="00FB4D94"/>
    <w:rsid w:val="00FB4DCD"/>
    <w:rsid w:val="00FB4F74"/>
    <w:rsid w:val="00FB50F3"/>
    <w:rsid w:val="00FB5425"/>
    <w:rsid w:val="00FB5619"/>
    <w:rsid w:val="00FB599E"/>
    <w:rsid w:val="00FB5A53"/>
    <w:rsid w:val="00FB5B07"/>
    <w:rsid w:val="00FB5BBD"/>
    <w:rsid w:val="00FB5D6E"/>
    <w:rsid w:val="00FB5E08"/>
    <w:rsid w:val="00FB5E88"/>
    <w:rsid w:val="00FB6007"/>
    <w:rsid w:val="00FB61E0"/>
    <w:rsid w:val="00FB67B3"/>
    <w:rsid w:val="00FB67E8"/>
    <w:rsid w:val="00FB69E7"/>
    <w:rsid w:val="00FB7235"/>
    <w:rsid w:val="00FB7252"/>
    <w:rsid w:val="00FB74CE"/>
    <w:rsid w:val="00FB7637"/>
    <w:rsid w:val="00FB776A"/>
    <w:rsid w:val="00FB78F6"/>
    <w:rsid w:val="00FB791B"/>
    <w:rsid w:val="00FB7AB3"/>
    <w:rsid w:val="00FB7B38"/>
    <w:rsid w:val="00FB7BE8"/>
    <w:rsid w:val="00FB7D19"/>
    <w:rsid w:val="00FB7DDD"/>
    <w:rsid w:val="00FB7F47"/>
    <w:rsid w:val="00FC0100"/>
    <w:rsid w:val="00FC0271"/>
    <w:rsid w:val="00FC0424"/>
    <w:rsid w:val="00FC0871"/>
    <w:rsid w:val="00FC0BD1"/>
    <w:rsid w:val="00FC0CE8"/>
    <w:rsid w:val="00FC0F2E"/>
    <w:rsid w:val="00FC10F6"/>
    <w:rsid w:val="00FC133D"/>
    <w:rsid w:val="00FC1688"/>
    <w:rsid w:val="00FC16B7"/>
    <w:rsid w:val="00FC187D"/>
    <w:rsid w:val="00FC18AF"/>
    <w:rsid w:val="00FC19E7"/>
    <w:rsid w:val="00FC1A1F"/>
    <w:rsid w:val="00FC1B13"/>
    <w:rsid w:val="00FC1C7B"/>
    <w:rsid w:val="00FC1DB8"/>
    <w:rsid w:val="00FC1E12"/>
    <w:rsid w:val="00FC1F90"/>
    <w:rsid w:val="00FC2301"/>
    <w:rsid w:val="00FC2659"/>
    <w:rsid w:val="00FC31D0"/>
    <w:rsid w:val="00FC3321"/>
    <w:rsid w:val="00FC3411"/>
    <w:rsid w:val="00FC34CF"/>
    <w:rsid w:val="00FC3637"/>
    <w:rsid w:val="00FC36A3"/>
    <w:rsid w:val="00FC376D"/>
    <w:rsid w:val="00FC39C1"/>
    <w:rsid w:val="00FC3B50"/>
    <w:rsid w:val="00FC3C22"/>
    <w:rsid w:val="00FC3FEF"/>
    <w:rsid w:val="00FC4020"/>
    <w:rsid w:val="00FC4158"/>
    <w:rsid w:val="00FC4289"/>
    <w:rsid w:val="00FC43D8"/>
    <w:rsid w:val="00FC4634"/>
    <w:rsid w:val="00FC4829"/>
    <w:rsid w:val="00FC4B9B"/>
    <w:rsid w:val="00FC4E72"/>
    <w:rsid w:val="00FC4EF3"/>
    <w:rsid w:val="00FC50CC"/>
    <w:rsid w:val="00FC5198"/>
    <w:rsid w:val="00FC52D0"/>
    <w:rsid w:val="00FC56D8"/>
    <w:rsid w:val="00FC58D2"/>
    <w:rsid w:val="00FC59F2"/>
    <w:rsid w:val="00FC5C63"/>
    <w:rsid w:val="00FC5CDF"/>
    <w:rsid w:val="00FC5DCF"/>
    <w:rsid w:val="00FC5FAA"/>
    <w:rsid w:val="00FC60C5"/>
    <w:rsid w:val="00FC6486"/>
    <w:rsid w:val="00FC6500"/>
    <w:rsid w:val="00FC6565"/>
    <w:rsid w:val="00FC6893"/>
    <w:rsid w:val="00FC6B92"/>
    <w:rsid w:val="00FC6E89"/>
    <w:rsid w:val="00FC6F46"/>
    <w:rsid w:val="00FC709D"/>
    <w:rsid w:val="00FC71E2"/>
    <w:rsid w:val="00FC7F9F"/>
    <w:rsid w:val="00FD023B"/>
    <w:rsid w:val="00FD02B8"/>
    <w:rsid w:val="00FD0661"/>
    <w:rsid w:val="00FD0917"/>
    <w:rsid w:val="00FD0D3F"/>
    <w:rsid w:val="00FD0D61"/>
    <w:rsid w:val="00FD0E77"/>
    <w:rsid w:val="00FD1060"/>
    <w:rsid w:val="00FD12E8"/>
    <w:rsid w:val="00FD12F8"/>
    <w:rsid w:val="00FD1309"/>
    <w:rsid w:val="00FD1623"/>
    <w:rsid w:val="00FD16D9"/>
    <w:rsid w:val="00FD17DE"/>
    <w:rsid w:val="00FD1810"/>
    <w:rsid w:val="00FD187A"/>
    <w:rsid w:val="00FD1FBC"/>
    <w:rsid w:val="00FD25EC"/>
    <w:rsid w:val="00FD2763"/>
    <w:rsid w:val="00FD2975"/>
    <w:rsid w:val="00FD2982"/>
    <w:rsid w:val="00FD2C24"/>
    <w:rsid w:val="00FD2E8A"/>
    <w:rsid w:val="00FD31C9"/>
    <w:rsid w:val="00FD3336"/>
    <w:rsid w:val="00FD398D"/>
    <w:rsid w:val="00FD3AA8"/>
    <w:rsid w:val="00FD3AC9"/>
    <w:rsid w:val="00FD3D46"/>
    <w:rsid w:val="00FD3F1D"/>
    <w:rsid w:val="00FD406D"/>
    <w:rsid w:val="00FD41A3"/>
    <w:rsid w:val="00FD41CA"/>
    <w:rsid w:val="00FD425C"/>
    <w:rsid w:val="00FD44FC"/>
    <w:rsid w:val="00FD4751"/>
    <w:rsid w:val="00FD48B9"/>
    <w:rsid w:val="00FD4930"/>
    <w:rsid w:val="00FD49A8"/>
    <w:rsid w:val="00FD49BD"/>
    <w:rsid w:val="00FD4B2B"/>
    <w:rsid w:val="00FD4C26"/>
    <w:rsid w:val="00FD4CCB"/>
    <w:rsid w:val="00FD4D0F"/>
    <w:rsid w:val="00FD4DB7"/>
    <w:rsid w:val="00FD4E5A"/>
    <w:rsid w:val="00FD50B4"/>
    <w:rsid w:val="00FD50CA"/>
    <w:rsid w:val="00FD516F"/>
    <w:rsid w:val="00FD5294"/>
    <w:rsid w:val="00FD545A"/>
    <w:rsid w:val="00FD5668"/>
    <w:rsid w:val="00FD58AC"/>
    <w:rsid w:val="00FD5C87"/>
    <w:rsid w:val="00FD5D1B"/>
    <w:rsid w:val="00FD60FA"/>
    <w:rsid w:val="00FD6254"/>
    <w:rsid w:val="00FD63D6"/>
    <w:rsid w:val="00FD64CB"/>
    <w:rsid w:val="00FD6630"/>
    <w:rsid w:val="00FD691D"/>
    <w:rsid w:val="00FD6ADE"/>
    <w:rsid w:val="00FD7021"/>
    <w:rsid w:val="00FD70D8"/>
    <w:rsid w:val="00FD7187"/>
    <w:rsid w:val="00FD73B0"/>
    <w:rsid w:val="00FD75D9"/>
    <w:rsid w:val="00FD76AA"/>
    <w:rsid w:val="00FD7726"/>
    <w:rsid w:val="00FD7CB7"/>
    <w:rsid w:val="00FE00E1"/>
    <w:rsid w:val="00FE0117"/>
    <w:rsid w:val="00FE0129"/>
    <w:rsid w:val="00FE0180"/>
    <w:rsid w:val="00FE0594"/>
    <w:rsid w:val="00FE06DC"/>
    <w:rsid w:val="00FE07A8"/>
    <w:rsid w:val="00FE096A"/>
    <w:rsid w:val="00FE09D8"/>
    <w:rsid w:val="00FE0A6D"/>
    <w:rsid w:val="00FE0A7A"/>
    <w:rsid w:val="00FE0D06"/>
    <w:rsid w:val="00FE0D3D"/>
    <w:rsid w:val="00FE0D9E"/>
    <w:rsid w:val="00FE0E1C"/>
    <w:rsid w:val="00FE0EBC"/>
    <w:rsid w:val="00FE11C2"/>
    <w:rsid w:val="00FE133E"/>
    <w:rsid w:val="00FE13C8"/>
    <w:rsid w:val="00FE16E8"/>
    <w:rsid w:val="00FE18E4"/>
    <w:rsid w:val="00FE1A19"/>
    <w:rsid w:val="00FE1D1B"/>
    <w:rsid w:val="00FE2117"/>
    <w:rsid w:val="00FE25E7"/>
    <w:rsid w:val="00FE27F3"/>
    <w:rsid w:val="00FE280B"/>
    <w:rsid w:val="00FE2876"/>
    <w:rsid w:val="00FE2975"/>
    <w:rsid w:val="00FE2A6F"/>
    <w:rsid w:val="00FE2DB0"/>
    <w:rsid w:val="00FE2EE6"/>
    <w:rsid w:val="00FE2EEB"/>
    <w:rsid w:val="00FE35C5"/>
    <w:rsid w:val="00FE37DC"/>
    <w:rsid w:val="00FE3849"/>
    <w:rsid w:val="00FE39F2"/>
    <w:rsid w:val="00FE3A57"/>
    <w:rsid w:val="00FE3A9A"/>
    <w:rsid w:val="00FE3B60"/>
    <w:rsid w:val="00FE3D73"/>
    <w:rsid w:val="00FE3FA2"/>
    <w:rsid w:val="00FE404E"/>
    <w:rsid w:val="00FE42F8"/>
    <w:rsid w:val="00FE44DC"/>
    <w:rsid w:val="00FE46EC"/>
    <w:rsid w:val="00FE4715"/>
    <w:rsid w:val="00FE48D3"/>
    <w:rsid w:val="00FE49C9"/>
    <w:rsid w:val="00FE4CB5"/>
    <w:rsid w:val="00FE4D3F"/>
    <w:rsid w:val="00FE526B"/>
    <w:rsid w:val="00FE5360"/>
    <w:rsid w:val="00FE538D"/>
    <w:rsid w:val="00FE57AC"/>
    <w:rsid w:val="00FE5C5C"/>
    <w:rsid w:val="00FE5DED"/>
    <w:rsid w:val="00FE60FD"/>
    <w:rsid w:val="00FE6433"/>
    <w:rsid w:val="00FE64F0"/>
    <w:rsid w:val="00FE6530"/>
    <w:rsid w:val="00FE6884"/>
    <w:rsid w:val="00FE6A79"/>
    <w:rsid w:val="00FE6CBF"/>
    <w:rsid w:val="00FE6D92"/>
    <w:rsid w:val="00FE6DD3"/>
    <w:rsid w:val="00FE70F7"/>
    <w:rsid w:val="00FE7525"/>
    <w:rsid w:val="00FE775C"/>
    <w:rsid w:val="00FE788E"/>
    <w:rsid w:val="00FE799E"/>
    <w:rsid w:val="00FE79C3"/>
    <w:rsid w:val="00FE7AA8"/>
    <w:rsid w:val="00FE7EC7"/>
    <w:rsid w:val="00FE7FB6"/>
    <w:rsid w:val="00FE7FD0"/>
    <w:rsid w:val="00FF0059"/>
    <w:rsid w:val="00FF016F"/>
    <w:rsid w:val="00FF031A"/>
    <w:rsid w:val="00FF0488"/>
    <w:rsid w:val="00FF056B"/>
    <w:rsid w:val="00FF0605"/>
    <w:rsid w:val="00FF0636"/>
    <w:rsid w:val="00FF0657"/>
    <w:rsid w:val="00FF067C"/>
    <w:rsid w:val="00FF06EC"/>
    <w:rsid w:val="00FF0720"/>
    <w:rsid w:val="00FF09D7"/>
    <w:rsid w:val="00FF09EF"/>
    <w:rsid w:val="00FF0A72"/>
    <w:rsid w:val="00FF0C8A"/>
    <w:rsid w:val="00FF0CD3"/>
    <w:rsid w:val="00FF0E6A"/>
    <w:rsid w:val="00FF1038"/>
    <w:rsid w:val="00FF142C"/>
    <w:rsid w:val="00FF1882"/>
    <w:rsid w:val="00FF1A82"/>
    <w:rsid w:val="00FF1AE2"/>
    <w:rsid w:val="00FF1C5A"/>
    <w:rsid w:val="00FF254B"/>
    <w:rsid w:val="00FF263B"/>
    <w:rsid w:val="00FF26A1"/>
    <w:rsid w:val="00FF28A2"/>
    <w:rsid w:val="00FF2AFD"/>
    <w:rsid w:val="00FF2BC1"/>
    <w:rsid w:val="00FF2BDA"/>
    <w:rsid w:val="00FF33C4"/>
    <w:rsid w:val="00FF3448"/>
    <w:rsid w:val="00FF3D82"/>
    <w:rsid w:val="00FF3F32"/>
    <w:rsid w:val="00FF4063"/>
    <w:rsid w:val="00FF4114"/>
    <w:rsid w:val="00FF42FE"/>
    <w:rsid w:val="00FF46EA"/>
    <w:rsid w:val="00FF48A3"/>
    <w:rsid w:val="00FF4D26"/>
    <w:rsid w:val="00FF54E2"/>
    <w:rsid w:val="00FF5526"/>
    <w:rsid w:val="00FF57B8"/>
    <w:rsid w:val="00FF595C"/>
    <w:rsid w:val="00FF5C91"/>
    <w:rsid w:val="00FF5CCF"/>
    <w:rsid w:val="00FF5E32"/>
    <w:rsid w:val="00FF5F4E"/>
    <w:rsid w:val="00FF6187"/>
    <w:rsid w:val="00FF618E"/>
    <w:rsid w:val="00FF6212"/>
    <w:rsid w:val="00FF665A"/>
    <w:rsid w:val="00FF68DB"/>
    <w:rsid w:val="00FF6910"/>
    <w:rsid w:val="00FF6AB2"/>
    <w:rsid w:val="00FF6B40"/>
    <w:rsid w:val="00FF6C2F"/>
    <w:rsid w:val="00FF6E7F"/>
    <w:rsid w:val="00FF6F84"/>
    <w:rsid w:val="00FF7017"/>
    <w:rsid w:val="00FF73A9"/>
    <w:rsid w:val="00FF745C"/>
    <w:rsid w:val="00FF764A"/>
    <w:rsid w:val="00FF78AC"/>
    <w:rsid w:val="00FF7B1F"/>
    <w:rsid w:val="00FF7B9B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0AF24"/>
  <w15:chartTrackingRefBased/>
  <w15:docId w15:val="{B531F94C-C120-4664-BBEA-4BEEF4FB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="Georgia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49DC"/>
    <w:pPr>
      <w:spacing w:after="0"/>
      <w:ind w:firstLine="170"/>
      <w:jc w:val="both"/>
    </w:pPr>
    <w:rPr>
      <w:sz w:val="18"/>
    </w:rPr>
  </w:style>
  <w:style w:type="paragraph" w:styleId="berschrift1">
    <w:name w:val="heading 1"/>
    <w:aliases w:val="Kapitel"/>
    <w:basedOn w:val="Standard"/>
    <w:next w:val="Standard"/>
    <w:link w:val="berschrift1Zchn"/>
    <w:uiPriority w:val="9"/>
    <w:qFormat/>
    <w:rsid w:val="00382429"/>
    <w:pPr>
      <w:keepNext/>
      <w:keepLines/>
      <w:spacing w:before="240" w:line="240" w:lineRule="auto"/>
      <w:ind w:firstLine="0"/>
      <w:jc w:val="center"/>
      <w:outlineLvl w:val="0"/>
    </w:pPr>
    <w:rPr>
      <w:rFonts w:ascii="Times New Roman" w:eastAsiaTheme="majorEastAsia" w:hAnsi="Times New Roman" w:cstheme="majorBidi"/>
      <w:caps/>
      <w:color w:val="C00000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2429"/>
    <w:pPr>
      <w:keepNext/>
      <w:keepLines/>
      <w:spacing w:after="360" w:line="240" w:lineRule="auto"/>
      <w:ind w:firstLine="0"/>
      <w:jc w:val="center"/>
      <w:outlineLvl w:val="1"/>
    </w:pPr>
    <w:rPr>
      <w:rFonts w:ascii="Times New Roman" w:eastAsiaTheme="majorEastAsia" w:hAnsi="Times New Roman" w:cstheme="majorBidi"/>
      <w:caps/>
      <w:color w:val="C0000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2429"/>
    <w:pPr>
      <w:keepNext/>
      <w:keepLines/>
      <w:spacing w:before="40"/>
      <w:jc w:val="center"/>
      <w:outlineLvl w:val="2"/>
    </w:pPr>
    <w:rPr>
      <w:rFonts w:ascii="Times New Roman" w:eastAsiaTheme="majorEastAsia" w:hAnsi="Times New Roman" w:cstheme="majorBidi"/>
      <w:color w:val="C00000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795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7956"/>
  </w:style>
  <w:style w:type="paragraph" w:styleId="Fuzeile">
    <w:name w:val="footer"/>
    <w:basedOn w:val="Standard"/>
    <w:link w:val="FuzeileZchn"/>
    <w:uiPriority w:val="99"/>
    <w:unhideWhenUsed/>
    <w:rsid w:val="0021795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7956"/>
  </w:style>
  <w:style w:type="paragraph" w:styleId="KeinLeerraum">
    <w:name w:val="No Spacing"/>
    <w:aliases w:val="Kommentar"/>
    <w:basedOn w:val="Standard"/>
    <w:uiPriority w:val="1"/>
    <w:qFormat/>
    <w:rsid w:val="00C44E88"/>
    <w:pPr>
      <w:spacing w:before="240" w:after="240" w:line="240" w:lineRule="auto"/>
      <w:ind w:left="567" w:firstLine="0"/>
      <w:contextualSpacing/>
      <w:jc w:val="left"/>
    </w:pPr>
    <w:rPr>
      <w:i/>
    </w:rPr>
  </w:style>
  <w:style w:type="character" w:customStyle="1" w:styleId="berschrift1Zchn">
    <w:name w:val="Überschrift 1 Zchn"/>
    <w:aliases w:val="Kapitel Zchn"/>
    <w:basedOn w:val="Absatz-Standardschriftart"/>
    <w:link w:val="berschrift1"/>
    <w:uiPriority w:val="9"/>
    <w:rsid w:val="00382429"/>
    <w:rPr>
      <w:rFonts w:ascii="Times New Roman" w:eastAsiaTheme="majorEastAsia" w:hAnsi="Times New Roman" w:cstheme="majorBidi"/>
      <w:caps/>
      <w:color w:val="C00000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2429"/>
    <w:rPr>
      <w:rFonts w:ascii="Times New Roman" w:eastAsiaTheme="majorEastAsia" w:hAnsi="Times New Roman" w:cstheme="majorBidi"/>
      <w:caps/>
      <w:color w:val="C00000"/>
      <w:sz w:val="28"/>
      <w:szCs w:val="26"/>
    </w:rPr>
  </w:style>
  <w:style w:type="paragraph" w:styleId="berarbeitung">
    <w:name w:val="Revision"/>
    <w:hidden/>
    <w:uiPriority w:val="99"/>
    <w:semiHidden/>
    <w:rsid w:val="001D41A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2429"/>
    <w:rPr>
      <w:rFonts w:ascii="Times New Roman" w:eastAsiaTheme="majorEastAsia" w:hAnsi="Times New Roman" w:cstheme="majorBidi"/>
      <w:color w:val="C00000"/>
      <w:sz w:val="18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382429"/>
    <w:pPr>
      <w:spacing w:before="600" w:after="480" w:line="240" w:lineRule="auto"/>
      <w:contextualSpacing/>
      <w:jc w:val="center"/>
    </w:pPr>
    <w:rPr>
      <w:rFonts w:eastAsiaTheme="majorEastAsia" w:cstheme="majorBidi"/>
      <w:smallCaps/>
      <w:color w:val="C00000"/>
      <w:spacing w:val="-10"/>
      <w:kern w:val="28"/>
      <w:sz w:val="1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2429"/>
    <w:rPr>
      <w:rFonts w:eastAsiaTheme="majorEastAsia" w:cstheme="majorBidi"/>
      <w:smallCaps/>
      <w:color w:val="C00000"/>
      <w:spacing w:val="-10"/>
      <w:kern w:val="28"/>
      <w:sz w:val="14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3926"/>
    <w:pPr>
      <w:numPr>
        <w:ilvl w:val="1"/>
      </w:numPr>
      <w:spacing w:before="240" w:after="480"/>
      <w:ind w:firstLine="170"/>
      <w:jc w:val="center"/>
    </w:pPr>
    <w:rPr>
      <w:rFonts w:eastAsiaTheme="minorEastAsia"/>
      <w:caps/>
      <w:spacing w:val="15"/>
      <w:sz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3926"/>
    <w:rPr>
      <w:rFonts w:eastAsiaTheme="minorEastAsia"/>
      <w:caps/>
      <w:spacing w:val="15"/>
      <w:sz w:val="52"/>
    </w:rPr>
  </w:style>
  <w:style w:type="paragraph" w:styleId="Listenabsatz">
    <w:name w:val="List Paragraph"/>
    <w:aliases w:val="Paragraph"/>
    <w:basedOn w:val="Standard"/>
    <w:next w:val="Standard"/>
    <w:uiPriority w:val="34"/>
    <w:qFormat/>
    <w:rsid w:val="00432757"/>
    <w:pPr>
      <w:spacing w:before="160"/>
      <w:ind w:firstLine="0"/>
      <w:contextualSpacing/>
    </w:pPr>
  </w:style>
  <w:style w:type="paragraph" w:styleId="Aufzhlungszeichen">
    <w:name w:val="List Bullet"/>
    <w:basedOn w:val="Standard"/>
    <w:uiPriority w:val="99"/>
    <w:unhideWhenUsed/>
    <w:rsid w:val="00B336EA"/>
    <w:pPr>
      <w:numPr>
        <w:numId w:val="1"/>
      </w:numPr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D13FB0"/>
    <w:pPr>
      <w:spacing w:after="100"/>
      <w:ind w:left="180"/>
    </w:pPr>
  </w:style>
  <w:style w:type="character" w:styleId="Hyperlink">
    <w:name w:val="Hyperlink"/>
    <w:basedOn w:val="Absatz-Standardschriftart"/>
    <w:uiPriority w:val="99"/>
    <w:unhideWhenUsed/>
    <w:rsid w:val="00D13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esktop\Programmieren\leyonad.github.io\template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640A-F234-4963-9149-E6872D1FF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0</TotalTime>
  <Pages>28</Pages>
  <Words>3594</Words>
  <Characters>22648</Characters>
  <Application>Microsoft Office Word</Application>
  <DocSecurity>0</DocSecurity>
  <Lines>188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Holzknecht</cp:lastModifiedBy>
  <cp:revision>8</cp:revision>
  <dcterms:created xsi:type="dcterms:W3CDTF">2025-06-13T13:41:00Z</dcterms:created>
  <dcterms:modified xsi:type="dcterms:W3CDTF">2025-06-13T19:14:00Z</dcterms:modified>
</cp:coreProperties>
</file>