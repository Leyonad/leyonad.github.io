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E245" w14:textId="57AE1B7D" w:rsidR="00133D4A" w:rsidRPr="00732040" w:rsidRDefault="00133D4A" w:rsidP="00684161">
      <w:pPr>
        <w:ind w:firstLine="0"/>
        <w:jc w:val="left"/>
      </w:pPr>
    </w:p>
    <w:sectPr w:rsidR="00133D4A" w:rsidRPr="00732040" w:rsidSect="00F8498F">
      <w:footerReference w:type="default" r:id="rId8"/>
      <w:type w:val="continuous"/>
      <w:pgSz w:w="7920" w:h="12240" w:code="6"/>
      <w:pgMar w:top="737" w:right="851" w:bottom="1134" w:left="851" w:header="709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3D236" w14:textId="77777777" w:rsidR="00623311" w:rsidRDefault="00623311" w:rsidP="00661069">
      <w:r>
        <w:separator/>
      </w:r>
    </w:p>
    <w:p w14:paraId="0CA441C1" w14:textId="77777777" w:rsidR="00623311" w:rsidRDefault="00623311" w:rsidP="00661069"/>
  </w:endnote>
  <w:endnote w:type="continuationSeparator" w:id="0">
    <w:p w14:paraId="57153B6C" w14:textId="77777777" w:rsidR="00623311" w:rsidRDefault="00623311" w:rsidP="00661069">
      <w:r>
        <w:continuationSeparator/>
      </w:r>
    </w:p>
    <w:p w14:paraId="649587CE" w14:textId="77777777" w:rsidR="00623311" w:rsidRDefault="00623311" w:rsidP="00661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2393068"/>
      <w:docPartObj>
        <w:docPartGallery w:val="Page Numbers (Bottom of Page)"/>
        <w:docPartUnique/>
      </w:docPartObj>
    </w:sdtPr>
    <w:sdtContent>
      <w:p w14:paraId="313242B6" w14:textId="77777777" w:rsidR="002E01AF" w:rsidRDefault="002E01AF" w:rsidP="00661069">
        <w:pPr>
          <w:pStyle w:val="berschrift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36104A" w14:textId="77777777" w:rsidR="00217956" w:rsidRDefault="00217956" w:rsidP="00661069">
    <w:pPr>
      <w:pStyle w:val="Fuzeile"/>
    </w:pPr>
  </w:p>
  <w:p w14:paraId="651BCE5B" w14:textId="77777777" w:rsidR="00DF1458" w:rsidRDefault="00DF1458" w:rsidP="006610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FDB55" w14:textId="77777777" w:rsidR="00623311" w:rsidRDefault="00623311" w:rsidP="00661069">
      <w:r>
        <w:separator/>
      </w:r>
    </w:p>
    <w:p w14:paraId="5A6E1682" w14:textId="77777777" w:rsidR="00623311" w:rsidRDefault="00623311" w:rsidP="00661069"/>
  </w:footnote>
  <w:footnote w:type="continuationSeparator" w:id="0">
    <w:p w14:paraId="729B0A89" w14:textId="77777777" w:rsidR="00623311" w:rsidRDefault="00623311" w:rsidP="00661069">
      <w:r>
        <w:continuationSeparator/>
      </w:r>
    </w:p>
    <w:p w14:paraId="40F01F08" w14:textId="77777777" w:rsidR="00623311" w:rsidRDefault="00623311" w:rsidP="006610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D6C90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73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TrueTypeFonts/>
  <w:saveSubsetFonts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B4"/>
    <w:rsid w:val="00000416"/>
    <w:rsid w:val="00000438"/>
    <w:rsid w:val="0000067E"/>
    <w:rsid w:val="000007AD"/>
    <w:rsid w:val="00000889"/>
    <w:rsid w:val="00000CFD"/>
    <w:rsid w:val="00000D25"/>
    <w:rsid w:val="00000E93"/>
    <w:rsid w:val="0000110A"/>
    <w:rsid w:val="000014FC"/>
    <w:rsid w:val="0000153C"/>
    <w:rsid w:val="000015B6"/>
    <w:rsid w:val="000015C8"/>
    <w:rsid w:val="000016E4"/>
    <w:rsid w:val="00001A1D"/>
    <w:rsid w:val="00001B71"/>
    <w:rsid w:val="00001C8A"/>
    <w:rsid w:val="00001EC7"/>
    <w:rsid w:val="00001F10"/>
    <w:rsid w:val="00001F21"/>
    <w:rsid w:val="000020A0"/>
    <w:rsid w:val="00002154"/>
    <w:rsid w:val="000022D4"/>
    <w:rsid w:val="0000245E"/>
    <w:rsid w:val="000029B3"/>
    <w:rsid w:val="00002DCE"/>
    <w:rsid w:val="00002EA9"/>
    <w:rsid w:val="00002ED8"/>
    <w:rsid w:val="00002F00"/>
    <w:rsid w:val="00002F65"/>
    <w:rsid w:val="0000323A"/>
    <w:rsid w:val="0000327F"/>
    <w:rsid w:val="000036E3"/>
    <w:rsid w:val="000038DA"/>
    <w:rsid w:val="00003AEF"/>
    <w:rsid w:val="00003AF2"/>
    <w:rsid w:val="00003C55"/>
    <w:rsid w:val="00003F89"/>
    <w:rsid w:val="00004257"/>
    <w:rsid w:val="0000437C"/>
    <w:rsid w:val="000044B6"/>
    <w:rsid w:val="000044F5"/>
    <w:rsid w:val="000045CB"/>
    <w:rsid w:val="000047A3"/>
    <w:rsid w:val="00004819"/>
    <w:rsid w:val="00004839"/>
    <w:rsid w:val="00004AE5"/>
    <w:rsid w:val="00004B56"/>
    <w:rsid w:val="00004B90"/>
    <w:rsid w:val="00004BE4"/>
    <w:rsid w:val="00004C1C"/>
    <w:rsid w:val="00005127"/>
    <w:rsid w:val="000051FA"/>
    <w:rsid w:val="00005216"/>
    <w:rsid w:val="0000523A"/>
    <w:rsid w:val="00005509"/>
    <w:rsid w:val="00005679"/>
    <w:rsid w:val="00005756"/>
    <w:rsid w:val="00005774"/>
    <w:rsid w:val="000059DF"/>
    <w:rsid w:val="00005A06"/>
    <w:rsid w:val="00005AF5"/>
    <w:rsid w:val="00005BFD"/>
    <w:rsid w:val="00005E5B"/>
    <w:rsid w:val="00005F32"/>
    <w:rsid w:val="0000608A"/>
    <w:rsid w:val="00006300"/>
    <w:rsid w:val="0000640A"/>
    <w:rsid w:val="00006757"/>
    <w:rsid w:val="00006798"/>
    <w:rsid w:val="00006911"/>
    <w:rsid w:val="00006B60"/>
    <w:rsid w:val="00006BF3"/>
    <w:rsid w:val="00006CC1"/>
    <w:rsid w:val="00006D49"/>
    <w:rsid w:val="00006E1B"/>
    <w:rsid w:val="00007089"/>
    <w:rsid w:val="000072D1"/>
    <w:rsid w:val="000072DB"/>
    <w:rsid w:val="00007337"/>
    <w:rsid w:val="00007570"/>
    <w:rsid w:val="000075C1"/>
    <w:rsid w:val="000076A6"/>
    <w:rsid w:val="0000779B"/>
    <w:rsid w:val="000079FE"/>
    <w:rsid w:val="00007DAD"/>
    <w:rsid w:val="000100EA"/>
    <w:rsid w:val="0001024F"/>
    <w:rsid w:val="00010364"/>
    <w:rsid w:val="00010591"/>
    <w:rsid w:val="000107F8"/>
    <w:rsid w:val="0001087C"/>
    <w:rsid w:val="000108A2"/>
    <w:rsid w:val="00010A78"/>
    <w:rsid w:val="00011039"/>
    <w:rsid w:val="000113D1"/>
    <w:rsid w:val="000114A2"/>
    <w:rsid w:val="000114A8"/>
    <w:rsid w:val="00011585"/>
    <w:rsid w:val="00011655"/>
    <w:rsid w:val="00011D81"/>
    <w:rsid w:val="00011F46"/>
    <w:rsid w:val="000120EE"/>
    <w:rsid w:val="000121F7"/>
    <w:rsid w:val="00012783"/>
    <w:rsid w:val="0001290D"/>
    <w:rsid w:val="00012B25"/>
    <w:rsid w:val="00012C93"/>
    <w:rsid w:val="00012C99"/>
    <w:rsid w:val="00012DA2"/>
    <w:rsid w:val="00012E44"/>
    <w:rsid w:val="00012F96"/>
    <w:rsid w:val="000131AE"/>
    <w:rsid w:val="000132A5"/>
    <w:rsid w:val="00013702"/>
    <w:rsid w:val="000138E5"/>
    <w:rsid w:val="000139D4"/>
    <w:rsid w:val="00013AC6"/>
    <w:rsid w:val="00013B3F"/>
    <w:rsid w:val="00013B51"/>
    <w:rsid w:val="00013B68"/>
    <w:rsid w:val="00013E48"/>
    <w:rsid w:val="000146DA"/>
    <w:rsid w:val="0001499D"/>
    <w:rsid w:val="000149DA"/>
    <w:rsid w:val="00014B19"/>
    <w:rsid w:val="00014FD5"/>
    <w:rsid w:val="00015033"/>
    <w:rsid w:val="000152A9"/>
    <w:rsid w:val="000152C6"/>
    <w:rsid w:val="00015483"/>
    <w:rsid w:val="0001566B"/>
    <w:rsid w:val="00015829"/>
    <w:rsid w:val="0001596C"/>
    <w:rsid w:val="00015A2F"/>
    <w:rsid w:val="00015A50"/>
    <w:rsid w:val="00015B42"/>
    <w:rsid w:val="00015BBD"/>
    <w:rsid w:val="00015EE0"/>
    <w:rsid w:val="00015FDA"/>
    <w:rsid w:val="000160CE"/>
    <w:rsid w:val="00016337"/>
    <w:rsid w:val="000165DE"/>
    <w:rsid w:val="00016924"/>
    <w:rsid w:val="00016A55"/>
    <w:rsid w:val="00016C52"/>
    <w:rsid w:val="00016D44"/>
    <w:rsid w:val="00016D7D"/>
    <w:rsid w:val="00016E8E"/>
    <w:rsid w:val="00017131"/>
    <w:rsid w:val="000171C8"/>
    <w:rsid w:val="000174E5"/>
    <w:rsid w:val="0001759E"/>
    <w:rsid w:val="000175BD"/>
    <w:rsid w:val="00017693"/>
    <w:rsid w:val="00017C3F"/>
    <w:rsid w:val="00017C61"/>
    <w:rsid w:val="00017CA9"/>
    <w:rsid w:val="00017EA1"/>
    <w:rsid w:val="00017F2A"/>
    <w:rsid w:val="00017FB4"/>
    <w:rsid w:val="00020222"/>
    <w:rsid w:val="0002054B"/>
    <w:rsid w:val="000206BD"/>
    <w:rsid w:val="00020757"/>
    <w:rsid w:val="000207F2"/>
    <w:rsid w:val="00020C3D"/>
    <w:rsid w:val="00020CD7"/>
    <w:rsid w:val="000211B8"/>
    <w:rsid w:val="00021356"/>
    <w:rsid w:val="0002163B"/>
    <w:rsid w:val="00021760"/>
    <w:rsid w:val="000219C9"/>
    <w:rsid w:val="00021BAB"/>
    <w:rsid w:val="00021E6D"/>
    <w:rsid w:val="00021F9C"/>
    <w:rsid w:val="00021FA3"/>
    <w:rsid w:val="000223CE"/>
    <w:rsid w:val="00022662"/>
    <w:rsid w:val="00022970"/>
    <w:rsid w:val="00023203"/>
    <w:rsid w:val="00023204"/>
    <w:rsid w:val="000235FB"/>
    <w:rsid w:val="00023617"/>
    <w:rsid w:val="0002394E"/>
    <w:rsid w:val="00023A66"/>
    <w:rsid w:val="00023EF1"/>
    <w:rsid w:val="00023F44"/>
    <w:rsid w:val="00024051"/>
    <w:rsid w:val="000240F1"/>
    <w:rsid w:val="0002430C"/>
    <w:rsid w:val="000243CE"/>
    <w:rsid w:val="000243DB"/>
    <w:rsid w:val="00024597"/>
    <w:rsid w:val="00024865"/>
    <w:rsid w:val="00024DDB"/>
    <w:rsid w:val="0002514E"/>
    <w:rsid w:val="0002520E"/>
    <w:rsid w:val="000254C4"/>
    <w:rsid w:val="0002587E"/>
    <w:rsid w:val="0002592F"/>
    <w:rsid w:val="0002599E"/>
    <w:rsid w:val="00025C4E"/>
    <w:rsid w:val="00025C6B"/>
    <w:rsid w:val="00025E68"/>
    <w:rsid w:val="0002600A"/>
    <w:rsid w:val="0002637B"/>
    <w:rsid w:val="0002665D"/>
    <w:rsid w:val="00026846"/>
    <w:rsid w:val="00026AC7"/>
    <w:rsid w:val="00026B78"/>
    <w:rsid w:val="00026C7A"/>
    <w:rsid w:val="000270AF"/>
    <w:rsid w:val="000272F6"/>
    <w:rsid w:val="00027554"/>
    <w:rsid w:val="00027580"/>
    <w:rsid w:val="000277E0"/>
    <w:rsid w:val="000279D8"/>
    <w:rsid w:val="00027C44"/>
    <w:rsid w:val="00027C97"/>
    <w:rsid w:val="00027D40"/>
    <w:rsid w:val="00027E73"/>
    <w:rsid w:val="00030104"/>
    <w:rsid w:val="0003045B"/>
    <w:rsid w:val="0003050A"/>
    <w:rsid w:val="00030810"/>
    <w:rsid w:val="000308AC"/>
    <w:rsid w:val="00030962"/>
    <w:rsid w:val="000309D0"/>
    <w:rsid w:val="00030DD5"/>
    <w:rsid w:val="00030DD6"/>
    <w:rsid w:val="00030F02"/>
    <w:rsid w:val="0003107B"/>
    <w:rsid w:val="00031334"/>
    <w:rsid w:val="000314DD"/>
    <w:rsid w:val="00031739"/>
    <w:rsid w:val="000318CE"/>
    <w:rsid w:val="000319BE"/>
    <w:rsid w:val="00031A22"/>
    <w:rsid w:val="00031B4D"/>
    <w:rsid w:val="00031B59"/>
    <w:rsid w:val="00031F00"/>
    <w:rsid w:val="00031F30"/>
    <w:rsid w:val="00031FA5"/>
    <w:rsid w:val="000321D3"/>
    <w:rsid w:val="000323E3"/>
    <w:rsid w:val="000324EF"/>
    <w:rsid w:val="0003253B"/>
    <w:rsid w:val="000326F1"/>
    <w:rsid w:val="00032AB7"/>
    <w:rsid w:val="00032ABC"/>
    <w:rsid w:val="00032B12"/>
    <w:rsid w:val="00032C03"/>
    <w:rsid w:val="00032C11"/>
    <w:rsid w:val="00032C6C"/>
    <w:rsid w:val="00032DD2"/>
    <w:rsid w:val="00032E17"/>
    <w:rsid w:val="00033208"/>
    <w:rsid w:val="00033219"/>
    <w:rsid w:val="0003365F"/>
    <w:rsid w:val="000337D8"/>
    <w:rsid w:val="0003387D"/>
    <w:rsid w:val="00033A4F"/>
    <w:rsid w:val="00033B18"/>
    <w:rsid w:val="00033E1F"/>
    <w:rsid w:val="00033EC7"/>
    <w:rsid w:val="000342E8"/>
    <w:rsid w:val="00034691"/>
    <w:rsid w:val="00034774"/>
    <w:rsid w:val="000349C1"/>
    <w:rsid w:val="00034E2C"/>
    <w:rsid w:val="00034F43"/>
    <w:rsid w:val="00034FEC"/>
    <w:rsid w:val="00035080"/>
    <w:rsid w:val="000352AB"/>
    <w:rsid w:val="00035549"/>
    <w:rsid w:val="000355F3"/>
    <w:rsid w:val="0003561C"/>
    <w:rsid w:val="00035711"/>
    <w:rsid w:val="00035972"/>
    <w:rsid w:val="00035A07"/>
    <w:rsid w:val="00035C65"/>
    <w:rsid w:val="00035F79"/>
    <w:rsid w:val="000360BE"/>
    <w:rsid w:val="00036587"/>
    <w:rsid w:val="0003674C"/>
    <w:rsid w:val="0003698B"/>
    <w:rsid w:val="00036E3F"/>
    <w:rsid w:val="00036EAB"/>
    <w:rsid w:val="0003713F"/>
    <w:rsid w:val="00037246"/>
    <w:rsid w:val="00037585"/>
    <w:rsid w:val="000375A8"/>
    <w:rsid w:val="0003784D"/>
    <w:rsid w:val="0003790E"/>
    <w:rsid w:val="00037954"/>
    <w:rsid w:val="000379CA"/>
    <w:rsid w:val="00037ACE"/>
    <w:rsid w:val="00037BF3"/>
    <w:rsid w:val="00037DF5"/>
    <w:rsid w:val="00037EDB"/>
    <w:rsid w:val="000402CA"/>
    <w:rsid w:val="000404A8"/>
    <w:rsid w:val="00040598"/>
    <w:rsid w:val="00040794"/>
    <w:rsid w:val="000407F7"/>
    <w:rsid w:val="0004102E"/>
    <w:rsid w:val="00041138"/>
    <w:rsid w:val="00041187"/>
    <w:rsid w:val="00041197"/>
    <w:rsid w:val="000411E6"/>
    <w:rsid w:val="000413FC"/>
    <w:rsid w:val="00041536"/>
    <w:rsid w:val="0004174D"/>
    <w:rsid w:val="00041761"/>
    <w:rsid w:val="00041772"/>
    <w:rsid w:val="00041773"/>
    <w:rsid w:val="00041A11"/>
    <w:rsid w:val="00041E89"/>
    <w:rsid w:val="0004221F"/>
    <w:rsid w:val="00042246"/>
    <w:rsid w:val="000422CD"/>
    <w:rsid w:val="000423BF"/>
    <w:rsid w:val="00042660"/>
    <w:rsid w:val="000429AF"/>
    <w:rsid w:val="00042B94"/>
    <w:rsid w:val="00042F57"/>
    <w:rsid w:val="0004308C"/>
    <w:rsid w:val="000431D6"/>
    <w:rsid w:val="000432EB"/>
    <w:rsid w:val="0004339F"/>
    <w:rsid w:val="00043501"/>
    <w:rsid w:val="00043568"/>
    <w:rsid w:val="000438B3"/>
    <w:rsid w:val="00043963"/>
    <w:rsid w:val="0004398E"/>
    <w:rsid w:val="000439F3"/>
    <w:rsid w:val="00043A7B"/>
    <w:rsid w:val="00043AA5"/>
    <w:rsid w:val="00043ADE"/>
    <w:rsid w:val="00043C05"/>
    <w:rsid w:val="00043DD9"/>
    <w:rsid w:val="00044013"/>
    <w:rsid w:val="000441CC"/>
    <w:rsid w:val="00044201"/>
    <w:rsid w:val="000447E1"/>
    <w:rsid w:val="00044E68"/>
    <w:rsid w:val="0004551F"/>
    <w:rsid w:val="00045644"/>
    <w:rsid w:val="00045867"/>
    <w:rsid w:val="00045EA8"/>
    <w:rsid w:val="00046028"/>
    <w:rsid w:val="00046118"/>
    <w:rsid w:val="00046155"/>
    <w:rsid w:val="000463EE"/>
    <w:rsid w:val="00046601"/>
    <w:rsid w:val="00046880"/>
    <w:rsid w:val="0004692C"/>
    <w:rsid w:val="000469C4"/>
    <w:rsid w:val="00046C5A"/>
    <w:rsid w:val="00046DE8"/>
    <w:rsid w:val="00046DED"/>
    <w:rsid w:val="00046EC9"/>
    <w:rsid w:val="00047100"/>
    <w:rsid w:val="00047117"/>
    <w:rsid w:val="0004744B"/>
    <w:rsid w:val="00047483"/>
    <w:rsid w:val="00047586"/>
    <w:rsid w:val="0004766E"/>
    <w:rsid w:val="00047888"/>
    <w:rsid w:val="00047B9D"/>
    <w:rsid w:val="00047EC6"/>
    <w:rsid w:val="000504F2"/>
    <w:rsid w:val="000507A3"/>
    <w:rsid w:val="00050928"/>
    <w:rsid w:val="00050929"/>
    <w:rsid w:val="0005093A"/>
    <w:rsid w:val="00050CCA"/>
    <w:rsid w:val="00050EF5"/>
    <w:rsid w:val="00050F2A"/>
    <w:rsid w:val="00050F63"/>
    <w:rsid w:val="00050FDA"/>
    <w:rsid w:val="00051234"/>
    <w:rsid w:val="000514CC"/>
    <w:rsid w:val="0005166F"/>
    <w:rsid w:val="00051CBC"/>
    <w:rsid w:val="000525D0"/>
    <w:rsid w:val="00052B38"/>
    <w:rsid w:val="00052F2B"/>
    <w:rsid w:val="00052F2F"/>
    <w:rsid w:val="00052F98"/>
    <w:rsid w:val="00053254"/>
    <w:rsid w:val="00053528"/>
    <w:rsid w:val="00053816"/>
    <w:rsid w:val="000538F5"/>
    <w:rsid w:val="00053F31"/>
    <w:rsid w:val="0005405D"/>
    <w:rsid w:val="0005411F"/>
    <w:rsid w:val="00054264"/>
    <w:rsid w:val="000543DD"/>
    <w:rsid w:val="00054443"/>
    <w:rsid w:val="00054463"/>
    <w:rsid w:val="000549A8"/>
    <w:rsid w:val="000549BD"/>
    <w:rsid w:val="00054F14"/>
    <w:rsid w:val="00054F96"/>
    <w:rsid w:val="0005508F"/>
    <w:rsid w:val="00055228"/>
    <w:rsid w:val="00055B4D"/>
    <w:rsid w:val="00055B73"/>
    <w:rsid w:val="00055EE6"/>
    <w:rsid w:val="000560A3"/>
    <w:rsid w:val="00056481"/>
    <w:rsid w:val="00056847"/>
    <w:rsid w:val="0005697A"/>
    <w:rsid w:val="00056CDA"/>
    <w:rsid w:val="00056DBF"/>
    <w:rsid w:val="00056E0F"/>
    <w:rsid w:val="00056E44"/>
    <w:rsid w:val="00056FC1"/>
    <w:rsid w:val="00057044"/>
    <w:rsid w:val="0005726D"/>
    <w:rsid w:val="00057458"/>
    <w:rsid w:val="0005750B"/>
    <w:rsid w:val="000575DB"/>
    <w:rsid w:val="00057626"/>
    <w:rsid w:val="00057635"/>
    <w:rsid w:val="00057C4A"/>
    <w:rsid w:val="00060264"/>
    <w:rsid w:val="000602AE"/>
    <w:rsid w:val="00060783"/>
    <w:rsid w:val="00060A11"/>
    <w:rsid w:val="00060E89"/>
    <w:rsid w:val="00060EB9"/>
    <w:rsid w:val="00060FF1"/>
    <w:rsid w:val="0006159F"/>
    <w:rsid w:val="000618FB"/>
    <w:rsid w:val="0006191F"/>
    <w:rsid w:val="00061BEB"/>
    <w:rsid w:val="00061DAF"/>
    <w:rsid w:val="00061DBF"/>
    <w:rsid w:val="00061DC8"/>
    <w:rsid w:val="00061E29"/>
    <w:rsid w:val="00061FA5"/>
    <w:rsid w:val="00062203"/>
    <w:rsid w:val="00062205"/>
    <w:rsid w:val="0006220E"/>
    <w:rsid w:val="000624AE"/>
    <w:rsid w:val="000627F1"/>
    <w:rsid w:val="00062A71"/>
    <w:rsid w:val="000631C5"/>
    <w:rsid w:val="0006332C"/>
    <w:rsid w:val="000635EB"/>
    <w:rsid w:val="000636C0"/>
    <w:rsid w:val="00063860"/>
    <w:rsid w:val="000638D5"/>
    <w:rsid w:val="0006390C"/>
    <w:rsid w:val="000639AE"/>
    <w:rsid w:val="00063B11"/>
    <w:rsid w:val="00063B52"/>
    <w:rsid w:val="00063BCF"/>
    <w:rsid w:val="00063D0A"/>
    <w:rsid w:val="00064134"/>
    <w:rsid w:val="000641DC"/>
    <w:rsid w:val="000647DC"/>
    <w:rsid w:val="000648EA"/>
    <w:rsid w:val="00064A58"/>
    <w:rsid w:val="00064CF0"/>
    <w:rsid w:val="00064DD2"/>
    <w:rsid w:val="00064F38"/>
    <w:rsid w:val="0006501F"/>
    <w:rsid w:val="000653BB"/>
    <w:rsid w:val="000659AF"/>
    <w:rsid w:val="00065A1B"/>
    <w:rsid w:val="00065A87"/>
    <w:rsid w:val="00065ADE"/>
    <w:rsid w:val="00065CAC"/>
    <w:rsid w:val="00065CDC"/>
    <w:rsid w:val="00065E31"/>
    <w:rsid w:val="00065E70"/>
    <w:rsid w:val="00065F11"/>
    <w:rsid w:val="00065FC5"/>
    <w:rsid w:val="00066068"/>
    <w:rsid w:val="0006626D"/>
    <w:rsid w:val="000663D2"/>
    <w:rsid w:val="000664D3"/>
    <w:rsid w:val="0006650C"/>
    <w:rsid w:val="000665A8"/>
    <w:rsid w:val="00066671"/>
    <w:rsid w:val="0006679F"/>
    <w:rsid w:val="000667BC"/>
    <w:rsid w:val="00066845"/>
    <w:rsid w:val="00066975"/>
    <w:rsid w:val="0006699F"/>
    <w:rsid w:val="00066D6D"/>
    <w:rsid w:val="00066D7A"/>
    <w:rsid w:val="00066DB7"/>
    <w:rsid w:val="00066EA8"/>
    <w:rsid w:val="00067041"/>
    <w:rsid w:val="00067177"/>
    <w:rsid w:val="000672FB"/>
    <w:rsid w:val="0006737A"/>
    <w:rsid w:val="000674AA"/>
    <w:rsid w:val="0006765B"/>
    <w:rsid w:val="00067737"/>
    <w:rsid w:val="0006784F"/>
    <w:rsid w:val="000678DE"/>
    <w:rsid w:val="00067CA3"/>
    <w:rsid w:val="00067D16"/>
    <w:rsid w:val="00067D36"/>
    <w:rsid w:val="00067D49"/>
    <w:rsid w:val="00067F5D"/>
    <w:rsid w:val="00070330"/>
    <w:rsid w:val="000706BE"/>
    <w:rsid w:val="0007076B"/>
    <w:rsid w:val="00070B91"/>
    <w:rsid w:val="00070E66"/>
    <w:rsid w:val="00070FA5"/>
    <w:rsid w:val="000711D6"/>
    <w:rsid w:val="000711FE"/>
    <w:rsid w:val="00071571"/>
    <w:rsid w:val="000719B6"/>
    <w:rsid w:val="00071B16"/>
    <w:rsid w:val="00071B42"/>
    <w:rsid w:val="00072031"/>
    <w:rsid w:val="00072115"/>
    <w:rsid w:val="00072193"/>
    <w:rsid w:val="000721FB"/>
    <w:rsid w:val="000727BF"/>
    <w:rsid w:val="000729F7"/>
    <w:rsid w:val="00072A3A"/>
    <w:rsid w:val="00072C20"/>
    <w:rsid w:val="00072DF6"/>
    <w:rsid w:val="000730DA"/>
    <w:rsid w:val="00073657"/>
    <w:rsid w:val="000736CA"/>
    <w:rsid w:val="0007372E"/>
    <w:rsid w:val="000737AE"/>
    <w:rsid w:val="000737DE"/>
    <w:rsid w:val="000737E1"/>
    <w:rsid w:val="0007397D"/>
    <w:rsid w:val="00073ABC"/>
    <w:rsid w:val="00073D46"/>
    <w:rsid w:val="00073E90"/>
    <w:rsid w:val="00073EA3"/>
    <w:rsid w:val="000740D3"/>
    <w:rsid w:val="00074106"/>
    <w:rsid w:val="00074252"/>
    <w:rsid w:val="0007429B"/>
    <w:rsid w:val="000742B3"/>
    <w:rsid w:val="00074512"/>
    <w:rsid w:val="000745E8"/>
    <w:rsid w:val="000746DB"/>
    <w:rsid w:val="00074986"/>
    <w:rsid w:val="000749DC"/>
    <w:rsid w:val="00074B46"/>
    <w:rsid w:val="00074B7A"/>
    <w:rsid w:val="00074DBF"/>
    <w:rsid w:val="0007517A"/>
    <w:rsid w:val="00075346"/>
    <w:rsid w:val="000754CD"/>
    <w:rsid w:val="00075639"/>
    <w:rsid w:val="00075B75"/>
    <w:rsid w:val="00075F31"/>
    <w:rsid w:val="000760D7"/>
    <w:rsid w:val="000761FA"/>
    <w:rsid w:val="000764DE"/>
    <w:rsid w:val="00076537"/>
    <w:rsid w:val="000766A8"/>
    <w:rsid w:val="00076A86"/>
    <w:rsid w:val="00076AA8"/>
    <w:rsid w:val="00076B22"/>
    <w:rsid w:val="00076B58"/>
    <w:rsid w:val="00076C31"/>
    <w:rsid w:val="00076CCE"/>
    <w:rsid w:val="00076DEB"/>
    <w:rsid w:val="00076FA9"/>
    <w:rsid w:val="000770EB"/>
    <w:rsid w:val="0007713A"/>
    <w:rsid w:val="00077206"/>
    <w:rsid w:val="000775EB"/>
    <w:rsid w:val="000776B7"/>
    <w:rsid w:val="000778AB"/>
    <w:rsid w:val="00077935"/>
    <w:rsid w:val="00077939"/>
    <w:rsid w:val="00077BF2"/>
    <w:rsid w:val="00077E61"/>
    <w:rsid w:val="00077F64"/>
    <w:rsid w:val="000802B5"/>
    <w:rsid w:val="0008062E"/>
    <w:rsid w:val="000807E7"/>
    <w:rsid w:val="00080AD9"/>
    <w:rsid w:val="00080B7F"/>
    <w:rsid w:val="00080BF2"/>
    <w:rsid w:val="00080CFE"/>
    <w:rsid w:val="00080D67"/>
    <w:rsid w:val="00080EC8"/>
    <w:rsid w:val="00081051"/>
    <w:rsid w:val="00081638"/>
    <w:rsid w:val="00081894"/>
    <w:rsid w:val="000818C0"/>
    <w:rsid w:val="00081968"/>
    <w:rsid w:val="000819DE"/>
    <w:rsid w:val="00081E64"/>
    <w:rsid w:val="00082269"/>
    <w:rsid w:val="00082513"/>
    <w:rsid w:val="000826F4"/>
    <w:rsid w:val="0008282C"/>
    <w:rsid w:val="00083128"/>
    <w:rsid w:val="00083249"/>
    <w:rsid w:val="000832BF"/>
    <w:rsid w:val="00083723"/>
    <w:rsid w:val="00083958"/>
    <w:rsid w:val="00083979"/>
    <w:rsid w:val="000839A3"/>
    <w:rsid w:val="00083A73"/>
    <w:rsid w:val="00083C42"/>
    <w:rsid w:val="00083CA0"/>
    <w:rsid w:val="00083D8B"/>
    <w:rsid w:val="00083D99"/>
    <w:rsid w:val="0008405C"/>
    <w:rsid w:val="00084156"/>
    <w:rsid w:val="00084782"/>
    <w:rsid w:val="000849D2"/>
    <w:rsid w:val="0008533C"/>
    <w:rsid w:val="000853A1"/>
    <w:rsid w:val="00085743"/>
    <w:rsid w:val="00085A5F"/>
    <w:rsid w:val="00085CD4"/>
    <w:rsid w:val="00085D4A"/>
    <w:rsid w:val="00085E18"/>
    <w:rsid w:val="00085F95"/>
    <w:rsid w:val="0008618D"/>
    <w:rsid w:val="000868B2"/>
    <w:rsid w:val="00086AA9"/>
    <w:rsid w:val="00086BA0"/>
    <w:rsid w:val="00086BF8"/>
    <w:rsid w:val="00086CFC"/>
    <w:rsid w:val="0008709C"/>
    <w:rsid w:val="000870D3"/>
    <w:rsid w:val="0008720F"/>
    <w:rsid w:val="0008723A"/>
    <w:rsid w:val="0008731C"/>
    <w:rsid w:val="00087569"/>
    <w:rsid w:val="00087699"/>
    <w:rsid w:val="000879BB"/>
    <w:rsid w:val="00087BE3"/>
    <w:rsid w:val="00087C2A"/>
    <w:rsid w:val="00087D14"/>
    <w:rsid w:val="00087F40"/>
    <w:rsid w:val="000903EA"/>
    <w:rsid w:val="00090473"/>
    <w:rsid w:val="0009049A"/>
    <w:rsid w:val="000907D9"/>
    <w:rsid w:val="00090A39"/>
    <w:rsid w:val="00091781"/>
    <w:rsid w:val="00092096"/>
    <w:rsid w:val="0009233E"/>
    <w:rsid w:val="0009251E"/>
    <w:rsid w:val="00092D34"/>
    <w:rsid w:val="000931F8"/>
    <w:rsid w:val="0009398A"/>
    <w:rsid w:val="00093A5C"/>
    <w:rsid w:val="00093C60"/>
    <w:rsid w:val="00093E25"/>
    <w:rsid w:val="00093F6E"/>
    <w:rsid w:val="000940FE"/>
    <w:rsid w:val="00094235"/>
    <w:rsid w:val="000942DB"/>
    <w:rsid w:val="0009449D"/>
    <w:rsid w:val="000945A4"/>
    <w:rsid w:val="0009486C"/>
    <w:rsid w:val="000949DF"/>
    <w:rsid w:val="00094B9E"/>
    <w:rsid w:val="00095096"/>
    <w:rsid w:val="000950BD"/>
    <w:rsid w:val="00095524"/>
    <w:rsid w:val="00095672"/>
    <w:rsid w:val="000958C9"/>
    <w:rsid w:val="00095EA2"/>
    <w:rsid w:val="00095ED7"/>
    <w:rsid w:val="00095EEF"/>
    <w:rsid w:val="0009626D"/>
    <w:rsid w:val="0009652C"/>
    <w:rsid w:val="0009679F"/>
    <w:rsid w:val="000968FB"/>
    <w:rsid w:val="00096B5C"/>
    <w:rsid w:val="00096D8C"/>
    <w:rsid w:val="00096D8D"/>
    <w:rsid w:val="00096EF9"/>
    <w:rsid w:val="000971C5"/>
    <w:rsid w:val="000972EB"/>
    <w:rsid w:val="0009794D"/>
    <w:rsid w:val="00097D40"/>
    <w:rsid w:val="00097FA9"/>
    <w:rsid w:val="00097FE2"/>
    <w:rsid w:val="000A013C"/>
    <w:rsid w:val="000A0457"/>
    <w:rsid w:val="000A0687"/>
    <w:rsid w:val="000A08D4"/>
    <w:rsid w:val="000A0970"/>
    <w:rsid w:val="000A0A00"/>
    <w:rsid w:val="000A0A8B"/>
    <w:rsid w:val="000A0CE2"/>
    <w:rsid w:val="000A0D62"/>
    <w:rsid w:val="000A0F95"/>
    <w:rsid w:val="000A1090"/>
    <w:rsid w:val="000A1158"/>
    <w:rsid w:val="000A1273"/>
    <w:rsid w:val="000A134D"/>
    <w:rsid w:val="000A13BA"/>
    <w:rsid w:val="000A17A4"/>
    <w:rsid w:val="000A18F3"/>
    <w:rsid w:val="000A1E6D"/>
    <w:rsid w:val="000A1EA9"/>
    <w:rsid w:val="000A20C8"/>
    <w:rsid w:val="000A2366"/>
    <w:rsid w:val="000A24B4"/>
    <w:rsid w:val="000A24F9"/>
    <w:rsid w:val="000A2A4A"/>
    <w:rsid w:val="000A2A61"/>
    <w:rsid w:val="000A2C38"/>
    <w:rsid w:val="000A2DD7"/>
    <w:rsid w:val="000A2E8C"/>
    <w:rsid w:val="000A2F1E"/>
    <w:rsid w:val="000A2FAA"/>
    <w:rsid w:val="000A31BA"/>
    <w:rsid w:val="000A3214"/>
    <w:rsid w:val="000A33F7"/>
    <w:rsid w:val="000A3420"/>
    <w:rsid w:val="000A3426"/>
    <w:rsid w:val="000A3675"/>
    <w:rsid w:val="000A372E"/>
    <w:rsid w:val="000A38BD"/>
    <w:rsid w:val="000A3A0E"/>
    <w:rsid w:val="000A3C8B"/>
    <w:rsid w:val="000A3DDE"/>
    <w:rsid w:val="000A42A9"/>
    <w:rsid w:val="000A4367"/>
    <w:rsid w:val="000A4451"/>
    <w:rsid w:val="000A466D"/>
    <w:rsid w:val="000A496D"/>
    <w:rsid w:val="000A4D7A"/>
    <w:rsid w:val="000A5549"/>
    <w:rsid w:val="000A55B5"/>
    <w:rsid w:val="000A5826"/>
    <w:rsid w:val="000A599D"/>
    <w:rsid w:val="000A5AF7"/>
    <w:rsid w:val="000A5C08"/>
    <w:rsid w:val="000A5C4F"/>
    <w:rsid w:val="000A5C9E"/>
    <w:rsid w:val="000A5CF0"/>
    <w:rsid w:val="000A5DAF"/>
    <w:rsid w:val="000A5F55"/>
    <w:rsid w:val="000A61D5"/>
    <w:rsid w:val="000A6316"/>
    <w:rsid w:val="000A63DD"/>
    <w:rsid w:val="000A69CE"/>
    <w:rsid w:val="000A6B31"/>
    <w:rsid w:val="000A6C5C"/>
    <w:rsid w:val="000A6C95"/>
    <w:rsid w:val="000A729A"/>
    <w:rsid w:val="000A7460"/>
    <w:rsid w:val="000A7525"/>
    <w:rsid w:val="000A7732"/>
    <w:rsid w:val="000A778D"/>
    <w:rsid w:val="000A7805"/>
    <w:rsid w:val="000A79EC"/>
    <w:rsid w:val="000A7C10"/>
    <w:rsid w:val="000A7C3D"/>
    <w:rsid w:val="000A7C7F"/>
    <w:rsid w:val="000B0391"/>
    <w:rsid w:val="000B0614"/>
    <w:rsid w:val="000B0636"/>
    <w:rsid w:val="000B07FF"/>
    <w:rsid w:val="000B0987"/>
    <w:rsid w:val="000B0A35"/>
    <w:rsid w:val="000B0C34"/>
    <w:rsid w:val="000B0C5F"/>
    <w:rsid w:val="000B0D6C"/>
    <w:rsid w:val="000B0F13"/>
    <w:rsid w:val="000B10D7"/>
    <w:rsid w:val="000B1292"/>
    <w:rsid w:val="000B13B8"/>
    <w:rsid w:val="000B1474"/>
    <w:rsid w:val="000B1529"/>
    <w:rsid w:val="000B1561"/>
    <w:rsid w:val="000B1835"/>
    <w:rsid w:val="000B1C09"/>
    <w:rsid w:val="000B1F5A"/>
    <w:rsid w:val="000B24E8"/>
    <w:rsid w:val="000B25CD"/>
    <w:rsid w:val="000B265C"/>
    <w:rsid w:val="000B26E4"/>
    <w:rsid w:val="000B2B39"/>
    <w:rsid w:val="000B31C6"/>
    <w:rsid w:val="000B352E"/>
    <w:rsid w:val="000B364C"/>
    <w:rsid w:val="000B368E"/>
    <w:rsid w:val="000B37CF"/>
    <w:rsid w:val="000B38F1"/>
    <w:rsid w:val="000B390B"/>
    <w:rsid w:val="000B3D3A"/>
    <w:rsid w:val="000B3EC1"/>
    <w:rsid w:val="000B3ECD"/>
    <w:rsid w:val="000B40BB"/>
    <w:rsid w:val="000B4253"/>
    <w:rsid w:val="000B4469"/>
    <w:rsid w:val="000B44F5"/>
    <w:rsid w:val="000B4603"/>
    <w:rsid w:val="000B494D"/>
    <w:rsid w:val="000B4993"/>
    <w:rsid w:val="000B4B3F"/>
    <w:rsid w:val="000B4E23"/>
    <w:rsid w:val="000B4FED"/>
    <w:rsid w:val="000B506C"/>
    <w:rsid w:val="000B50A2"/>
    <w:rsid w:val="000B50AA"/>
    <w:rsid w:val="000B5118"/>
    <w:rsid w:val="000B522F"/>
    <w:rsid w:val="000B544B"/>
    <w:rsid w:val="000B570E"/>
    <w:rsid w:val="000B587A"/>
    <w:rsid w:val="000B58E7"/>
    <w:rsid w:val="000B5953"/>
    <w:rsid w:val="000B5A39"/>
    <w:rsid w:val="000B5BDB"/>
    <w:rsid w:val="000B5E22"/>
    <w:rsid w:val="000B5E5E"/>
    <w:rsid w:val="000B5F94"/>
    <w:rsid w:val="000B60A6"/>
    <w:rsid w:val="000B60A7"/>
    <w:rsid w:val="000B62E0"/>
    <w:rsid w:val="000B64B9"/>
    <w:rsid w:val="000B657B"/>
    <w:rsid w:val="000B662F"/>
    <w:rsid w:val="000B67A0"/>
    <w:rsid w:val="000B69AF"/>
    <w:rsid w:val="000B6C14"/>
    <w:rsid w:val="000B6F1F"/>
    <w:rsid w:val="000B7052"/>
    <w:rsid w:val="000B72D4"/>
    <w:rsid w:val="000B7452"/>
    <w:rsid w:val="000B750F"/>
    <w:rsid w:val="000B7586"/>
    <w:rsid w:val="000B762A"/>
    <w:rsid w:val="000B764C"/>
    <w:rsid w:val="000B7835"/>
    <w:rsid w:val="000B7919"/>
    <w:rsid w:val="000B7A4F"/>
    <w:rsid w:val="000B7C60"/>
    <w:rsid w:val="000C004E"/>
    <w:rsid w:val="000C035F"/>
    <w:rsid w:val="000C06D9"/>
    <w:rsid w:val="000C081A"/>
    <w:rsid w:val="000C0B2B"/>
    <w:rsid w:val="000C0C45"/>
    <w:rsid w:val="000C0D18"/>
    <w:rsid w:val="000C0F3A"/>
    <w:rsid w:val="000C1137"/>
    <w:rsid w:val="000C117B"/>
    <w:rsid w:val="000C1227"/>
    <w:rsid w:val="000C1302"/>
    <w:rsid w:val="000C13D6"/>
    <w:rsid w:val="000C1725"/>
    <w:rsid w:val="000C1C94"/>
    <w:rsid w:val="000C1DAB"/>
    <w:rsid w:val="000C1DCA"/>
    <w:rsid w:val="000C1E93"/>
    <w:rsid w:val="000C21B9"/>
    <w:rsid w:val="000C21EC"/>
    <w:rsid w:val="000C22DC"/>
    <w:rsid w:val="000C234D"/>
    <w:rsid w:val="000C23A7"/>
    <w:rsid w:val="000C264C"/>
    <w:rsid w:val="000C275D"/>
    <w:rsid w:val="000C286B"/>
    <w:rsid w:val="000C28A5"/>
    <w:rsid w:val="000C28DD"/>
    <w:rsid w:val="000C297D"/>
    <w:rsid w:val="000C29C6"/>
    <w:rsid w:val="000C2A18"/>
    <w:rsid w:val="000C2B50"/>
    <w:rsid w:val="000C2B98"/>
    <w:rsid w:val="000C2D60"/>
    <w:rsid w:val="000C2F81"/>
    <w:rsid w:val="000C3143"/>
    <w:rsid w:val="000C330F"/>
    <w:rsid w:val="000C35C9"/>
    <w:rsid w:val="000C37D4"/>
    <w:rsid w:val="000C38C4"/>
    <w:rsid w:val="000C3DFC"/>
    <w:rsid w:val="000C3F90"/>
    <w:rsid w:val="000C3FA8"/>
    <w:rsid w:val="000C3FFA"/>
    <w:rsid w:val="000C467D"/>
    <w:rsid w:val="000C4695"/>
    <w:rsid w:val="000C4968"/>
    <w:rsid w:val="000C49CC"/>
    <w:rsid w:val="000C4BA5"/>
    <w:rsid w:val="000C4D06"/>
    <w:rsid w:val="000C5033"/>
    <w:rsid w:val="000C553D"/>
    <w:rsid w:val="000C566E"/>
    <w:rsid w:val="000C56AE"/>
    <w:rsid w:val="000C579E"/>
    <w:rsid w:val="000C5808"/>
    <w:rsid w:val="000C5C7F"/>
    <w:rsid w:val="000C5E85"/>
    <w:rsid w:val="000C609D"/>
    <w:rsid w:val="000C60A9"/>
    <w:rsid w:val="000C61E3"/>
    <w:rsid w:val="000C623F"/>
    <w:rsid w:val="000C6272"/>
    <w:rsid w:val="000C6534"/>
    <w:rsid w:val="000C663B"/>
    <w:rsid w:val="000C66D5"/>
    <w:rsid w:val="000C67EE"/>
    <w:rsid w:val="000C6845"/>
    <w:rsid w:val="000C699F"/>
    <w:rsid w:val="000C69FD"/>
    <w:rsid w:val="000C6ADD"/>
    <w:rsid w:val="000C6B02"/>
    <w:rsid w:val="000C6DB6"/>
    <w:rsid w:val="000C6FFE"/>
    <w:rsid w:val="000C7043"/>
    <w:rsid w:val="000C71EC"/>
    <w:rsid w:val="000C729E"/>
    <w:rsid w:val="000C7578"/>
    <w:rsid w:val="000C763F"/>
    <w:rsid w:val="000C77B0"/>
    <w:rsid w:val="000C7813"/>
    <w:rsid w:val="000C7B10"/>
    <w:rsid w:val="000C7B16"/>
    <w:rsid w:val="000C7D41"/>
    <w:rsid w:val="000C7E13"/>
    <w:rsid w:val="000D0177"/>
    <w:rsid w:val="000D02E8"/>
    <w:rsid w:val="000D0342"/>
    <w:rsid w:val="000D0659"/>
    <w:rsid w:val="000D075F"/>
    <w:rsid w:val="000D081E"/>
    <w:rsid w:val="000D0822"/>
    <w:rsid w:val="000D082C"/>
    <w:rsid w:val="000D091B"/>
    <w:rsid w:val="000D0B30"/>
    <w:rsid w:val="000D0C19"/>
    <w:rsid w:val="000D0DE8"/>
    <w:rsid w:val="000D0F12"/>
    <w:rsid w:val="000D0F40"/>
    <w:rsid w:val="000D10AA"/>
    <w:rsid w:val="000D11DB"/>
    <w:rsid w:val="000D12D9"/>
    <w:rsid w:val="000D1317"/>
    <w:rsid w:val="000D17CB"/>
    <w:rsid w:val="000D1892"/>
    <w:rsid w:val="000D19F0"/>
    <w:rsid w:val="000D1B6E"/>
    <w:rsid w:val="000D1FB0"/>
    <w:rsid w:val="000D21A3"/>
    <w:rsid w:val="000D21DA"/>
    <w:rsid w:val="000D237D"/>
    <w:rsid w:val="000D23B6"/>
    <w:rsid w:val="000D250C"/>
    <w:rsid w:val="000D2700"/>
    <w:rsid w:val="000D2785"/>
    <w:rsid w:val="000D28A0"/>
    <w:rsid w:val="000D29A1"/>
    <w:rsid w:val="000D29D4"/>
    <w:rsid w:val="000D2BF9"/>
    <w:rsid w:val="000D2C5A"/>
    <w:rsid w:val="000D2C91"/>
    <w:rsid w:val="000D2D34"/>
    <w:rsid w:val="000D2E54"/>
    <w:rsid w:val="000D3232"/>
    <w:rsid w:val="000D34A2"/>
    <w:rsid w:val="000D3731"/>
    <w:rsid w:val="000D3889"/>
    <w:rsid w:val="000D38F7"/>
    <w:rsid w:val="000D39AC"/>
    <w:rsid w:val="000D3AB7"/>
    <w:rsid w:val="000D3E5B"/>
    <w:rsid w:val="000D3EC6"/>
    <w:rsid w:val="000D3EE5"/>
    <w:rsid w:val="000D3FB5"/>
    <w:rsid w:val="000D45E4"/>
    <w:rsid w:val="000D4692"/>
    <w:rsid w:val="000D4773"/>
    <w:rsid w:val="000D48A8"/>
    <w:rsid w:val="000D4A39"/>
    <w:rsid w:val="000D4ACD"/>
    <w:rsid w:val="000D4DB8"/>
    <w:rsid w:val="000D4F62"/>
    <w:rsid w:val="000D53F6"/>
    <w:rsid w:val="000D55CD"/>
    <w:rsid w:val="000D57F2"/>
    <w:rsid w:val="000D5A0F"/>
    <w:rsid w:val="000D6103"/>
    <w:rsid w:val="000D621D"/>
    <w:rsid w:val="000D62F2"/>
    <w:rsid w:val="000D633F"/>
    <w:rsid w:val="000D665A"/>
    <w:rsid w:val="000D6797"/>
    <w:rsid w:val="000D6BEA"/>
    <w:rsid w:val="000D7290"/>
    <w:rsid w:val="000D7676"/>
    <w:rsid w:val="000D7716"/>
    <w:rsid w:val="000D7866"/>
    <w:rsid w:val="000D7909"/>
    <w:rsid w:val="000D79D5"/>
    <w:rsid w:val="000D7DE4"/>
    <w:rsid w:val="000D7EAD"/>
    <w:rsid w:val="000E0094"/>
    <w:rsid w:val="000E0408"/>
    <w:rsid w:val="000E0BBB"/>
    <w:rsid w:val="000E0D2F"/>
    <w:rsid w:val="000E0E2A"/>
    <w:rsid w:val="000E0EDB"/>
    <w:rsid w:val="000E0F04"/>
    <w:rsid w:val="000E11A3"/>
    <w:rsid w:val="000E1527"/>
    <w:rsid w:val="000E15F6"/>
    <w:rsid w:val="000E1735"/>
    <w:rsid w:val="000E1A88"/>
    <w:rsid w:val="000E1AF2"/>
    <w:rsid w:val="000E1C2C"/>
    <w:rsid w:val="000E1EAC"/>
    <w:rsid w:val="000E2006"/>
    <w:rsid w:val="000E202E"/>
    <w:rsid w:val="000E22C8"/>
    <w:rsid w:val="000E28CC"/>
    <w:rsid w:val="000E2B3C"/>
    <w:rsid w:val="000E2D04"/>
    <w:rsid w:val="000E2DBB"/>
    <w:rsid w:val="000E31FC"/>
    <w:rsid w:val="000E3250"/>
    <w:rsid w:val="000E3265"/>
    <w:rsid w:val="000E36C6"/>
    <w:rsid w:val="000E3AC2"/>
    <w:rsid w:val="000E3BD6"/>
    <w:rsid w:val="000E3D46"/>
    <w:rsid w:val="000E3E9F"/>
    <w:rsid w:val="000E3FF5"/>
    <w:rsid w:val="000E4151"/>
    <w:rsid w:val="000E4157"/>
    <w:rsid w:val="000E4443"/>
    <w:rsid w:val="000E455F"/>
    <w:rsid w:val="000E45DA"/>
    <w:rsid w:val="000E4726"/>
    <w:rsid w:val="000E48E7"/>
    <w:rsid w:val="000E4968"/>
    <w:rsid w:val="000E4987"/>
    <w:rsid w:val="000E4AB4"/>
    <w:rsid w:val="000E4B45"/>
    <w:rsid w:val="000E4E4F"/>
    <w:rsid w:val="000E4E60"/>
    <w:rsid w:val="000E50E7"/>
    <w:rsid w:val="000E53A7"/>
    <w:rsid w:val="000E5496"/>
    <w:rsid w:val="000E55A2"/>
    <w:rsid w:val="000E5921"/>
    <w:rsid w:val="000E5BE7"/>
    <w:rsid w:val="000E5C95"/>
    <w:rsid w:val="000E5CBC"/>
    <w:rsid w:val="000E5D2D"/>
    <w:rsid w:val="000E5E00"/>
    <w:rsid w:val="000E5E06"/>
    <w:rsid w:val="000E5EC5"/>
    <w:rsid w:val="000E5F7D"/>
    <w:rsid w:val="000E631F"/>
    <w:rsid w:val="000E6370"/>
    <w:rsid w:val="000E68AF"/>
    <w:rsid w:val="000E68CC"/>
    <w:rsid w:val="000E6AA0"/>
    <w:rsid w:val="000E6B52"/>
    <w:rsid w:val="000E6B8E"/>
    <w:rsid w:val="000E7064"/>
    <w:rsid w:val="000E7195"/>
    <w:rsid w:val="000E72B7"/>
    <w:rsid w:val="000E73D1"/>
    <w:rsid w:val="000E7AB9"/>
    <w:rsid w:val="000E7C1C"/>
    <w:rsid w:val="000E7DD8"/>
    <w:rsid w:val="000F0092"/>
    <w:rsid w:val="000F027F"/>
    <w:rsid w:val="000F02B6"/>
    <w:rsid w:val="000F04B5"/>
    <w:rsid w:val="000F050D"/>
    <w:rsid w:val="000F0808"/>
    <w:rsid w:val="000F09CD"/>
    <w:rsid w:val="000F0A0A"/>
    <w:rsid w:val="000F0CAB"/>
    <w:rsid w:val="000F1086"/>
    <w:rsid w:val="000F137E"/>
    <w:rsid w:val="000F13BA"/>
    <w:rsid w:val="000F1418"/>
    <w:rsid w:val="000F164C"/>
    <w:rsid w:val="000F18C1"/>
    <w:rsid w:val="000F1AC6"/>
    <w:rsid w:val="000F1BB0"/>
    <w:rsid w:val="000F1D7C"/>
    <w:rsid w:val="000F2009"/>
    <w:rsid w:val="000F22D8"/>
    <w:rsid w:val="000F23D6"/>
    <w:rsid w:val="000F263E"/>
    <w:rsid w:val="000F2945"/>
    <w:rsid w:val="000F2A1F"/>
    <w:rsid w:val="000F3415"/>
    <w:rsid w:val="000F34BC"/>
    <w:rsid w:val="000F3ABB"/>
    <w:rsid w:val="000F3AE1"/>
    <w:rsid w:val="000F3B93"/>
    <w:rsid w:val="000F3D48"/>
    <w:rsid w:val="000F4412"/>
    <w:rsid w:val="000F44EE"/>
    <w:rsid w:val="000F450F"/>
    <w:rsid w:val="000F46FA"/>
    <w:rsid w:val="000F4994"/>
    <w:rsid w:val="000F4A49"/>
    <w:rsid w:val="000F51F1"/>
    <w:rsid w:val="000F52F4"/>
    <w:rsid w:val="000F5364"/>
    <w:rsid w:val="000F53B9"/>
    <w:rsid w:val="000F551A"/>
    <w:rsid w:val="000F552E"/>
    <w:rsid w:val="000F55A2"/>
    <w:rsid w:val="000F57BB"/>
    <w:rsid w:val="000F57DC"/>
    <w:rsid w:val="000F5832"/>
    <w:rsid w:val="000F5953"/>
    <w:rsid w:val="000F5EAF"/>
    <w:rsid w:val="000F5F28"/>
    <w:rsid w:val="000F5FDF"/>
    <w:rsid w:val="000F6075"/>
    <w:rsid w:val="000F635F"/>
    <w:rsid w:val="000F639A"/>
    <w:rsid w:val="000F6477"/>
    <w:rsid w:val="000F6699"/>
    <w:rsid w:val="000F6737"/>
    <w:rsid w:val="000F675B"/>
    <w:rsid w:val="000F69A9"/>
    <w:rsid w:val="000F6B15"/>
    <w:rsid w:val="000F6B44"/>
    <w:rsid w:val="000F6D38"/>
    <w:rsid w:val="000F6E56"/>
    <w:rsid w:val="000F7496"/>
    <w:rsid w:val="000F75DC"/>
    <w:rsid w:val="000F75F1"/>
    <w:rsid w:val="000F779F"/>
    <w:rsid w:val="000F781F"/>
    <w:rsid w:val="000F78EA"/>
    <w:rsid w:val="000F7CC3"/>
    <w:rsid w:val="000F7CD2"/>
    <w:rsid w:val="000F7F0A"/>
    <w:rsid w:val="00100086"/>
    <w:rsid w:val="0010078C"/>
    <w:rsid w:val="001008B4"/>
    <w:rsid w:val="0010090F"/>
    <w:rsid w:val="0010099C"/>
    <w:rsid w:val="00100BCD"/>
    <w:rsid w:val="00101089"/>
    <w:rsid w:val="00101163"/>
    <w:rsid w:val="00101241"/>
    <w:rsid w:val="0010142F"/>
    <w:rsid w:val="001016B0"/>
    <w:rsid w:val="0010180A"/>
    <w:rsid w:val="00101F40"/>
    <w:rsid w:val="001022E3"/>
    <w:rsid w:val="0010236D"/>
    <w:rsid w:val="001024DB"/>
    <w:rsid w:val="00102612"/>
    <w:rsid w:val="00102752"/>
    <w:rsid w:val="00102F12"/>
    <w:rsid w:val="00103284"/>
    <w:rsid w:val="00103390"/>
    <w:rsid w:val="00103523"/>
    <w:rsid w:val="001035D0"/>
    <w:rsid w:val="00103693"/>
    <w:rsid w:val="001036B1"/>
    <w:rsid w:val="001037EE"/>
    <w:rsid w:val="001039BE"/>
    <w:rsid w:val="00103E51"/>
    <w:rsid w:val="00103E63"/>
    <w:rsid w:val="001040AD"/>
    <w:rsid w:val="00104246"/>
    <w:rsid w:val="001042D5"/>
    <w:rsid w:val="001043A2"/>
    <w:rsid w:val="001044BC"/>
    <w:rsid w:val="0010451D"/>
    <w:rsid w:val="00104A46"/>
    <w:rsid w:val="00104AA1"/>
    <w:rsid w:val="00104C32"/>
    <w:rsid w:val="00104C43"/>
    <w:rsid w:val="00104DF5"/>
    <w:rsid w:val="00104E70"/>
    <w:rsid w:val="00104EE3"/>
    <w:rsid w:val="00104EFF"/>
    <w:rsid w:val="001050B8"/>
    <w:rsid w:val="001050D5"/>
    <w:rsid w:val="0010510F"/>
    <w:rsid w:val="001052D0"/>
    <w:rsid w:val="0010552C"/>
    <w:rsid w:val="001057AD"/>
    <w:rsid w:val="00105911"/>
    <w:rsid w:val="001059B0"/>
    <w:rsid w:val="00105BA6"/>
    <w:rsid w:val="00105BF5"/>
    <w:rsid w:val="00105C1D"/>
    <w:rsid w:val="00105CFC"/>
    <w:rsid w:val="001060C4"/>
    <w:rsid w:val="00106151"/>
    <w:rsid w:val="001062BD"/>
    <w:rsid w:val="001067D2"/>
    <w:rsid w:val="001068A7"/>
    <w:rsid w:val="00106AFD"/>
    <w:rsid w:val="00106E13"/>
    <w:rsid w:val="00106F9E"/>
    <w:rsid w:val="00106FB8"/>
    <w:rsid w:val="00107005"/>
    <w:rsid w:val="0010782C"/>
    <w:rsid w:val="00107895"/>
    <w:rsid w:val="00107BD6"/>
    <w:rsid w:val="00107BE7"/>
    <w:rsid w:val="00107E3E"/>
    <w:rsid w:val="00110156"/>
    <w:rsid w:val="0011041C"/>
    <w:rsid w:val="0011043A"/>
    <w:rsid w:val="001104ED"/>
    <w:rsid w:val="0011065C"/>
    <w:rsid w:val="00110716"/>
    <w:rsid w:val="00110C2E"/>
    <w:rsid w:val="00110C43"/>
    <w:rsid w:val="00110DEF"/>
    <w:rsid w:val="00110EE0"/>
    <w:rsid w:val="00110F3E"/>
    <w:rsid w:val="00111097"/>
    <w:rsid w:val="0011154B"/>
    <w:rsid w:val="0011171C"/>
    <w:rsid w:val="00111919"/>
    <w:rsid w:val="00111E67"/>
    <w:rsid w:val="00111FE7"/>
    <w:rsid w:val="00112343"/>
    <w:rsid w:val="00112376"/>
    <w:rsid w:val="001129EE"/>
    <w:rsid w:val="00112A1C"/>
    <w:rsid w:val="00112BEB"/>
    <w:rsid w:val="00112BEC"/>
    <w:rsid w:val="00112EEC"/>
    <w:rsid w:val="00112F88"/>
    <w:rsid w:val="00113978"/>
    <w:rsid w:val="00113AB3"/>
    <w:rsid w:val="001143E0"/>
    <w:rsid w:val="00114587"/>
    <w:rsid w:val="001148EC"/>
    <w:rsid w:val="00114B46"/>
    <w:rsid w:val="00115215"/>
    <w:rsid w:val="0011553B"/>
    <w:rsid w:val="00115619"/>
    <w:rsid w:val="00115874"/>
    <w:rsid w:val="00115973"/>
    <w:rsid w:val="00115BAB"/>
    <w:rsid w:val="00115E50"/>
    <w:rsid w:val="00115FBE"/>
    <w:rsid w:val="001165C4"/>
    <w:rsid w:val="00116975"/>
    <w:rsid w:val="00116A4F"/>
    <w:rsid w:val="00116F6A"/>
    <w:rsid w:val="00117071"/>
    <w:rsid w:val="001171FC"/>
    <w:rsid w:val="001173EA"/>
    <w:rsid w:val="00117401"/>
    <w:rsid w:val="00117541"/>
    <w:rsid w:val="0011758C"/>
    <w:rsid w:val="00117611"/>
    <w:rsid w:val="00117655"/>
    <w:rsid w:val="001177A3"/>
    <w:rsid w:val="001177D4"/>
    <w:rsid w:val="00117840"/>
    <w:rsid w:val="00117C0C"/>
    <w:rsid w:val="0012066B"/>
    <w:rsid w:val="00120711"/>
    <w:rsid w:val="00120945"/>
    <w:rsid w:val="00120948"/>
    <w:rsid w:val="00120B5A"/>
    <w:rsid w:val="00120D0D"/>
    <w:rsid w:val="00120DA2"/>
    <w:rsid w:val="00120E1C"/>
    <w:rsid w:val="00120E8E"/>
    <w:rsid w:val="00120F9A"/>
    <w:rsid w:val="001212C0"/>
    <w:rsid w:val="001215D7"/>
    <w:rsid w:val="00121605"/>
    <w:rsid w:val="001217F1"/>
    <w:rsid w:val="00121B1B"/>
    <w:rsid w:val="00121B34"/>
    <w:rsid w:val="00121BDF"/>
    <w:rsid w:val="00121C75"/>
    <w:rsid w:val="00121D05"/>
    <w:rsid w:val="00121F28"/>
    <w:rsid w:val="0012212A"/>
    <w:rsid w:val="00122859"/>
    <w:rsid w:val="00122B2B"/>
    <w:rsid w:val="00122B38"/>
    <w:rsid w:val="00122B6E"/>
    <w:rsid w:val="00122BE2"/>
    <w:rsid w:val="00122BE9"/>
    <w:rsid w:val="00122DE2"/>
    <w:rsid w:val="001231F8"/>
    <w:rsid w:val="0012330C"/>
    <w:rsid w:val="00123371"/>
    <w:rsid w:val="001234C2"/>
    <w:rsid w:val="0012351E"/>
    <w:rsid w:val="00123712"/>
    <w:rsid w:val="001238EB"/>
    <w:rsid w:val="00123A47"/>
    <w:rsid w:val="00123B72"/>
    <w:rsid w:val="00123C7A"/>
    <w:rsid w:val="00123CB3"/>
    <w:rsid w:val="00123E08"/>
    <w:rsid w:val="00123E72"/>
    <w:rsid w:val="00124049"/>
    <w:rsid w:val="00124191"/>
    <w:rsid w:val="001241C6"/>
    <w:rsid w:val="0012438D"/>
    <w:rsid w:val="00124390"/>
    <w:rsid w:val="0012449E"/>
    <w:rsid w:val="0012466C"/>
    <w:rsid w:val="00124A49"/>
    <w:rsid w:val="00124AC1"/>
    <w:rsid w:val="00124B2B"/>
    <w:rsid w:val="00124C96"/>
    <w:rsid w:val="00124E03"/>
    <w:rsid w:val="001252B7"/>
    <w:rsid w:val="001252D0"/>
    <w:rsid w:val="001255B1"/>
    <w:rsid w:val="00125721"/>
    <w:rsid w:val="0012574B"/>
    <w:rsid w:val="001258C7"/>
    <w:rsid w:val="00126041"/>
    <w:rsid w:val="00126048"/>
    <w:rsid w:val="0012609A"/>
    <w:rsid w:val="0012631C"/>
    <w:rsid w:val="00126474"/>
    <w:rsid w:val="00126559"/>
    <w:rsid w:val="0012673A"/>
    <w:rsid w:val="00126939"/>
    <w:rsid w:val="00126943"/>
    <w:rsid w:val="00126AB2"/>
    <w:rsid w:val="00126BA4"/>
    <w:rsid w:val="00126C8B"/>
    <w:rsid w:val="00126D8C"/>
    <w:rsid w:val="0012765E"/>
    <w:rsid w:val="00127729"/>
    <w:rsid w:val="001277B7"/>
    <w:rsid w:val="001277E1"/>
    <w:rsid w:val="00127BB9"/>
    <w:rsid w:val="00127E21"/>
    <w:rsid w:val="0013002A"/>
    <w:rsid w:val="00130150"/>
    <w:rsid w:val="0013018D"/>
    <w:rsid w:val="001302D5"/>
    <w:rsid w:val="0013048E"/>
    <w:rsid w:val="00130518"/>
    <w:rsid w:val="0013057C"/>
    <w:rsid w:val="001305BD"/>
    <w:rsid w:val="001306C6"/>
    <w:rsid w:val="001307D8"/>
    <w:rsid w:val="001308A3"/>
    <w:rsid w:val="001309B5"/>
    <w:rsid w:val="00130C83"/>
    <w:rsid w:val="001310DC"/>
    <w:rsid w:val="001311D2"/>
    <w:rsid w:val="00131326"/>
    <w:rsid w:val="001314D2"/>
    <w:rsid w:val="001316CF"/>
    <w:rsid w:val="00131736"/>
    <w:rsid w:val="00131961"/>
    <w:rsid w:val="00131D71"/>
    <w:rsid w:val="0013213E"/>
    <w:rsid w:val="0013230E"/>
    <w:rsid w:val="00132650"/>
    <w:rsid w:val="00132777"/>
    <w:rsid w:val="001327EE"/>
    <w:rsid w:val="001327FB"/>
    <w:rsid w:val="001327FF"/>
    <w:rsid w:val="0013295F"/>
    <w:rsid w:val="00133276"/>
    <w:rsid w:val="0013328A"/>
    <w:rsid w:val="001332B0"/>
    <w:rsid w:val="00133327"/>
    <w:rsid w:val="00133AFD"/>
    <w:rsid w:val="00133C06"/>
    <w:rsid w:val="00133D4A"/>
    <w:rsid w:val="00133E3F"/>
    <w:rsid w:val="00133F14"/>
    <w:rsid w:val="00134122"/>
    <w:rsid w:val="001345A5"/>
    <w:rsid w:val="001345F2"/>
    <w:rsid w:val="00134687"/>
    <w:rsid w:val="0013499C"/>
    <w:rsid w:val="00134C23"/>
    <w:rsid w:val="00134D2E"/>
    <w:rsid w:val="00134E37"/>
    <w:rsid w:val="00134F19"/>
    <w:rsid w:val="0013504D"/>
    <w:rsid w:val="00135353"/>
    <w:rsid w:val="001353A9"/>
    <w:rsid w:val="00135AE9"/>
    <w:rsid w:val="00135C6D"/>
    <w:rsid w:val="00135E8E"/>
    <w:rsid w:val="00136083"/>
    <w:rsid w:val="00136177"/>
    <w:rsid w:val="001362FA"/>
    <w:rsid w:val="0013637B"/>
    <w:rsid w:val="001363CA"/>
    <w:rsid w:val="00136796"/>
    <w:rsid w:val="001368F0"/>
    <w:rsid w:val="00136A81"/>
    <w:rsid w:val="00136C49"/>
    <w:rsid w:val="00136C58"/>
    <w:rsid w:val="00136F78"/>
    <w:rsid w:val="001370F6"/>
    <w:rsid w:val="00137144"/>
    <w:rsid w:val="00137160"/>
    <w:rsid w:val="00137267"/>
    <w:rsid w:val="0013740B"/>
    <w:rsid w:val="001374E0"/>
    <w:rsid w:val="00137884"/>
    <w:rsid w:val="001378FE"/>
    <w:rsid w:val="00137C24"/>
    <w:rsid w:val="00137F99"/>
    <w:rsid w:val="0014025E"/>
    <w:rsid w:val="00140317"/>
    <w:rsid w:val="00140415"/>
    <w:rsid w:val="00140420"/>
    <w:rsid w:val="001405BC"/>
    <w:rsid w:val="001405CE"/>
    <w:rsid w:val="001406D6"/>
    <w:rsid w:val="00140830"/>
    <w:rsid w:val="00140CF9"/>
    <w:rsid w:val="00141190"/>
    <w:rsid w:val="001417B0"/>
    <w:rsid w:val="00141832"/>
    <w:rsid w:val="00141BF2"/>
    <w:rsid w:val="00142768"/>
    <w:rsid w:val="00142794"/>
    <w:rsid w:val="0014285E"/>
    <w:rsid w:val="00142884"/>
    <w:rsid w:val="001429BA"/>
    <w:rsid w:val="00142AEC"/>
    <w:rsid w:val="00142C37"/>
    <w:rsid w:val="00142D88"/>
    <w:rsid w:val="001431FF"/>
    <w:rsid w:val="001433C3"/>
    <w:rsid w:val="0014386E"/>
    <w:rsid w:val="00143AE5"/>
    <w:rsid w:val="00143AEF"/>
    <w:rsid w:val="00143C29"/>
    <w:rsid w:val="00143CA5"/>
    <w:rsid w:val="00143F09"/>
    <w:rsid w:val="00144054"/>
    <w:rsid w:val="0014431B"/>
    <w:rsid w:val="00144614"/>
    <w:rsid w:val="0014475E"/>
    <w:rsid w:val="00144EE0"/>
    <w:rsid w:val="00145265"/>
    <w:rsid w:val="0014528E"/>
    <w:rsid w:val="0014561A"/>
    <w:rsid w:val="001456C8"/>
    <w:rsid w:val="001458CF"/>
    <w:rsid w:val="00145C2F"/>
    <w:rsid w:val="00145CDF"/>
    <w:rsid w:val="00145F4A"/>
    <w:rsid w:val="00145F5D"/>
    <w:rsid w:val="001462B6"/>
    <w:rsid w:val="00146314"/>
    <w:rsid w:val="001465CF"/>
    <w:rsid w:val="001465EE"/>
    <w:rsid w:val="00146776"/>
    <w:rsid w:val="00146813"/>
    <w:rsid w:val="001469DF"/>
    <w:rsid w:val="00146B83"/>
    <w:rsid w:val="00146C0D"/>
    <w:rsid w:val="00146E40"/>
    <w:rsid w:val="00146FAF"/>
    <w:rsid w:val="0014715A"/>
    <w:rsid w:val="001471CB"/>
    <w:rsid w:val="001473C6"/>
    <w:rsid w:val="001476DE"/>
    <w:rsid w:val="0014776E"/>
    <w:rsid w:val="001479B6"/>
    <w:rsid w:val="00147E34"/>
    <w:rsid w:val="001500D3"/>
    <w:rsid w:val="001500EF"/>
    <w:rsid w:val="0015018F"/>
    <w:rsid w:val="001504B2"/>
    <w:rsid w:val="00150931"/>
    <w:rsid w:val="00150E46"/>
    <w:rsid w:val="00150EA5"/>
    <w:rsid w:val="00150FE2"/>
    <w:rsid w:val="0015125E"/>
    <w:rsid w:val="001515F7"/>
    <w:rsid w:val="00151660"/>
    <w:rsid w:val="00151701"/>
    <w:rsid w:val="00151923"/>
    <w:rsid w:val="001519AD"/>
    <w:rsid w:val="00151AB9"/>
    <w:rsid w:val="00151BD6"/>
    <w:rsid w:val="00151EFC"/>
    <w:rsid w:val="001520DE"/>
    <w:rsid w:val="00152192"/>
    <w:rsid w:val="00152232"/>
    <w:rsid w:val="00152389"/>
    <w:rsid w:val="001523CC"/>
    <w:rsid w:val="00152409"/>
    <w:rsid w:val="00152999"/>
    <w:rsid w:val="00152B15"/>
    <w:rsid w:val="00152BE9"/>
    <w:rsid w:val="00152DE0"/>
    <w:rsid w:val="00152EA4"/>
    <w:rsid w:val="001530C2"/>
    <w:rsid w:val="001530ED"/>
    <w:rsid w:val="00153123"/>
    <w:rsid w:val="00153362"/>
    <w:rsid w:val="00153364"/>
    <w:rsid w:val="0015338C"/>
    <w:rsid w:val="001534C2"/>
    <w:rsid w:val="00153583"/>
    <w:rsid w:val="00153701"/>
    <w:rsid w:val="001538A0"/>
    <w:rsid w:val="00153FFC"/>
    <w:rsid w:val="0015400B"/>
    <w:rsid w:val="0015462F"/>
    <w:rsid w:val="00154813"/>
    <w:rsid w:val="00154882"/>
    <w:rsid w:val="00154D24"/>
    <w:rsid w:val="0015508A"/>
    <w:rsid w:val="001556FF"/>
    <w:rsid w:val="00155798"/>
    <w:rsid w:val="001558E4"/>
    <w:rsid w:val="001558F7"/>
    <w:rsid w:val="00155AA2"/>
    <w:rsid w:val="00155BBF"/>
    <w:rsid w:val="00155E87"/>
    <w:rsid w:val="00156017"/>
    <w:rsid w:val="001562F0"/>
    <w:rsid w:val="00156352"/>
    <w:rsid w:val="00156799"/>
    <w:rsid w:val="001568D1"/>
    <w:rsid w:val="001569A4"/>
    <w:rsid w:val="00156C5A"/>
    <w:rsid w:val="00157187"/>
    <w:rsid w:val="0015719D"/>
    <w:rsid w:val="00157217"/>
    <w:rsid w:val="001575AC"/>
    <w:rsid w:val="00157727"/>
    <w:rsid w:val="00157764"/>
    <w:rsid w:val="001577CA"/>
    <w:rsid w:val="00157977"/>
    <w:rsid w:val="001579C1"/>
    <w:rsid w:val="00157ACE"/>
    <w:rsid w:val="0016026E"/>
    <w:rsid w:val="00160287"/>
    <w:rsid w:val="00160443"/>
    <w:rsid w:val="00160A8C"/>
    <w:rsid w:val="00160F53"/>
    <w:rsid w:val="00160FE8"/>
    <w:rsid w:val="001610AC"/>
    <w:rsid w:val="00161105"/>
    <w:rsid w:val="00161176"/>
    <w:rsid w:val="00161339"/>
    <w:rsid w:val="001614FE"/>
    <w:rsid w:val="001615CB"/>
    <w:rsid w:val="001619E7"/>
    <w:rsid w:val="0016243F"/>
    <w:rsid w:val="00162509"/>
    <w:rsid w:val="001626A6"/>
    <w:rsid w:val="00162953"/>
    <w:rsid w:val="00162DC4"/>
    <w:rsid w:val="00162F32"/>
    <w:rsid w:val="00162FAA"/>
    <w:rsid w:val="001633A4"/>
    <w:rsid w:val="001634EC"/>
    <w:rsid w:val="001637A4"/>
    <w:rsid w:val="00163AD0"/>
    <w:rsid w:val="00163BBE"/>
    <w:rsid w:val="00163BF8"/>
    <w:rsid w:val="00163E7B"/>
    <w:rsid w:val="00163ED6"/>
    <w:rsid w:val="00163F39"/>
    <w:rsid w:val="0016413D"/>
    <w:rsid w:val="001644B4"/>
    <w:rsid w:val="00164632"/>
    <w:rsid w:val="001648F9"/>
    <w:rsid w:val="00164B4C"/>
    <w:rsid w:val="00164BE1"/>
    <w:rsid w:val="00164CC4"/>
    <w:rsid w:val="00165054"/>
    <w:rsid w:val="001650A7"/>
    <w:rsid w:val="0016530D"/>
    <w:rsid w:val="001654E1"/>
    <w:rsid w:val="001655D1"/>
    <w:rsid w:val="00165613"/>
    <w:rsid w:val="00165734"/>
    <w:rsid w:val="00165770"/>
    <w:rsid w:val="00165779"/>
    <w:rsid w:val="00165903"/>
    <w:rsid w:val="00165A3F"/>
    <w:rsid w:val="00165A4F"/>
    <w:rsid w:val="00165AA3"/>
    <w:rsid w:val="00165ABB"/>
    <w:rsid w:val="00165C3C"/>
    <w:rsid w:val="00165EB9"/>
    <w:rsid w:val="00165F32"/>
    <w:rsid w:val="00165F84"/>
    <w:rsid w:val="00165FB5"/>
    <w:rsid w:val="001660CD"/>
    <w:rsid w:val="0016617F"/>
    <w:rsid w:val="00166299"/>
    <w:rsid w:val="00166391"/>
    <w:rsid w:val="0016657B"/>
    <w:rsid w:val="0016687E"/>
    <w:rsid w:val="00166934"/>
    <w:rsid w:val="00166B00"/>
    <w:rsid w:val="00166CF0"/>
    <w:rsid w:val="00166D88"/>
    <w:rsid w:val="00166DEB"/>
    <w:rsid w:val="001675B6"/>
    <w:rsid w:val="001677DE"/>
    <w:rsid w:val="00167C03"/>
    <w:rsid w:val="00167F95"/>
    <w:rsid w:val="0017083A"/>
    <w:rsid w:val="0017087F"/>
    <w:rsid w:val="00170A5F"/>
    <w:rsid w:val="00170A84"/>
    <w:rsid w:val="00170B14"/>
    <w:rsid w:val="00170B83"/>
    <w:rsid w:val="00170C8E"/>
    <w:rsid w:val="001710DA"/>
    <w:rsid w:val="0017149A"/>
    <w:rsid w:val="001714F2"/>
    <w:rsid w:val="00171856"/>
    <w:rsid w:val="00171A71"/>
    <w:rsid w:val="00171A9E"/>
    <w:rsid w:val="00171ADE"/>
    <w:rsid w:val="00171C20"/>
    <w:rsid w:val="00171C3A"/>
    <w:rsid w:val="00171E0C"/>
    <w:rsid w:val="00171E22"/>
    <w:rsid w:val="00171E59"/>
    <w:rsid w:val="0017208F"/>
    <w:rsid w:val="0017213D"/>
    <w:rsid w:val="0017244B"/>
    <w:rsid w:val="0017266E"/>
    <w:rsid w:val="00172943"/>
    <w:rsid w:val="00172983"/>
    <w:rsid w:val="001729D9"/>
    <w:rsid w:val="00172B42"/>
    <w:rsid w:val="00172CE7"/>
    <w:rsid w:val="00172E60"/>
    <w:rsid w:val="00172E94"/>
    <w:rsid w:val="00172FA2"/>
    <w:rsid w:val="00173033"/>
    <w:rsid w:val="00173128"/>
    <w:rsid w:val="00173299"/>
    <w:rsid w:val="001739D8"/>
    <w:rsid w:val="00173A5B"/>
    <w:rsid w:val="00173DA8"/>
    <w:rsid w:val="00173E3E"/>
    <w:rsid w:val="00173EED"/>
    <w:rsid w:val="0017401A"/>
    <w:rsid w:val="0017404A"/>
    <w:rsid w:val="00174075"/>
    <w:rsid w:val="001740F0"/>
    <w:rsid w:val="001743D0"/>
    <w:rsid w:val="001743E4"/>
    <w:rsid w:val="00174411"/>
    <w:rsid w:val="00174593"/>
    <w:rsid w:val="00174AC5"/>
    <w:rsid w:val="00174E7E"/>
    <w:rsid w:val="001753BE"/>
    <w:rsid w:val="0017547D"/>
    <w:rsid w:val="00175560"/>
    <w:rsid w:val="001757F2"/>
    <w:rsid w:val="001758CD"/>
    <w:rsid w:val="00175DA1"/>
    <w:rsid w:val="00175DBF"/>
    <w:rsid w:val="00175F31"/>
    <w:rsid w:val="0017618F"/>
    <w:rsid w:val="00176206"/>
    <w:rsid w:val="0017635D"/>
    <w:rsid w:val="00176743"/>
    <w:rsid w:val="001767B9"/>
    <w:rsid w:val="001769FB"/>
    <w:rsid w:val="00176C08"/>
    <w:rsid w:val="00176E48"/>
    <w:rsid w:val="00176F26"/>
    <w:rsid w:val="001770BE"/>
    <w:rsid w:val="00177261"/>
    <w:rsid w:val="00177449"/>
    <w:rsid w:val="00177725"/>
    <w:rsid w:val="00177805"/>
    <w:rsid w:val="0017793F"/>
    <w:rsid w:val="001779BD"/>
    <w:rsid w:val="00177C15"/>
    <w:rsid w:val="00177D63"/>
    <w:rsid w:val="00177E20"/>
    <w:rsid w:val="00177FE9"/>
    <w:rsid w:val="00180503"/>
    <w:rsid w:val="001809A0"/>
    <w:rsid w:val="00180AEB"/>
    <w:rsid w:val="00180AF4"/>
    <w:rsid w:val="00180B7C"/>
    <w:rsid w:val="00180D5D"/>
    <w:rsid w:val="00180FA3"/>
    <w:rsid w:val="00181036"/>
    <w:rsid w:val="0018122A"/>
    <w:rsid w:val="00181295"/>
    <w:rsid w:val="00181347"/>
    <w:rsid w:val="001813C1"/>
    <w:rsid w:val="00181424"/>
    <w:rsid w:val="00181432"/>
    <w:rsid w:val="00181572"/>
    <w:rsid w:val="0018163C"/>
    <w:rsid w:val="00181688"/>
    <w:rsid w:val="001816DD"/>
    <w:rsid w:val="001817D5"/>
    <w:rsid w:val="00181877"/>
    <w:rsid w:val="0018187A"/>
    <w:rsid w:val="00181B62"/>
    <w:rsid w:val="00181FCA"/>
    <w:rsid w:val="001822AD"/>
    <w:rsid w:val="00182407"/>
    <w:rsid w:val="0018249A"/>
    <w:rsid w:val="001824E0"/>
    <w:rsid w:val="00182693"/>
    <w:rsid w:val="0018291D"/>
    <w:rsid w:val="00182A72"/>
    <w:rsid w:val="00182C16"/>
    <w:rsid w:val="00182C43"/>
    <w:rsid w:val="00182D80"/>
    <w:rsid w:val="00182EB7"/>
    <w:rsid w:val="00183083"/>
    <w:rsid w:val="00183107"/>
    <w:rsid w:val="001831BD"/>
    <w:rsid w:val="00183325"/>
    <w:rsid w:val="00183905"/>
    <w:rsid w:val="00183BC2"/>
    <w:rsid w:val="00183D35"/>
    <w:rsid w:val="00183E3D"/>
    <w:rsid w:val="001840A8"/>
    <w:rsid w:val="00184219"/>
    <w:rsid w:val="0018435C"/>
    <w:rsid w:val="00184537"/>
    <w:rsid w:val="00184682"/>
    <w:rsid w:val="001846FA"/>
    <w:rsid w:val="00184794"/>
    <w:rsid w:val="00184885"/>
    <w:rsid w:val="001848A6"/>
    <w:rsid w:val="001848DC"/>
    <w:rsid w:val="00184AA1"/>
    <w:rsid w:val="00184D5E"/>
    <w:rsid w:val="00184E0E"/>
    <w:rsid w:val="0018500E"/>
    <w:rsid w:val="001850CE"/>
    <w:rsid w:val="00185172"/>
    <w:rsid w:val="00185265"/>
    <w:rsid w:val="00185505"/>
    <w:rsid w:val="001855EA"/>
    <w:rsid w:val="001856BE"/>
    <w:rsid w:val="00185AE1"/>
    <w:rsid w:val="00185CE5"/>
    <w:rsid w:val="00185D65"/>
    <w:rsid w:val="00185E63"/>
    <w:rsid w:val="00185E7C"/>
    <w:rsid w:val="0018603F"/>
    <w:rsid w:val="0018607D"/>
    <w:rsid w:val="00186172"/>
    <w:rsid w:val="0018618B"/>
    <w:rsid w:val="00186194"/>
    <w:rsid w:val="00186236"/>
    <w:rsid w:val="001865AE"/>
    <w:rsid w:val="00186618"/>
    <w:rsid w:val="0018664F"/>
    <w:rsid w:val="001867C5"/>
    <w:rsid w:val="00186810"/>
    <w:rsid w:val="00186B91"/>
    <w:rsid w:val="00186D07"/>
    <w:rsid w:val="00187110"/>
    <w:rsid w:val="00187130"/>
    <w:rsid w:val="00187738"/>
    <w:rsid w:val="0018787C"/>
    <w:rsid w:val="00187DF0"/>
    <w:rsid w:val="00187EA2"/>
    <w:rsid w:val="00187ECE"/>
    <w:rsid w:val="00187F7E"/>
    <w:rsid w:val="00187FF7"/>
    <w:rsid w:val="0019005C"/>
    <w:rsid w:val="001901C0"/>
    <w:rsid w:val="00190228"/>
    <w:rsid w:val="00190249"/>
    <w:rsid w:val="00190278"/>
    <w:rsid w:val="001905AA"/>
    <w:rsid w:val="00190AE0"/>
    <w:rsid w:val="00190BED"/>
    <w:rsid w:val="00190E32"/>
    <w:rsid w:val="00190EC4"/>
    <w:rsid w:val="00190F9D"/>
    <w:rsid w:val="00190FD9"/>
    <w:rsid w:val="0019103F"/>
    <w:rsid w:val="001910EF"/>
    <w:rsid w:val="001911C5"/>
    <w:rsid w:val="00191583"/>
    <w:rsid w:val="00191591"/>
    <w:rsid w:val="001916AB"/>
    <w:rsid w:val="001917CC"/>
    <w:rsid w:val="00191816"/>
    <w:rsid w:val="00191889"/>
    <w:rsid w:val="00191AD8"/>
    <w:rsid w:val="00191C3F"/>
    <w:rsid w:val="00191DCC"/>
    <w:rsid w:val="00191EB4"/>
    <w:rsid w:val="00191F6C"/>
    <w:rsid w:val="00192130"/>
    <w:rsid w:val="001922B5"/>
    <w:rsid w:val="001922ED"/>
    <w:rsid w:val="0019261A"/>
    <w:rsid w:val="00192627"/>
    <w:rsid w:val="0019269A"/>
    <w:rsid w:val="001926B0"/>
    <w:rsid w:val="0019282F"/>
    <w:rsid w:val="00192B3E"/>
    <w:rsid w:val="00192CB3"/>
    <w:rsid w:val="00192D9D"/>
    <w:rsid w:val="00193090"/>
    <w:rsid w:val="001931C3"/>
    <w:rsid w:val="001932D5"/>
    <w:rsid w:val="0019352D"/>
    <w:rsid w:val="001935B6"/>
    <w:rsid w:val="00193782"/>
    <w:rsid w:val="0019396E"/>
    <w:rsid w:val="00193990"/>
    <w:rsid w:val="001939AF"/>
    <w:rsid w:val="00193A3B"/>
    <w:rsid w:val="00193BA5"/>
    <w:rsid w:val="00193E47"/>
    <w:rsid w:val="001940E6"/>
    <w:rsid w:val="00194159"/>
    <w:rsid w:val="00194223"/>
    <w:rsid w:val="00194226"/>
    <w:rsid w:val="0019424C"/>
    <w:rsid w:val="00194458"/>
    <w:rsid w:val="001946AF"/>
    <w:rsid w:val="001948C7"/>
    <w:rsid w:val="00194C73"/>
    <w:rsid w:val="00194CBA"/>
    <w:rsid w:val="00194CDC"/>
    <w:rsid w:val="00194D0C"/>
    <w:rsid w:val="00194E68"/>
    <w:rsid w:val="00195038"/>
    <w:rsid w:val="00195297"/>
    <w:rsid w:val="00195476"/>
    <w:rsid w:val="001956C6"/>
    <w:rsid w:val="00195728"/>
    <w:rsid w:val="001958B2"/>
    <w:rsid w:val="001958EE"/>
    <w:rsid w:val="00195905"/>
    <w:rsid w:val="00195A24"/>
    <w:rsid w:val="00195B58"/>
    <w:rsid w:val="00195D0C"/>
    <w:rsid w:val="00195F23"/>
    <w:rsid w:val="00196146"/>
    <w:rsid w:val="001961B3"/>
    <w:rsid w:val="0019634E"/>
    <w:rsid w:val="0019659C"/>
    <w:rsid w:val="001966BB"/>
    <w:rsid w:val="00196709"/>
    <w:rsid w:val="00196798"/>
    <w:rsid w:val="00196937"/>
    <w:rsid w:val="00196987"/>
    <w:rsid w:val="00196BF8"/>
    <w:rsid w:val="00196F1F"/>
    <w:rsid w:val="001970B9"/>
    <w:rsid w:val="0019726F"/>
    <w:rsid w:val="00197537"/>
    <w:rsid w:val="00197A26"/>
    <w:rsid w:val="00197A54"/>
    <w:rsid w:val="00197C29"/>
    <w:rsid w:val="001A015E"/>
    <w:rsid w:val="001A0179"/>
    <w:rsid w:val="001A01DC"/>
    <w:rsid w:val="001A0212"/>
    <w:rsid w:val="001A032A"/>
    <w:rsid w:val="001A0890"/>
    <w:rsid w:val="001A089A"/>
    <w:rsid w:val="001A08ED"/>
    <w:rsid w:val="001A0C8D"/>
    <w:rsid w:val="001A0F60"/>
    <w:rsid w:val="001A0FAF"/>
    <w:rsid w:val="001A1009"/>
    <w:rsid w:val="001A13BA"/>
    <w:rsid w:val="001A13F3"/>
    <w:rsid w:val="001A1430"/>
    <w:rsid w:val="001A1760"/>
    <w:rsid w:val="001A1A3F"/>
    <w:rsid w:val="001A1B3E"/>
    <w:rsid w:val="001A1FF3"/>
    <w:rsid w:val="001A214B"/>
    <w:rsid w:val="001A2173"/>
    <w:rsid w:val="001A21C0"/>
    <w:rsid w:val="001A23D3"/>
    <w:rsid w:val="001A240D"/>
    <w:rsid w:val="001A24BB"/>
    <w:rsid w:val="001A258C"/>
    <w:rsid w:val="001A281F"/>
    <w:rsid w:val="001A28B5"/>
    <w:rsid w:val="001A2B73"/>
    <w:rsid w:val="001A2DCC"/>
    <w:rsid w:val="001A2E79"/>
    <w:rsid w:val="001A2FFC"/>
    <w:rsid w:val="001A318A"/>
    <w:rsid w:val="001A3241"/>
    <w:rsid w:val="001A32CF"/>
    <w:rsid w:val="001A3701"/>
    <w:rsid w:val="001A387E"/>
    <w:rsid w:val="001A38DB"/>
    <w:rsid w:val="001A3B5B"/>
    <w:rsid w:val="001A3C0B"/>
    <w:rsid w:val="001A3DC2"/>
    <w:rsid w:val="001A3E86"/>
    <w:rsid w:val="001A3ED0"/>
    <w:rsid w:val="001A4399"/>
    <w:rsid w:val="001A46A8"/>
    <w:rsid w:val="001A4790"/>
    <w:rsid w:val="001A4B65"/>
    <w:rsid w:val="001A4FD5"/>
    <w:rsid w:val="001A50A0"/>
    <w:rsid w:val="001A515A"/>
    <w:rsid w:val="001A5240"/>
    <w:rsid w:val="001A538F"/>
    <w:rsid w:val="001A5454"/>
    <w:rsid w:val="001A5541"/>
    <w:rsid w:val="001A572A"/>
    <w:rsid w:val="001A57AB"/>
    <w:rsid w:val="001A5A11"/>
    <w:rsid w:val="001A5C17"/>
    <w:rsid w:val="001A5D5D"/>
    <w:rsid w:val="001A5ECC"/>
    <w:rsid w:val="001A5EED"/>
    <w:rsid w:val="001A5F8D"/>
    <w:rsid w:val="001A5FCA"/>
    <w:rsid w:val="001A5FEE"/>
    <w:rsid w:val="001A603F"/>
    <w:rsid w:val="001A62F7"/>
    <w:rsid w:val="001A633C"/>
    <w:rsid w:val="001A6906"/>
    <w:rsid w:val="001A6B62"/>
    <w:rsid w:val="001A6C8F"/>
    <w:rsid w:val="001A7120"/>
    <w:rsid w:val="001A73B4"/>
    <w:rsid w:val="001A7435"/>
    <w:rsid w:val="001A7498"/>
    <w:rsid w:val="001A78E8"/>
    <w:rsid w:val="001A7A98"/>
    <w:rsid w:val="001A7AA6"/>
    <w:rsid w:val="001A7CFF"/>
    <w:rsid w:val="001A7E23"/>
    <w:rsid w:val="001A7F64"/>
    <w:rsid w:val="001B0380"/>
    <w:rsid w:val="001B0478"/>
    <w:rsid w:val="001B0796"/>
    <w:rsid w:val="001B0BB2"/>
    <w:rsid w:val="001B0F94"/>
    <w:rsid w:val="001B1116"/>
    <w:rsid w:val="001B11AD"/>
    <w:rsid w:val="001B1414"/>
    <w:rsid w:val="001B14A7"/>
    <w:rsid w:val="001B14D4"/>
    <w:rsid w:val="001B174C"/>
    <w:rsid w:val="001B177A"/>
    <w:rsid w:val="001B1A13"/>
    <w:rsid w:val="001B1C3B"/>
    <w:rsid w:val="001B1D58"/>
    <w:rsid w:val="001B1D5A"/>
    <w:rsid w:val="001B1F1C"/>
    <w:rsid w:val="001B1F93"/>
    <w:rsid w:val="001B2066"/>
    <w:rsid w:val="001B2173"/>
    <w:rsid w:val="001B2283"/>
    <w:rsid w:val="001B2527"/>
    <w:rsid w:val="001B2767"/>
    <w:rsid w:val="001B2BB2"/>
    <w:rsid w:val="001B2FD0"/>
    <w:rsid w:val="001B2FFB"/>
    <w:rsid w:val="001B325C"/>
    <w:rsid w:val="001B3599"/>
    <w:rsid w:val="001B3805"/>
    <w:rsid w:val="001B3A47"/>
    <w:rsid w:val="001B3E1E"/>
    <w:rsid w:val="001B3F1C"/>
    <w:rsid w:val="001B3F4D"/>
    <w:rsid w:val="001B4008"/>
    <w:rsid w:val="001B4052"/>
    <w:rsid w:val="001B423C"/>
    <w:rsid w:val="001B432D"/>
    <w:rsid w:val="001B457F"/>
    <w:rsid w:val="001B46DC"/>
    <w:rsid w:val="001B47C2"/>
    <w:rsid w:val="001B47DD"/>
    <w:rsid w:val="001B48BB"/>
    <w:rsid w:val="001B49A5"/>
    <w:rsid w:val="001B4AD4"/>
    <w:rsid w:val="001B4BFC"/>
    <w:rsid w:val="001B4C90"/>
    <w:rsid w:val="001B4D8B"/>
    <w:rsid w:val="001B4DE9"/>
    <w:rsid w:val="001B4E1B"/>
    <w:rsid w:val="001B4E7D"/>
    <w:rsid w:val="001B4ED4"/>
    <w:rsid w:val="001B4F7A"/>
    <w:rsid w:val="001B507D"/>
    <w:rsid w:val="001B50D5"/>
    <w:rsid w:val="001B50F2"/>
    <w:rsid w:val="001B5125"/>
    <w:rsid w:val="001B5639"/>
    <w:rsid w:val="001B5651"/>
    <w:rsid w:val="001B56A1"/>
    <w:rsid w:val="001B5758"/>
    <w:rsid w:val="001B5895"/>
    <w:rsid w:val="001B5B9A"/>
    <w:rsid w:val="001B612C"/>
    <w:rsid w:val="001B61CD"/>
    <w:rsid w:val="001B6361"/>
    <w:rsid w:val="001B6A58"/>
    <w:rsid w:val="001B6CF8"/>
    <w:rsid w:val="001B6D1F"/>
    <w:rsid w:val="001B6E4F"/>
    <w:rsid w:val="001B76F4"/>
    <w:rsid w:val="001B7880"/>
    <w:rsid w:val="001B788B"/>
    <w:rsid w:val="001B7A1C"/>
    <w:rsid w:val="001B7A2E"/>
    <w:rsid w:val="001B7A42"/>
    <w:rsid w:val="001B7BB1"/>
    <w:rsid w:val="001C0065"/>
    <w:rsid w:val="001C0273"/>
    <w:rsid w:val="001C0482"/>
    <w:rsid w:val="001C0490"/>
    <w:rsid w:val="001C054B"/>
    <w:rsid w:val="001C06F0"/>
    <w:rsid w:val="001C0786"/>
    <w:rsid w:val="001C09E7"/>
    <w:rsid w:val="001C0DA8"/>
    <w:rsid w:val="001C0E6C"/>
    <w:rsid w:val="001C0EE4"/>
    <w:rsid w:val="001C1298"/>
    <w:rsid w:val="001C17FA"/>
    <w:rsid w:val="001C1857"/>
    <w:rsid w:val="001C18CD"/>
    <w:rsid w:val="001C1AF0"/>
    <w:rsid w:val="001C1BF0"/>
    <w:rsid w:val="001C1C13"/>
    <w:rsid w:val="001C1CFA"/>
    <w:rsid w:val="001C1E1B"/>
    <w:rsid w:val="001C2086"/>
    <w:rsid w:val="001C25C4"/>
    <w:rsid w:val="001C28F6"/>
    <w:rsid w:val="001C2CEF"/>
    <w:rsid w:val="001C2E75"/>
    <w:rsid w:val="001C2EBF"/>
    <w:rsid w:val="001C3338"/>
    <w:rsid w:val="001C361F"/>
    <w:rsid w:val="001C3720"/>
    <w:rsid w:val="001C395E"/>
    <w:rsid w:val="001C3DE8"/>
    <w:rsid w:val="001C3F1E"/>
    <w:rsid w:val="001C3F80"/>
    <w:rsid w:val="001C419F"/>
    <w:rsid w:val="001C4388"/>
    <w:rsid w:val="001C43D2"/>
    <w:rsid w:val="001C46C3"/>
    <w:rsid w:val="001C4721"/>
    <w:rsid w:val="001C4FE4"/>
    <w:rsid w:val="001C5008"/>
    <w:rsid w:val="001C568B"/>
    <w:rsid w:val="001C56A6"/>
    <w:rsid w:val="001C58A9"/>
    <w:rsid w:val="001C591D"/>
    <w:rsid w:val="001C59A2"/>
    <w:rsid w:val="001C59F0"/>
    <w:rsid w:val="001C5CC8"/>
    <w:rsid w:val="001C6125"/>
    <w:rsid w:val="001C6267"/>
    <w:rsid w:val="001C683A"/>
    <w:rsid w:val="001C6B22"/>
    <w:rsid w:val="001C6D7E"/>
    <w:rsid w:val="001C6F58"/>
    <w:rsid w:val="001C708A"/>
    <w:rsid w:val="001C70F1"/>
    <w:rsid w:val="001C73C5"/>
    <w:rsid w:val="001C763C"/>
    <w:rsid w:val="001C773F"/>
    <w:rsid w:val="001C793E"/>
    <w:rsid w:val="001C7947"/>
    <w:rsid w:val="001C7965"/>
    <w:rsid w:val="001C7ACB"/>
    <w:rsid w:val="001C7D2A"/>
    <w:rsid w:val="001D0149"/>
    <w:rsid w:val="001D01E9"/>
    <w:rsid w:val="001D0292"/>
    <w:rsid w:val="001D0639"/>
    <w:rsid w:val="001D068B"/>
    <w:rsid w:val="001D0945"/>
    <w:rsid w:val="001D0950"/>
    <w:rsid w:val="001D0A96"/>
    <w:rsid w:val="001D0FB2"/>
    <w:rsid w:val="001D125D"/>
    <w:rsid w:val="001D1425"/>
    <w:rsid w:val="001D1636"/>
    <w:rsid w:val="001D184B"/>
    <w:rsid w:val="001D18AA"/>
    <w:rsid w:val="001D1915"/>
    <w:rsid w:val="001D19F9"/>
    <w:rsid w:val="001D1C98"/>
    <w:rsid w:val="001D1D73"/>
    <w:rsid w:val="001D1DEC"/>
    <w:rsid w:val="001D20D4"/>
    <w:rsid w:val="001D21B3"/>
    <w:rsid w:val="001D21E1"/>
    <w:rsid w:val="001D2298"/>
    <w:rsid w:val="001D22E5"/>
    <w:rsid w:val="001D230D"/>
    <w:rsid w:val="001D2352"/>
    <w:rsid w:val="001D262D"/>
    <w:rsid w:val="001D26BB"/>
    <w:rsid w:val="001D27AE"/>
    <w:rsid w:val="001D2878"/>
    <w:rsid w:val="001D2AB1"/>
    <w:rsid w:val="001D2D01"/>
    <w:rsid w:val="001D2D9F"/>
    <w:rsid w:val="001D2E1F"/>
    <w:rsid w:val="001D3B5F"/>
    <w:rsid w:val="001D3C1D"/>
    <w:rsid w:val="001D3D55"/>
    <w:rsid w:val="001D3F76"/>
    <w:rsid w:val="001D41AF"/>
    <w:rsid w:val="001D4382"/>
    <w:rsid w:val="001D4607"/>
    <w:rsid w:val="001D4679"/>
    <w:rsid w:val="001D481A"/>
    <w:rsid w:val="001D4C6C"/>
    <w:rsid w:val="001D4C72"/>
    <w:rsid w:val="001D4D68"/>
    <w:rsid w:val="001D4E0D"/>
    <w:rsid w:val="001D4EDE"/>
    <w:rsid w:val="001D5006"/>
    <w:rsid w:val="001D513F"/>
    <w:rsid w:val="001D51B0"/>
    <w:rsid w:val="001D54F4"/>
    <w:rsid w:val="001D5958"/>
    <w:rsid w:val="001D59B7"/>
    <w:rsid w:val="001D5AC8"/>
    <w:rsid w:val="001D5B79"/>
    <w:rsid w:val="001D5C92"/>
    <w:rsid w:val="001D6296"/>
    <w:rsid w:val="001D6625"/>
    <w:rsid w:val="001D6896"/>
    <w:rsid w:val="001D6ABD"/>
    <w:rsid w:val="001D6BF7"/>
    <w:rsid w:val="001D6D0D"/>
    <w:rsid w:val="001D6E9B"/>
    <w:rsid w:val="001D703F"/>
    <w:rsid w:val="001D7383"/>
    <w:rsid w:val="001D7899"/>
    <w:rsid w:val="001D7992"/>
    <w:rsid w:val="001D7F92"/>
    <w:rsid w:val="001E019B"/>
    <w:rsid w:val="001E0400"/>
    <w:rsid w:val="001E0653"/>
    <w:rsid w:val="001E06AD"/>
    <w:rsid w:val="001E0A19"/>
    <w:rsid w:val="001E0A8F"/>
    <w:rsid w:val="001E0AEC"/>
    <w:rsid w:val="001E0B7D"/>
    <w:rsid w:val="001E0B84"/>
    <w:rsid w:val="001E0C02"/>
    <w:rsid w:val="001E0CAD"/>
    <w:rsid w:val="001E0D56"/>
    <w:rsid w:val="001E0E5B"/>
    <w:rsid w:val="001E0F11"/>
    <w:rsid w:val="001E0F95"/>
    <w:rsid w:val="001E10B9"/>
    <w:rsid w:val="001E12F8"/>
    <w:rsid w:val="001E1342"/>
    <w:rsid w:val="001E1729"/>
    <w:rsid w:val="001E18F8"/>
    <w:rsid w:val="001E1A88"/>
    <w:rsid w:val="001E1EA8"/>
    <w:rsid w:val="001E1EDB"/>
    <w:rsid w:val="001E2547"/>
    <w:rsid w:val="001E28D3"/>
    <w:rsid w:val="001E2A57"/>
    <w:rsid w:val="001E2D18"/>
    <w:rsid w:val="001E2EF4"/>
    <w:rsid w:val="001E2F7A"/>
    <w:rsid w:val="001E3172"/>
    <w:rsid w:val="001E3181"/>
    <w:rsid w:val="001E3220"/>
    <w:rsid w:val="001E360D"/>
    <w:rsid w:val="001E364B"/>
    <w:rsid w:val="001E3925"/>
    <w:rsid w:val="001E3B57"/>
    <w:rsid w:val="001E3C05"/>
    <w:rsid w:val="001E3E15"/>
    <w:rsid w:val="001E3F09"/>
    <w:rsid w:val="001E4195"/>
    <w:rsid w:val="001E4354"/>
    <w:rsid w:val="001E44DF"/>
    <w:rsid w:val="001E454E"/>
    <w:rsid w:val="001E45E5"/>
    <w:rsid w:val="001E49EB"/>
    <w:rsid w:val="001E4A1B"/>
    <w:rsid w:val="001E4AC5"/>
    <w:rsid w:val="001E4CD0"/>
    <w:rsid w:val="001E4CD1"/>
    <w:rsid w:val="001E4CEB"/>
    <w:rsid w:val="001E4DBF"/>
    <w:rsid w:val="001E51C5"/>
    <w:rsid w:val="001E5266"/>
    <w:rsid w:val="001E530C"/>
    <w:rsid w:val="001E5320"/>
    <w:rsid w:val="001E5411"/>
    <w:rsid w:val="001E5552"/>
    <w:rsid w:val="001E56D7"/>
    <w:rsid w:val="001E5809"/>
    <w:rsid w:val="001E5FC5"/>
    <w:rsid w:val="001E60F7"/>
    <w:rsid w:val="001E636C"/>
    <w:rsid w:val="001E63B2"/>
    <w:rsid w:val="001E643A"/>
    <w:rsid w:val="001E6611"/>
    <w:rsid w:val="001E674D"/>
    <w:rsid w:val="001E676C"/>
    <w:rsid w:val="001E68A8"/>
    <w:rsid w:val="001E6B00"/>
    <w:rsid w:val="001E6B12"/>
    <w:rsid w:val="001E6B30"/>
    <w:rsid w:val="001E6CFB"/>
    <w:rsid w:val="001E7037"/>
    <w:rsid w:val="001E7206"/>
    <w:rsid w:val="001E744C"/>
    <w:rsid w:val="001E783B"/>
    <w:rsid w:val="001E79C6"/>
    <w:rsid w:val="001F00C0"/>
    <w:rsid w:val="001F01F3"/>
    <w:rsid w:val="001F04BE"/>
    <w:rsid w:val="001F0502"/>
    <w:rsid w:val="001F06F9"/>
    <w:rsid w:val="001F08BC"/>
    <w:rsid w:val="001F0941"/>
    <w:rsid w:val="001F0CE3"/>
    <w:rsid w:val="001F0F82"/>
    <w:rsid w:val="001F1067"/>
    <w:rsid w:val="001F1256"/>
    <w:rsid w:val="001F13F3"/>
    <w:rsid w:val="001F155D"/>
    <w:rsid w:val="001F1575"/>
    <w:rsid w:val="001F16D8"/>
    <w:rsid w:val="001F18A7"/>
    <w:rsid w:val="001F1AFE"/>
    <w:rsid w:val="001F1CBD"/>
    <w:rsid w:val="001F1DDF"/>
    <w:rsid w:val="001F1F39"/>
    <w:rsid w:val="001F2003"/>
    <w:rsid w:val="001F21EF"/>
    <w:rsid w:val="001F238E"/>
    <w:rsid w:val="001F254F"/>
    <w:rsid w:val="001F25A0"/>
    <w:rsid w:val="001F2617"/>
    <w:rsid w:val="001F26C5"/>
    <w:rsid w:val="001F2882"/>
    <w:rsid w:val="001F2970"/>
    <w:rsid w:val="001F2A37"/>
    <w:rsid w:val="001F2C38"/>
    <w:rsid w:val="001F2CB1"/>
    <w:rsid w:val="001F2D2E"/>
    <w:rsid w:val="001F2EB7"/>
    <w:rsid w:val="001F31A7"/>
    <w:rsid w:val="001F360E"/>
    <w:rsid w:val="001F3689"/>
    <w:rsid w:val="001F388B"/>
    <w:rsid w:val="001F38BA"/>
    <w:rsid w:val="001F39D2"/>
    <w:rsid w:val="001F3BB1"/>
    <w:rsid w:val="001F3C02"/>
    <w:rsid w:val="001F3C97"/>
    <w:rsid w:val="001F4090"/>
    <w:rsid w:val="001F41CE"/>
    <w:rsid w:val="001F4219"/>
    <w:rsid w:val="001F42BE"/>
    <w:rsid w:val="001F4399"/>
    <w:rsid w:val="001F4484"/>
    <w:rsid w:val="001F44B3"/>
    <w:rsid w:val="001F467F"/>
    <w:rsid w:val="001F4699"/>
    <w:rsid w:val="001F47EF"/>
    <w:rsid w:val="001F491E"/>
    <w:rsid w:val="001F4F5D"/>
    <w:rsid w:val="001F507D"/>
    <w:rsid w:val="001F50FA"/>
    <w:rsid w:val="001F5601"/>
    <w:rsid w:val="001F5931"/>
    <w:rsid w:val="001F5D29"/>
    <w:rsid w:val="001F5E38"/>
    <w:rsid w:val="001F6220"/>
    <w:rsid w:val="001F64E8"/>
    <w:rsid w:val="001F6B15"/>
    <w:rsid w:val="001F6D49"/>
    <w:rsid w:val="001F6D84"/>
    <w:rsid w:val="001F6DFF"/>
    <w:rsid w:val="001F706A"/>
    <w:rsid w:val="001F7270"/>
    <w:rsid w:val="001F739B"/>
    <w:rsid w:val="001F74E4"/>
    <w:rsid w:val="001F75C6"/>
    <w:rsid w:val="001F7776"/>
    <w:rsid w:val="001F77B6"/>
    <w:rsid w:val="001F7822"/>
    <w:rsid w:val="001F7E70"/>
    <w:rsid w:val="001F7F61"/>
    <w:rsid w:val="001F7F70"/>
    <w:rsid w:val="00200190"/>
    <w:rsid w:val="002003C2"/>
    <w:rsid w:val="0020050E"/>
    <w:rsid w:val="0020063B"/>
    <w:rsid w:val="002006F6"/>
    <w:rsid w:val="00200790"/>
    <w:rsid w:val="0020102F"/>
    <w:rsid w:val="0020105D"/>
    <w:rsid w:val="00201147"/>
    <w:rsid w:val="0020140B"/>
    <w:rsid w:val="0020143D"/>
    <w:rsid w:val="0020182D"/>
    <w:rsid w:val="00201DAD"/>
    <w:rsid w:val="00201F38"/>
    <w:rsid w:val="00201FFB"/>
    <w:rsid w:val="00202136"/>
    <w:rsid w:val="00202233"/>
    <w:rsid w:val="002022CC"/>
    <w:rsid w:val="002022E7"/>
    <w:rsid w:val="002023D7"/>
    <w:rsid w:val="00202488"/>
    <w:rsid w:val="002027AB"/>
    <w:rsid w:val="00202BCF"/>
    <w:rsid w:val="00202C56"/>
    <w:rsid w:val="00202CBD"/>
    <w:rsid w:val="00203053"/>
    <w:rsid w:val="00203264"/>
    <w:rsid w:val="002033C7"/>
    <w:rsid w:val="002034C8"/>
    <w:rsid w:val="00203680"/>
    <w:rsid w:val="00203706"/>
    <w:rsid w:val="002039F6"/>
    <w:rsid w:val="00203E7E"/>
    <w:rsid w:val="00203EEF"/>
    <w:rsid w:val="002044AD"/>
    <w:rsid w:val="00204601"/>
    <w:rsid w:val="00204775"/>
    <w:rsid w:val="00204831"/>
    <w:rsid w:val="00204E82"/>
    <w:rsid w:val="00204EC3"/>
    <w:rsid w:val="00205226"/>
    <w:rsid w:val="002053A0"/>
    <w:rsid w:val="002054AB"/>
    <w:rsid w:val="00205747"/>
    <w:rsid w:val="00205B64"/>
    <w:rsid w:val="00205CC6"/>
    <w:rsid w:val="00205DB7"/>
    <w:rsid w:val="00205F08"/>
    <w:rsid w:val="00205F59"/>
    <w:rsid w:val="002060BE"/>
    <w:rsid w:val="002061A5"/>
    <w:rsid w:val="00206642"/>
    <w:rsid w:val="002066A8"/>
    <w:rsid w:val="00206989"/>
    <w:rsid w:val="00206AAE"/>
    <w:rsid w:val="00206F1B"/>
    <w:rsid w:val="00207648"/>
    <w:rsid w:val="0020786F"/>
    <w:rsid w:val="00207A05"/>
    <w:rsid w:val="00207B85"/>
    <w:rsid w:val="00207C89"/>
    <w:rsid w:val="00207CFD"/>
    <w:rsid w:val="00207D6D"/>
    <w:rsid w:val="00207F26"/>
    <w:rsid w:val="00207F49"/>
    <w:rsid w:val="002101AC"/>
    <w:rsid w:val="00210282"/>
    <w:rsid w:val="0021036B"/>
    <w:rsid w:val="0021038F"/>
    <w:rsid w:val="0021052D"/>
    <w:rsid w:val="00210585"/>
    <w:rsid w:val="00210945"/>
    <w:rsid w:val="00210C1B"/>
    <w:rsid w:val="00210CA7"/>
    <w:rsid w:val="00211091"/>
    <w:rsid w:val="002110BB"/>
    <w:rsid w:val="00211376"/>
    <w:rsid w:val="00211403"/>
    <w:rsid w:val="00211443"/>
    <w:rsid w:val="002114AE"/>
    <w:rsid w:val="00211633"/>
    <w:rsid w:val="002118C3"/>
    <w:rsid w:val="002119D2"/>
    <w:rsid w:val="00211A1F"/>
    <w:rsid w:val="00211AD4"/>
    <w:rsid w:val="00211B32"/>
    <w:rsid w:val="00211BA0"/>
    <w:rsid w:val="00211C1D"/>
    <w:rsid w:val="00211C4A"/>
    <w:rsid w:val="00211EDD"/>
    <w:rsid w:val="00211F67"/>
    <w:rsid w:val="0021203A"/>
    <w:rsid w:val="0021205C"/>
    <w:rsid w:val="002121E6"/>
    <w:rsid w:val="00212204"/>
    <w:rsid w:val="002122FB"/>
    <w:rsid w:val="00212331"/>
    <w:rsid w:val="002123C4"/>
    <w:rsid w:val="00212449"/>
    <w:rsid w:val="002124E3"/>
    <w:rsid w:val="00212592"/>
    <w:rsid w:val="002125CB"/>
    <w:rsid w:val="002126BF"/>
    <w:rsid w:val="002126E1"/>
    <w:rsid w:val="0021295C"/>
    <w:rsid w:val="00212F15"/>
    <w:rsid w:val="00212FC9"/>
    <w:rsid w:val="00213012"/>
    <w:rsid w:val="002136D6"/>
    <w:rsid w:val="00213847"/>
    <w:rsid w:val="002138D2"/>
    <w:rsid w:val="00213A54"/>
    <w:rsid w:val="00213AC3"/>
    <w:rsid w:val="00213B4A"/>
    <w:rsid w:val="00213B96"/>
    <w:rsid w:val="00213BDF"/>
    <w:rsid w:val="00213C11"/>
    <w:rsid w:val="00214187"/>
    <w:rsid w:val="00214316"/>
    <w:rsid w:val="002143AF"/>
    <w:rsid w:val="002144B0"/>
    <w:rsid w:val="0021464B"/>
    <w:rsid w:val="00214919"/>
    <w:rsid w:val="0021494D"/>
    <w:rsid w:val="002149E2"/>
    <w:rsid w:val="00214C0D"/>
    <w:rsid w:val="00214DD9"/>
    <w:rsid w:val="00214F0A"/>
    <w:rsid w:val="00214FAB"/>
    <w:rsid w:val="00214FD7"/>
    <w:rsid w:val="002152F9"/>
    <w:rsid w:val="00215403"/>
    <w:rsid w:val="00215876"/>
    <w:rsid w:val="002158D2"/>
    <w:rsid w:val="00215928"/>
    <w:rsid w:val="00215B4A"/>
    <w:rsid w:val="00215D47"/>
    <w:rsid w:val="00215E9F"/>
    <w:rsid w:val="00216009"/>
    <w:rsid w:val="0021604C"/>
    <w:rsid w:val="00216113"/>
    <w:rsid w:val="00216127"/>
    <w:rsid w:val="00216652"/>
    <w:rsid w:val="00216740"/>
    <w:rsid w:val="00216A79"/>
    <w:rsid w:val="00216EFD"/>
    <w:rsid w:val="0021719A"/>
    <w:rsid w:val="00217421"/>
    <w:rsid w:val="00217956"/>
    <w:rsid w:val="00217C14"/>
    <w:rsid w:val="00217F22"/>
    <w:rsid w:val="00217FA4"/>
    <w:rsid w:val="00220101"/>
    <w:rsid w:val="002201FC"/>
    <w:rsid w:val="002203C6"/>
    <w:rsid w:val="00220416"/>
    <w:rsid w:val="00220437"/>
    <w:rsid w:val="002209FC"/>
    <w:rsid w:val="00220BC3"/>
    <w:rsid w:val="00220C91"/>
    <w:rsid w:val="00220F23"/>
    <w:rsid w:val="002214DD"/>
    <w:rsid w:val="0022177C"/>
    <w:rsid w:val="00221B79"/>
    <w:rsid w:val="00221BC1"/>
    <w:rsid w:val="00221E9D"/>
    <w:rsid w:val="00221FC9"/>
    <w:rsid w:val="002224FC"/>
    <w:rsid w:val="00222944"/>
    <w:rsid w:val="00222C95"/>
    <w:rsid w:val="00222D8D"/>
    <w:rsid w:val="00222E34"/>
    <w:rsid w:val="00222FF0"/>
    <w:rsid w:val="00223185"/>
    <w:rsid w:val="0022336B"/>
    <w:rsid w:val="002233C1"/>
    <w:rsid w:val="00223520"/>
    <w:rsid w:val="0022373E"/>
    <w:rsid w:val="0022399C"/>
    <w:rsid w:val="00223A48"/>
    <w:rsid w:val="00223B2A"/>
    <w:rsid w:val="00223EE9"/>
    <w:rsid w:val="0022468E"/>
    <w:rsid w:val="00224B72"/>
    <w:rsid w:val="00224FFF"/>
    <w:rsid w:val="0022512E"/>
    <w:rsid w:val="002255C2"/>
    <w:rsid w:val="00225621"/>
    <w:rsid w:val="0022562C"/>
    <w:rsid w:val="00225722"/>
    <w:rsid w:val="00225C27"/>
    <w:rsid w:val="00225DDB"/>
    <w:rsid w:val="00225EAF"/>
    <w:rsid w:val="00225F96"/>
    <w:rsid w:val="0022616E"/>
    <w:rsid w:val="002268FF"/>
    <w:rsid w:val="00226AEA"/>
    <w:rsid w:val="00227022"/>
    <w:rsid w:val="002271D5"/>
    <w:rsid w:val="00227220"/>
    <w:rsid w:val="0022722A"/>
    <w:rsid w:val="002272F6"/>
    <w:rsid w:val="00227378"/>
    <w:rsid w:val="002277BA"/>
    <w:rsid w:val="00227A45"/>
    <w:rsid w:val="002302A9"/>
    <w:rsid w:val="00230546"/>
    <w:rsid w:val="0023074B"/>
    <w:rsid w:val="002307A1"/>
    <w:rsid w:val="00230A42"/>
    <w:rsid w:val="0023108B"/>
    <w:rsid w:val="002310AC"/>
    <w:rsid w:val="002310F7"/>
    <w:rsid w:val="00231111"/>
    <w:rsid w:val="002312AB"/>
    <w:rsid w:val="002314AA"/>
    <w:rsid w:val="00231572"/>
    <w:rsid w:val="002317D9"/>
    <w:rsid w:val="00231909"/>
    <w:rsid w:val="002319EC"/>
    <w:rsid w:val="00231BA3"/>
    <w:rsid w:val="00231DD5"/>
    <w:rsid w:val="00231FA0"/>
    <w:rsid w:val="00231FED"/>
    <w:rsid w:val="00231FFF"/>
    <w:rsid w:val="00232037"/>
    <w:rsid w:val="00232219"/>
    <w:rsid w:val="002322A6"/>
    <w:rsid w:val="00232786"/>
    <w:rsid w:val="00232A8C"/>
    <w:rsid w:val="00232EF6"/>
    <w:rsid w:val="00232FC3"/>
    <w:rsid w:val="00232FE0"/>
    <w:rsid w:val="0023301C"/>
    <w:rsid w:val="00233168"/>
    <w:rsid w:val="002332DE"/>
    <w:rsid w:val="0023330E"/>
    <w:rsid w:val="00233487"/>
    <w:rsid w:val="00233932"/>
    <w:rsid w:val="00233970"/>
    <w:rsid w:val="002339B3"/>
    <w:rsid w:val="00233A94"/>
    <w:rsid w:val="00233D80"/>
    <w:rsid w:val="00233E8F"/>
    <w:rsid w:val="00233EA8"/>
    <w:rsid w:val="00233F57"/>
    <w:rsid w:val="0023413D"/>
    <w:rsid w:val="002341EC"/>
    <w:rsid w:val="0023429B"/>
    <w:rsid w:val="00234377"/>
    <w:rsid w:val="002346CF"/>
    <w:rsid w:val="002347FB"/>
    <w:rsid w:val="002349A3"/>
    <w:rsid w:val="00234BAC"/>
    <w:rsid w:val="00234E2F"/>
    <w:rsid w:val="00234EFC"/>
    <w:rsid w:val="00234F1F"/>
    <w:rsid w:val="0023555C"/>
    <w:rsid w:val="002355E0"/>
    <w:rsid w:val="00235973"/>
    <w:rsid w:val="002359AB"/>
    <w:rsid w:val="00235B54"/>
    <w:rsid w:val="00235C20"/>
    <w:rsid w:val="00235D7A"/>
    <w:rsid w:val="00235DF6"/>
    <w:rsid w:val="00235F34"/>
    <w:rsid w:val="00235FA7"/>
    <w:rsid w:val="00236278"/>
    <w:rsid w:val="00236474"/>
    <w:rsid w:val="002365D9"/>
    <w:rsid w:val="00236765"/>
    <w:rsid w:val="00236796"/>
    <w:rsid w:val="0023682C"/>
    <w:rsid w:val="00236847"/>
    <w:rsid w:val="002368C7"/>
    <w:rsid w:val="00236CFE"/>
    <w:rsid w:val="00236E12"/>
    <w:rsid w:val="00236EC7"/>
    <w:rsid w:val="00236EE6"/>
    <w:rsid w:val="00237038"/>
    <w:rsid w:val="00237296"/>
    <w:rsid w:val="002373CC"/>
    <w:rsid w:val="00237492"/>
    <w:rsid w:val="00237B87"/>
    <w:rsid w:val="00237C63"/>
    <w:rsid w:val="00237D71"/>
    <w:rsid w:val="00237DA5"/>
    <w:rsid w:val="00237F76"/>
    <w:rsid w:val="002400CC"/>
    <w:rsid w:val="0024022D"/>
    <w:rsid w:val="00240732"/>
    <w:rsid w:val="00240986"/>
    <w:rsid w:val="00240A00"/>
    <w:rsid w:val="00240B6F"/>
    <w:rsid w:val="00240CC1"/>
    <w:rsid w:val="00240CF7"/>
    <w:rsid w:val="00240E01"/>
    <w:rsid w:val="00240F8E"/>
    <w:rsid w:val="00241222"/>
    <w:rsid w:val="0024136E"/>
    <w:rsid w:val="0024138F"/>
    <w:rsid w:val="00241754"/>
    <w:rsid w:val="00241A49"/>
    <w:rsid w:val="00242209"/>
    <w:rsid w:val="0024273C"/>
    <w:rsid w:val="00242743"/>
    <w:rsid w:val="00242BD6"/>
    <w:rsid w:val="00242D89"/>
    <w:rsid w:val="002431E3"/>
    <w:rsid w:val="002436E4"/>
    <w:rsid w:val="0024392D"/>
    <w:rsid w:val="00243A25"/>
    <w:rsid w:val="00243D1C"/>
    <w:rsid w:val="00244366"/>
    <w:rsid w:val="002447DD"/>
    <w:rsid w:val="002447DE"/>
    <w:rsid w:val="00244B85"/>
    <w:rsid w:val="00244DB8"/>
    <w:rsid w:val="00244E43"/>
    <w:rsid w:val="00244EF5"/>
    <w:rsid w:val="00245057"/>
    <w:rsid w:val="002452F5"/>
    <w:rsid w:val="00245318"/>
    <w:rsid w:val="00245401"/>
    <w:rsid w:val="0024541F"/>
    <w:rsid w:val="002454CC"/>
    <w:rsid w:val="0024555E"/>
    <w:rsid w:val="002455F3"/>
    <w:rsid w:val="00245966"/>
    <w:rsid w:val="0024621E"/>
    <w:rsid w:val="00246236"/>
    <w:rsid w:val="0024627D"/>
    <w:rsid w:val="00246283"/>
    <w:rsid w:val="002466EB"/>
    <w:rsid w:val="002467C8"/>
    <w:rsid w:val="002468EE"/>
    <w:rsid w:val="002469F3"/>
    <w:rsid w:val="00246A44"/>
    <w:rsid w:val="00246A61"/>
    <w:rsid w:val="00246AD4"/>
    <w:rsid w:val="00246F0D"/>
    <w:rsid w:val="0024704F"/>
    <w:rsid w:val="002471EE"/>
    <w:rsid w:val="00247289"/>
    <w:rsid w:val="0024734E"/>
    <w:rsid w:val="002474AF"/>
    <w:rsid w:val="0024753C"/>
    <w:rsid w:val="002476DE"/>
    <w:rsid w:val="002476F3"/>
    <w:rsid w:val="0024782F"/>
    <w:rsid w:val="00247B1E"/>
    <w:rsid w:val="00247DF9"/>
    <w:rsid w:val="00247EE0"/>
    <w:rsid w:val="002503A0"/>
    <w:rsid w:val="00250454"/>
    <w:rsid w:val="002504C9"/>
    <w:rsid w:val="002504F3"/>
    <w:rsid w:val="00250576"/>
    <w:rsid w:val="0025077C"/>
    <w:rsid w:val="00250BCF"/>
    <w:rsid w:val="00250C54"/>
    <w:rsid w:val="00250DA2"/>
    <w:rsid w:val="002512C8"/>
    <w:rsid w:val="00251334"/>
    <w:rsid w:val="00251591"/>
    <w:rsid w:val="0025197B"/>
    <w:rsid w:val="00251DB4"/>
    <w:rsid w:val="00251E7E"/>
    <w:rsid w:val="00252125"/>
    <w:rsid w:val="002521FC"/>
    <w:rsid w:val="00252292"/>
    <w:rsid w:val="002522B6"/>
    <w:rsid w:val="002522EC"/>
    <w:rsid w:val="00252375"/>
    <w:rsid w:val="00252519"/>
    <w:rsid w:val="002526DE"/>
    <w:rsid w:val="00252A42"/>
    <w:rsid w:val="00252B9E"/>
    <w:rsid w:val="00252BA3"/>
    <w:rsid w:val="00252C7A"/>
    <w:rsid w:val="00253030"/>
    <w:rsid w:val="00253094"/>
    <w:rsid w:val="002530F1"/>
    <w:rsid w:val="002531B7"/>
    <w:rsid w:val="0025344F"/>
    <w:rsid w:val="0025352C"/>
    <w:rsid w:val="00253AEA"/>
    <w:rsid w:val="00253BB8"/>
    <w:rsid w:val="00253C4B"/>
    <w:rsid w:val="00253EB9"/>
    <w:rsid w:val="002541EA"/>
    <w:rsid w:val="0025433D"/>
    <w:rsid w:val="0025443D"/>
    <w:rsid w:val="002548C2"/>
    <w:rsid w:val="00254CB2"/>
    <w:rsid w:val="00254E46"/>
    <w:rsid w:val="00254F24"/>
    <w:rsid w:val="00254FB7"/>
    <w:rsid w:val="00254FD4"/>
    <w:rsid w:val="002551B7"/>
    <w:rsid w:val="0025563C"/>
    <w:rsid w:val="00255739"/>
    <w:rsid w:val="00255839"/>
    <w:rsid w:val="002558CD"/>
    <w:rsid w:val="00255A81"/>
    <w:rsid w:val="00255B56"/>
    <w:rsid w:val="00255CAF"/>
    <w:rsid w:val="00255E25"/>
    <w:rsid w:val="002560BB"/>
    <w:rsid w:val="0025612D"/>
    <w:rsid w:val="0025618E"/>
    <w:rsid w:val="002562E7"/>
    <w:rsid w:val="00256561"/>
    <w:rsid w:val="00256862"/>
    <w:rsid w:val="00256D36"/>
    <w:rsid w:val="00256D91"/>
    <w:rsid w:val="00256E5B"/>
    <w:rsid w:val="00256FB1"/>
    <w:rsid w:val="0025788D"/>
    <w:rsid w:val="00257D81"/>
    <w:rsid w:val="00257D8D"/>
    <w:rsid w:val="0026066F"/>
    <w:rsid w:val="002606C8"/>
    <w:rsid w:val="00260734"/>
    <w:rsid w:val="00260905"/>
    <w:rsid w:val="00260D2A"/>
    <w:rsid w:val="002611A8"/>
    <w:rsid w:val="002611BF"/>
    <w:rsid w:val="0026120D"/>
    <w:rsid w:val="00261240"/>
    <w:rsid w:val="00261326"/>
    <w:rsid w:val="002613FE"/>
    <w:rsid w:val="00261548"/>
    <w:rsid w:val="00261594"/>
    <w:rsid w:val="002616F4"/>
    <w:rsid w:val="00261864"/>
    <w:rsid w:val="00262355"/>
    <w:rsid w:val="00262482"/>
    <w:rsid w:val="002626BF"/>
    <w:rsid w:val="00262980"/>
    <w:rsid w:val="002629F3"/>
    <w:rsid w:val="00262D97"/>
    <w:rsid w:val="00262E2F"/>
    <w:rsid w:val="00262F1B"/>
    <w:rsid w:val="00263055"/>
    <w:rsid w:val="002631E6"/>
    <w:rsid w:val="00263481"/>
    <w:rsid w:val="00263704"/>
    <w:rsid w:val="002637C5"/>
    <w:rsid w:val="00263978"/>
    <w:rsid w:val="00263B4C"/>
    <w:rsid w:val="00263BCC"/>
    <w:rsid w:val="00263C89"/>
    <w:rsid w:val="00263D9E"/>
    <w:rsid w:val="00263DF4"/>
    <w:rsid w:val="00263E42"/>
    <w:rsid w:val="00263E8B"/>
    <w:rsid w:val="00263E94"/>
    <w:rsid w:val="00263ED3"/>
    <w:rsid w:val="00263FDA"/>
    <w:rsid w:val="00264048"/>
    <w:rsid w:val="00264153"/>
    <w:rsid w:val="002642EC"/>
    <w:rsid w:val="00264647"/>
    <w:rsid w:val="00264CF4"/>
    <w:rsid w:val="00264D78"/>
    <w:rsid w:val="00264DB7"/>
    <w:rsid w:val="002650BF"/>
    <w:rsid w:val="002650DC"/>
    <w:rsid w:val="0026512E"/>
    <w:rsid w:val="00265166"/>
    <w:rsid w:val="002651DE"/>
    <w:rsid w:val="002653AA"/>
    <w:rsid w:val="002653BE"/>
    <w:rsid w:val="002654DA"/>
    <w:rsid w:val="00265566"/>
    <w:rsid w:val="002656B1"/>
    <w:rsid w:val="00265F6E"/>
    <w:rsid w:val="002665A2"/>
    <w:rsid w:val="002665F8"/>
    <w:rsid w:val="0026683E"/>
    <w:rsid w:val="002668EF"/>
    <w:rsid w:val="0026695C"/>
    <w:rsid w:val="002669BA"/>
    <w:rsid w:val="00266C63"/>
    <w:rsid w:val="00266D55"/>
    <w:rsid w:val="00266F88"/>
    <w:rsid w:val="00267302"/>
    <w:rsid w:val="00267531"/>
    <w:rsid w:val="002675D1"/>
    <w:rsid w:val="002677BD"/>
    <w:rsid w:val="002679EC"/>
    <w:rsid w:val="00267BB2"/>
    <w:rsid w:val="00267D73"/>
    <w:rsid w:val="00267D7E"/>
    <w:rsid w:val="002700C8"/>
    <w:rsid w:val="00270423"/>
    <w:rsid w:val="00270457"/>
    <w:rsid w:val="0027059E"/>
    <w:rsid w:val="0027073F"/>
    <w:rsid w:val="00270AAF"/>
    <w:rsid w:val="00270CBB"/>
    <w:rsid w:val="00270EB8"/>
    <w:rsid w:val="00270EF9"/>
    <w:rsid w:val="00271063"/>
    <w:rsid w:val="00271177"/>
    <w:rsid w:val="002711AD"/>
    <w:rsid w:val="00271228"/>
    <w:rsid w:val="00271293"/>
    <w:rsid w:val="002714B4"/>
    <w:rsid w:val="002714E7"/>
    <w:rsid w:val="002714F7"/>
    <w:rsid w:val="002716AE"/>
    <w:rsid w:val="002717EE"/>
    <w:rsid w:val="00271D29"/>
    <w:rsid w:val="00271F5B"/>
    <w:rsid w:val="0027208D"/>
    <w:rsid w:val="002720D5"/>
    <w:rsid w:val="002722E7"/>
    <w:rsid w:val="0027255E"/>
    <w:rsid w:val="00272830"/>
    <w:rsid w:val="002728DE"/>
    <w:rsid w:val="00272B64"/>
    <w:rsid w:val="0027315A"/>
    <w:rsid w:val="00273166"/>
    <w:rsid w:val="002733C1"/>
    <w:rsid w:val="0027348E"/>
    <w:rsid w:val="002737C8"/>
    <w:rsid w:val="00273AC6"/>
    <w:rsid w:val="00273BE6"/>
    <w:rsid w:val="00273C97"/>
    <w:rsid w:val="00273CBD"/>
    <w:rsid w:val="00273D88"/>
    <w:rsid w:val="00273F06"/>
    <w:rsid w:val="00273FBF"/>
    <w:rsid w:val="00273FE7"/>
    <w:rsid w:val="0027446C"/>
    <w:rsid w:val="00274655"/>
    <w:rsid w:val="0027483C"/>
    <w:rsid w:val="00274876"/>
    <w:rsid w:val="002748ED"/>
    <w:rsid w:val="00274B55"/>
    <w:rsid w:val="00274C13"/>
    <w:rsid w:val="00274D8C"/>
    <w:rsid w:val="00274F16"/>
    <w:rsid w:val="002752EB"/>
    <w:rsid w:val="002753AB"/>
    <w:rsid w:val="0027551B"/>
    <w:rsid w:val="00275743"/>
    <w:rsid w:val="00275785"/>
    <w:rsid w:val="002759C0"/>
    <w:rsid w:val="00275A4F"/>
    <w:rsid w:val="00275B96"/>
    <w:rsid w:val="00275E0F"/>
    <w:rsid w:val="002760F9"/>
    <w:rsid w:val="002766BE"/>
    <w:rsid w:val="00276AB6"/>
    <w:rsid w:val="00276ADE"/>
    <w:rsid w:val="00276D4B"/>
    <w:rsid w:val="00276E0D"/>
    <w:rsid w:val="00276E6A"/>
    <w:rsid w:val="00276F11"/>
    <w:rsid w:val="00276F14"/>
    <w:rsid w:val="00276F43"/>
    <w:rsid w:val="002770AE"/>
    <w:rsid w:val="00277467"/>
    <w:rsid w:val="00277A83"/>
    <w:rsid w:val="00277B3F"/>
    <w:rsid w:val="00277B61"/>
    <w:rsid w:val="00277C23"/>
    <w:rsid w:val="00277D3E"/>
    <w:rsid w:val="00277DB7"/>
    <w:rsid w:val="00280177"/>
    <w:rsid w:val="002805E7"/>
    <w:rsid w:val="00280739"/>
    <w:rsid w:val="002808DE"/>
    <w:rsid w:val="00280EC9"/>
    <w:rsid w:val="002810D4"/>
    <w:rsid w:val="00281149"/>
    <w:rsid w:val="0028114A"/>
    <w:rsid w:val="0028134C"/>
    <w:rsid w:val="00281382"/>
    <w:rsid w:val="00281436"/>
    <w:rsid w:val="00281787"/>
    <w:rsid w:val="002818E4"/>
    <w:rsid w:val="00281903"/>
    <w:rsid w:val="00281DED"/>
    <w:rsid w:val="00281EF4"/>
    <w:rsid w:val="00282015"/>
    <w:rsid w:val="00282026"/>
    <w:rsid w:val="0028215E"/>
    <w:rsid w:val="002823D4"/>
    <w:rsid w:val="0028242F"/>
    <w:rsid w:val="002824DA"/>
    <w:rsid w:val="002827DD"/>
    <w:rsid w:val="00282896"/>
    <w:rsid w:val="00282EFC"/>
    <w:rsid w:val="00282F0E"/>
    <w:rsid w:val="002832B6"/>
    <w:rsid w:val="0028354B"/>
    <w:rsid w:val="0028363E"/>
    <w:rsid w:val="00283A59"/>
    <w:rsid w:val="00283C79"/>
    <w:rsid w:val="00283E21"/>
    <w:rsid w:val="002841F2"/>
    <w:rsid w:val="0028454B"/>
    <w:rsid w:val="002848BA"/>
    <w:rsid w:val="00284971"/>
    <w:rsid w:val="00284A60"/>
    <w:rsid w:val="00284B4F"/>
    <w:rsid w:val="00284CEA"/>
    <w:rsid w:val="00284FA6"/>
    <w:rsid w:val="0028526B"/>
    <w:rsid w:val="002853DC"/>
    <w:rsid w:val="002853F7"/>
    <w:rsid w:val="002854E8"/>
    <w:rsid w:val="002855B9"/>
    <w:rsid w:val="00285895"/>
    <w:rsid w:val="00285995"/>
    <w:rsid w:val="002859EC"/>
    <w:rsid w:val="00285F86"/>
    <w:rsid w:val="0028611B"/>
    <w:rsid w:val="00286168"/>
    <w:rsid w:val="0028628E"/>
    <w:rsid w:val="0028672A"/>
    <w:rsid w:val="00286BD6"/>
    <w:rsid w:val="00286DB0"/>
    <w:rsid w:val="00286DB1"/>
    <w:rsid w:val="00286DBE"/>
    <w:rsid w:val="00286DD0"/>
    <w:rsid w:val="00286DD3"/>
    <w:rsid w:val="00287139"/>
    <w:rsid w:val="00287236"/>
    <w:rsid w:val="002872AF"/>
    <w:rsid w:val="002874BA"/>
    <w:rsid w:val="00287659"/>
    <w:rsid w:val="0028788C"/>
    <w:rsid w:val="002879A3"/>
    <w:rsid w:val="00287BA1"/>
    <w:rsid w:val="00287CCC"/>
    <w:rsid w:val="00287E78"/>
    <w:rsid w:val="00287EC3"/>
    <w:rsid w:val="002900B3"/>
    <w:rsid w:val="002900D1"/>
    <w:rsid w:val="0029017E"/>
    <w:rsid w:val="002904AE"/>
    <w:rsid w:val="002904D5"/>
    <w:rsid w:val="00290782"/>
    <w:rsid w:val="002907E3"/>
    <w:rsid w:val="00290820"/>
    <w:rsid w:val="00290B59"/>
    <w:rsid w:val="00290C84"/>
    <w:rsid w:val="002911C2"/>
    <w:rsid w:val="0029127C"/>
    <w:rsid w:val="002914C1"/>
    <w:rsid w:val="00291DBA"/>
    <w:rsid w:val="00291F6E"/>
    <w:rsid w:val="00291FEE"/>
    <w:rsid w:val="00292067"/>
    <w:rsid w:val="00292387"/>
    <w:rsid w:val="00292495"/>
    <w:rsid w:val="00292555"/>
    <w:rsid w:val="00292923"/>
    <w:rsid w:val="00292B3E"/>
    <w:rsid w:val="00292D76"/>
    <w:rsid w:val="00292D92"/>
    <w:rsid w:val="00292DB6"/>
    <w:rsid w:val="00292EA9"/>
    <w:rsid w:val="0029304E"/>
    <w:rsid w:val="002931CB"/>
    <w:rsid w:val="002931E0"/>
    <w:rsid w:val="00293337"/>
    <w:rsid w:val="00293618"/>
    <w:rsid w:val="002937A3"/>
    <w:rsid w:val="00293AC2"/>
    <w:rsid w:val="00293B41"/>
    <w:rsid w:val="00293C87"/>
    <w:rsid w:val="00293D62"/>
    <w:rsid w:val="00293D7F"/>
    <w:rsid w:val="00293DE0"/>
    <w:rsid w:val="00293F16"/>
    <w:rsid w:val="00293FA6"/>
    <w:rsid w:val="0029413A"/>
    <w:rsid w:val="0029426A"/>
    <w:rsid w:val="0029431A"/>
    <w:rsid w:val="00294354"/>
    <w:rsid w:val="002943F3"/>
    <w:rsid w:val="002946B6"/>
    <w:rsid w:val="00294759"/>
    <w:rsid w:val="0029483D"/>
    <w:rsid w:val="00294DFD"/>
    <w:rsid w:val="00295138"/>
    <w:rsid w:val="002954CE"/>
    <w:rsid w:val="00295639"/>
    <w:rsid w:val="0029597C"/>
    <w:rsid w:val="00295B0D"/>
    <w:rsid w:val="00296135"/>
    <w:rsid w:val="002962C6"/>
    <w:rsid w:val="00296810"/>
    <w:rsid w:val="0029699A"/>
    <w:rsid w:val="002969AC"/>
    <w:rsid w:val="00296A5C"/>
    <w:rsid w:val="00296B26"/>
    <w:rsid w:val="002973C3"/>
    <w:rsid w:val="0029744A"/>
    <w:rsid w:val="002974C9"/>
    <w:rsid w:val="002974FE"/>
    <w:rsid w:val="00297596"/>
    <w:rsid w:val="00297788"/>
    <w:rsid w:val="0029792D"/>
    <w:rsid w:val="00297CDD"/>
    <w:rsid w:val="002A0273"/>
    <w:rsid w:val="002A0482"/>
    <w:rsid w:val="002A04A0"/>
    <w:rsid w:val="002A0729"/>
    <w:rsid w:val="002A0A2F"/>
    <w:rsid w:val="002A0BE0"/>
    <w:rsid w:val="002A0FEE"/>
    <w:rsid w:val="002A1135"/>
    <w:rsid w:val="002A12B3"/>
    <w:rsid w:val="002A146B"/>
    <w:rsid w:val="002A171B"/>
    <w:rsid w:val="002A17AB"/>
    <w:rsid w:val="002A1872"/>
    <w:rsid w:val="002A1CEF"/>
    <w:rsid w:val="002A1F42"/>
    <w:rsid w:val="002A21AC"/>
    <w:rsid w:val="002A2237"/>
    <w:rsid w:val="002A234A"/>
    <w:rsid w:val="002A24F0"/>
    <w:rsid w:val="002A2560"/>
    <w:rsid w:val="002A261D"/>
    <w:rsid w:val="002A26DC"/>
    <w:rsid w:val="002A27ED"/>
    <w:rsid w:val="002A2A85"/>
    <w:rsid w:val="002A2EA6"/>
    <w:rsid w:val="002A308E"/>
    <w:rsid w:val="002A323D"/>
    <w:rsid w:val="002A3273"/>
    <w:rsid w:val="002A3335"/>
    <w:rsid w:val="002A3F00"/>
    <w:rsid w:val="002A4169"/>
    <w:rsid w:val="002A42D7"/>
    <w:rsid w:val="002A4399"/>
    <w:rsid w:val="002A4855"/>
    <w:rsid w:val="002A493D"/>
    <w:rsid w:val="002A49F4"/>
    <w:rsid w:val="002A4FFA"/>
    <w:rsid w:val="002A5395"/>
    <w:rsid w:val="002A5565"/>
    <w:rsid w:val="002A56B6"/>
    <w:rsid w:val="002A60F5"/>
    <w:rsid w:val="002A6538"/>
    <w:rsid w:val="002A66B8"/>
    <w:rsid w:val="002A6752"/>
    <w:rsid w:val="002A678B"/>
    <w:rsid w:val="002A683A"/>
    <w:rsid w:val="002A6947"/>
    <w:rsid w:val="002A69E9"/>
    <w:rsid w:val="002A6A8D"/>
    <w:rsid w:val="002A6EE5"/>
    <w:rsid w:val="002A6F5D"/>
    <w:rsid w:val="002A72EB"/>
    <w:rsid w:val="002A7476"/>
    <w:rsid w:val="002A7512"/>
    <w:rsid w:val="002A75FF"/>
    <w:rsid w:val="002A786F"/>
    <w:rsid w:val="002A7982"/>
    <w:rsid w:val="002A7A04"/>
    <w:rsid w:val="002A7A76"/>
    <w:rsid w:val="002A7BCB"/>
    <w:rsid w:val="002B03B6"/>
    <w:rsid w:val="002B04CD"/>
    <w:rsid w:val="002B0560"/>
    <w:rsid w:val="002B0585"/>
    <w:rsid w:val="002B0616"/>
    <w:rsid w:val="002B07A3"/>
    <w:rsid w:val="002B07C7"/>
    <w:rsid w:val="002B07E3"/>
    <w:rsid w:val="002B0810"/>
    <w:rsid w:val="002B08E9"/>
    <w:rsid w:val="002B0ADA"/>
    <w:rsid w:val="002B0D53"/>
    <w:rsid w:val="002B0F3A"/>
    <w:rsid w:val="002B100B"/>
    <w:rsid w:val="002B10DA"/>
    <w:rsid w:val="002B116E"/>
    <w:rsid w:val="002B117B"/>
    <w:rsid w:val="002B11DB"/>
    <w:rsid w:val="002B1560"/>
    <w:rsid w:val="002B175F"/>
    <w:rsid w:val="002B1794"/>
    <w:rsid w:val="002B1934"/>
    <w:rsid w:val="002B194D"/>
    <w:rsid w:val="002B19C0"/>
    <w:rsid w:val="002B1D32"/>
    <w:rsid w:val="002B1E44"/>
    <w:rsid w:val="002B2284"/>
    <w:rsid w:val="002B22CD"/>
    <w:rsid w:val="002B23CB"/>
    <w:rsid w:val="002B27A5"/>
    <w:rsid w:val="002B2ECB"/>
    <w:rsid w:val="002B2F08"/>
    <w:rsid w:val="002B3025"/>
    <w:rsid w:val="002B335E"/>
    <w:rsid w:val="002B341E"/>
    <w:rsid w:val="002B3462"/>
    <w:rsid w:val="002B3546"/>
    <w:rsid w:val="002B36C9"/>
    <w:rsid w:val="002B3837"/>
    <w:rsid w:val="002B3863"/>
    <w:rsid w:val="002B3A99"/>
    <w:rsid w:val="002B3C20"/>
    <w:rsid w:val="002B3C2F"/>
    <w:rsid w:val="002B4088"/>
    <w:rsid w:val="002B40B2"/>
    <w:rsid w:val="002B4215"/>
    <w:rsid w:val="002B4261"/>
    <w:rsid w:val="002B44CB"/>
    <w:rsid w:val="002B45B0"/>
    <w:rsid w:val="002B46B3"/>
    <w:rsid w:val="002B4803"/>
    <w:rsid w:val="002B4990"/>
    <w:rsid w:val="002B4AFC"/>
    <w:rsid w:val="002B4D10"/>
    <w:rsid w:val="002B5189"/>
    <w:rsid w:val="002B5282"/>
    <w:rsid w:val="002B5385"/>
    <w:rsid w:val="002B5466"/>
    <w:rsid w:val="002B550B"/>
    <w:rsid w:val="002B55E1"/>
    <w:rsid w:val="002B58B4"/>
    <w:rsid w:val="002B594B"/>
    <w:rsid w:val="002B5BBB"/>
    <w:rsid w:val="002B5FA5"/>
    <w:rsid w:val="002B60F5"/>
    <w:rsid w:val="002B62A9"/>
    <w:rsid w:val="002B63CE"/>
    <w:rsid w:val="002B6AAA"/>
    <w:rsid w:val="002B6B68"/>
    <w:rsid w:val="002B6D0D"/>
    <w:rsid w:val="002B7292"/>
    <w:rsid w:val="002B72CC"/>
    <w:rsid w:val="002B72D7"/>
    <w:rsid w:val="002B7476"/>
    <w:rsid w:val="002B7497"/>
    <w:rsid w:val="002B7A6B"/>
    <w:rsid w:val="002B7A7C"/>
    <w:rsid w:val="002B7B81"/>
    <w:rsid w:val="002C01C2"/>
    <w:rsid w:val="002C0488"/>
    <w:rsid w:val="002C06EB"/>
    <w:rsid w:val="002C074A"/>
    <w:rsid w:val="002C0C6A"/>
    <w:rsid w:val="002C0F12"/>
    <w:rsid w:val="002C0FFD"/>
    <w:rsid w:val="002C1379"/>
    <w:rsid w:val="002C15BD"/>
    <w:rsid w:val="002C16E3"/>
    <w:rsid w:val="002C1829"/>
    <w:rsid w:val="002C18FE"/>
    <w:rsid w:val="002C1A30"/>
    <w:rsid w:val="002C1A5D"/>
    <w:rsid w:val="002C1DEF"/>
    <w:rsid w:val="002C1F62"/>
    <w:rsid w:val="002C2141"/>
    <w:rsid w:val="002C22AB"/>
    <w:rsid w:val="002C264C"/>
    <w:rsid w:val="002C26B4"/>
    <w:rsid w:val="002C26E1"/>
    <w:rsid w:val="002C2808"/>
    <w:rsid w:val="002C3321"/>
    <w:rsid w:val="002C3442"/>
    <w:rsid w:val="002C352F"/>
    <w:rsid w:val="002C36DF"/>
    <w:rsid w:val="002C381B"/>
    <w:rsid w:val="002C393F"/>
    <w:rsid w:val="002C3973"/>
    <w:rsid w:val="002C3A3E"/>
    <w:rsid w:val="002C3F03"/>
    <w:rsid w:val="002C480A"/>
    <w:rsid w:val="002C4A2A"/>
    <w:rsid w:val="002C4AF4"/>
    <w:rsid w:val="002C4DB7"/>
    <w:rsid w:val="002C4DEE"/>
    <w:rsid w:val="002C5097"/>
    <w:rsid w:val="002C52C0"/>
    <w:rsid w:val="002C52E5"/>
    <w:rsid w:val="002C536A"/>
    <w:rsid w:val="002C5413"/>
    <w:rsid w:val="002C56F1"/>
    <w:rsid w:val="002C5728"/>
    <w:rsid w:val="002C5932"/>
    <w:rsid w:val="002C5BD5"/>
    <w:rsid w:val="002C5D8A"/>
    <w:rsid w:val="002C5F08"/>
    <w:rsid w:val="002C5F1E"/>
    <w:rsid w:val="002C60C5"/>
    <w:rsid w:val="002C6152"/>
    <w:rsid w:val="002C6269"/>
    <w:rsid w:val="002C65B6"/>
    <w:rsid w:val="002C6746"/>
    <w:rsid w:val="002C6804"/>
    <w:rsid w:val="002C69BB"/>
    <w:rsid w:val="002C6A07"/>
    <w:rsid w:val="002C6C44"/>
    <w:rsid w:val="002C6CBA"/>
    <w:rsid w:val="002C6CBB"/>
    <w:rsid w:val="002C6ED5"/>
    <w:rsid w:val="002C6EFC"/>
    <w:rsid w:val="002C6FE1"/>
    <w:rsid w:val="002C7011"/>
    <w:rsid w:val="002C71DD"/>
    <w:rsid w:val="002C7311"/>
    <w:rsid w:val="002C7433"/>
    <w:rsid w:val="002C79E5"/>
    <w:rsid w:val="002C7B59"/>
    <w:rsid w:val="002C7C02"/>
    <w:rsid w:val="002C7CD3"/>
    <w:rsid w:val="002C7E3C"/>
    <w:rsid w:val="002D02DC"/>
    <w:rsid w:val="002D0584"/>
    <w:rsid w:val="002D091B"/>
    <w:rsid w:val="002D095C"/>
    <w:rsid w:val="002D0AF9"/>
    <w:rsid w:val="002D0F10"/>
    <w:rsid w:val="002D0F5F"/>
    <w:rsid w:val="002D111A"/>
    <w:rsid w:val="002D1178"/>
    <w:rsid w:val="002D14E6"/>
    <w:rsid w:val="002D1583"/>
    <w:rsid w:val="002D15B1"/>
    <w:rsid w:val="002D1634"/>
    <w:rsid w:val="002D179E"/>
    <w:rsid w:val="002D19EB"/>
    <w:rsid w:val="002D19FF"/>
    <w:rsid w:val="002D1AF7"/>
    <w:rsid w:val="002D1CF1"/>
    <w:rsid w:val="002D1E36"/>
    <w:rsid w:val="002D20C1"/>
    <w:rsid w:val="002D2121"/>
    <w:rsid w:val="002D2180"/>
    <w:rsid w:val="002D218B"/>
    <w:rsid w:val="002D238D"/>
    <w:rsid w:val="002D23E2"/>
    <w:rsid w:val="002D24C8"/>
    <w:rsid w:val="002D2514"/>
    <w:rsid w:val="002D26F8"/>
    <w:rsid w:val="002D27E2"/>
    <w:rsid w:val="002D2886"/>
    <w:rsid w:val="002D2A8E"/>
    <w:rsid w:val="002D2C8A"/>
    <w:rsid w:val="002D2D9A"/>
    <w:rsid w:val="002D2DE0"/>
    <w:rsid w:val="002D2F9D"/>
    <w:rsid w:val="002D30C3"/>
    <w:rsid w:val="002D31B2"/>
    <w:rsid w:val="002D31F8"/>
    <w:rsid w:val="002D35FC"/>
    <w:rsid w:val="002D3649"/>
    <w:rsid w:val="002D3708"/>
    <w:rsid w:val="002D382D"/>
    <w:rsid w:val="002D399E"/>
    <w:rsid w:val="002D3A65"/>
    <w:rsid w:val="002D3CEB"/>
    <w:rsid w:val="002D402B"/>
    <w:rsid w:val="002D48A6"/>
    <w:rsid w:val="002D48BA"/>
    <w:rsid w:val="002D493C"/>
    <w:rsid w:val="002D49C9"/>
    <w:rsid w:val="002D4A50"/>
    <w:rsid w:val="002D4C88"/>
    <w:rsid w:val="002D4D6F"/>
    <w:rsid w:val="002D4E50"/>
    <w:rsid w:val="002D4FB7"/>
    <w:rsid w:val="002D5466"/>
    <w:rsid w:val="002D547A"/>
    <w:rsid w:val="002D5632"/>
    <w:rsid w:val="002D5B7A"/>
    <w:rsid w:val="002D5ED3"/>
    <w:rsid w:val="002D6051"/>
    <w:rsid w:val="002D614B"/>
    <w:rsid w:val="002D61A6"/>
    <w:rsid w:val="002D684C"/>
    <w:rsid w:val="002D68C2"/>
    <w:rsid w:val="002D6A6E"/>
    <w:rsid w:val="002D6C67"/>
    <w:rsid w:val="002D6D02"/>
    <w:rsid w:val="002D6D18"/>
    <w:rsid w:val="002D6DBF"/>
    <w:rsid w:val="002D736B"/>
    <w:rsid w:val="002D7374"/>
    <w:rsid w:val="002D775A"/>
    <w:rsid w:val="002D775C"/>
    <w:rsid w:val="002D792A"/>
    <w:rsid w:val="002D7A95"/>
    <w:rsid w:val="002D7ACA"/>
    <w:rsid w:val="002D7CBC"/>
    <w:rsid w:val="002E01AF"/>
    <w:rsid w:val="002E027F"/>
    <w:rsid w:val="002E0339"/>
    <w:rsid w:val="002E0436"/>
    <w:rsid w:val="002E0587"/>
    <w:rsid w:val="002E0A1D"/>
    <w:rsid w:val="002E0B82"/>
    <w:rsid w:val="002E0DE7"/>
    <w:rsid w:val="002E0EA0"/>
    <w:rsid w:val="002E108D"/>
    <w:rsid w:val="002E110A"/>
    <w:rsid w:val="002E1443"/>
    <w:rsid w:val="002E15DC"/>
    <w:rsid w:val="002E16FD"/>
    <w:rsid w:val="002E1860"/>
    <w:rsid w:val="002E186F"/>
    <w:rsid w:val="002E1B19"/>
    <w:rsid w:val="002E1C84"/>
    <w:rsid w:val="002E1CD0"/>
    <w:rsid w:val="002E1D03"/>
    <w:rsid w:val="002E1D5C"/>
    <w:rsid w:val="002E1E5E"/>
    <w:rsid w:val="002E1EA8"/>
    <w:rsid w:val="002E1F3B"/>
    <w:rsid w:val="002E1FB9"/>
    <w:rsid w:val="002E2007"/>
    <w:rsid w:val="002E229C"/>
    <w:rsid w:val="002E291F"/>
    <w:rsid w:val="002E2B0C"/>
    <w:rsid w:val="002E3068"/>
    <w:rsid w:val="002E33E0"/>
    <w:rsid w:val="002E3E5F"/>
    <w:rsid w:val="002E4BB8"/>
    <w:rsid w:val="002E4D60"/>
    <w:rsid w:val="002E4F30"/>
    <w:rsid w:val="002E4F3C"/>
    <w:rsid w:val="002E4F71"/>
    <w:rsid w:val="002E543F"/>
    <w:rsid w:val="002E549D"/>
    <w:rsid w:val="002E5646"/>
    <w:rsid w:val="002E5781"/>
    <w:rsid w:val="002E58F9"/>
    <w:rsid w:val="002E5B3F"/>
    <w:rsid w:val="002E5E56"/>
    <w:rsid w:val="002E617A"/>
    <w:rsid w:val="002E6180"/>
    <w:rsid w:val="002E62E4"/>
    <w:rsid w:val="002E63E5"/>
    <w:rsid w:val="002E6713"/>
    <w:rsid w:val="002E6DD8"/>
    <w:rsid w:val="002E6E88"/>
    <w:rsid w:val="002E7187"/>
    <w:rsid w:val="002E72C4"/>
    <w:rsid w:val="002E7646"/>
    <w:rsid w:val="002E77C3"/>
    <w:rsid w:val="002E77CC"/>
    <w:rsid w:val="002E7980"/>
    <w:rsid w:val="002E7CE2"/>
    <w:rsid w:val="002E7FD1"/>
    <w:rsid w:val="002F002A"/>
    <w:rsid w:val="002F03F4"/>
    <w:rsid w:val="002F0556"/>
    <w:rsid w:val="002F0823"/>
    <w:rsid w:val="002F0B1E"/>
    <w:rsid w:val="002F0CA7"/>
    <w:rsid w:val="002F1215"/>
    <w:rsid w:val="002F1228"/>
    <w:rsid w:val="002F1858"/>
    <w:rsid w:val="002F1874"/>
    <w:rsid w:val="002F1A91"/>
    <w:rsid w:val="002F1E9D"/>
    <w:rsid w:val="002F2478"/>
    <w:rsid w:val="002F259B"/>
    <w:rsid w:val="002F295D"/>
    <w:rsid w:val="002F2BFC"/>
    <w:rsid w:val="002F2CE6"/>
    <w:rsid w:val="002F2FD9"/>
    <w:rsid w:val="002F326C"/>
    <w:rsid w:val="002F349A"/>
    <w:rsid w:val="002F3717"/>
    <w:rsid w:val="002F3948"/>
    <w:rsid w:val="002F3ABB"/>
    <w:rsid w:val="002F3D52"/>
    <w:rsid w:val="002F475A"/>
    <w:rsid w:val="002F4C7E"/>
    <w:rsid w:val="002F4CC8"/>
    <w:rsid w:val="002F4E7B"/>
    <w:rsid w:val="002F4EC9"/>
    <w:rsid w:val="002F51CE"/>
    <w:rsid w:val="002F5307"/>
    <w:rsid w:val="002F5411"/>
    <w:rsid w:val="002F555C"/>
    <w:rsid w:val="002F55E3"/>
    <w:rsid w:val="002F5624"/>
    <w:rsid w:val="002F5A2F"/>
    <w:rsid w:val="002F5BE6"/>
    <w:rsid w:val="002F5FF2"/>
    <w:rsid w:val="002F6328"/>
    <w:rsid w:val="002F6545"/>
    <w:rsid w:val="002F690B"/>
    <w:rsid w:val="002F6BF7"/>
    <w:rsid w:val="002F702C"/>
    <w:rsid w:val="002F748A"/>
    <w:rsid w:val="002F753D"/>
    <w:rsid w:val="002F7554"/>
    <w:rsid w:val="002F784F"/>
    <w:rsid w:val="002F7866"/>
    <w:rsid w:val="002F78EC"/>
    <w:rsid w:val="00300024"/>
    <w:rsid w:val="003004C3"/>
    <w:rsid w:val="003004E1"/>
    <w:rsid w:val="00300588"/>
    <w:rsid w:val="003005E7"/>
    <w:rsid w:val="00300762"/>
    <w:rsid w:val="00300789"/>
    <w:rsid w:val="003007D2"/>
    <w:rsid w:val="00300A5C"/>
    <w:rsid w:val="00300BD1"/>
    <w:rsid w:val="00300FE1"/>
    <w:rsid w:val="003012AD"/>
    <w:rsid w:val="00301308"/>
    <w:rsid w:val="0030146B"/>
    <w:rsid w:val="00301579"/>
    <w:rsid w:val="003015C3"/>
    <w:rsid w:val="00301674"/>
    <w:rsid w:val="0030190F"/>
    <w:rsid w:val="00301948"/>
    <w:rsid w:val="00301B23"/>
    <w:rsid w:val="00301B66"/>
    <w:rsid w:val="00301D12"/>
    <w:rsid w:val="00301D1B"/>
    <w:rsid w:val="003026E3"/>
    <w:rsid w:val="003027E8"/>
    <w:rsid w:val="00302AD7"/>
    <w:rsid w:val="00302B14"/>
    <w:rsid w:val="00302CC7"/>
    <w:rsid w:val="00302DB9"/>
    <w:rsid w:val="00302ED4"/>
    <w:rsid w:val="00303139"/>
    <w:rsid w:val="003031FC"/>
    <w:rsid w:val="00303207"/>
    <w:rsid w:val="003032A1"/>
    <w:rsid w:val="003033AB"/>
    <w:rsid w:val="0030348C"/>
    <w:rsid w:val="003034DD"/>
    <w:rsid w:val="003036D9"/>
    <w:rsid w:val="0030370C"/>
    <w:rsid w:val="00303723"/>
    <w:rsid w:val="003038A1"/>
    <w:rsid w:val="003040FA"/>
    <w:rsid w:val="0030441C"/>
    <w:rsid w:val="00304536"/>
    <w:rsid w:val="003046A2"/>
    <w:rsid w:val="0030479B"/>
    <w:rsid w:val="00304806"/>
    <w:rsid w:val="00304884"/>
    <w:rsid w:val="00304AEB"/>
    <w:rsid w:val="00304CC1"/>
    <w:rsid w:val="00304E7B"/>
    <w:rsid w:val="0030503B"/>
    <w:rsid w:val="00305116"/>
    <w:rsid w:val="003057BA"/>
    <w:rsid w:val="00305826"/>
    <w:rsid w:val="00305D1D"/>
    <w:rsid w:val="00305DD9"/>
    <w:rsid w:val="00305F0D"/>
    <w:rsid w:val="00305F95"/>
    <w:rsid w:val="0030600C"/>
    <w:rsid w:val="00306413"/>
    <w:rsid w:val="00306595"/>
    <w:rsid w:val="003066D2"/>
    <w:rsid w:val="00306833"/>
    <w:rsid w:val="003068B3"/>
    <w:rsid w:val="0030692A"/>
    <w:rsid w:val="00306988"/>
    <w:rsid w:val="00306A71"/>
    <w:rsid w:val="00306B67"/>
    <w:rsid w:val="00306BFA"/>
    <w:rsid w:val="00306C1A"/>
    <w:rsid w:val="00306E6A"/>
    <w:rsid w:val="00306F86"/>
    <w:rsid w:val="0030710F"/>
    <w:rsid w:val="00307113"/>
    <w:rsid w:val="00307509"/>
    <w:rsid w:val="003075B6"/>
    <w:rsid w:val="003078A9"/>
    <w:rsid w:val="003078BF"/>
    <w:rsid w:val="00307944"/>
    <w:rsid w:val="00307C71"/>
    <w:rsid w:val="00307CA3"/>
    <w:rsid w:val="00307E02"/>
    <w:rsid w:val="00310189"/>
    <w:rsid w:val="00310215"/>
    <w:rsid w:val="003102CF"/>
    <w:rsid w:val="003105CC"/>
    <w:rsid w:val="003107D2"/>
    <w:rsid w:val="00310A22"/>
    <w:rsid w:val="00310AAA"/>
    <w:rsid w:val="0031104C"/>
    <w:rsid w:val="0031112B"/>
    <w:rsid w:val="00311161"/>
    <w:rsid w:val="003111CD"/>
    <w:rsid w:val="003113E3"/>
    <w:rsid w:val="00311784"/>
    <w:rsid w:val="003118F1"/>
    <w:rsid w:val="0031193C"/>
    <w:rsid w:val="00311D1F"/>
    <w:rsid w:val="00311EA0"/>
    <w:rsid w:val="0031236F"/>
    <w:rsid w:val="00312493"/>
    <w:rsid w:val="003125F6"/>
    <w:rsid w:val="0031263A"/>
    <w:rsid w:val="003127C8"/>
    <w:rsid w:val="00312835"/>
    <w:rsid w:val="00312893"/>
    <w:rsid w:val="003128F9"/>
    <w:rsid w:val="00312944"/>
    <w:rsid w:val="00312AE9"/>
    <w:rsid w:val="00312D70"/>
    <w:rsid w:val="00312E1E"/>
    <w:rsid w:val="00313102"/>
    <w:rsid w:val="00313224"/>
    <w:rsid w:val="0031341F"/>
    <w:rsid w:val="00313515"/>
    <w:rsid w:val="00313684"/>
    <w:rsid w:val="00313867"/>
    <w:rsid w:val="00313886"/>
    <w:rsid w:val="003139E1"/>
    <w:rsid w:val="00313D0D"/>
    <w:rsid w:val="00313FA4"/>
    <w:rsid w:val="00314445"/>
    <w:rsid w:val="0031445C"/>
    <w:rsid w:val="00314498"/>
    <w:rsid w:val="003147FC"/>
    <w:rsid w:val="00314A50"/>
    <w:rsid w:val="00314ACA"/>
    <w:rsid w:val="00314BC9"/>
    <w:rsid w:val="00314E4D"/>
    <w:rsid w:val="00315078"/>
    <w:rsid w:val="0031509B"/>
    <w:rsid w:val="00315184"/>
    <w:rsid w:val="003153B1"/>
    <w:rsid w:val="0031562D"/>
    <w:rsid w:val="003156F6"/>
    <w:rsid w:val="003157BE"/>
    <w:rsid w:val="003157E7"/>
    <w:rsid w:val="00315804"/>
    <w:rsid w:val="00315BD2"/>
    <w:rsid w:val="00315FB5"/>
    <w:rsid w:val="00315FD2"/>
    <w:rsid w:val="0031605E"/>
    <w:rsid w:val="00316282"/>
    <w:rsid w:val="00316978"/>
    <w:rsid w:val="00316DAC"/>
    <w:rsid w:val="00316E4B"/>
    <w:rsid w:val="00316F58"/>
    <w:rsid w:val="00317070"/>
    <w:rsid w:val="003171B1"/>
    <w:rsid w:val="00317376"/>
    <w:rsid w:val="00317584"/>
    <w:rsid w:val="003175A8"/>
    <w:rsid w:val="0031765E"/>
    <w:rsid w:val="00317862"/>
    <w:rsid w:val="00317A92"/>
    <w:rsid w:val="00317A99"/>
    <w:rsid w:val="00317BB2"/>
    <w:rsid w:val="00317EB7"/>
    <w:rsid w:val="00317F6B"/>
    <w:rsid w:val="00320047"/>
    <w:rsid w:val="00320547"/>
    <w:rsid w:val="00320A09"/>
    <w:rsid w:val="00320B14"/>
    <w:rsid w:val="00320CCA"/>
    <w:rsid w:val="00320F2C"/>
    <w:rsid w:val="00320FE8"/>
    <w:rsid w:val="00321037"/>
    <w:rsid w:val="0032112C"/>
    <w:rsid w:val="00321345"/>
    <w:rsid w:val="00321503"/>
    <w:rsid w:val="00321764"/>
    <w:rsid w:val="0032176D"/>
    <w:rsid w:val="003217E6"/>
    <w:rsid w:val="003218F1"/>
    <w:rsid w:val="00321932"/>
    <w:rsid w:val="00321C19"/>
    <w:rsid w:val="00321D20"/>
    <w:rsid w:val="00321D35"/>
    <w:rsid w:val="00321DCB"/>
    <w:rsid w:val="003221B3"/>
    <w:rsid w:val="003221F9"/>
    <w:rsid w:val="0032222E"/>
    <w:rsid w:val="00322714"/>
    <w:rsid w:val="00322A71"/>
    <w:rsid w:val="00322C4F"/>
    <w:rsid w:val="00322E5D"/>
    <w:rsid w:val="00322EC8"/>
    <w:rsid w:val="00322F0A"/>
    <w:rsid w:val="00322F2B"/>
    <w:rsid w:val="00322FC5"/>
    <w:rsid w:val="00323082"/>
    <w:rsid w:val="0032309D"/>
    <w:rsid w:val="0032316D"/>
    <w:rsid w:val="003231D7"/>
    <w:rsid w:val="00323231"/>
    <w:rsid w:val="00323237"/>
    <w:rsid w:val="00323447"/>
    <w:rsid w:val="00323491"/>
    <w:rsid w:val="003234D8"/>
    <w:rsid w:val="00323A64"/>
    <w:rsid w:val="00323A9F"/>
    <w:rsid w:val="00323B14"/>
    <w:rsid w:val="00323B6C"/>
    <w:rsid w:val="00323F6C"/>
    <w:rsid w:val="00323F98"/>
    <w:rsid w:val="00324084"/>
    <w:rsid w:val="0032418D"/>
    <w:rsid w:val="003243C7"/>
    <w:rsid w:val="00324688"/>
    <w:rsid w:val="003248F9"/>
    <w:rsid w:val="00324AF1"/>
    <w:rsid w:val="00324B66"/>
    <w:rsid w:val="00324C36"/>
    <w:rsid w:val="00324C58"/>
    <w:rsid w:val="00324E36"/>
    <w:rsid w:val="00324E70"/>
    <w:rsid w:val="003252D4"/>
    <w:rsid w:val="0032553D"/>
    <w:rsid w:val="003256FF"/>
    <w:rsid w:val="00325A50"/>
    <w:rsid w:val="00325BD1"/>
    <w:rsid w:val="00325BFD"/>
    <w:rsid w:val="00325E66"/>
    <w:rsid w:val="00326224"/>
    <w:rsid w:val="003262F8"/>
    <w:rsid w:val="003263C5"/>
    <w:rsid w:val="00326705"/>
    <w:rsid w:val="0032671C"/>
    <w:rsid w:val="00326720"/>
    <w:rsid w:val="00326AF1"/>
    <w:rsid w:val="003271FF"/>
    <w:rsid w:val="0032727B"/>
    <w:rsid w:val="003272BB"/>
    <w:rsid w:val="0032731D"/>
    <w:rsid w:val="003274DE"/>
    <w:rsid w:val="00327837"/>
    <w:rsid w:val="0032785C"/>
    <w:rsid w:val="003278A7"/>
    <w:rsid w:val="0032795C"/>
    <w:rsid w:val="00327C8A"/>
    <w:rsid w:val="00327F01"/>
    <w:rsid w:val="00327F8C"/>
    <w:rsid w:val="00327FCF"/>
    <w:rsid w:val="0033002C"/>
    <w:rsid w:val="003300FD"/>
    <w:rsid w:val="0033043A"/>
    <w:rsid w:val="00330496"/>
    <w:rsid w:val="00330A08"/>
    <w:rsid w:val="00330AFA"/>
    <w:rsid w:val="00330B27"/>
    <w:rsid w:val="00330C4C"/>
    <w:rsid w:val="00330ED7"/>
    <w:rsid w:val="003311CE"/>
    <w:rsid w:val="003311E5"/>
    <w:rsid w:val="003312C8"/>
    <w:rsid w:val="003314C8"/>
    <w:rsid w:val="0033167D"/>
    <w:rsid w:val="00331815"/>
    <w:rsid w:val="00331B7A"/>
    <w:rsid w:val="00331C3B"/>
    <w:rsid w:val="00331D4A"/>
    <w:rsid w:val="00331D95"/>
    <w:rsid w:val="00331F50"/>
    <w:rsid w:val="00331F96"/>
    <w:rsid w:val="00331FD5"/>
    <w:rsid w:val="003323F1"/>
    <w:rsid w:val="003326BF"/>
    <w:rsid w:val="00332736"/>
    <w:rsid w:val="003327DC"/>
    <w:rsid w:val="003328D2"/>
    <w:rsid w:val="00332A4C"/>
    <w:rsid w:val="00332ABF"/>
    <w:rsid w:val="00332B91"/>
    <w:rsid w:val="00332F61"/>
    <w:rsid w:val="00332FD0"/>
    <w:rsid w:val="0033342A"/>
    <w:rsid w:val="003335BA"/>
    <w:rsid w:val="003339C9"/>
    <w:rsid w:val="00333AE2"/>
    <w:rsid w:val="00333B3B"/>
    <w:rsid w:val="00333BE0"/>
    <w:rsid w:val="00333E7D"/>
    <w:rsid w:val="00333FC2"/>
    <w:rsid w:val="00334173"/>
    <w:rsid w:val="00334187"/>
    <w:rsid w:val="00334744"/>
    <w:rsid w:val="00334AEC"/>
    <w:rsid w:val="00334B46"/>
    <w:rsid w:val="00334DDE"/>
    <w:rsid w:val="00334E36"/>
    <w:rsid w:val="00334E89"/>
    <w:rsid w:val="00334F77"/>
    <w:rsid w:val="00335392"/>
    <w:rsid w:val="00335426"/>
    <w:rsid w:val="0033552A"/>
    <w:rsid w:val="0033566C"/>
    <w:rsid w:val="003359BC"/>
    <w:rsid w:val="003359EB"/>
    <w:rsid w:val="00335CA9"/>
    <w:rsid w:val="00335F17"/>
    <w:rsid w:val="003360A3"/>
    <w:rsid w:val="003361DA"/>
    <w:rsid w:val="00336571"/>
    <w:rsid w:val="003365E8"/>
    <w:rsid w:val="00336C78"/>
    <w:rsid w:val="00336D17"/>
    <w:rsid w:val="00336ED2"/>
    <w:rsid w:val="00336ED7"/>
    <w:rsid w:val="00336F25"/>
    <w:rsid w:val="0033709F"/>
    <w:rsid w:val="00337126"/>
    <w:rsid w:val="0033750F"/>
    <w:rsid w:val="00337624"/>
    <w:rsid w:val="003376EB"/>
    <w:rsid w:val="00337932"/>
    <w:rsid w:val="00337BA9"/>
    <w:rsid w:val="00337CC2"/>
    <w:rsid w:val="00337E03"/>
    <w:rsid w:val="00337E56"/>
    <w:rsid w:val="00337F26"/>
    <w:rsid w:val="003403C5"/>
    <w:rsid w:val="003404FB"/>
    <w:rsid w:val="003407BC"/>
    <w:rsid w:val="003408F5"/>
    <w:rsid w:val="00340A8B"/>
    <w:rsid w:val="00340D46"/>
    <w:rsid w:val="00340FE4"/>
    <w:rsid w:val="0034105F"/>
    <w:rsid w:val="003417B2"/>
    <w:rsid w:val="0034186D"/>
    <w:rsid w:val="00341872"/>
    <w:rsid w:val="00341A6E"/>
    <w:rsid w:val="00341ABB"/>
    <w:rsid w:val="00341C5E"/>
    <w:rsid w:val="00341EC9"/>
    <w:rsid w:val="00341F77"/>
    <w:rsid w:val="00342100"/>
    <w:rsid w:val="00342119"/>
    <w:rsid w:val="003423C6"/>
    <w:rsid w:val="003423F1"/>
    <w:rsid w:val="003426C2"/>
    <w:rsid w:val="00342CCB"/>
    <w:rsid w:val="00342D64"/>
    <w:rsid w:val="00342E5C"/>
    <w:rsid w:val="0034325B"/>
    <w:rsid w:val="00343296"/>
    <w:rsid w:val="00343370"/>
    <w:rsid w:val="00343605"/>
    <w:rsid w:val="00343661"/>
    <w:rsid w:val="003436DB"/>
    <w:rsid w:val="0034395E"/>
    <w:rsid w:val="00343A99"/>
    <w:rsid w:val="00343B43"/>
    <w:rsid w:val="00343C20"/>
    <w:rsid w:val="003440A0"/>
    <w:rsid w:val="00344292"/>
    <w:rsid w:val="00344314"/>
    <w:rsid w:val="00344397"/>
    <w:rsid w:val="003443ED"/>
    <w:rsid w:val="003444E2"/>
    <w:rsid w:val="0034492B"/>
    <w:rsid w:val="00344D55"/>
    <w:rsid w:val="0034500E"/>
    <w:rsid w:val="00345124"/>
    <w:rsid w:val="00345139"/>
    <w:rsid w:val="003453A4"/>
    <w:rsid w:val="0034570B"/>
    <w:rsid w:val="0034578C"/>
    <w:rsid w:val="003457A5"/>
    <w:rsid w:val="00345BC3"/>
    <w:rsid w:val="00345BCF"/>
    <w:rsid w:val="00345C82"/>
    <w:rsid w:val="00345D39"/>
    <w:rsid w:val="00346265"/>
    <w:rsid w:val="003468DA"/>
    <w:rsid w:val="00346939"/>
    <w:rsid w:val="00346A57"/>
    <w:rsid w:val="00346ADD"/>
    <w:rsid w:val="00346B1E"/>
    <w:rsid w:val="00346B29"/>
    <w:rsid w:val="00346C2D"/>
    <w:rsid w:val="00346DCC"/>
    <w:rsid w:val="00347711"/>
    <w:rsid w:val="003477DB"/>
    <w:rsid w:val="003477E6"/>
    <w:rsid w:val="00347A4C"/>
    <w:rsid w:val="00347C93"/>
    <w:rsid w:val="00347CE0"/>
    <w:rsid w:val="00347F7B"/>
    <w:rsid w:val="0035009F"/>
    <w:rsid w:val="00350154"/>
    <w:rsid w:val="003502DB"/>
    <w:rsid w:val="00350529"/>
    <w:rsid w:val="00350826"/>
    <w:rsid w:val="00350868"/>
    <w:rsid w:val="00350A89"/>
    <w:rsid w:val="00350D28"/>
    <w:rsid w:val="00350DEB"/>
    <w:rsid w:val="00351507"/>
    <w:rsid w:val="00351596"/>
    <w:rsid w:val="003515E8"/>
    <w:rsid w:val="00351607"/>
    <w:rsid w:val="003517F6"/>
    <w:rsid w:val="003519B2"/>
    <w:rsid w:val="00351B1B"/>
    <w:rsid w:val="00351CE3"/>
    <w:rsid w:val="00351FD9"/>
    <w:rsid w:val="00352513"/>
    <w:rsid w:val="00352685"/>
    <w:rsid w:val="00352839"/>
    <w:rsid w:val="00352FF7"/>
    <w:rsid w:val="003530DD"/>
    <w:rsid w:val="003532B4"/>
    <w:rsid w:val="003532C7"/>
    <w:rsid w:val="00353663"/>
    <w:rsid w:val="003538F6"/>
    <w:rsid w:val="00353CB3"/>
    <w:rsid w:val="00353CF4"/>
    <w:rsid w:val="00353DFF"/>
    <w:rsid w:val="00353E33"/>
    <w:rsid w:val="003540A0"/>
    <w:rsid w:val="00354317"/>
    <w:rsid w:val="00354424"/>
    <w:rsid w:val="0035452D"/>
    <w:rsid w:val="00354659"/>
    <w:rsid w:val="003546BE"/>
    <w:rsid w:val="00354B09"/>
    <w:rsid w:val="00354EB8"/>
    <w:rsid w:val="00354EF5"/>
    <w:rsid w:val="00355423"/>
    <w:rsid w:val="003554FB"/>
    <w:rsid w:val="00355671"/>
    <w:rsid w:val="00355BD1"/>
    <w:rsid w:val="00355BF9"/>
    <w:rsid w:val="00355E86"/>
    <w:rsid w:val="00355FD4"/>
    <w:rsid w:val="00356079"/>
    <w:rsid w:val="0035667A"/>
    <w:rsid w:val="00356867"/>
    <w:rsid w:val="003568B7"/>
    <w:rsid w:val="00356AC8"/>
    <w:rsid w:val="00356BD4"/>
    <w:rsid w:val="00356F84"/>
    <w:rsid w:val="003570E1"/>
    <w:rsid w:val="00357257"/>
    <w:rsid w:val="00357431"/>
    <w:rsid w:val="003575F9"/>
    <w:rsid w:val="00357758"/>
    <w:rsid w:val="003578B1"/>
    <w:rsid w:val="003578B5"/>
    <w:rsid w:val="00357AF8"/>
    <w:rsid w:val="00360234"/>
    <w:rsid w:val="00360288"/>
    <w:rsid w:val="0036064A"/>
    <w:rsid w:val="003609E2"/>
    <w:rsid w:val="00360A86"/>
    <w:rsid w:val="00360CB5"/>
    <w:rsid w:val="0036142E"/>
    <w:rsid w:val="003615AC"/>
    <w:rsid w:val="0036191D"/>
    <w:rsid w:val="00361984"/>
    <w:rsid w:val="00361A92"/>
    <w:rsid w:val="00361AF0"/>
    <w:rsid w:val="00361C91"/>
    <w:rsid w:val="00361CB1"/>
    <w:rsid w:val="00361CE5"/>
    <w:rsid w:val="00361EB6"/>
    <w:rsid w:val="00362001"/>
    <w:rsid w:val="00362146"/>
    <w:rsid w:val="003623DD"/>
    <w:rsid w:val="00362755"/>
    <w:rsid w:val="00362796"/>
    <w:rsid w:val="00362B1F"/>
    <w:rsid w:val="00362BEC"/>
    <w:rsid w:val="00362C8A"/>
    <w:rsid w:val="00362C99"/>
    <w:rsid w:val="00362D97"/>
    <w:rsid w:val="003631C9"/>
    <w:rsid w:val="00363375"/>
    <w:rsid w:val="0036362F"/>
    <w:rsid w:val="00363967"/>
    <w:rsid w:val="00363B0B"/>
    <w:rsid w:val="00363C8B"/>
    <w:rsid w:val="00364255"/>
    <w:rsid w:val="0036427E"/>
    <w:rsid w:val="00364E05"/>
    <w:rsid w:val="00364F61"/>
    <w:rsid w:val="00364F94"/>
    <w:rsid w:val="00365324"/>
    <w:rsid w:val="003658AD"/>
    <w:rsid w:val="003659E5"/>
    <w:rsid w:val="00365B10"/>
    <w:rsid w:val="00366169"/>
    <w:rsid w:val="00366173"/>
    <w:rsid w:val="003661E4"/>
    <w:rsid w:val="00366227"/>
    <w:rsid w:val="003666AE"/>
    <w:rsid w:val="003666CD"/>
    <w:rsid w:val="00366A92"/>
    <w:rsid w:val="00366B4B"/>
    <w:rsid w:val="00366BCD"/>
    <w:rsid w:val="00366ED8"/>
    <w:rsid w:val="00367257"/>
    <w:rsid w:val="003672B1"/>
    <w:rsid w:val="0036737B"/>
    <w:rsid w:val="003673FD"/>
    <w:rsid w:val="00367428"/>
    <w:rsid w:val="00367695"/>
    <w:rsid w:val="003677D6"/>
    <w:rsid w:val="0036789E"/>
    <w:rsid w:val="003678F7"/>
    <w:rsid w:val="003679A9"/>
    <w:rsid w:val="00367A47"/>
    <w:rsid w:val="00367CC4"/>
    <w:rsid w:val="00367CF2"/>
    <w:rsid w:val="00367D3C"/>
    <w:rsid w:val="00367E55"/>
    <w:rsid w:val="00367ECE"/>
    <w:rsid w:val="003700C6"/>
    <w:rsid w:val="003700CB"/>
    <w:rsid w:val="003702FF"/>
    <w:rsid w:val="00370501"/>
    <w:rsid w:val="003706E3"/>
    <w:rsid w:val="003708CF"/>
    <w:rsid w:val="00370BED"/>
    <w:rsid w:val="00370CC2"/>
    <w:rsid w:val="00370EAB"/>
    <w:rsid w:val="003710BB"/>
    <w:rsid w:val="003711E6"/>
    <w:rsid w:val="00371772"/>
    <w:rsid w:val="003717E3"/>
    <w:rsid w:val="00371A78"/>
    <w:rsid w:val="00371D8B"/>
    <w:rsid w:val="0037205D"/>
    <w:rsid w:val="003720F0"/>
    <w:rsid w:val="00372246"/>
    <w:rsid w:val="003725B2"/>
    <w:rsid w:val="00372746"/>
    <w:rsid w:val="003727AC"/>
    <w:rsid w:val="00372BFB"/>
    <w:rsid w:val="00372CAB"/>
    <w:rsid w:val="00372E9C"/>
    <w:rsid w:val="00373182"/>
    <w:rsid w:val="003733AE"/>
    <w:rsid w:val="00373717"/>
    <w:rsid w:val="003738BE"/>
    <w:rsid w:val="00373AEE"/>
    <w:rsid w:val="00374376"/>
    <w:rsid w:val="00374575"/>
    <w:rsid w:val="00374BF9"/>
    <w:rsid w:val="00374C2E"/>
    <w:rsid w:val="00374D1E"/>
    <w:rsid w:val="00374EAD"/>
    <w:rsid w:val="00374F9F"/>
    <w:rsid w:val="00375081"/>
    <w:rsid w:val="003751AD"/>
    <w:rsid w:val="0037520C"/>
    <w:rsid w:val="0037546B"/>
    <w:rsid w:val="003754B4"/>
    <w:rsid w:val="00375D1C"/>
    <w:rsid w:val="003765F6"/>
    <w:rsid w:val="0037673F"/>
    <w:rsid w:val="00376755"/>
    <w:rsid w:val="003767DC"/>
    <w:rsid w:val="003768F8"/>
    <w:rsid w:val="00376A60"/>
    <w:rsid w:val="00376CFC"/>
    <w:rsid w:val="00376E50"/>
    <w:rsid w:val="00376F14"/>
    <w:rsid w:val="00376F7F"/>
    <w:rsid w:val="003770DB"/>
    <w:rsid w:val="003770EE"/>
    <w:rsid w:val="003772F7"/>
    <w:rsid w:val="00377462"/>
    <w:rsid w:val="003777EF"/>
    <w:rsid w:val="0037784B"/>
    <w:rsid w:val="0037786B"/>
    <w:rsid w:val="00377B3E"/>
    <w:rsid w:val="00377E22"/>
    <w:rsid w:val="00377E33"/>
    <w:rsid w:val="003804BB"/>
    <w:rsid w:val="00380B97"/>
    <w:rsid w:val="00380BB5"/>
    <w:rsid w:val="00380BC1"/>
    <w:rsid w:val="00380DDF"/>
    <w:rsid w:val="003810DC"/>
    <w:rsid w:val="00381749"/>
    <w:rsid w:val="0038176A"/>
    <w:rsid w:val="0038178B"/>
    <w:rsid w:val="00381C54"/>
    <w:rsid w:val="00382429"/>
    <w:rsid w:val="003824C2"/>
    <w:rsid w:val="00382517"/>
    <w:rsid w:val="00382569"/>
    <w:rsid w:val="003828F4"/>
    <w:rsid w:val="00382951"/>
    <w:rsid w:val="003829EE"/>
    <w:rsid w:val="0038318B"/>
    <w:rsid w:val="00383343"/>
    <w:rsid w:val="00383394"/>
    <w:rsid w:val="003834DE"/>
    <w:rsid w:val="003836A6"/>
    <w:rsid w:val="00383A19"/>
    <w:rsid w:val="00383AE2"/>
    <w:rsid w:val="00383D47"/>
    <w:rsid w:val="00383F57"/>
    <w:rsid w:val="00383FF6"/>
    <w:rsid w:val="0038407E"/>
    <w:rsid w:val="003840F3"/>
    <w:rsid w:val="003840FB"/>
    <w:rsid w:val="0038414C"/>
    <w:rsid w:val="003842EF"/>
    <w:rsid w:val="00384506"/>
    <w:rsid w:val="0038472A"/>
    <w:rsid w:val="00384BB4"/>
    <w:rsid w:val="00384CD5"/>
    <w:rsid w:val="00384DBD"/>
    <w:rsid w:val="00384DF3"/>
    <w:rsid w:val="00384EAE"/>
    <w:rsid w:val="00384F6B"/>
    <w:rsid w:val="00384FB4"/>
    <w:rsid w:val="0038501D"/>
    <w:rsid w:val="003853BE"/>
    <w:rsid w:val="00385695"/>
    <w:rsid w:val="00385856"/>
    <w:rsid w:val="00385A78"/>
    <w:rsid w:val="00385B62"/>
    <w:rsid w:val="00385BAB"/>
    <w:rsid w:val="00385D57"/>
    <w:rsid w:val="00385E65"/>
    <w:rsid w:val="00386251"/>
    <w:rsid w:val="0038632D"/>
    <w:rsid w:val="0038634F"/>
    <w:rsid w:val="0038638E"/>
    <w:rsid w:val="00386432"/>
    <w:rsid w:val="0038654A"/>
    <w:rsid w:val="003869B6"/>
    <w:rsid w:val="00386BD2"/>
    <w:rsid w:val="00386BF4"/>
    <w:rsid w:val="00386F5F"/>
    <w:rsid w:val="00386F85"/>
    <w:rsid w:val="00386FB0"/>
    <w:rsid w:val="00387075"/>
    <w:rsid w:val="00387177"/>
    <w:rsid w:val="003871EC"/>
    <w:rsid w:val="00387222"/>
    <w:rsid w:val="0038727B"/>
    <w:rsid w:val="0038740D"/>
    <w:rsid w:val="003875F2"/>
    <w:rsid w:val="0038763C"/>
    <w:rsid w:val="00387921"/>
    <w:rsid w:val="0038799A"/>
    <w:rsid w:val="003879FB"/>
    <w:rsid w:val="00387CAE"/>
    <w:rsid w:val="00387D71"/>
    <w:rsid w:val="00387DD2"/>
    <w:rsid w:val="003902E0"/>
    <w:rsid w:val="00390994"/>
    <w:rsid w:val="00390C70"/>
    <w:rsid w:val="00390C89"/>
    <w:rsid w:val="00390D66"/>
    <w:rsid w:val="00390E61"/>
    <w:rsid w:val="00390F34"/>
    <w:rsid w:val="003911A3"/>
    <w:rsid w:val="0039122D"/>
    <w:rsid w:val="003912EF"/>
    <w:rsid w:val="003916AE"/>
    <w:rsid w:val="00391968"/>
    <w:rsid w:val="00391D0C"/>
    <w:rsid w:val="00391E32"/>
    <w:rsid w:val="0039201F"/>
    <w:rsid w:val="0039224D"/>
    <w:rsid w:val="003922C4"/>
    <w:rsid w:val="00392430"/>
    <w:rsid w:val="0039243B"/>
    <w:rsid w:val="003927CA"/>
    <w:rsid w:val="0039289F"/>
    <w:rsid w:val="00392B31"/>
    <w:rsid w:val="00392DA8"/>
    <w:rsid w:val="0039334F"/>
    <w:rsid w:val="003934C8"/>
    <w:rsid w:val="003935DD"/>
    <w:rsid w:val="00393761"/>
    <w:rsid w:val="0039398B"/>
    <w:rsid w:val="00393A10"/>
    <w:rsid w:val="00393C18"/>
    <w:rsid w:val="00393EC7"/>
    <w:rsid w:val="00393F8D"/>
    <w:rsid w:val="00394036"/>
    <w:rsid w:val="003941A3"/>
    <w:rsid w:val="0039425C"/>
    <w:rsid w:val="00394302"/>
    <w:rsid w:val="00394508"/>
    <w:rsid w:val="00394581"/>
    <w:rsid w:val="00394622"/>
    <w:rsid w:val="00394629"/>
    <w:rsid w:val="003947A9"/>
    <w:rsid w:val="00394931"/>
    <w:rsid w:val="00394BD8"/>
    <w:rsid w:val="00394C56"/>
    <w:rsid w:val="00394DB0"/>
    <w:rsid w:val="00394E6D"/>
    <w:rsid w:val="00394FCA"/>
    <w:rsid w:val="00394FFC"/>
    <w:rsid w:val="003950D8"/>
    <w:rsid w:val="003951FB"/>
    <w:rsid w:val="00395332"/>
    <w:rsid w:val="003954A0"/>
    <w:rsid w:val="003957B7"/>
    <w:rsid w:val="0039581E"/>
    <w:rsid w:val="00395977"/>
    <w:rsid w:val="00395B4F"/>
    <w:rsid w:val="00395CE3"/>
    <w:rsid w:val="00395D86"/>
    <w:rsid w:val="00396680"/>
    <w:rsid w:val="00396789"/>
    <w:rsid w:val="00396B62"/>
    <w:rsid w:val="00396D41"/>
    <w:rsid w:val="00396D93"/>
    <w:rsid w:val="00396E46"/>
    <w:rsid w:val="00396EB0"/>
    <w:rsid w:val="00396EB4"/>
    <w:rsid w:val="00396F57"/>
    <w:rsid w:val="00397451"/>
    <w:rsid w:val="0039747F"/>
    <w:rsid w:val="00397805"/>
    <w:rsid w:val="00397AD4"/>
    <w:rsid w:val="00397E8B"/>
    <w:rsid w:val="003A008D"/>
    <w:rsid w:val="003A021E"/>
    <w:rsid w:val="003A0304"/>
    <w:rsid w:val="003A0321"/>
    <w:rsid w:val="003A05BF"/>
    <w:rsid w:val="003A0766"/>
    <w:rsid w:val="003A07EF"/>
    <w:rsid w:val="003A0CFF"/>
    <w:rsid w:val="003A0E53"/>
    <w:rsid w:val="003A0F43"/>
    <w:rsid w:val="003A112E"/>
    <w:rsid w:val="003A130B"/>
    <w:rsid w:val="003A1555"/>
    <w:rsid w:val="003A19D4"/>
    <w:rsid w:val="003A1A7B"/>
    <w:rsid w:val="003A1AD0"/>
    <w:rsid w:val="003A1B20"/>
    <w:rsid w:val="003A1B9C"/>
    <w:rsid w:val="003A2087"/>
    <w:rsid w:val="003A244D"/>
    <w:rsid w:val="003A27AB"/>
    <w:rsid w:val="003A2AC2"/>
    <w:rsid w:val="003A2C4A"/>
    <w:rsid w:val="003A2D0B"/>
    <w:rsid w:val="003A2F51"/>
    <w:rsid w:val="003A30C5"/>
    <w:rsid w:val="003A30D1"/>
    <w:rsid w:val="003A30FB"/>
    <w:rsid w:val="003A3161"/>
    <w:rsid w:val="003A3292"/>
    <w:rsid w:val="003A3864"/>
    <w:rsid w:val="003A3957"/>
    <w:rsid w:val="003A3B7E"/>
    <w:rsid w:val="003A3BC1"/>
    <w:rsid w:val="003A3BEB"/>
    <w:rsid w:val="003A3BEE"/>
    <w:rsid w:val="003A3D33"/>
    <w:rsid w:val="003A3F5F"/>
    <w:rsid w:val="003A4086"/>
    <w:rsid w:val="003A41E4"/>
    <w:rsid w:val="003A44FD"/>
    <w:rsid w:val="003A473C"/>
    <w:rsid w:val="003A4872"/>
    <w:rsid w:val="003A49C3"/>
    <w:rsid w:val="003A4D30"/>
    <w:rsid w:val="003A4D7F"/>
    <w:rsid w:val="003A5291"/>
    <w:rsid w:val="003A5363"/>
    <w:rsid w:val="003A5508"/>
    <w:rsid w:val="003A5664"/>
    <w:rsid w:val="003A56B4"/>
    <w:rsid w:val="003A5717"/>
    <w:rsid w:val="003A595D"/>
    <w:rsid w:val="003A5B83"/>
    <w:rsid w:val="003A5C4C"/>
    <w:rsid w:val="003A5E1B"/>
    <w:rsid w:val="003A604C"/>
    <w:rsid w:val="003A624B"/>
    <w:rsid w:val="003A62CB"/>
    <w:rsid w:val="003A665A"/>
    <w:rsid w:val="003A669F"/>
    <w:rsid w:val="003A66A2"/>
    <w:rsid w:val="003A68E2"/>
    <w:rsid w:val="003A6987"/>
    <w:rsid w:val="003A6A89"/>
    <w:rsid w:val="003A6B75"/>
    <w:rsid w:val="003A6DA0"/>
    <w:rsid w:val="003A6F29"/>
    <w:rsid w:val="003A71F1"/>
    <w:rsid w:val="003A722D"/>
    <w:rsid w:val="003A7511"/>
    <w:rsid w:val="003A7857"/>
    <w:rsid w:val="003A788C"/>
    <w:rsid w:val="003A7C8E"/>
    <w:rsid w:val="003A7EB9"/>
    <w:rsid w:val="003A7F04"/>
    <w:rsid w:val="003B0067"/>
    <w:rsid w:val="003B00B5"/>
    <w:rsid w:val="003B01B4"/>
    <w:rsid w:val="003B04B7"/>
    <w:rsid w:val="003B05C4"/>
    <w:rsid w:val="003B0B6A"/>
    <w:rsid w:val="003B0DEE"/>
    <w:rsid w:val="003B0E0C"/>
    <w:rsid w:val="003B1071"/>
    <w:rsid w:val="003B1293"/>
    <w:rsid w:val="003B1459"/>
    <w:rsid w:val="003B194E"/>
    <w:rsid w:val="003B1AC4"/>
    <w:rsid w:val="003B1ACD"/>
    <w:rsid w:val="003B1CCD"/>
    <w:rsid w:val="003B1CDB"/>
    <w:rsid w:val="003B1D51"/>
    <w:rsid w:val="003B1D64"/>
    <w:rsid w:val="003B211D"/>
    <w:rsid w:val="003B2560"/>
    <w:rsid w:val="003B2725"/>
    <w:rsid w:val="003B2740"/>
    <w:rsid w:val="003B2AFF"/>
    <w:rsid w:val="003B2D83"/>
    <w:rsid w:val="003B2DCF"/>
    <w:rsid w:val="003B2E2E"/>
    <w:rsid w:val="003B2FF7"/>
    <w:rsid w:val="003B3535"/>
    <w:rsid w:val="003B364C"/>
    <w:rsid w:val="003B38D3"/>
    <w:rsid w:val="003B3978"/>
    <w:rsid w:val="003B3A45"/>
    <w:rsid w:val="003B3AA3"/>
    <w:rsid w:val="003B3D8A"/>
    <w:rsid w:val="003B406A"/>
    <w:rsid w:val="003B41F4"/>
    <w:rsid w:val="003B423E"/>
    <w:rsid w:val="003B42E6"/>
    <w:rsid w:val="003B44E0"/>
    <w:rsid w:val="003B460E"/>
    <w:rsid w:val="003B471C"/>
    <w:rsid w:val="003B4A58"/>
    <w:rsid w:val="003B4B75"/>
    <w:rsid w:val="003B4CE0"/>
    <w:rsid w:val="003B4F1F"/>
    <w:rsid w:val="003B56FB"/>
    <w:rsid w:val="003B58FF"/>
    <w:rsid w:val="003B5984"/>
    <w:rsid w:val="003B5A7E"/>
    <w:rsid w:val="003B5D9E"/>
    <w:rsid w:val="003B5F4F"/>
    <w:rsid w:val="003B5FCA"/>
    <w:rsid w:val="003B60C5"/>
    <w:rsid w:val="003B60F3"/>
    <w:rsid w:val="003B656C"/>
    <w:rsid w:val="003B68DF"/>
    <w:rsid w:val="003B690D"/>
    <w:rsid w:val="003B69EF"/>
    <w:rsid w:val="003B6B9E"/>
    <w:rsid w:val="003B6EA4"/>
    <w:rsid w:val="003B716E"/>
    <w:rsid w:val="003B71F0"/>
    <w:rsid w:val="003B7372"/>
    <w:rsid w:val="003B7465"/>
    <w:rsid w:val="003B747F"/>
    <w:rsid w:val="003B749E"/>
    <w:rsid w:val="003B74DE"/>
    <w:rsid w:val="003B7C40"/>
    <w:rsid w:val="003B7D0E"/>
    <w:rsid w:val="003B7D51"/>
    <w:rsid w:val="003B7F61"/>
    <w:rsid w:val="003B7FC8"/>
    <w:rsid w:val="003C026B"/>
    <w:rsid w:val="003C02BD"/>
    <w:rsid w:val="003C06F3"/>
    <w:rsid w:val="003C0935"/>
    <w:rsid w:val="003C0994"/>
    <w:rsid w:val="003C0A6A"/>
    <w:rsid w:val="003C0BEB"/>
    <w:rsid w:val="003C0D91"/>
    <w:rsid w:val="003C1266"/>
    <w:rsid w:val="003C1720"/>
    <w:rsid w:val="003C18D6"/>
    <w:rsid w:val="003C1919"/>
    <w:rsid w:val="003C1DD0"/>
    <w:rsid w:val="003C1E99"/>
    <w:rsid w:val="003C1FF2"/>
    <w:rsid w:val="003C213C"/>
    <w:rsid w:val="003C22DD"/>
    <w:rsid w:val="003C22ED"/>
    <w:rsid w:val="003C23BE"/>
    <w:rsid w:val="003C2717"/>
    <w:rsid w:val="003C2750"/>
    <w:rsid w:val="003C2769"/>
    <w:rsid w:val="003C2AF0"/>
    <w:rsid w:val="003C2BC8"/>
    <w:rsid w:val="003C2C17"/>
    <w:rsid w:val="003C2CB1"/>
    <w:rsid w:val="003C2DD6"/>
    <w:rsid w:val="003C2DE5"/>
    <w:rsid w:val="003C2DEE"/>
    <w:rsid w:val="003C3231"/>
    <w:rsid w:val="003C326C"/>
    <w:rsid w:val="003C3461"/>
    <w:rsid w:val="003C3957"/>
    <w:rsid w:val="003C3C9B"/>
    <w:rsid w:val="003C3EDB"/>
    <w:rsid w:val="003C4064"/>
    <w:rsid w:val="003C4236"/>
    <w:rsid w:val="003C498B"/>
    <w:rsid w:val="003C4AFE"/>
    <w:rsid w:val="003C4B12"/>
    <w:rsid w:val="003C4B13"/>
    <w:rsid w:val="003C4B92"/>
    <w:rsid w:val="003C4C17"/>
    <w:rsid w:val="003C4D63"/>
    <w:rsid w:val="003C4E0D"/>
    <w:rsid w:val="003C4F4B"/>
    <w:rsid w:val="003C5263"/>
    <w:rsid w:val="003C52ED"/>
    <w:rsid w:val="003C5695"/>
    <w:rsid w:val="003C56C6"/>
    <w:rsid w:val="003C5874"/>
    <w:rsid w:val="003C5F1B"/>
    <w:rsid w:val="003C61F7"/>
    <w:rsid w:val="003C67EF"/>
    <w:rsid w:val="003C6AC6"/>
    <w:rsid w:val="003C6B4D"/>
    <w:rsid w:val="003C6BF8"/>
    <w:rsid w:val="003C6C5D"/>
    <w:rsid w:val="003C6DD4"/>
    <w:rsid w:val="003C70CA"/>
    <w:rsid w:val="003C7151"/>
    <w:rsid w:val="003C72AD"/>
    <w:rsid w:val="003C7341"/>
    <w:rsid w:val="003C74F1"/>
    <w:rsid w:val="003C75BB"/>
    <w:rsid w:val="003C7658"/>
    <w:rsid w:val="003C77FE"/>
    <w:rsid w:val="003C7CB2"/>
    <w:rsid w:val="003C7DF9"/>
    <w:rsid w:val="003C7F67"/>
    <w:rsid w:val="003C7FA1"/>
    <w:rsid w:val="003D00EE"/>
    <w:rsid w:val="003D0193"/>
    <w:rsid w:val="003D029A"/>
    <w:rsid w:val="003D0347"/>
    <w:rsid w:val="003D037B"/>
    <w:rsid w:val="003D0445"/>
    <w:rsid w:val="003D0563"/>
    <w:rsid w:val="003D09CA"/>
    <w:rsid w:val="003D0A8D"/>
    <w:rsid w:val="003D0ACD"/>
    <w:rsid w:val="003D0EC5"/>
    <w:rsid w:val="003D0EEE"/>
    <w:rsid w:val="003D0FC4"/>
    <w:rsid w:val="003D150E"/>
    <w:rsid w:val="003D16D3"/>
    <w:rsid w:val="003D1873"/>
    <w:rsid w:val="003D1C49"/>
    <w:rsid w:val="003D1FDB"/>
    <w:rsid w:val="003D2137"/>
    <w:rsid w:val="003D21F5"/>
    <w:rsid w:val="003D26E6"/>
    <w:rsid w:val="003D2825"/>
    <w:rsid w:val="003D29CA"/>
    <w:rsid w:val="003D2AF4"/>
    <w:rsid w:val="003D2C3D"/>
    <w:rsid w:val="003D2D81"/>
    <w:rsid w:val="003D3153"/>
    <w:rsid w:val="003D3449"/>
    <w:rsid w:val="003D34E6"/>
    <w:rsid w:val="003D374F"/>
    <w:rsid w:val="003D3A23"/>
    <w:rsid w:val="003D3DAB"/>
    <w:rsid w:val="003D41E4"/>
    <w:rsid w:val="003D426A"/>
    <w:rsid w:val="003D429E"/>
    <w:rsid w:val="003D4436"/>
    <w:rsid w:val="003D4593"/>
    <w:rsid w:val="003D45C1"/>
    <w:rsid w:val="003D4666"/>
    <w:rsid w:val="003D47B3"/>
    <w:rsid w:val="003D47CE"/>
    <w:rsid w:val="003D486C"/>
    <w:rsid w:val="003D49FB"/>
    <w:rsid w:val="003D4A17"/>
    <w:rsid w:val="003D4BED"/>
    <w:rsid w:val="003D4C56"/>
    <w:rsid w:val="003D4D06"/>
    <w:rsid w:val="003D500F"/>
    <w:rsid w:val="003D5023"/>
    <w:rsid w:val="003D5177"/>
    <w:rsid w:val="003D5440"/>
    <w:rsid w:val="003D5573"/>
    <w:rsid w:val="003D5AE9"/>
    <w:rsid w:val="003D5D89"/>
    <w:rsid w:val="003D5FA4"/>
    <w:rsid w:val="003D6096"/>
    <w:rsid w:val="003D60F7"/>
    <w:rsid w:val="003D62BC"/>
    <w:rsid w:val="003D6430"/>
    <w:rsid w:val="003D6576"/>
    <w:rsid w:val="003D6904"/>
    <w:rsid w:val="003D6906"/>
    <w:rsid w:val="003D6A15"/>
    <w:rsid w:val="003D6FD5"/>
    <w:rsid w:val="003D7106"/>
    <w:rsid w:val="003D72FD"/>
    <w:rsid w:val="003D73A8"/>
    <w:rsid w:val="003D73AB"/>
    <w:rsid w:val="003D7495"/>
    <w:rsid w:val="003D74FD"/>
    <w:rsid w:val="003D76DD"/>
    <w:rsid w:val="003D7803"/>
    <w:rsid w:val="003D78F4"/>
    <w:rsid w:val="003D79DA"/>
    <w:rsid w:val="003D7A64"/>
    <w:rsid w:val="003D7B74"/>
    <w:rsid w:val="003D7D59"/>
    <w:rsid w:val="003D7D60"/>
    <w:rsid w:val="003D7DAF"/>
    <w:rsid w:val="003D7DB3"/>
    <w:rsid w:val="003D7E31"/>
    <w:rsid w:val="003D7EB2"/>
    <w:rsid w:val="003E0211"/>
    <w:rsid w:val="003E0296"/>
    <w:rsid w:val="003E02A0"/>
    <w:rsid w:val="003E05B9"/>
    <w:rsid w:val="003E083C"/>
    <w:rsid w:val="003E086F"/>
    <w:rsid w:val="003E0AA2"/>
    <w:rsid w:val="003E0BD3"/>
    <w:rsid w:val="003E0C96"/>
    <w:rsid w:val="003E0EEF"/>
    <w:rsid w:val="003E11FF"/>
    <w:rsid w:val="003E124B"/>
    <w:rsid w:val="003E1297"/>
    <w:rsid w:val="003E132B"/>
    <w:rsid w:val="003E13FE"/>
    <w:rsid w:val="003E1657"/>
    <w:rsid w:val="003E1A6A"/>
    <w:rsid w:val="003E1CEB"/>
    <w:rsid w:val="003E1F30"/>
    <w:rsid w:val="003E1F50"/>
    <w:rsid w:val="003E21AC"/>
    <w:rsid w:val="003E2367"/>
    <w:rsid w:val="003E243E"/>
    <w:rsid w:val="003E26B2"/>
    <w:rsid w:val="003E2B5D"/>
    <w:rsid w:val="003E2C67"/>
    <w:rsid w:val="003E31EF"/>
    <w:rsid w:val="003E32CC"/>
    <w:rsid w:val="003E3394"/>
    <w:rsid w:val="003E377C"/>
    <w:rsid w:val="003E390D"/>
    <w:rsid w:val="003E3AF1"/>
    <w:rsid w:val="003E3BAD"/>
    <w:rsid w:val="003E3CC7"/>
    <w:rsid w:val="003E3D02"/>
    <w:rsid w:val="003E3D46"/>
    <w:rsid w:val="003E3EF7"/>
    <w:rsid w:val="003E4244"/>
    <w:rsid w:val="003E45C4"/>
    <w:rsid w:val="003E4607"/>
    <w:rsid w:val="003E4697"/>
    <w:rsid w:val="003E4887"/>
    <w:rsid w:val="003E4B55"/>
    <w:rsid w:val="003E4BF5"/>
    <w:rsid w:val="003E4D5D"/>
    <w:rsid w:val="003E4E98"/>
    <w:rsid w:val="003E5148"/>
    <w:rsid w:val="003E5192"/>
    <w:rsid w:val="003E5290"/>
    <w:rsid w:val="003E5611"/>
    <w:rsid w:val="003E57A6"/>
    <w:rsid w:val="003E591D"/>
    <w:rsid w:val="003E5B40"/>
    <w:rsid w:val="003E5C42"/>
    <w:rsid w:val="003E5C5A"/>
    <w:rsid w:val="003E5D99"/>
    <w:rsid w:val="003E5DC8"/>
    <w:rsid w:val="003E61FB"/>
    <w:rsid w:val="003E6534"/>
    <w:rsid w:val="003E655E"/>
    <w:rsid w:val="003E665E"/>
    <w:rsid w:val="003E66F0"/>
    <w:rsid w:val="003E6759"/>
    <w:rsid w:val="003E6838"/>
    <w:rsid w:val="003E68CA"/>
    <w:rsid w:val="003E69B2"/>
    <w:rsid w:val="003E69E7"/>
    <w:rsid w:val="003E6A50"/>
    <w:rsid w:val="003E6C5F"/>
    <w:rsid w:val="003E70E8"/>
    <w:rsid w:val="003E713F"/>
    <w:rsid w:val="003E72EA"/>
    <w:rsid w:val="003E7393"/>
    <w:rsid w:val="003E7594"/>
    <w:rsid w:val="003E79AD"/>
    <w:rsid w:val="003E7E17"/>
    <w:rsid w:val="003F0224"/>
    <w:rsid w:val="003F0261"/>
    <w:rsid w:val="003F0342"/>
    <w:rsid w:val="003F03BA"/>
    <w:rsid w:val="003F073D"/>
    <w:rsid w:val="003F0834"/>
    <w:rsid w:val="003F08FA"/>
    <w:rsid w:val="003F0B81"/>
    <w:rsid w:val="003F0C13"/>
    <w:rsid w:val="003F0C9C"/>
    <w:rsid w:val="003F0CAB"/>
    <w:rsid w:val="003F0DAA"/>
    <w:rsid w:val="003F0EEB"/>
    <w:rsid w:val="003F10AA"/>
    <w:rsid w:val="003F1126"/>
    <w:rsid w:val="003F114E"/>
    <w:rsid w:val="003F11E1"/>
    <w:rsid w:val="003F1273"/>
    <w:rsid w:val="003F1339"/>
    <w:rsid w:val="003F179E"/>
    <w:rsid w:val="003F181E"/>
    <w:rsid w:val="003F19D0"/>
    <w:rsid w:val="003F1A4E"/>
    <w:rsid w:val="003F1ED4"/>
    <w:rsid w:val="003F21C2"/>
    <w:rsid w:val="003F236F"/>
    <w:rsid w:val="003F2493"/>
    <w:rsid w:val="003F25AC"/>
    <w:rsid w:val="003F25CF"/>
    <w:rsid w:val="003F27CC"/>
    <w:rsid w:val="003F2B8A"/>
    <w:rsid w:val="003F2BDD"/>
    <w:rsid w:val="003F2FD0"/>
    <w:rsid w:val="003F3471"/>
    <w:rsid w:val="003F360C"/>
    <w:rsid w:val="003F3861"/>
    <w:rsid w:val="003F3C46"/>
    <w:rsid w:val="003F3DBD"/>
    <w:rsid w:val="003F3EA1"/>
    <w:rsid w:val="003F41D9"/>
    <w:rsid w:val="003F4228"/>
    <w:rsid w:val="003F4875"/>
    <w:rsid w:val="003F4B99"/>
    <w:rsid w:val="003F4CE4"/>
    <w:rsid w:val="003F4DD4"/>
    <w:rsid w:val="003F50C9"/>
    <w:rsid w:val="003F510C"/>
    <w:rsid w:val="003F52FD"/>
    <w:rsid w:val="003F5352"/>
    <w:rsid w:val="003F53DC"/>
    <w:rsid w:val="003F56EC"/>
    <w:rsid w:val="003F5708"/>
    <w:rsid w:val="003F58C1"/>
    <w:rsid w:val="003F5ADB"/>
    <w:rsid w:val="003F5C52"/>
    <w:rsid w:val="003F6355"/>
    <w:rsid w:val="003F6492"/>
    <w:rsid w:val="003F64E7"/>
    <w:rsid w:val="003F697E"/>
    <w:rsid w:val="003F6AD9"/>
    <w:rsid w:val="003F6B69"/>
    <w:rsid w:val="003F6F1C"/>
    <w:rsid w:val="003F7175"/>
    <w:rsid w:val="003F7246"/>
    <w:rsid w:val="003F724F"/>
    <w:rsid w:val="003F7267"/>
    <w:rsid w:val="003F74A3"/>
    <w:rsid w:val="003F74E1"/>
    <w:rsid w:val="003F7603"/>
    <w:rsid w:val="003F7636"/>
    <w:rsid w:val="003F77BE"/>
    <w:rsid w:val="003F791C"/>
    <w:rsid w:val="003F7D22"/>
    <w:rsid w:val="003F7D55"/>
    <w:rsid w:val="003F7E86"/>
    <w:rsid w:val="003F7F84"/>
    <w:rsid w:val="004001BA"/>
    <w:rsid w:val="00400844"/>
    <w:rsid w:val="00400855"/>
    <w:rsid w:val="00400919"/>
    <w:rsid w:val="00400A4B"/>
    <w:rsid w:val="00400A6B"/>
    <w:rsid w:val="00400ABB"/>
    <w:rsid w:val="00400BE5"/>
    <w:rsid w:val="00400C28"/>
    <w:rsid w:val="00400EB6"/>
    <w:rsid w:val="004010A4"/>
    <w:rsid w:val="004011DE"/>
    <w:rsid w:val="00401291"/>
    <w:rsid w:val="00401382"/>
    <w:rsid w:val="00401901"/>
    <w:rsid w:val="00401C5F"/>
    <w:rsid w:val="00401E50"/>
    <w:rsid w:val="00401EB1"/>
    <w:rsid w:val="00401F63"/>
    <w:rsid w:val="00401FAD"/>
    <w:rsid w:val="00402079"/>
    <w:rsid w:val="004020F6"/>
    <w:rsid w:val="00402102"/>
    <w:rsid w:val="0040212A"/>
    <w:rsid w:val="004022CF"/>
    <w:rsid w:val="00402C93"/>
    <w:rsid w:val="00402FFB"/>
    <w:rsid w:val="0040308A"/>
    <w:rsid w:val="00403181"/>
    <w:rsid w:val="00403258"/>
    <w:rsid w:val="00403409"/>
    <w:rsid w:val="00403455"/>
    <w:rsid w:val="00403631"/>
    <w:rsid w:val="00403710"/>
    <w:rsid w:val="00403754"/>
    <w:rsid w:val="00403801"/>
    <w:rsid w:val="00403923"/>
    <w:rsid w:val="00403A07"/>
    <w:rsid w:val="0040410D"/>
    <w:rsid w:val="0040421A"/>
    <w:rsid w:val="004042C1"/>
    <w:rsid w:val="0040468E"/>
    <w:rsid w:val="004046A9"/>
    <w:rsid w:val="004047FC"/>
    <w:rsid w:val="00404939"/>
    <w:rsid w:val="00404A0D"/>
    <w:rsid w:val="00404B3E"/>
    <w:rsid w:val="00404BAD"/>
    <w:rsid w:val="00404C06"/>
    <w:rsid w:val="00404C0F"/>
    <w:rsid w:val="00404C79"/>
    <w:rsid w:val="0040510F"/>
    <w:rsid w:val="00405435"/>
    <w:rsid w:val="00405505"/>
    <w:rsid w:val="004056C0"/>
    <w:rsid w:val="00405780"/>
    <w:rsid w:val="00405C88"/>
    <w:rsid w:val="004060D3"/>
    <w:rsid w:val="00406113"/>
    <w:rsid w:val="0040629E"/>
    <w:rsid w:val="00406471"/>
    <w:rsid w:val="00406474"/>
    <w:rsid w:val="004065E7"/>
    <w:rsid w:val="00406618"/>
    <w:rsid w:val="00406640"/>
    <w:rsid w:val="00406DB5"/>
    <w:rsid w:val="00406E15"/>
    <w:rsid w:val="00407013"/>
    <w:rsid w:val="00407067"/>
    <w:rsid w:val="0040718E"/>
    <w:rsid w:val="004073EC"/>
    <w:rsid w:val="004074BB"/>
    <w:rsid w:val="00407883"/>
    <w:rsid w:val="0040794B"/>
    <w:rsid w:val="00407956"/>
    <w:rsid w:val="004079CE"/>
    <w:rsid w:val="00407DEF"/>
    <w:rsid w:val="00407E0C"/>
    <w:rsid w:val="00407F3F"/>
    <w:rsid w:val="00410099"/>
    <w:rsid w:val="004100D5"/>
    <w:rsid w:val="00410174"/>
    <w:rsid w:val="0041027E"/>
    <w:rsid w:val="004106B8"/>
    <w:rsid w:val="00410965"/>
    <w:rsid w:val="0041098A"/>
    <w:rsid w:val="00410C47"/>
    <w:rsid w:val="00410C7C"/>
    <w:rsid w:val="00410F13"/>
    <w:rsid w:val="00411004"/>
    <w:rsid w:val="004110F2"/>
    <w:rsid w:val="0041165B"/>
    <w:rsid w:val="00411C05"/>
    <w:rsid w:val="00411FC5"/>
    <w:rsid w:val="004120EF"/>
    <w:rsid w:val="004122A9"/>
    <w:rsid w:val="004123C0"/>
    <w:rsid w:val="004124A9"/>
    <w:rsid w:val="004124D4"/>
    <w:rsid w:val="00412575"/>
    <w:rsid w:val="004128C0"/>
    <w:rsid w:val="00412917"/>
    <w:rsid w:val="0041297A"/>
    <w:rsid w:val="00412CAC"/>
    <w:rsid w:val="00412D57"/>
    <w:rsid w:val="00412D8E"/>
    <w:rsid w:val="00412ED9"/>
    <w:rsid w:val="004130B9"/>
    <w:rsid w:val="004130FF"/>
    <w:rsid w:val="00413385"/>
    <w:rsid w:val="0041367C"/>
    <w:rsid w:val="004137B7"/>
    <w:rsid w:val="004137C5"/>
    <w:rsid w:val="00413931"/>
    <w:rsid w:val="00413950"/>
    <w:rsid w:val="00413A5C"/>
    <w:rsid w:val="00413BFE"/>
    <w:rsid w:val="00413D2E"/>
    <w:rsid w:val="0041422B"/>
    <w:rsid w:val="004148A8"/>
    <w:rsid w:val="00414D80"/>
    <w:rsid w:val="00414DD4"/>
    <w:rsid w:val="00414F23"/>
    <w:rsid w:val="0041557A"/>
    <w:rsid w:val="00415589"/>
    <w:rsid w:val="00415635"/>
    <w:rsid w:val="004156A7"/>
    <w:rsid w:val="00415979"/>
    <w:rsid w:val="00415AAE"/>
    <w:rsid w:val="00415ABF"/>
    <w:rsid w:val="00415B7D"/>
    <w:rsid w:val="00415CB1"/>
    <w:rsid w:val="00415F8B"/>
    <w:rsid w:val="004162D5"/>
    <w:rsid w:val="00416365"/>
    <w:rsid w:val="004163B3"/>
    <w:rsid w:val="004163E9"/>
    <w:rsid w:val="00416447"/>
    <w:rsid w:val="004164AB"/>
    <w:rsid w:val="004165F0"/>
    <w:rsid w:val="00416671"/>
    <w:rsid w:val="0041680D"/>
    <w:rsid w:val="004168F1"/>
    <w:rsid w:val="00416B19"/>
    <w:rsid w:val="00416C95"/>
    <w:rsid w:val="00416E8E"/>
    <w:rsid w:val="00416F81"/>
    <w:rsid w:val="0041706F"/>
    <w:rsid w:val="004170E9"/>
    <w:rsid w:val="004171FF"/>
    <w:rsid w:val="004172CD"/>
    <w:rsid w:val="0041730D"/>
    <w:rsid w:val="00417517"/>
    <w:rsid w:val="00417566"/>
    <w:rsid w:val="00417838"/>
    <w:rsid w:val="004178D2"/>
    <w:rsid w:val="00417C51"/>
    <w:rsid w:val="00417FB4"/>
    <w:rsid w:val="0042002D"/>
    <w:rsid w:val="00420196"/>
    <w:rsid w:val="0042022D"/>
    <w:rsid w:val="004203D8"/>
    <w:rsid w:val="004205F0"/>
    <w:rsid w:val="004207F2"/>
    <w:rsid w:val="00420A08"/>
    <w:rsid w:val="00420B07"/>
    <w:rsid w:val="0042119B"/>
    <w:rsid w:val="0042125A"/>
    <w:rsid w:val="0042136D"/>
    <w:rsid w:val="004214DB"/>
    <w:rsid w:val="00421560"/>
    <w:rsid w:val="00421882"/>
    <w:rsid w:val="004218A6"/>
    <w:rsid w:val="00421A48"/>
    <w:rsid w:val="00421CCF"/>
    <w:rsid w:val="00421DCF"/>
    <w:rsid w:val="00421F85"/>
    <w:rsid w:val="00422015"/>
    <w:rsid w:val="004220A8"/>
    <w:rsid w:val="00422194"/>
    <w:rsid w:val="0042240D"/>
    <w:rsid w:val="0042250E"/>
    <w:rsid w:val="00422563"/>
    <w:rsid w:val="004226E8"/>
    <w:rsid w:val="004228B9"/>
    <w:rsid w:val="00422B90"/>
    <w:rsid w:val="00422FA0"/>
    <w:rsid w:val="004230AA"/>
    <w:rsid w:val="004231D1"/>
    <w:rsid w:val="004235CE"/>
    <w:rsid w:val="00423A81"/>
    <w:rsid w:val="00423C30"/>
    <w:rsid w:val="00423C5E"/>
    <w:rsid w:val="00423D45"/>
    <w:rsid w:val="00424039"/>
    <w:rsid w:val="00424106"/>
    <w:rsid w:val="0042423C"/>
    <w:rsid w:val="0042439D"/>
    <w:rsid w:val="004243A8"/>
    <w:rsid w:val="0042458D"/>
    <w:rsid w:val="004246B0"/>
    <w:rsid w:val="00424803"/>
    <w:rsid w:val="00424BD8"/>
    <w:rsid w:val="00424BEF"/>
    <w:rsid w:val="004252E0"/>
    <w:rsid w:val="00425478"/>
    <w:rsid w:val="00425489"/>
    <w:rsid w:val="00425FAA"/>
    <w:rsid w:val="00426111"/>
    <w:rsid w:val="004266AA"/>
    <w:rsid w:val="004267D6"/>
    <w:rsid w:val="004268AA"/>
    <w:rsid w:val="00426A4C"/>
    <w:rsid w:val="00426C69"/>
    <w:rsid w:val="00426C71"/>
    <w:rsid w:val="00426F7B"/>
    <w:rsid w:val="00426FD9"/>
    <w:rsid w:val="004275E7"/>
    <w:rsid w:val="00427871"/>
    <w:rsid w:val="00427891"/>
    <w:rsid w:val="00427976"/>
    <w:rsid w:val="00427A04"/>
    <w:rsid w:val="00427D22"/>
    <w:rsid w:val="00427DBF"/>
    <w:rsid w:val="00427E83"/>
    <w:rsid w:val="00430091"/>
    <w:rsid w:val="004303A0"/>
    <w:rsid w:val="00430409"/>
    <w:rsid w:val="0043066A"/>
    <w:rsid w:val="004306C1"/>
    <w:rsid w:val="004306EF"/>
    <w:rsid w:val="00430932"/>
    <w:rsid w:val="00430B3F"/>
    <w:rsid w:val="00430EE1"/>
    <w:rsid w:val="00430F2F"/>
    <w:rsid w:val="00430F6D"/>
    <w:rsid w:val="004312E0"/>
    <w:rsid w:val="00431310"/>
    <w:rsid w:val="004315A2"/>
    <w:rsid w:val="0043169F"/>
    <w:rsid w:val="0043172F"/>
    <w:rsid w:val="004317F3"/>
    <w:rsid w:val="004318AA"/>
    <w:rsid w:val="00431A18"/>
    <w:rsid w:val="00431CF6"/>
    <w:rsid w:val="00431DD6"/>
    <w:rsid w:val="00431F7A"/>
    <w:rsid w:val="00432561"/>
    <w:rsid w:val="004325C6"/>
    <w:rsid w:val="004325C7"/>
    <w:rsid w:val="00432757"/>
    <w:rsid w:val="004328EC"/>
    <w:rsid w:val="00432A6A"/>
    <w:rsid w:val="00432A8E"/>
    <w:rsid w:val="00432AD4"/>
    <w:rsid w:val="00432D9A"/>
    <w:rsid w:val="00432FDA"/>
    <w:rsid w:val="004330D5"/>
    <w:rsid w:val="00433135"/>
    <w:rsid w:val="00433149"/>
    <w:rsid w:val="0043328F"/>
    <w:rsid w:val="004333B2"/>
    <w:rsid w:val="004334D8"/>
    <w:rsid w:val="00433739"/>
    <w:rsid w:val="00433962"/>
    <w:rsid w:val="00433EDC"/>
    <w:rsid w:val="004340E8"/>
    <w:rsid w:val="0043422A"/>
    <w:rsid w:val="0043427E"/>
    <w:rsid w:val="00434874"/>
    <w:rsid w:val="00434897"/>
    <w:rsid w:val="00434988"/>
    <w:rsid w:val="004349EC"/>
    <w:rsid w:val="00434CA8"/>
    <w:rsid w:val="0043511E"/>
    <w:rsid w:val="00435152"/>
    <w:rsid w:val="004351E8"/>
    <w:rsid w:val="00435688"/>
    <w:rsid w:val="00435710"/>
    <w:rsid w:val="00435A2E"/>
    <w:rsid w:val="00435C8C"/>
    <w:rsid w:val="00435CB5"/>
    <w:rsid w:val="00435E82"/>
    <w:rsid w:val="004360C0"/>
    <w:rsid w:val="0043651D"/>
    <w:rsid w:val="00436829"/>
    <w:rsid w:val="00436927"/>
    <w:rsid w:val="00436A9D"/>
    <w:rsid w:val="00436C17"/>
    <w:rsid w:val="00436E32"/>
    <w:rsid w:val="00436E3B"/>
    <w:rsid w:val="00436FAA"/>
    <w:rsid w:val="004371A0"/>
    <w:rsid w:val="004374E8"/>
    <w:rsid w:val="004374EB"/>
    <w:rsid w:val="0043755B"/>
    <w:rsid w:val="0044011D"/>
    <w:rsid w:val="0044033E"/>
    <w:rsid w:val="004404E8"/>
    <w:rsid w:val="00440509"/>
    <w:rsid w:val="00440904"/>
    <w:rsid w:val="004409F6"/>
    <w:rsid w:val="00440AB4"/>
    <w:rsid w:val="00440CEC"/>
    <w:rsid w:val="00440D07"/>
    <w:rsid w:val="00440EA6"/>
    <w:rsid w:val="00440ED5"/>
    <w:rsid w:val="00440FE6"/>
    <w:rsid w:val="004410CE"/>
    <w:rsid w:val="004410E5"/>
    <w:rsid w:val="004411EA"/>
    <w:rsid w:val="0044178E"/>
    <w:rsid w:val="0044188B"/>
    <w:rsid w:val="00442044"/>
    <w:rsid w:val="004420A5"/>
    <w:rsid w:val="00442103"/>
    <w:rsid w:val="0044239D"/>
    <w:rsid w:val="004423DF"/>
    <w:rsid w:val="004425FD"/>
    <w:rsid w:val="00442664"/>
    <w:rsid w:val="004429BE"/>
    <w:rsid w:val="00442AAB"/>
    <w:rsid w:val="00442CDD"/>
    <w:rsid w:val="0044305E"/>
    <w:rsid w:val="0044320D"/>
    <w:rsid w:val="00443227"/>
    <w:rsid w:val="0044325E"/>
    <w:rsid w:val="0044337C"/>
    <w:rsid w:val="0044340C"/>
    <w:rsid w:val="00443518"/>
    <w:rsid w:val="0044358E"/>
    <w:rsid w:val="0044364B"/>
    <w:rsid w:val="00443657"/>
    <w:rsid w:val="004436E0"/>
    <w:rsid w:val="004437A6"/>
    <w:rsid w:val="004437C5"/>
    <w:rsid w:val="0044388D"/>
    <w:rsid w:val="00443B34"/>
    <w:rsid w:val="00443CB4"/>
    <w:rsid w:val="00443D87"/>
    <w:rsid w:val="00443F7E"/>
    <w:rsid w:val="00443F9E"/>
    <w:rsid w:val="00444730"/>
    <w:rsid w:val="0044477E"/>
    <w:rsid w:val="00444946"/>
    <w:rsid w:val="00444CCA"/>
    <w:rsid w:val="00445169"/>
    <w:rsid w:val="00445192"/>
    <w:rsid w:val="004453F3"/>
    <w:rsid w:val="00445697"/>
    <w:rsid w:val="00445781"/>
    <w:rsid w:val="004459E2"/>
    <w:rsid w:val="004459EC"/>
    <w:rsid w:val="00445A5C"/>
    <w:rsid w:val="00445BD6"/>
    <w:rsid w:val="00445E86"/>
    <w:rsid w:val="00445EAA"/>
    <w:rsid w:val="0044615A"/>
    <w:rsid w:val="0044618F"/>
    <w:rsid w:val="00446332"/>
    <w:rsid w:val="0044653A"/>
    <w:rsid w:val="00446856"/>
    <w:rsid w:val="00446A9D"/>
    <w:rsid w:val="00446B8C"/>
    <w:rsid w:val="00446F92"/>
    <w:rsid w:val="00446FA6"/>
    <w:rsid w:val="004470D6"/>
    <w:rsid w:val="004471E5"/>
    <w:rsid w:val="004474AA"/>
    <w:rsid w:val="004474C8"/>
    <w:rsid w:val="004476BA"/>
    <w:rsid w:val="004476F1"/>
    <w:rsid w:val="004477C1"/>
    <w:rsid w:val="00447855"/>
    <w:rsid w:val="00447AB4"/>
    <w:rsid w:val="00447B9B"/>
    <w:rsid w:val="004500DC"/>
    <w:rsid w:val="00450122"/>
    <w:rsid w:val="004502F1"/>
    <w:rsid w:val="00450579"/>
    <w:rsid w:val="00450757"/>
    <w:rsid w:val="00450A89"/>
    <w:rsid w:val="00451074"/>
    <w:rsid w:val="0045111F"/>
    <w:rsid w:val="00451153"/>
    <w:rsid w:val="00451306"/>
    <w:rsid w:val="0045130D"/>
    <w:rsid w:val="0045148D"/>
    <w:rsid w:val="0045163C"/>
    <w:rsid w:val="004516B4"/>
    <w:rsid w:val="00451B14"/>
    <w:rsid w:val="00451D8F"/>
    <w:rsid w:val="00451E8B"/>
    <w:rsid w:val="0045234E"/>
    <w:rsid w:val="00452375"/>
    <w:rsid w:val="00452403"/>
    <w:rsid w:val="0045243C"/>
    <w:rsid w:val="0045284E"/>
    <w:rsid w:val="00452896"/>
    <w:rsid w:val="00452908"/>
    <w:rsid w:val="0045294B"/>
    <w:rsid w:val="00452C1F"/>
    <w:rsid w:val="00452CA1"/>
    <w:rsid w:val="00452E38"/>
    <w:rsid w:val="00453017"/>
    <w:rsid w:val="00453093"/>
    <w:rsid w:val="00453311"/>
    <w:rsid w:val="00453354"/>
    <w:rsid w:val="004534B2"/>
    <w:rsid w:val="004535C5"/>
    <w:rsid w:val="004535EE"/>
    <w:rsid w:val="0045390F"/>
    <w:rsid w:val="004539A0"/>
    <w:rsid w:val="00453A2C"/>
    <w:rsid w:val="00453CE7"/>
    <w:rsid w:val="00453EF4"/>
    <w:rsid w:val="00454208"/>
    <w:rsid w:val="00454670"/>
    <w:rsid w:val="0045477F"/>
    <w:rsid w:val="00454BA4"/>
    <w:rsid w:val="00454C16"/>
    <w:rsid w:val="00454CAD"/>
    <w:rsid w:val="00454D64"/>
    <w:rsid w:val="00454E2C"/>
    <w:rsid w:val="0045519F"/>
    <w:rsid w:val="004551F9"/>
    <w:rsid w:val="004551FD"/>
    <w:rsid w:val="00455223"/>
    <w:rsid w:val="0045532D"/>
    <w:rsid w:val="004555DD"/>
    <w:rsid w:val="0045562F"/>
    <w:rsid w:val="00455665"/>
    <w:rsid w:val="00455712"/>
    <w:rsid w:val="0045586A"/>
    <w:rsid w:val="00455C0C"/>
    <w:rsid w:val="00455ED2"/>
    <w:rsid w:val="00455FCB"/>
    <w:rsid w:val="00456078"/>
    <w:rsid w:val="00456088"/>
    <w:rsid w:val="004562E0"/>
    <w:rsid w:val="0045647E"/>
    <w:rsid w:val="00456678"/>
    <w:rsid w:val="00456D3C"/>
    <w:rsid w:val="00456E59"/>
    <w:rsid w:val="00456FB4"/>
    <w:rsid w:val="0045701D"/>
    <w:rsid w:val="00457022"/>
    <w:rsid w:val="0045706D"/>
    <w:rsid w:val="0045712C"/>
    <w:rsid w:val="00457367"/>
    <w:rsid w:val="0045736D"/>
    <w:rsid w:val="0045749D"/>
    <w:rsid w:val="004575A1"/>
    <w:rsid w:val="004576D8"/>
    <w:rsid w:val="004577D5"/>
    <w:rsid w:val="00457A0B"/>
    <w:rsid w:val="00457D4D"/>
    <w:rsid w:val="00457EE1"/>
    <w:rsid w:val="00457F46"/>
    <w:rsid w:val="00457FA2"/>
    <w:rsid w:val="0046024E"/>
    <w:rsid w:val="004603C3"/>
    <w:rsid w:val="00460548"/>
    <w:rsid w:val="004605C4"/>
    <w:rsid w:val="004608C7"/>
    <w:rsid w:val="0046097D"/>
    <w:rsid w:val="00460CB1"/>
    <w:rsid w:val="00460D21"/>
    <w:rsid w:val="00460F6C"/>
    <w:rsid w:val="00460FD9"/>
    <w:rsid w:val="00461090"/>
    <w:rsid w:val="004611C5"/>
    <w:rsid w:val="004612A6"/>
    <w:rsid w:val="00461421"/>
    <w:rsid w:val="0046174C"/>
    <w:rsid w:val="0046179C"/>
    <w:rsid w:val="00461872"/>
    <w:rsid w:val="00461971"/>
    <w:rsid w:val="00461AA6"/>
    <w:rsid w:val="00461DD4"/>
    <w:rsid w:val="00461ED9"/>
    <w:rsid w:val="00461F78"/>
    <w:rsid w:val="00462020"/>
    <w:rsid w:val="0046210F"/>
    <w:rsid w:val="004623C5"/>
    <w:rsid w:val="00462419"/>
    <w:rsid w:val="0046264B"/>
    <w:rsid w:val="004626AA"/>
    <w:rsid w:val="004627BE"/>
    <w:rsid w:val="004627E5"/>
    <w:rsid w:val="004628F7"/>
    <w:rsid w:val="00462B49"/>
    <w:rsid w:val="00462B75"/>
    <w:rsid w:val="00462C56"/>
    <w:rsid w:val="00462D20"/>
    <w:rsid w:val="00462E5B"/>
    <w:rsid w:val="004631ED"/>
    <w:rsid w:val="004635B1"/>
    <w:rsid w:val="00463AA0"/>
    <w:rsid w:val="00463C42"/>
    <w:rsid w:val="00463C52"/>
    <w:rsid w:val="00463CA0"/>
    <w:rsid w:val="00463D38"/>
    <w:rsid w:val="00463DC6"/>
    <w:rsid w:val="00463E19"/>
    <w:rsid w:val="004643AB"/>
    <w:rsid w:val="0046463E"/>
    <w:rsid w:val="0046482A"/>
    <w:rsid w:val="00464EA2"/>
    <w:rsid w:val="00464ECA"/>
    <w:rsid w:val="00464F03"/>
    <w:rsid w:val="00464FFA"/>
    <w:rsid w:val="00465101"/>
    <w:rsid w:val="004652F0"/>
    <w:rsid w:val="004654AA"/>
    <w:rsid w:val="0046552A"/>
    <w:rsid w:val="004656BA"/>
    <w:rsid w:val="00465720"/>
    <w:rsid w:val="00465862"/>
    <w:rsid w:val="00465AEF"/>
    <w:rsid w:val="00465BA6"/>
    <w:rsid w:val="00465CF0"/>
    <w:rsid w:val="00466198"/>
    <w:rsid w:val="00466230"/>
    <w:rsid w:val="00466312"/>
    <w:rsid w:val="0046632B"/>
    <w:rsid w:val="004666E7"/>
    <w:rsid w:val="00466A3C"/>
    <w:rsid w:val="00466BAA"/>
    <w:rsid w:val="00466D4C"/>
    <w:rsid w:val="00466EBC"/>
    <w:rsid w:val="0046741E"/>
    <w:rsid w:val="00467712"/>
    <w:rsid w:val="004679EC"/>
    <w:rsid w:val="00467ABD"/>
    <w:rsid w:val="00467FFE"/>
    <w:rsid w:val="004701AC"/>
    <w:rsid w:val="0047049C"/>
    <w:rsid w:val="0047061F"/>
    <w:rsid w:val="00470C72"/>
    <w:rsid w:val="00470C84"/>
    <w:rsid w:val="004712E5"/>
    <w:rsid w:val="004712EA"/>
    <w:rsid w:val="004713FA"/>
    <w:rsid w:val="0047143F"/>
    <w:rsid w:val="00471552"/>
    <w:rsid w:val="004716C6"/>
    <w:rsid w:val="0047177E"/>
    <w:rsid w:val="00471A28"/>
    <w:rsid w:val="00471B81"/>
    <w:rsid w:val="00471BBD"/>
    <w:rsid w:val="00471C68"/>
    <w:rsid w:val="00471C6B"/>
    <w:rsid w:val="00471C8B"/>
    <w:rsid w:val="00471E6C"/>
    <w:rsid w:val="00472055"/>
    <w:rsid w:val="00472068"/>
    <w:rsid w:val="004720DC"/>
    <w:rsid w:val="004721CB"/>
    <w:rsid w:val="00472497"/>
    <w:rsid w:val="004725D3"/>
    <w:rsid w:val="004725EA"/>
    <w:rsid w:val="00472677"/>
    <w:rsid w:val="004726DE"/>
    <w:rsid w:val="004726F3"/>
    <w:rsid w:val="00472981"/>
    <w:rsid w:val="00472BDF"/>
    <w:rsid w:val="00472E33"/>
    <w:rsid w:val="0047346A"/>
    <w:rsid w:val="00473794"/>
    <w:rsid w:val="00473936"/>
    <w:rsid w:val="00473A5A"/>
    <w:rsid w:val="00473AAE"/>
    <w:rsid w:val="00473C75"/>
    <w:rsid w:val="00473C9B"/>
    <w:rsid w:val="00473DE4"/>
    <w:rsid w:val="00473FF5"/>
    <w:rsid w:val="0047433F"/>
    <w:rsid w:val="0047440D"/>
    <w:rsid w:val="00474902"/>
    <w:rsid w:val="00474969"/>
    <w:rsid w:val="00474A9D"/>
    <w:rsid w:val="00474B0E"/>
    <w:rsid w:val="00474C37"/>
    <w:rsid w:val="00474E11"/>
    <w:rsid w:val="00474EBD"/>
    <w:rsid w:val="004750EC"/>
    <w:rsid w:val="00475678"/>
    <w:rsid w:val="0047572E"/>
    <w:rsid w:val="0047580D"/>
    <w:rsid w:val="00475884"/>
    <w:rsid w:val="00475A77"/>
    <w:rsid w:val="00475B94"/>
    <w:rsid w:val="00475D33"/>
    <w:rsid w:val="00475DAC"/>
    <w:rsid w:val="00475E87"/>
    <w:rsid w:val="00476429"/>
    <w:rsid w:val="004766D6"/>
    <w:rsid w:val="0047675C"/>
    <w:rsid w:val="004767A0"/>
    <w:rsid w:val="00476813"/>
    <w:rsid w:val="00476B51"/>
    <w:rsid w:val="00476B81"/>
    <w:rsid w:val="00476B90"/>
    <w:rsid w:val="00476CA9"/>
    <w:rsid w:val="00476E86"/>
    <w:rsid w:val="00477354"/>
    <w:rsid w:val="00477678"/>
    <w:rsid w:val="004778D4"/>
    <w:rsid w:val="00477E75"/>
    <w:rsid w:val="00477EB5"/>
    <w:rsid w:val="004800E4"/>
    <w:rsid w:val="00480156"/>
    <w:rsid w:val="004801D6"/>
    <w:rsid w:val="004802B1"/>
    <w:rsid w:val="0048038B"/>
    <w:rsid w:val="00480431"/>
    <w:rsid w:val="00480463"/>
    <w:rsid w:val="00480626"/>
    <w:rsid w:val="0048086B"/>
    <w:rsid w:val="004808FD"/>
    <w:rsid w:val="00480944"/>
    <w:rsid w:val="004809D3"/>
    <w:rsid w:val="00480A71"/>
    <w:rsid w:val="00480AC8"/>
    <w:rsid w:val="00480BC1"/>
    <w:rsid w:val="00480DAC"/>
    <w:rsid w:val="00480FD2"/>
    <w:rsid w:val="0048106B"/>
    <w:rsid w:val="00481125"/>
    <w:rsid w:val="0048113A"/>
    <w:rsid w:val="00481322"/>
    <w:rsid w:val="00481491"/>
    <w:rsid w:val="004815A3"/>
    <w:rsid w:val="00481960"/>
    <w:rsid w:val="00481C2E"/>
    <w:rsid w:val="00481E78"/>
    <w:rsid w:val="0048238D"/>
    <w:rsid w:val="0048245A"/>
    <w:rsid w:val="00482483"/>
    <w:rsid w:val="00482583"/>
    <w:rsid w:val="00482743"/>
    <w:rsid w:val="00482CEA"/>
    <w:rsid w:val="004831FE"/>
    <w:rsid w:val="0048325C"/>
    <w:rsid w:val="004833E3"/>
    <w:rsid w:val="004837AF"/>
    <w:rsid w:val="00483AA9"/>
    <w:rsid w:val="00483AAB"/>
    <w:rsid w:val="00483BB8"/>
    <w:rsid w:val="00483BBE"/>
    <w:rsid w:val="00483BEE"/>
    <w:rsid w:val="00483C99"/>
    <w:rsid w:val="00483E3E"/>
    <w:rsid w:val="00484356"/>
    <w:rsid w:val="004849C4"/>
    <w:rsid w:val="00484A20"/>
    <w:rsid w:val="00484ADF"/>
    <w:rsid w:val="00484B0D"/>
    <w:rsid w:val="00485004"/>
    <w:rsid w:val="004851B7"/>
    <w:rsid w:val="00485264"/>
    <w:rsid w:val="0048530E"/>
    <w:rsid w:val="004859B7"/>
    <w:rsid w:val="00485BDB"/>
    <w:rsid w:val="00485C12"/>
    <w:rsid w:val="00485C2B"/>
    <w:rsid w:val="00485E2C"/>
    <w:rsid w:val="00485E9A"/>
    <w:rsid w:val="00485EB9"/>
    <w:rsid w:val="00485F34"/>
    <w:rsid w:val="00486010"/>
    <w:rsid w:val="004861B4"/>
    <w:rsid w:val="00486713"/>
    <w:rsid w:val="004867CF"/>
    <w:rsid w:val="004868D7"/>
    <w:rsid w:val="00486CEA"/>
    <w:rsid w:val="00486F6C"/>
    <w:rsid w:val="00487049"/>
    <w:rsid w:val="00487112"/>
    <w:rsid w:val="00487290"/>
    <w:rsid w:val="004874A9"/>
    <w:rsid w:val="00487508"/>
    <w:rsid w:val="004875D9"/>
    <w:rsid w:val="004879B1"/>
    <w:rsid w:val="00487BE8"/>
    <w:rsid w:val="00487F7F"/>
    <w:rsid w:val="0049019F"/>
    <w:rsid w:val="004904C5"/>
    <w:rsid w:val="0049056A"/>
    <w:rsid w:val="004906BF"/>
    <w:rsid w:val="00490733"/>
    <w:rsid w:val="0049073F"/>
    <w:rsid w:val="004907F4"/>
    <w:rsid w:val="00490932"/>
    <w:rsid w:val="00490B44"/>
    <w:rsid w:val="00490C57"/>
    <w:rsid w:val="00490D19"/>
    <w:rsid w:val="00490E57"/>
    <w:rsid w:val="00490F6A"/>
    <w:rsid w:val="00491005"/>
    <w:rsid w:val="004910CB"/>
    <w:rsid w:val="00491669"/>
    <w:rsid w:val="004919CE"/>
    <w:rsid w:val="00491BF6"/>
    <w:rsid w:val="00491E67"/>
    <w:rsid w:val="00492755"/>
    <w:rsid w:val="0049281F"/>
    <w:rsid w:val="004928F5"/>
    <w:rsid w:val="00492979"/>
    <w:rsid w:val="00492C7D"/>
    <w:rsid w:val="00492DB7"/>
    <w:rsid w:val="00492E97"/>
    <w:rsid w:val="00492EA6"/>
    <w:rsid w:val="00493243"/>
    <w:rsid w:val="00493365"/>
    <w:rsid w:val="00493445"/>
    <w:rsid w:val="0049374C"/>
    <w:rsid w:val="00493CE3"/>
    <w:rsid w:val="00493DDE"/>
    <w:rsid w:val="00494265"/>
    <w:rsid w:val="00494389"/>
    <w:rsid w:val="004943C4"/>
    <w:rsid w:val="004944D2"/>
    <w:rsid w:val="004948BA"/>
    <w:rsid w:val="00494A86"/>
    <w:rsid w:val="00494AB4"/>
    <w:rsid w:val="00494BD5"/>
    <w:rsid w:val="00494C26"/>
    <w:rsid w:val="00494DB5"/>
    <w:rsid w:val="00494DD1"/>
    <w:rsid w:val="00494E7E"/>
    <w:rsid w:val="00495251"/>
    <w:rsid w:val="004953BE"/>
    <w:rsid w:val="004953F9"/>
    <w:rsid w:val="00495751"/>
    <w:rsid w:val="00495B28"/>
    <w:rsid w:val="00495C58"/>
    <w:rsid w:val="00496256"/>
    <w:rsid w:val="004967C1"/>
    <w:rsid w:val="00496A87"/>
    <w:rsid w:val="00496C3D"/>
    <w:rsid w:val="00497078"/>
    <w:rsid w:val="004971C8"/>
    <w:rsid w:val="00497280"/>
    <w:rsid w:val="0049764F"/>
    <w:rsid w:val="0049770D"/>
    <w:rsid w:val="004979F0"/>
    <w:rsid w:val="00497A5A"/>
    <w:rsid w:val="00497AD0"/>
    <w:rsid w:val="00497ECB"/>
    <w:rsid w:val="00497EDF"/>
    <w:rsid w:val="004A01F0"/>
    <w:rsid w:val="004A022D"/>
    <w:rsid w:val="004A033C"/>
    <w:rsid w:val="004A0363"/>
    <w:rsid w:val="004A04D5"/>
    <w:rsid w:val="004A0B58"/>
    <w:rsid w:val="004A0D0C"/>
    <w:rsid w:val="004A1004"/>
    <w:rsid w:val="004A11C0"/>
    <w:rsid w:val="004A16DD"/>
    <w:rsid w:val="004A1FCC"/>
    <w:rsid w:val="004A2366"/>
    <w:rsid w:val="004A239B"/>
    <w:rsid w:val="004A257D"/>
    <w:rsid w:val="004A2593"/>
    <w:rsid w:val="004A2665"/>
    <w:rsid w:val="004A277F"/>
    <w:rsid w:val="004A2867"/>
    <w:rsid w:val="004A2985"/>
    <w:rsid w:val="004A2B2A"/>
    <w:rsid w:val="004A2BA2"/>
    <w:rsid w:val="004A2BB1"/>
    <w:rsid w:val="004A2BF0"/>
    <w:rsid w:val="004A2E5D"/>
    <w:rsid w:val="004A3158"/>
    <w:rsid w:val="004A3318"/>
    <w:rsid w:val="004A3577"/>
    <w:rsid w:val="004A35CA"/>
    <w:rsid w:val="004A35F3"/>
    <w:rsid w:val="004A3AB0"/>
    <w:rsid w:val="004A3C02"/>
    <w:rsid w:val="004A44F5"/>
    <w:rsid w:val="004A4805"/>
    <w:rsid w:val="004A4830"/>
    <w:rsid w:val="004A4BAE"/>
    <w:rsid w:val="004A4C49"/>
    <w:rsid w:val="004A4DE6"/>
    <w:rsid w:val="004A560E"/>
    <w:rsid w:val="004A5B53"/>
    <w:rsid w:val="004A5CB2"/>
    <w:rsid w:val="004A5E7A"/>
    <w:rsid w:val="004A5FD4"/>
    <w:rsid w:val="004A60F1"/>
    <w:rsid w:val="004A612F"/>
    <w:rsid w:val="004A614E"/>
    <w:rsid w:val="004A6194"/>
    <w:rsid w:val="004A6539"/>
    <w:rsid w:val="004A65B5"/>
    <w:rsid w:val="004A689F"/>
    <w:rsid w:val="004A6DEC"/>
    <w:rsid w:val="004A6E5F"/>
    <w:rsid w:val="004A6E90"/>
    <w:rsid w:val="004A6ECA"/>
    <w:rsid w:val="004A6F8E"/>
    <w:rsid w:val="004A71BB"/>
    <w:rsid w:val="004A77EF"/>
    <w:rsid w:val="004A7AFA"/>
    <w:rsid w:val="004A7B00"/>
    <w:rsid w:val="004A7BC9"/>
    <w:rsid w:val="004A7C2A"/>
    <w:rsid w:val="004A7CA9"/>
    <w:rsid w:val="004A7E72"/>
    <w:rsid w:val="004A7F69"/>
    <w:rsid w:val="004A7F9D"/>
    <w:rsid w:val="004B0144"/>
    <w:rsid w:val="004B01B9"/>
    <w:rsid w:val="004B01F5"/>
    <w:rsid w:val="004B0275"/>
    <w:rsid w:val="004B0BFD"/>
    <w:rsid w:val="004B0D3F"/>
    <w:rsid w:val="004B1195"/>
    <w:rsid w:val="004B1416"/>
    <w:rsid w:val="004B153A"/>
    <w:rsid w:val="004B1609"/>
    <w:rsid w:val="004B174B"/>
    <w:rsid w:val="004B17D9"/>
    <w:rsid w:val="004B1C0D"/>
    <w:rsid w:val="004B1C10"/>
    <w:rsid w:val="004B1C7E"/>
    <w:rsid w:val="004B1E7C"/>
    <w:rsid w:val="004B2043"/>
    <w:rsid w:val="004B20DD"/>
    <w:rsid w:val="004B2124"/>
    <w:rsid w:val="004B2488"/>
    <w:rsid w:val="004B250E"/>
    <w:rsid w:val="004B28E4"/>
    <w:rsid w:val="004B2D0B"/>
    <w:rsid w:val="004B2EF4"/>
    <w:rsid w:val="004B2FC7"/>
    <w:rsid w:val="004B305D"/>
    <w:rsid w:val="004B3130"/>
    <w:rsid w:val="004B32A2"/>
    <w:rsid w:val="004B34FC"/>
    <w:rsid w:val="004B3702"/>
    <w:rsid w:val="004B3748"/>
    <w:rsid w:val="004B3872"/>
    <w:rsid w:val="004B38F5"/>
    <w:rsid w:val="004B39A4"/>
    <w:rsid w:val="004B3A05"/>
    <w:rsid w:val="004B3A0C"/>
    <w:rsid w:val="004B3A84"/>
    <w:rsid w:val="004B3BF0"/>
    <w:rsid w:val="004B3D66"/>
    <w:rsid w:val="004B3DD0"/>
    <w:rsid w:val="004B3DFD"/>
    <w:rsid w:val="004B3FA7"/>
    <w:rsid w:val="004B4127"/>
    <w:rsid w:val="004B43D4"/>
    <w:rsid w:val="004B4566"/>
    <w:rsid w:val="004B4679"/>
    <w:rsid w:val="004B46A0"/>
    <w:rsid w:val="004B4C41"/>
    <w:rsid w:val="004B4D0C"/>
    <w:rsid w:val="004B4D7A"/>
    <w:rsid w:val="004B5152"/>
    <w:rsid w:val="004B52F3"/>
    <w:rsid w:val="004B531D"/>
    <w:rsid w:val="004B56E6"/>
    <w:rsid w:val="004B581B"/>
    <w:rsid w:val="004B5880"/>
    <w:rsid w:val="004B5935"/>
    <w:rsid w:val="004B5A6D"/>
    <w:rsid w:val="004B5A73"/>
    <w:rsid w:val="004B6AFE"/>
    <w:rsid w:val="004B6CBA"/>
    <w:rsid w:val="004B6D8B"/>
    <w:rsid w:val="004B70AC"/>
    <w:rsid w:val="004B743D"/>
    <w:rsid w:val="004B775E"/>
    <w:rsid w:val="004B7852"/>
    <w:rsid w:val="004B7E7C"/>
    <w:rsid w:val="004B7F6C"/>
    <w:rsid w:val="004C001F"/>
    <w:rsid w:val="004C009A"/>
    <w:rsid w:val="004C018B"/>
    <w:rsid w:val="004C0239"/>
    <w:rsid w:val="004C02C7"/>
    <w:rsid w:val="004C06BC"/>
    <w:rsid w:val="004C09A2"/>
    <w:rsid w:val="004C1039"/>
    <w:rsid w:val="004C11E3"/>
    <w:rsid w:val="004C123D"/>
    <w:rsid w:val="004C1242"/>
    <w:rsid w:val="004C14B9"/>
    <w:rsid w:val="004C14EA"/>
    <w:rsid w:val="004C18D7"/>
    <w:rsid w:val="004C190B"/>
    <w:rsid w:val="004C195D"/>
    <w:rsid w:val="004C1AA3"/>
    <w:rsid w:val="004C2077"/>
    <w:rsid w:val="004C2088"/>
    <w:rsid w:val="004C20F6"/>
    <w:rsid w:val="004C23D3"/>
    <w:rsid w:val="004C2575"/>
    <w:rsid w:val="004C2668"/>
    <w:rsid w:val="004C2714"/>
    <w:rsid w:val="004C27E4"/>
    <w:rsid w:val="004C288B"/>
    <w:rsid w:val="004C29E1"/>
    <w:rsid w:val="004C2AD1"/>
    <w:rsid w:val="004C3390"/>
    <w:rsid w:val="004C349C"/>
    <w:rsid w:val="004C3781"/>
    <w:rsid w:val="004C39B1"/>
    <w:rsid w:val="004C3BE5"/>
    <w:rsid w:val="004C3E0B"/>
    <w:rsid w:val="004C3F61"/>
    <w:rsid w:val="004C4077"/>
    <w:rsid w:val="004C4277"/>
    <w:rsid w:val="004C43E3"/>
    <w:rsid w:val="004C446C"/>
    <w:rsid w:val="004C4AC6"/>
    <w:rsid w:val="004C537C"/>
    <w:rsid w:val="004C5433"/>
    <w:rsid w:val="004C5553"/>
    <w:rsid w:val="004C5621"/>
    <w:rsid w:val="004C57F3"/>
    <w:rsid w:val="004C5B76"/>
    <w:rsid w:val="004C5BF3"/>
    <w:rsid w:val="004C5CF9"/>
    <w:rsid w:val="004C5D95"/>
    <w:rsid w:val="004C5E12"/>
    <w:rsid w:val="004C5E3F"/>
    <w:rsid w:val="004C6109"/>
    <w:rsid w:val="004C6287"/>
    <w:rsid w:val="004C6396"/>
    <w:rsid w:val="004C647B"/>
    <w:rsid w:val="004C6597"/>
    <w:rsid w:val="004C6606"/>
    <w:rsid w:val="004C6667"/>
    <w:rsid w:val="004C6759"/>
    <w:rsid w:val="004C696B"/>
    <w:rsid w:val="004C6D5D"/>
    <w:rsid w:val="004C72CF"/>
    <w:rsid w:val="004C7636"/>
    <w:rsid w:val="004C7A31"/>
    <w:rsid w:val="004C7D0B"/>
    <w:rsid w:val="004C7DCC"/>
    <w:rsid w:val="004C7E38"/>
    <w:rsid w:val="004C7EB8"/>
    <w:rsid w:val="004C7EC8"/>
    <w:rsid w:val="004D0008"/>
    <w:rsid w:val="004D0021"/>
    <w:rsid w:val="004D016D"/>
    <w:rsid w:val="004D02B9"/>
    <w:rsid w:val="004D02EA"/>
    <w:rsid w:val="004D0767"/>
    <w:rsid w:val="004D0C0C"/>
    <w:rsid w:val="004D0CC8"/>
    <w:rsid w:val="004D0D36"/>
    <w:rsid w:val="004D0F4B"/>
    <w:rsid w:val="004D1904"/>
    <w:rsid w:val="004D1B6C"/>
    <w:rsid w:val="004D1CA2"/>
    <w:rsid w:val="004D1DDE"/>
    <w:rsid w:val="004D1EEB"/>
    <w:rsid w:val="004D1F75"/>
    <w:rsid w:val="004D1F83"/>
    <w:rsid w:val="004D1F8F"/>
    <w:rsid w:val="004D2276"/>
    <w:rsid w:val="004D23E4"/>
    <w:rsid w:val="004D2800"/>
    <w:rsid w:val="004D28CB"/>
    <w:rsid w:val="004D2958"/>
    <w:rsid w:val="004D2A47"/>
    <w:rsid w:val="004D2DCC"/>
    <w:rsid w:val="004D2DD9"/>
    <w:rsid w:val="004D2E6C"/>
    <w:rsid w:val="004D2F5C"/>
    <w:rsid w:val="004D2FF3"/>
    <w:rsid w:val="004D318F"/>
    <w:rsid w:val="004D34A5"/>
    <w:rsid w:val="004D3600"/>
    <w:rsid w:val="004D388E"/>
    <w:rsid w:val="004D3B09"/>
    <w:rsid w:val="004D3C29"/>
    <w:rsid w:val="004D3CD9"/>
    <w:rsid w:val="004D4299"/>
    <w:rsid w:val="004D4301"/>
    <w:rsid w:val="004D44F1"/>
    <w:rsid w:val="004D4855"/>
    <w:rsid w:val="004D4873"/>
    <w:rsid w:val="004D488B"/>
    <w:rsid w:val="004D48AF"/>
    <w:rsid w:val="004D4B7A"/>
    <w:rsid w:val="004D4C50"/>
    <w:rsid w:val="004D4C95"/>
    <w:rsid w:val="004D4E39"/>
    <w:rsid w:val="004D53AA"/>
    <w:rsid w:val="004D551B"/>
    <w:rsid w:val="004D58F2"/>
    <w:rsid w:val="004D59D1"/>
    <w:rsid w:val="004D5B3C"/>
    <w:rsid w:val="004D5C3F"/>
    <w:rsid w:val="004D5CAF"/>
    <w:rsid w:val="004D5D9F"/>
    <w:rsid w:val="004D5F92"/>
    <w:rsid w:val="004D600E"/>
    <w:rsid w:val="004D6172"/>
    <w:rsid w:val="004D6234"/>
    <w:rsid w:val="004D665A"/>
    <w:rsid w:val="004D66E4"/>
    <w:rsid w:val="004D6708"/>
    <w:rsid w:val="004D6873"/>
    <w:rsid w:val="004D68F1"/>
    <w:rsid w:val="004D68FB"/>
    <w:rsid w:val="004D6A9F"/>
    <w:rsid w:val="004D6D20"/>
    <w:rsid w:val="004D6D65"/>
    <w:rsid w:val="004D721A"/>
    <w:rsid w:val="004D7872"/>
    <w:rsid w:val="004D7878"/>
    <w:rsid w:val="004D787B"/>
    <w:rsid w:val="004D7917"/>
    <w:rsid w:val="004D7AA6"/>
    <w:rsid w:val="004D7ACD"/>
    <w:rsid w:val="004D7C2B"/>
    <w:rsid w:val="004D7CBA"/>
    <w:rsid w:val="004E00B6"/>
    <w:rsid w:val="004E0133"/>
    <w:rsid w:val="004E0173"/>
    <w:rsid w:val="004E0218"/>
    <w:rsid w:val="004E0263"/>
    <w:rsid w:val="004E0439"/>
    <w:rsid w:val="004E0551"/>
    <w:rsid w:val="004E0579"/>
    <w:rsid w:val="004E0612"/>
    <w:rsid w:val="004E1752"/>
    <w:rsid w:val="004E1851"/>
    <w:rsid w:val="004E191F"/>
    <w:rsid w:val="004E1A81"/>
    <w:rsid w:val="004E1D4F"/>
    <w:rsid w:val="004E1E14"/>
    <w:rsid w:val="004E21DA"/>
    <w:rsid w:val="004E25F5"/>
    <w:rsid w:val="004E2758"/>
    <w:rsid w:val="004E27C4"/>
    <w:rsid w:val="004E285E"/>
    <w:rsid w:val="004E2DDE"/>
    <w:rsid w:val="004E2F35"/>
    <w:rsid w:val="004E30F0"/>
    <w:rsid w:val="004E338E"/>
    <w:rsid w:val="004E351B"/>
    <w:rsid w:val="004E36AC"/>
    <w:rsid w:val="004E37EC"/>
    <w:rsid w:val="004E3C46"/>
    <w:rsid w:val="004E3FC2"/>
    <w:rsid w:val="004E42A8"/>
    <w:rsid w:val="004E4341"/>
    <w:rsid w:val="004E43CF"/>
    <w:rsid w:val="004E4408"/>
    <w:rsid w:val="004E4C80"/>
    <w:rsid w:val="004E4EE6"/>
    <w:rsid w:val="004E4F49"/>
    <w:rsid w:val="004E4FFA"/>
    <w:rsid w:val="004E5186"/>
    <w:rsid w:val="004E538D"/>
    <w:rsid w:val="004E58C9"/>
    <w:rsid w:val="004E5934"/>
    <w:rsid w:val="004E59BC"/>
    <w:rsid w:val="004E5A84"/>
    <w:rsid w:val="004E5B69"/>
    <w:rsid w:val="004E60F2"/>
    <w:rsid w:val="004E61B8"/>
    <w:rsid w:val="004E6257"/>
    <w:rsid w:val="004E62FA"/>
    <w:rsid w:val="004E630A"/>
    <w:rsid w:val="004E634B"/>
    <w:rsid w:val="004E6455"/>
    <w:rsid w:val="004E64BF"/>
    <w:rsid w:val="004E68CD"/>
    <w:rsid w:val="004E6C1C"/>
    <w:rsid w:val="004E741B"/>
    <w:rsid w:val="004E7461"/>
    <w:rsid w:val="004E7547"/>
    <w:rsid w:val="004E7615"/>
    <w:rsid w:val="004E79E7"/>
    <w:rsid w:val="004E7F22"/>
    <w:rsid w:val="004F0023"/>
    <w:rsid w:val="004F0085"/>
    <w:rsid w:val="004F0171"/>
    <w:rsid w:val="004F05E7"/>
    <w:rsid w:val="004F05EB"/>
    <w:rsid w:val="004F0778"/>
    <w:rsid w:val="004F0979"/>
    <w:rsid w:val="004F0B84"/>
    <w:rsid w:val="004F0CE6"/>
    <w:rsid w:val="004F0D28"/>
    <w:rsid w:val="004F139A"/>
    <w:rsid w:val="004F18C3"/>
    <w:rsid w:val="004F1922"/>
    <w:rsid w:val="004F1CFF"/>
    <w:rsid w:val="004F1FB7"/>
    <w:rsid w:val="004F262D"/>
    <w:rsid w:val="004F28E0"/>
    <w:rsid w:val="004F2BD8"/>
    <w:rsid w:val="004F2C25"/>
    <w:rsid w:val="004F2CBA"/>
    <w:rsid w:val="004F2E68"/>
    <w:rsid w:val="004F2EAC"/>
    <w:rsid w:val="004F3048"/>
    <w:rsid w:val="004F3263"/>
    <w:rsid w:val="004F33D7"/>
    <w:rsid w:val="004F340A"/>
    <w:rsid w:val="004F3745"/>
    <w:rsid w:val="004F3A90"/>
    <w:rsid w:val="004F3B0D"/>
    <w:rsid w:val="004F3D01"/>
    <w:rsid w:val="004F404D"/>
    <w:rsid w:val="004F40D4"/>
    <w:rsid w:val="004F4279"/>
    <w:rsid w:val="004F447C"/>
    <w:rsid w:val="004F44A6"/>
    <w:rsid w:val="004F4900"/>
    <w:rsid w:val="004F49FB"/>
    <w:rsid w:val="004F4BA8"/>
    <w:rsid w:val="004F4E39"/>
    <w:rsid w:val="004F4FB5"/>
    <w:rsid w:val="004F514E"/>
    <w:rsid w:val="004F535E"/>
    <w:rsid w:val="004F53F8"/>
    <w:rsid w:val="004F540E"/>
    <w:rsid w:val="004F5551"/>
    <w:rsid w:val="004F562C"/>
    <w:rsid w:val="004F5984"/>
    <w:rsid w:val="004F5CED"/>
    <w:rsid w:val="004F5F39"/>
    <w:rsid w:val="004F61DE"/>
    <w:rsid w:val="004F638E"/>
    <w:rsid w:val="004F6402"/>
    <w:rsid w:val="004F664D"/>
    <w:rsid w:val="004F686D"/>
    <w:rsid w:val="004F68A0"/>
    <w:rsid w:val="004F694F"/>
    <w:rsid w:val="004F6E04"/>
    <w:rsid w:val="004F7071"/>
    <w:rsid w:val="004F70C2"/>
    <w:rsid w:val="004F7191"/>
    <w:rsid w:val="004F7290"/>
    <w:rsid w:val="004F73B0"/>
    <w:rsid w:val="004F75AE"/>
    <w:rsid w:val="004F76CB"/>
    <w:rsid w:val="004F78C0"/>
    <w:rsid w:val="004F7A5C"/>
    <w:rsid w:val="004F7CB4"/>
    <w:rsid w:val="004F7CD7"/>
    <w:rsid w:val="00500065"/>
    <w:rsid w:val="00500073"/>
    <w:rsid w:val="00500227"/>
    <w:rsid w:val="0050037B"/>
    <w:rsid w:val="00500632"/>
    <w:rsid w:val="005006F2"/>
    <w:rsid w:val="00500879"/>
    <w:rsid w:val="00500997"/>
    <w:rsid w:val="00500A7E"/>
    <w:rsid w:val="00500F0F"/>
    <w:rsid w:val="00500FDD"/>
    <w:rsid w:val="00501156"/>
    <w:rsid w:val="00501468"/>
    <w:rsid w:val="005016BC"/>
    <w:rsid w:val="00501A1A"/>
    <w:rsid w:val="00501A26"/>
    <w:rsid w:val="00501C16"/>
    <w:rsid w:val="005020B4"/>
    <w:rsid w:val="00502280"/>
    <w:rsid w:val="0050254F"/>
    <w:rsid w:val="005025F8"/>
    <w:rsid w:val="005027CF"/>
    <w:rsid w:val="00502912"/>
    <w:rsid w:val="00502A03"/>
    <w:rsid w:val="00502A59"/>
    <w:rsid w:val="00502B74"/>
    <w:rsid w:val="00502C09"/>
    <w:rsid w:val="00502E82"/>
    <w:rsid w:val="00502FB4"/>
    <w:rsid w:val="00503644"/>
    <w:rsid w:val="005036AA"/>
    <w:rsid w:val="00503A18"/>
    <w:rsid w:val="00503B66"/>
    <w:rsid w:val="00503C7F"/>
    <w:rsid w:val="00503EF8"/>
    <w:rsid w:val="005041E9"/>
    <w:rsid w:val="00504739"/>
    <w:rsid w:val="0050490F"/>
    <w:rsid w:val="00504998"/>
    <w:rsid w:val="00504A76"/>
    <w:rsid w:val="00504B6F"/>
    <w:rsid w:val="00504F25"/>
    <w:rsid w:val="00505240"/>
    <w:rsid w:val="00505B35"/>
    <w:rsid w:val="00505B65"/>
    <w:rsid w:val="00505C51"/>
    <w:rsid w:val="00505CFC"/>
    <w:rsid w:val="00505D60"/>
    <w:rsid w:val="00506061"/>
    <w:rsid w:val="0050619C"/>
    <w:rsid w:val="00506325"/>
    <w:rsid w:val="005063DA"/>
    <w:rsid w:val="00506656"/>
    <w:rsid w:val="00506848"/>
    <w:rsid w:val="00506D08"/>
    <w:rsid w:val="00506D1A"/>
    <w:rsid w:val="00506E29"/>
    <w:rsid w:val="00506E82"/>
    <w:rsid w:val="00506FA9"/>
    <w:rsid w:val="00507493"/>
    <w:rsid w:val="005074B0"/>
    <w:rsid w:val="00507831"/>
    <w:rsid w:val="00507933"/>
    <w:rsid w:val="00507C3B"/>
    <w:rsid w:val="00507E39"/>
    <w:rsid w:val="00507EEE"/>
    <w:rsid w:val="00507F6E"/>
    <w:rsid w:val="00507F8E"/>
    <w:rsid w:val="00507FE3"/>
    <w:rsid w:val="005100FE"/>
    <w:rsid w:val="00510396"/>
    <w:rsid w:val="00510730"/>
    <w:rsid w:val="00510939"/>
    <w:rsid w:val="00510B0C"/>
    <w:rsid w:val="00510BF5"/>
    <w:rsid w:val="00510C13"/>
    <w:rsid w:val="00510D25"/>
    <w:rsid w:val="00510E7E"/>
    <w:rsid w:val="00510E88"/>
    <w:rsid w:val="00510ECB"/>
    <w:rsid w:val="00510FC2"/>
    <w:rsid w:val="0051108D"/>
    <w:rsid w:val="00511364"/>
    <w:rsid w:val="0051197C"/>
    <w:rsid w:val="00511B7C"/>
    <w:rsid w:val="00511FE2"/>
    <w:rsid w:val="0051211E"/>
    <w:rsid w:val="005121CE"/>
    <w:rsid w:val="00512373"/>
    <w:rsid w:val="005123BE"/>
    <w:rsid w:val="005123F1"/>
    <w:rsid w:val="00512531"/>
    <w:rsid w:val="00512614"/>
    <w:rsid w:val="005127B1"/>
    <w:rsid w:val="005128C4"/>
    <w:rsid w:val="00512E24"/>
    <w:rsid w:val="00512F14"/>
    <w:rsid w:val="00513184"/>
    <w:rsid w:val="005131AF"/>
    <w:rsid w:val="0051331F"/>
    <w:rsid w:val="0051359E"/>
    <w:rsid w:val="005135F2"/>
    <w:rsid w:val="00513843"/>
    <w:rsid w:val="0051389F"/>
    <w:rsid w:val="00513A76"/>
    <w:rsid w:val="00513C14"/>
    <w:rsid w:val="00513C42"/>
    <w:rsid w:val="00513C5E"/>
    <w:rsid w:val="00513D59"/>
    <w:rsid w:val="0051409C"/>
    <w:rsid w:val="005141B9"/>
    <w:rsid w:val="00514D67"/>
    <w:rsid w:val="00514DA3"/>
    <w:rsid w:val="00514F13"/>
    <w:rsid w:val="00515027"/>
    <w:rsid w:val="005150A0"/>
    <w:rsid w:val="00515292"/>
    <w:rsid w:val="005155A3"/>
    <w:rsid w:val="005157EF"/>
    <w:rsid w:val="0051588F"/>
    <w:rsid w:val="00515C79"/>
    <w:rsid w:val="00515D60"/>
    <w:rsid w:val="0051604B"/>
    <w:rsid w:val="00516165"/>
    <w:rsid w:val="00516195"/>
    <w:rsid w:val="00516256"/>
    <w:rsid w:val="00516289"/>
    <w:rsid w:val="005162AD"/>
    <w:rsid w:val="005164D8"/>
    <w:rsid w:val="00516848"/>
    <w:rsid w:val="00516A46"/>
    <w:rsid w:val="00516AD3"/>
    <w:rsid w:val="00516E20"/>
    <w:rsid w:val="00516EEE"/>
    <w:rsid w:val="00516FC4"/>
    <w:rsid w:val="00517010"/>
    <w:rsid w:val="0051727C"/>
    <w:rsid w:val="005172B1"/>
    <w:rsid w:val="005173F3"/>
    <w:rsid w:val="00517564"/>
    <w:rsid w:val="00517ABA"/>
    <w:rsid w:val="00517D1E"/>
    <w:rsid w:val="00517E12"/>
    <w:rsid w:val="00520084"/>
    <w:rsid w:val="005202A6"/>
    <w:rsid w:val="0052062C"/>
    <w:rsid w:val="00520880"/>
    <w:rsid w:val="00520B3F"/>
    <w:rsid w:val="00520FAA"/>
    <w:rsid w:val="005214B5"/>
    <w:rsid w:val="005215BC"/>
    <w:rsid w:val="00521AB4"/>
    <w:rsid w:val="00521AEE"/>
    <w:rsid w:val="00521B34"/>
    <w:rsid w:val="00521B36"/>
    <w:rsid w:val="00521CDE"/>
    <w:rsid w:val="00521EB7"/>
    <w:rsid w:val="005220A9"/>
    <w:rsid w:val="005220FF"/>
    <w:rsid w:val="005221AE"/>
    <w:rsid w:val="0052229A"/>
    <w:rsid w:val="005224EA"/>
    <w:rsid w:val="005225A5"/>
    <w:rsid w:val="00522FE4"/>
    <w:rsid w:val="005233D6"/>
    <w:rsid w:val="0052367D"/>
    <w:rsid w:val="00523863"/>
    <w:rsid w:val="005239D3"/>
    <w:rsid w:val="00523AD3"/>
    <w:rsid w:val="00523D92"/>
    <w:rsid w:val="005241D3"/>
    <w:rsid w:val="00524420"/>
    <w:rsid w:val="00524424"/>
    <w:rsid w:val="00524547"/>
    <w:rsid w:val="00524585"/>
    <w:rsid w:val="00524BD4"/>
    <w:rsid w:val="00524CB0"/>
    <w:rsid w:val="005253A8"/>
    <w:rsid w:val="00525413"/>
    <w:rsid w:val="00525523"/>
    <w:rsid w:val="00525597"/>
    <w:rsid w:val="00525680"/>
    <w:rsid w:val="005256A5"/>
    <w:rsid w:val="00525B95"/>
    <w:rsid w:val="00525BCB"/>
    <w:rsid w:val="00525D7F"/>
    <w:rsid w:val="00525ED1"/>
    <w:rsid w:val="00525EDD"/>
    <w:rsid w:val="00526002"/>
    <w:rsid w:val="00526270"/>
    <w:rsid w:val="005262BD"/>
    <w:rsid w:val="005262F4"/>
    <w:rsid w:val="0052634A"/>
    <w:rsid w:val="005263B9"/>
    <w:rsid w:val="005266C8"/>
    <w:rsid w:val="00526841"/>
    <w:rsid w:val="005268F4"/>
    <w:rsid w:val="00526944"/>
    <w:rsid w:val="00526D49"/>
    <w:rsid w:val="00526F1E"/>
    <w:rsid w:val="00527003"/>
    <w:rsid w:val="00527171"/>
    <w:rsid w:val="0052721B"/>
    <w:rsid w:val="0052721F"/>
    <w:rsid w:val="00527606"/>
    <w:rsid w:val="00527722"/>
    <w:rsid w:val="0053017E"/>
    <w:rsid w:val="005301C5"/>
    <w:rsid w:val="005305EA"/>
    <w:rsid w:val="005306FE"/>
    <w:rsid w:val="00530882"/>
    <w:rsid w:val="00530A03"/>
    <w:rsid w:val="00530BBE"/>
    <w:rsid w:val="00530C49"/>
    <w:rsid w:val="00530CDE"/>
    <w:rsid w:val="00530D13"/>
    <w:rsid w:val="00530D3D"/>
    <w:rsid w:val="00530D69"/>
    <w:rsid w:val="00530E06"/>
    <w:rsid w:val="005310BD"/>
    <w:rsid w:val="00531716"/>
    <w:rsid w:val="005319C5"/>
    <w:rsid w:val="00531A43"/>
    <w:rsid w:val="00531AC9"/>
    <w:rsid w:val="00531B79"/>
    <w:rsid w:val="00532033"/>
    <w:rsid w:val="00532100"/>
    <w:rsid w:val="005324BB"/>
    <w:rsid w:val="00532B86"/>
    <w:rsid w:val="00532C22"/>
    <w:rsid w:val="00532D19"/>
    <w:rsid w:val="00532D29"/>
    <w:rsid w:val="005331F5"/>
    <w:rsid w:val="00533288"/>
    <w:rsid w:val="0053333E"/>
    <w:rsid w:val="00533451"/>
    <w:rsid w:val="005335CB"/>
    <w:rsid w:val="00533670"/>
    <w:rsid w:val="005339D8"/>
    <w:rsid w:val="00533B60"/>
    <w:rsid w:val="0053401C"/>
    <w:rsid w:val="0053489A"/>
    <w:rsid w:val="005348B4"/>
    <w:rsid w:val="00535157"/>
    <w:rsid w:val="005351CC"/>
    <w:rsid w:val="00535201"/>
    <w:rsid w:val="005352F6"/>
    <w:rsid w:val="0053555C"/>
    <w:rsid w:val="005355E6"/>
    <w:rsid w:val="0053561B"/>
    <w:rsid w:val="005358CB"/>
    <w:rsid w:val="00535C3D"/>
    <w:rsid w:val="00535EDA"/>
    <w:rsid w:val="00535EE1"/>
    <w:rsid w:val="005362CB"/>
    <w:rsid w:val="00536454"/>
    <w:rsid w:val="005366CA"/>
    <w:rsid w:val="005369D0"/>
    <w:rsid w:val="00536DE4"/>
    <w:rsid w:val="00537094"/>
    <w:rsid w:val="00537507"/>
    <w:rsid w:val="005375EA"/>
    <w:rsid w:val="00537670"/>
    <w:rsid w:val="0053790B"/>
    <w:rsid w:val="00537A6C"/>
    <w:rsid w:val="00537BF6"/>
    <w:rsid w:val="00537F75"/>
    <w:rsid w:val="005400D9"/>
    <w:rsid w:val="00540111"/>
    <w:rsid w:val="00540187"/>
    <w:rsid w:val="005406AA"/>
    <w:rsid w:val="005406E2"/>
    <w:rsid w:val="00540966"/>
    <w:rsid w:val="005409B8"/>
    <w:rsid w:val="005409CB"/>
    <w:rsid w:val="00540BC7"/>
    <w:rsid w:val="00540C99"/>
    <w:rsid w:val="00540DBF"/>
    <w:rsid w:val="00540E05"/>
    <w:rsid w:val="00541027"/>
    <w:rsid w:val="00541165"/>
    <w:rsid w:val="005412D2"/>
    <w:rsid w:val="00541490"/>
    <w:rsid w:val="0054160A"/>
    <w:rsid w:val="005416D2"/>
    <w:rsid w:val="00541846"/>
    <w:rsid w:val="0054193F"/>
    <w:rsid w:val="00541B0A"/>
    <w:rsid w:val="00542040"/>
    <w:rsid w:val="00542181"/>
    <w:rsid w:val="005421E2"/>
    <w:rsid w:val="00542429"/>
    <w:rsid w:val="005425FD"/>
    <w:rsid w:val="00542656"/>
    <w:rsid w:val="005428CB"/>
    <w:rsid w:val="00542989"/>
    <w:rsid w:val="00542A78"/>
    <w:rsid w:val="00542BCB"/>
    <w:rsid w:val="00542CF6"/>
    <w:rsid w:val="00542D46"/>
    <w:rsid w:val="00542DB2"/>
    <w:rsid w:val="00543083"/>
    <w:rsid w:val="00543388"/>
    <w:rsid w:val="00543423"/>
    <w:rsid w:val="005437DC"/>
    <w:rsid w:val="005439B0"/>
    <w:rsid w:val="00543B37"/>
    <w:rsid w:val="00543E75"/>
    <w:rsid w:val="0054414E"/>
    <w:rsid w:val="005441DB"/>
    <w:rsid w:val="00544285"/>
    <w:rsid w:val="005445F5"/>
    <w:rsid w:val="00544697"/>
    <w:rsid w:val="00544870"/>
    <w:rsid w:val="0054493F"/>
    <w:rsid w:val="00544C8A"/>
    <w:rsid w:val="00544CA1"/>
    <w:rsid w:val="00544D1A"/>
    <w:rsid w:val="00544DDC"/>
    <w:rsid w:val="00544E37"/>
    <w:rsid w:val="0054519E"/>
    <w:rsid w:val="005452DF"/>
    <w:rsid w:val="0054547F"/>
    <w:rsid w:val="00545739"/>
    <w:rsid w:val="00545E31"/>
    <w:rsid w:val="00545E90"/>
    <w:rsid w:val="005465DA"/>
    <w:rsid w:val="005466B4"/>
    <w:rsid w:val="00546706"/>
    <w:rsid w:val="005467CB"/>
    <w:rsid w:val="00546857"/>
    <w:rsid w:val="00546B0B"/>
    <w:rsid w:val="00546F9C"/>
    <w:rsid w:val="00547435"/>
    <w:rsid w:val="00547663"/>
    <w:rsid w:val="0054776B"/>
    <w:rsid w:val="005478D5"/>
    <w:rsid w:val="00547A32"/>
    <w:rsid w:val="0055002F"/>
    <w:rsid w:val="0055004E"/>
    <w:rsid w:val="005500A7"/>
    <w:rsid w:val="00550266"/>
    <w:rsid w:val="005502D6"/>
    <w:rsid w:val="00550318"/>
    <w:rsid w:val="005503A6"/>
    <w:rsid w:val="005503D5"/>
    <w:rsid w:val="005505ED"/>
    <w:rsid w:val="00550610"/>
    <w:rsid w:val="005509C3"/>
    <w:rsid w:val="00550A25"/>
    <w:rsid w:val="00550D75"/>
    <w:rsid w:val="0055101E"/>
    <w:rsid w:val="005510C9"/>
    <w:rsid w:val="00551221"/>
    <w:rsid w:val="0055124A"/>
    <w:rsid w:val="0055205E"/>
    <w:rsid w:val="0055237E"/>
    <w:rsid w:val="00552691"/>
    <w:rsid w:val="0055275D"/>
    <w:rsid w:val="00552C41"/>
    <w:rsid w:val="00552DEC"/>
    <w:rsid w:val="00552E2D"/>
    <w:rsid w:val="00552E91"/>
    <w:rsid w:val="0055305B"/>
    <w:rsid w:val="0055324D"/>
    <w:rsid w:val="005532E1"/>
    <w:rsid w:val="005532FC"/>
    <w:rsid w:val="00553623"/>
    <w:rsid w:val="005538A0"/>
    <w:rsid w:val="00553A8A"/>
    <w:rsid w:val="00553CCB"/>
    <w:rsid w:val="00554306"/>
    <w:rsid w:val="00554415"/>
    <w:rsid w:val="005546DA"/>
    <w:rsid w:val="005547EC"/>
    <w:rsid w:val="005549AE"/>
    <w:rsid w:val="00554C21"/>
    <w:rsid w:val="00554C3C"/>
    <w:rsid w:val="00554C90"/>
    <w:rsid w:val="00554D09"/>
    <w:rsid w:val="00554EE9"/>
    <w:rsid w:val="00554EF3"/>
    <w:rsid w:val="00554F68"/>
    <w:rsid w:val="00554FBE"/>
    <w:rsid w:val="00555136"/>
    <w:rsid w:val="00555219"/>
    <w:rsid w:val="00555553"/>
    <w:rsid w:val="00555718"/>
    <w:rsid w:val="00555785"/>
    <w:rsid w:val="00555BD1"/>
    <w:rsid w:val="00555DC3"/>
    <w:rsid w:val="00555EC7"/>
    <w:rsid w:val="0055613D"/>
    <w:rsid w:val="005561AA"/>
    <w:rsid w:val="00556412"/>
    <w:rsid w:val="005564C2"/>
    <w:rsid w:val="005564CC"/>
    <w:rsid w:val="00556658"/>
    <w:rsid w:val="005569C5"/>
    <w:rsid w:val="00556AC3"/>
    <w:rsid w:val="00556DCA"/>
    <w:rsid w:val="00556E89"/>
    <w:rsid w:val="0055727E"/>
    <w:rsid w:val="00557307"/>
    <w:rsid w:val="005573F8"/>
    <w:rsid w:val="00557647"/>
    <w:rsid w:val="00557687"/>
    <w:rsid w:val="00557872"/>
    <w:rsid w:val="00557A23"/>
    <w:rsid w:val="00557A9C"/>
    <w:rsid w:val="00557D2F"/>
    <w:rsid w:val="00557D5F"/>
    <w:rsid w:val="00560121"/>
    <w:rsid w:val="00560136"/>
    <w:rsid w:val="0056027E"/>
    <w:rsid w:val="005603EB"/>
    <w:rsid w:val="005604A1"/>
    <w:rsid w:val="00560515"/>
    <w:rsid w:val="0056054D"/>
    <w:rsid w:val="00560C94"/>
    <w:rsid w:val="00560E13"/>
    <w:rsid w:val="00560E85"/>
    <w:rsid w:val="00560EC5"/>
    <w:rsid w:val="00560FD6"/>
    <w:rsid w:val="005613A3"/>
    <w:rsid w:val="005613BF"/>
    <w:rsid w:val="00561590"/>
    <w:rsid w:val="005615CF"/>
    <w:rsid w:val="0056166D"/>
    <w:rsid w:val="00561709"/>
    <w:rsid w:val="00561774"/>
    <w:rsid w:val="00561ABB"/>
    <w:rsid w:val="00561C9A"/>
    <w:rsid w:val="00561E92"/>
    <w:rsid w:val="00561EB0"/>
    <w:rsid w:val="00561EE2"/>
    <w:rsid w:val="00561F4A"/>
    <w:rsid w:val="005621F0"/>
    <w:rsid w:val="0056248C"/>
    <w:rsid w:val="00562639"/>
    <w:rsid w:val="00562728"/>
    <w:rsid w:val="0056275F"/>
    <w:rsid w:val="00562F67"/>
    <w:rsid w:val="00562FC2"/>
    <w:rsid w:val="0056311C"/>
    <w:rsid w:val="00563222"/>
    <w:rsid w:val="00563DC5"/>
    <w:rsid w:val="00563EFA"/>
    <w:rsid w:val="00563FA5"/>
    <w:rsid w:val="00563FA9"/>
    <w:rsid w:val="00564048"/>
    <w:rsid w:val="005641ED"/>
    <w:rsid w:val="0056420A"/>
    <w:rsid w:val="00564246"/>
    <w:rsid w:val="005643BA"/>
    <w:rsid w:val="005645BD"/>
    <w:rsid w:val="005648F3"/>
    <w:rsid w:val="00564D18"/>
    <w:rsid w:val="00564DBC"/>
    <w:rsid w:val="00564E02"/>
    <w:rsid w:val="00565366"/>
    <w:rsid w:val="00565373"/>
    <w:rsid w:val="005653F1"/>
    <w:rsid w:val="00565583"/>
    <w:rsid w:val="005656A0"/>
    <w:rsid w:val="005657B5"/>
    <w:rsid w:val="00565800"/>
    <w:rsid w:val="00565B2E"/>
    <w:rsid w:val="00565CAA"/>
    <w:rsid w:val="00565D87"/>
    <w:rsid w:val="0056608A"/>
    <w:rsid w:val="00566342"/>
    <w:rsid w:val="005663EF"/>
    <w:rsid w:val="0056648D"/>
    <w:rsid w:val="005664D4"/>
    <w:rsid w:val="005664E9"/>
    <w:rsid w:val="0056657B"/>
    <w:rsid w:val="00566604"/>
    <w:rsid w:val="00566656"/>
    <w:rsid w:val="00566831"/>
    <w:rsid w:val="005669D8"/>
    <w:rsid w:val="00566B6F"/>
    <w:rsid w:val="00566BC9"/>
    <w:rsid w:val="00566D45"/>
    <w:rsid w:val="00566E3C"/>
    <w:rsid w:val="00566F9A"/>
    <w:rsid w:val="00566FE9"/>
    <w:rsid w:val="00567034"/>
    <w:rsid w:val="005670E7"/>
    <w:rsid w:val="0056756D"/>
    <w:rsid w:val="005675AF"/>
    <w:rsid w:val="00567732"/>
    <w:rsid w:val="00567A1E"/>
    <w:rsid w:val="00567A28"/>
    <w:rsid w:val="00567B61"/>
    <w:rsid w:val="00567D56"/>
    <w:rsid w:val="00567DAE"/>
    <w:rsid w:val="00567E0D"/>
    <w:rsid w:val="00567FB4"/>
    <w:rsid w:val="00570286"/>
    <w:rsid w:val="005703E9"/>
    <w:rsid w:val="005704F0"/>
    <w:rsid w:val="005706B8"/>
    <w:rsid w:val="005709AF"/>
    <w:rsid w:val="00570B23"/>
    <w:rsid w:val="00570B6B"/>
    <w:rsid w:val="00570C5E"/>
    <w:rsid w:val="00570E34"/>
    <w:rsid w:val="00570EC4"/>
    <w:rsid w:val="00570EF1"/>
    <w:rsid w:val="00570F72"/>
    <w:rsid w:val="0057112C"/>
    <w:rsid w:val="005718C5"/>
    <w:rsid w:val="005719A6"/>
    <w:rsid w:val="00571AA7"/>
    <w:rsid w:val="00571AE8"/>
    <w:rsid w:val="00571EFC"/>
    <w:rsid w:val="005720C6"/>
    <w:rsid w:val="00572101"/>
    <w:rsid w:val="00572314"/>
    <w:rsid w:val="00572452"/>
    <w:rsid w:val="00572926"/>
    <w:rsid w:val="00572AF7"/>
    <w:rsid w:val="00572B54"/>
    <w:rsid w:val="00572C12"/>
    <w:rsid w:val="00572D25"/>
    <w:rsid w:val="00572E9E"/>
    <w:rsid w:val="0057325A"/>
    <w:rsid w:val="00573331"/>
    <w:rsid w:val="00573383"/>
    <w:rsid w:val="005733EE"/>
    <w:rsid w:val="005734D4"/>
    <w:rsid w:val="00573500"/>
    <w:rsid w:val="00573B80"/>
    <w:rsid w:val="00574111"/>
    <w:rsid w:val="005741BB"/>
    <w:rsid w:val="005742ED"/>
    <w:rsid w:val="005743A4"/>
    <w:rsid w:val="005743AB"/>
    <w:rsid w:val="0057480F"/>
    <w:rsid w:val="0057487D"/>
    <w:rsid w:val="005749C4"/>
    <w:rsid w:val="00574B4B"/>
    <w:rsid w:val="00574CD7"/>
    <w:rsid w:val="00575195"/>
    <w:rsid w:val="0057525B"/>
    <w:rsid w:val="005754D6"/>
    <w:rsid w:val="005755BA"/>
    <w:rsid w:val="005758A2"/>
    <w:rsid w:val="00575A73"/>
    <w:rsid w:val="00575AE2"/>
    <w:rsid w:val="00576251"/>
    <w:rsid w:val="005764AC"/>
    <w:rsid w:val="00576727"/>
    <w:rsid w:val="0057675F"/>
    <w:rsid w:val="00576B8B"/>
    <w:rsid w:val="00576F75"/>
    <w:rsid w:val="00576F7C"/>
    <w:rsid w:val="00576FC4"/>
    <w:rsid w:val="005771ED"/>
    <w:rsid w:val="005776E9"/>
    <w:rsid w:val="00577BF1"/>
    <w:rsid w:val="005802C6"/>
    <w:rsid w:val="005804C1"/>
    <w:rsid w:val="0058050C"/>
    <w:rsid w:val="00580587"/>
    <w:rsid w:val="005805C9"/>
    <w:rsid w:val="005805F1"/>
    <w:rsid w:val="0058086E"/>
    <w:rsid w:val="00580ADA"/>
    <w:rsid w:val="00580AFE"/>
    <w:rsid w:val="00580FDE"/>
    <w:rsid w:val="00581006"/>
    <w:rsid w:val="00581375"/>
    <w:rsid w:val="00581448"/>
    <w:rsid w:val="005815B2"/>
    <w:rsid w:val="005817BB"/>
    <w:rsid w:val="005817F1"/>
    <w:rsid w:val="00581812"/>
    <w:rsid w:val="00581B87"/>
    <w:rsid w:val="00581C77"/>
    <w:rsid w:val="00581D02"/>
    <w:rsid w:val="00581D19"/>
    <w:rsid w:val="00581D52"/>
    <w:rsid w:val="00581EED"/>
    <w:rsid w:val="00581F3F"/>
    <w:rsid w:val="00581FC3"/>
    <w:rsid w:val="0058220A"/>
    <w:rsid w:val="0058244A"/>
    <w:rsid w:val="005826CF"/>
    <w:rsid w:val="00582876"/>
    <w:rsid w:val="00582936"/>
    <w:rsid w:val="00582949"/>
    <w:rsid w:val="00582A14"/>
    <w:rsid w:val="00582D33"/>
    <w:rsid w:val="00582E28"/>
    <w:rsid w:val="005833DA"/>
    <w:rsid w:val="005833DF"/>
    <w:rsid w:val="0058345B"/>
    <w:rsid w:val="0058345F"/>
    <w:rsid w:val="00584304"/>
    <w:rsid w:val="005844A1"/>
    <w:rsid w:val="005844D6"/>
    <w:rsid w:val="00584584"/>
    <w:rsid w:val="0058461C"/>
    <w:rsid w:val="005846EF"/>
    <w:rsid w:val="005848C0"/>
    <w:rsid w:val="00584931"/>
    <w:rsid w:val="00584F21"/>
    <w:rsid w:val="005852A0"/>
    <w:rsid w:val="00585414"/>
    <w:rsid w:val="00585697"/>
    <w:rsid w:val="00585852"/>
    <w:rsid w:val="00585AFF"/>
    <w:rsid w:val="00585C6E"/>
    <w:rsid w:val="00585D5A"/>
    <w:rsid w:val="00585E1C"/>
    <w:rsid w:val="00585F4F"/>
    <w:rsid w:val="0058603D"/>
    <w:rsid w:val="005863A0"/>
    <w:rsid w:val="005863FE"/>
    <w:rsid w:val="0058657C"/>
    <w:rsid w:val="005867AE"/>
    <w:rsid w:val="0058683D"/>
    <w:rsid w:val="00586B74"/>
    <w:rsid w:val="00586BD0"/>
    <w:rsid w:val="00586D29"/>
    <w:rsid w:val="00586E9B"/>
    <w:rsid w:val="00586FD7"/>
    <w:rsid w:val="005871CC"/>
    <w:rsid w:val="005873E6"/>
    <w:rsid w:val="005875D7"/>
    <w:rsid w:val="0058765F"/>
    <w:rsid w:val="0058769A"/>
    <w:rsid w:val="00587764"/>
    <w:rsid w:val="00587858"/>
    <w:rsid w:val="005878AE"/>
    <w:rsid w:val="005878E7"/>
    <w:rsid w:val="00590123"/>
    <w:rsid w:val="0059029D"/>
    <w:rsid w:val="005905FC"/>
    <w:rsid w:val="00590705"/>
    <w:rsid w:val="00590984"/>
    <w:rsid w:val="00590BDF"/>
    <w:rsid w:val="00590DAB"/>
    <w:rsid w:val="00591125"/>
    <w:rsid w:val="005912ED"/>
    <w:rsid w:val="00591317"/>
    <w:rsid w:val="00591318"/>
    <w:rsid w:val="005917F0"/>
    <w:rsid w:val="00591884"/>
    <w:rsid w:val="005918BA"/>
    <w:rsid w:val="00591B0F"/>
    <w:rsid w:val="00591E30"/>
    <w:rsid w:val="00592314"/>
    <w:rsid w:val="0059233D"/>
    <w:rsid w:val="00592541"/>
    <w:rsid w:val="005926C3"/>
    <w:rsid w:val="005928A6"/>
    <w:rsid w:val="00592BE6"/>
    <w:rsid w:val="00592BFF"/>
    <w:rsid w:val="00592D1A"/>
    <w:rsid w:val="00592D71"/>
    <w:rsid w:val="00593043"/>
    <w:rsid w:val="005930EB"/>
    <w:rsid w:val="00593344"/>
    <w:rsid w:val="00593E25"/>
    <w:rsid w:val="00593E5B"/>
    <w:rsid w:val="00593F0C"/>
    <w:rsid w:val="0059406F"/>
    <w:rsid w:val="005940C7"/>
    <w:rsid w:val="0059423B"/>
    <w:rsid w:val="00594372"/>
    <w:rsid w:val="0059448E"/>
    <w:rsid w:val="005947DD"/>
    <w:rsid w:val="00594B7F"/>
    <w:rsid w:val="00594CD8"/>
    <w:rsid w:val="00595234"/>
    <w:rsid w:val="0059536C"/>
    <w:rsid w:val="0059580B"/>
    <w:rsid w:val="00595944"/>
    <w:rsid w:val="00595FC0"/>
    <w:rsid w:val="00596001"/>
    <w:rsid w:val="00596084"/>
    <w:rsid w:val="005962AD"/>
    <w:rsid w:val="00596368"/>
    <w:rsid w:val="00596503"/>
    <w:rsid w:val="0059666C"/>
    <w:rsid w:val="00596749"/>
    <w:rsid w:val="00596910"/>
    <w:rsid w:val="0059695E"/>
    <w:rsid w:val="00596BFD"/>
    <w:rsid w:val="00596CDC"/>
    <w:rsid w:val="00596DC7"/>
    <w:rsid w:val="00596E85"/>
    <w:rsid w:val="00596F1C"/>
    <w:rsid w:val="00596FD2"/>
    <w:rsid w:val="00596FDA"/>
    <w:rsid w:val="005973D8"/>
    <w:rsid w:val="00597841"/>
    <w:rsid w:val="0059789F"/>
    <w:rsid w:val="00597A00"/>
    <w:rsid w:val="00597BB7"/>
    <w:rsid w:val="00597E38"/>
    <w:rsid w:val="00597F19"/>
    <w:rsid w:val="00597FED"/>
    <w:rsid w:val="005A0139"/>
    <w:rsid w:val="005A043E"/>
    <w:rsid w:val="005A059D"/>
    <w:rsid w:val="005A0790"/>
    <w:rsid w:val="005A0C48"/>
    <w:rsid w:val="005A0C4B"/>
    <w:rsid w:val="005A0CFF"/>
    <w:rsid w:val="005A0EC7"/>
    <w:rsid w:val="005A0FDB"/>
    <w:rsid w:val="005A1C44"/>
    <w:rsid w:val="005A1C77"/>
    <w:rsid w:val="005A1EF5"/>
    <w:rsid w:val="005A21B4"/>
    <w:rsid w:val="005A21F7"/>
    <w:rsid w:val="005A270E"/>
    <w:rsid w:val="005A28C5"/>
    <w:rsid w:val="005A2D6B"/>
    <w:rsid w:val="005A30BA"/>
    <w:rsid w:val="005A30F5"/>
    <w:rsid w:val="005A3585"/>
    <w:rsid w:val="005A35DB"/>
    <w:rsid w:val="005A36E9"/>
    <w:rsid w:val="005A37D7"/>
    <w:rsid w:val="005A3853"/>
    <w:rsid w:val="005A3A4D"/>
    <w:rsid w:val="005A3BF7"/>
    <w:rsid w:val="005A3E41"/>
    <w:rsid w:val="005A3F30"/>
    <w:rsid w:val="005A3FEA"/>
    <w:rsid w:val="005A436D"/>
    <w:rsid w:val="005A4CB4"/>
    <w:rsid w:val="005A4EC8"/>
    <w:rsid w:val="005A51D8"/>
    <w:rsid w:val="005A5207"/>
    <w:rsid w:val="005A5330"/>
    <w:rsid w:val="005A5336"/>
    <w:rsid w:val="005A543F"/>
    <w:rsid w:val="005A54B4"/>
    <w:rsid w:val="005A55BC"/>
    <w:rsid w:val="005A5683"/>
    <w:rsid w:val="005A57DC"/>
    <w:rsid w:val="005A5904"/>
    <w:rsid w:val="005A61A2"/>
    <w:rsid w:val="005A64D5"/>
    <w:rsid w:val="005A64EA"/>
    <w:rsid w:val="005A66E1"/>
    <w:rsid w:val="005A66ED"/>
    <w:rsid w:val="005A682C"/>
    <w:rsid w:val="005A6B10"/>
    <w:rsid w:val="005A6C91"/>
    <w:rsid w:val="005A6CDA"/>
    <w:rsid w:val="005A6EE2"/>
    <w:rsid w:val="005A6F94"/>
    <w:rsid w:val="005A6FD3"/>
    <w:rsid w:val="005A70D7"/>
    <w:rsid w:val="005A71BF"/>
    <w:rsid w:val="005A7631"/>
    <w:rsid w:val="005A7637"/>
    <w:rsid w:val="005A7727"/>
    <w:rsid w:val="005A774B"/>
    <w:rsid w:val="005A785E"/>
    <w:rsid w:val="005A7B1F"/>
    <w:rsid w:val="005A7D9D"/>
    <w:rsid w:val="005A7DDC"/>
    <w:rsid w:val="005B0025"/>
    <w:rsid w:val="005B009C"/>
    <w:rsid w:val="005B01BF"/>
    <w:rsid w:val="005B01CD"/>
    <w:rsid w:val="005B0534"/>
    <w:rsid w:val="005B05B0"/>
    <w:rsid w:val="005B08B0"/>
    <w:rsid w:val="005B08EA"/>
    <w:rsid w:val="005B0C44"/>
    <w:rsid w:val="005B0E3F"/>
    <w:rsid w:val="005B12CF"/>
    <w:rsid w:val="005B135F"/>
    <w:rsid w:val="005B1557"/>
    <w:rsid w:val="005B18B1"/>
    <w:rsid w:val="005B18ED"/>
    <w:rsid w:val="005B1AB0"/>
    <w:rsid w:val="005B1B40"/>
    <w:rsid w:val="005B1C4F"/>
    <w:rsid w:val="005B1E51"/>
    <w:rsid w:val="005B1F26"/>
    <w:rsid w:val="005B1FC7"/>
    <w:rsid w:val="005B22C4"/>
    <w:rsid w:val="005B246A"/>
    <w:rsid w:val="005B25A7"/>
    <w:rsid w:val="005B2697"/>
    <w:rsid w:val="005B29C6"/>
    <w:rsid w:val="005B2B6B"/>
    <w:rsid w:val="005B2C13"/>
    <w:rsid w:val="005B30FD"/>
    <w:rsid w:val="005B31E5"/>
    <w:rsid w:val="005B31FE"/>
    <w:rsid w:val="005B32A3"/>
    <w:rsid w:val="005B32B3"/>
    <w:rsid w:val="005B3350"/>
    <w:rsid w:val="005B3362"/>
    <w:rsid w:val="005B33A4"/>
    <w:rsid w:val="005B39C0"/>
    <w:rsid w:val="005B3A4F"/>
    <w:rsid w:val="005B3BA0"/>
    <w:rsid w:val="005B3D88"/>
    <w:rsid w:val="005B3E76"/>
    <w:rsid w:val="005B3E97"/>
    <w:rsid w:val="005B417B"/>
    <w:rsid w:val="005B41AE"/>
    <w:rsid w:val="005B43F8"/>
    <w:rsid w:val="005B441A"/>
    <w:rsid w:val="005B45E5"/>
    <w:rsid w:val="005B48A2"/>
    <w:rsid w:val="005B4908"/>
    <w:rsid w:val="005B4B92"/>
    <w:rsid w:val="005B4BC1"/>
    <w:rsid w:val="005B4CBF"/>
    <w:rsid w:val="005B4CE6"/>
    <w:rsid w:val="005B4D42"/>
    <w:rsid w:val="005B4DCB"/>
    <w:rsid w:val="005B542D"/>
    <w:rsid w:val="005B554A"/>
    <w:rsid w:val="005B5603"/>
    <w:rsid w:val="005B579D"/>
    <w:rsid w:val="005B57BD"/>
    <w:rsid w:val="005B5A2E"/>
    <w:rsid w:val="005B5A84"/>
    <w:rsid w:val="005B5B10"/>
    <w:rsid w:val="005B5B50"/>
    <w:rsid w:val="005B5BDC"/>
    <w:rsid w:val="005B5E9C"/>
    <w:rsid w:val="005B5EDF"/>
    <w:rsid w:val="005B6BEA"/>
    <w:rsid w:val="005B6C49"/>
    <w:rsid w:val="005B6E79"/>
    <w:rsid w:val="005B6FF3"/>
    <w:rsid w:val="005B704A"/>
    <w:rsid w:val="005B72FA"/>
    <w:rsid w:val="005B77F5"/>
    <w:rsid w:val="005B78A7"/>
    <w:rsid w:val="005B7902"/>
    <w:rsid w:val="005B7943"/>
    <w:rsid w:val="005B7ECA"/>
    <w:rsid w:val="005C0019"/>
    <w:rsid w:val="005C00B4"/>
    <w:rsid w:val="005C01C7"/>
    <w:rsid w:val="005C0309"/>
    <w:rsid w:val="005C0349"/>
    <w:rsid w:val="005C0741"/>
    <w:rsid w:val="005C0860"/>
    <w:rsid w:val="005C0BC8"/>
    <w:rsid w:val="005C0E64"/>
    <w:rsid w:val="005C1021"/>
    <w:rsid w:val="005C11FE"/>
    <w:rsid w:val="005C1507"/>
    <w:rsid w:val="005C15E8"/>
    <w:rsid w:val="005C15F1"/>
    <w:rsid w:val="005C1724"/>
    <w:rsid w:val="005C1782"/>
    <w:rsid w:val="005C191A"/>
    <w:rsid w:val="005C1BAE"/>
    <w:rsid w:val="005C1C49"/>
    <w:rsid w:val="005C1DB4"/>
    <w:rsid w:val="005C1EE5"/>
    <w:rsid w:val="005C2033"/>
    <w:rsid w:val="005C212D"/>
    <w:rsid w:val="005C217D"/>
    <w:rsid w:val="005C2450"/>
    <w:rsid w:val="005C25D9"/>
    <w:rsid w:val="005C260F"/>
    <w:rsid w:val="005C2654"/>
    <w:rsid w:val="005C29A6"/>
    <w:rsid w:val="005C2B0C"/>
    <w:rsid w:val="005C2C44"/>
    <w:rsid w:val="005C2DA7"/>
    <w:rsid w:val="005C2E46"/>
    <w:rsid w:val="005C2FB3"/>
    <w:rsid w:val="005C3044"/>
    <w:rsid w:val="005C3140"/>
    <w:rsid w:val="005C35EB"/>
    <w:rsid w:val="005C3952"/>
    <w:rsid w:val="005C3A55"/>
    <w:rsid w:val="005C3BF8"/>
    <w:rsid w:val="005C3FDC"/>
    <w:rsid w:val="005C4204"/>
    <w:rsid w:val="005C42E2"/>
    <w:rsid w:val="005C4A79"/>
    <w:rsid w:val="005C4FC1"/>
    <w:rsid w:val="005C524A"/>
    <w:rsid w:val="005C53FE"/>
    <w:rsid w:val="005C5478"/>
    <w:rsid w:val="005C5B6F"/>
    <w:rsid w:val="005C5BF4"/>
    <w:rsid w:val="005C61E9"/>
    <w:rsid w:val="005C624A"/>
    <w:rsid w:val="005C6284"/>
    <w:rsid w:val="005C6293"/>
    <w:rsid w:val="005C62D0"/>
    <w:rsid w:val="005C6459"/>
    <w:rsid w:val="005C6560"/>
    <w:rsid w:val="005C65A6"/>
    <w:rsid w:val="005C6928"/>
    <w:rsid w:val="005C6A5F"/>
    <w:rsid w:val="005C6C0E"/>
    <w:rsid w:val="005C6C4A"/>
    <w:rsid w:val="005C6DF4"/>
    <w:rsid w:val="005C6FD3"/>
    <w:rsid w:val="005C7132"/>
    <w:rsid w:val="005C72AE"/>
    <w:rsid w:val="005C7531"/>
    <w:rsid w:val="005C7597"/>
    <w:rsid w:val="005C7683"/>
    <w:rsid w:val="005C7701"/>
    <w:rsid w:val="005C7A2F"/>
    <w:rsid w:val="005C7EEB"/>
    <w:rsid w:val="005D05B6"/>
    <w:rsid w:val="005D0AE6"/>
    <w:rsid w:val="005D0B0A"/>
    <w:rsid w:val="005D0D70"/>
    <w:rsid w:val="005D0DD3"/>
    <w:rsid w:val="005D0EB9"/>
    <w:rsid w:val="005D1042"/>
    <w:rsid w:val="005D10CC"/>
    <w:rsid w:val="005D12A8"/>
    <w:rsid w:val="005D1A32"/>
    <w:rsid w:val="005D1A84"/>
    <w:rsid w:val="005D1AFF"/>
    <w:rsid w:val="005D1BD2"/>
    <w:rsid w:val="005D1C32"/>
    <w:rsid w:val="005D1FA9"/>
    <w:rsid w:val="005D2068"/>
    <w:rsid w:val="005D239C"/>
    <w:rsid w:val="005D23B5"/>
    <w:rsid w:val="005D262B"/>
    <w:rsid w:val="005D2828"/>
    <w:rsid w:val="005D2D35"/>
    <w:rsid w:val="005D2F59"/>
    <w:rsid w:val="005D3253"/>
    <w:rsid w:val="005D3348"/>
    <w:rsid w:val="005D3493"/>
    <w:rsid w:val="005D3650"/>
    <w:rsid w:val="005D369D"/>
    <w:rsid w:val="005D37AC"/>
    <w:rsid w:val="005D3C22"/>
    <w:rsid w:val="005D3C57"/>
    <w:rsid w:val="005D40D7"/>
    <w:rsid w:val="005D45CD"/>
    <w:rsid w:val="005D46B5"/>
    <w:rsid w:val="005D49E2"/>
    <w:rsid w:val="005D4BAA"/>
    <w:rsid w:val="005D4C7E"/>
    <w:rsid w:val="005D4D04"/>
    <w:rsid w:val="005D4FD9"/>
    <w:rsid w:val="005D5101"/>
    <w:rsid w:val="005D5567"/>
    <w:rsid w:val="005D5874"/>
    <w:rsid w:val="005D5A75"/>
    <w:rsid w:val="005D5B33"/>
    <w:rsid w:val="005D5CA9"/>
    <w:rsid w:val="005D5CF5"/>
    <w:rsid w:val="005D5DD2"/>
    <w:rsid w:val="005D676D"/>
    <w:rsid w:val="005D67DB"/>
    <w:rsid w:val="005D680F"/>
    <w:rsid w:val="005D699C"/>
    <w:rsid w:val="005D6B53"/>
    <w:rsid w:val="005D71D0"/>
    <w:rsid w:val="005D731D"/>
    <w:rsid w:val="005D754C"/>
    <w:rsid w:val="005D771C"/>
    <w:rsid w:val="005D7730"/>
    <w:rsid w:val="005D78A3"/>
    <w:rsid w:val="005D7A3C"/>
    <w:rsid w:val="005D7A68"/>
    <w:rsid w:val="005D7ADB"/>
    <w:rsid w:val="005D7D39"/>
    <w:rsid w:val="005E0097"/>
    <w:rsid w:val="005E00C4"/>
    <w:rsid w:val="005E03E5"/>
    <w:rsid w:val="005E0685"/>
    <w:rsid w:val="005E06FA"/>
    <w:rsid w:val="005E0874"/>
    <w:rsid w:val="005E0A50"/>
    <w:rsid w:val="005E0A63"/>
    <w:rsid w:val="005E0DD1"/>
    <w:rsid w:val="005E0E88"/>
    <w:rsid w:val="005E0EBF"/>
    <w:rsid w:val="005E1128"/>
    <w:rsid w:val="005E1422"/>
    <w:rsid w:val="005E17BF"/>
    <w:rsid w:val="005E18E9"/>
    <w:rsid w:val="005E1C29"/>
    <w:rsid w:val="005E1F05"/>
    <w:rsid w:val="005E2145"/>
    <w:rsid w:val="005E22C4"/>
    <w:rsid w:val="005E2677"/>
    <w:rsid w:val="005E2709"/>
    <w:rsid w:val="005E2834"/>
    <w:rsid w:val="005E2886"/>
    <w:rsid w:val="005E2D5A"/>
    <w:rsid w:val="005E2DF1"/>
    <w:rsid w:val="005E2E29"/>
    <w:rsid w:val="005E2E9C"/>
    <w:rsid w:val="005E2F42"/>
    <w:rsid w:val="005E3926"/>
    <w:rsid w:val="005E393C"/>
    <w:rsid w:val="005E3BC4"/>
    <w:rsid w:val="005E3C68"/>
    <w:rsid w:val="005E4203"/>
    <w:rsid w:val="005E4560"/>
    <w:rsid w:val="005E45AA"/>
    <w:rsid w:val="005E484F"/>
    <w:rsid w:val="005E49DF"/>
    <w:rsid w:val="005E4BD7"/>
    <w:rsid w:val="005E4BD9"/>
    <w:rsid w:val="005E4C3B"/>
    <w:rsid w:val="005E50EA"/>
    <w:rsid w:val="005E5116"/>
    <w:rsid w:val="005E5359"/>
    <w:rsid w:val="005E5727"/>
    <w:rsid w:val="005E5865"/>
    <w:rsid w:val="005E5C47"/>
    <w:rsid w:val="005E5C69"/>
    <w:rsid w:val="005E5C7E"/>
    <w:rsid w:val="005E5ECA"/>
    <w:rsid w:val="005E6337"/>
    <w:rsid w:val="005E645F"/>
    <w:rsid w:val="005E6A8E"/>
    <w:rsid w:val="005E6C61"/>
    <w:rsid w:val="005E6C66"/>
    <w:rsid w:val="005E74A7"/>
    <w:rsid w:val="005E7636"/>
    <w:rsid w:val="005E7B20"/>
    <w:rsid w:val="005E7EC3"/>
    <w:rsid w:val="005F0081"/>
    <w:rsid w:val="005F02A1"/>
    <w:rsid w:val="005F02D6"/>
    <w:rsid w:val="005F0334"/>
    <w:rsid w:val="005F03A8"/>
    <w:rsid w:val="005F0428"/>
    <w:rsid w:val="005F04E8"/>
    <w:rsid w:val="005F0526"/>
    <w:rsid w:val="005F07DA"/>
    <w:rsid w:val="005F0A92"/>
    <w:rsid w:val="005F1027"/>
    <w:rsid w:val="005F14DE"/>
    <w:rsid w:val="005F1C1A"/>
    <w:rsid w:val="005F1F19"/>
    <w:rsid w:val="005F21EA"/>
    <w:rsid w:val="005F22FB"/>
    <w:rsid w:val="005F2444"/>
    <w:rsid w:val="005F2801"/>
    <w:rsid w:val="005F285E"/>
    <w:rsid w:val="005F286A"/>
    <w:rsid w:val="005F28E7"/>
    <w:rsid w:val="005F2C33"/>
    <w:rsid w:val="005F2EF2"/>
    <w:rsid w:val="005F3303"/>
    <w:rsid w:val="005F348A"/>
    <w:rsid w:val="005F3830"/>
    <w:rsid w:val="005F392A"/>
    <w:rsid w:val="005F4093"/>
    <w:rsid w:val="005F40B2"/>
    <w:rsid w:val="005F4101"/>
    <w:rsid w:val="005F411A"/>
    <w:rsid w:val="005F414D"/>
    <w:rsid w:val="005F45DD"/>
    <w:rsid w:val="005F45E0"/>
    <w:rsid w:val="005F49A0"/>
    <w:rsid w:val="005F4B17"/>
    <w:rsid w:val="005F4B34"/>
    <w:rsid w:val="005F4B79"/>
    <w:rsid w:val="005F4BA5"/>
    <w:rsid w:val="005F4E37"/>
    <w:rsid w:val="005F525D"/>
    <w:rsid w:val="005F5BD6"/>
    <w:rsid w:val="005F5C13"/>
    <w:rsid w:val="005F5C86"/>
    <w:rsid w:val="005F5C91"/>
    <w:rsid w:val="005F5E34"/>
    <w:rsid w:val="005F5F94"/>
    <w:rsid w:val="005F5FA7"/>
    <w:rsid w:val="005F5FBE"/>
    <w:rsid w:val="005F614A"/>
    <w:rsid w:val="005F61EB"/>
    <w:rsid w:val="005F6211"/>
    <w:rsid w:val="005F63CF"/>
    <w:rsid w:val="005F6401"/>
    <w:rsid w:val="005F6482"/>
    <w:rsid w:val="005F667D"/>
    <w:rsid w:val="005F6892"/>
    <w:rsid w:val="005F6A53"/>
    <w:rsid w:val="005F6ACF"/>
    <w:rsid w:val="005F6B36"/>
    <w:rsid w:val="005F6C9B"/>
    <w:rsid w:val="005F6CAB"/>
    <w:rsid w:val="005F6ECC"/>
    <w:rsid w:val="005F6EF1"/>
    <w:rsid w:val="005F6F2F"/>
    <w:rsid w:val="005F6F4F"/>
    <w:rsid w:val="005F6FFD"/>
    <w:rsid w:val="005F7189"/>
    <w:rsid w:val="005F7260"/>
    <w:rsid w:val="005F7412"/>
    <w:rsid w:val="005F742C"/>
    <w:rsid w:val="005F7493"/>
    <w:rsid w:val="005F74F7"/>
    <w:rsid w:val="005F7B16"/>
    <w:rsid w:val="005F7E2B"/>
    <w:rsid w:val="00600441"/>
    <w:rsid w:val="0060059A"/>
    <w:rsid w:val="00600888"/>
    <w:rsid w:val="00600899"/>
    <w:rsid w:val="006008C7"/>
    <w:rsid w:val="0060097E"/>
    <w:rsid w:val="00600D98"/>
    <w:rsid w:val="00600EAC"/>
    <w:rsid w:val="00600F5F"/>
    <w:rsid w:val="00600FB6"/>
    <w:rsid w:val="00601024"/>
    <w:rsid w:val="006010AC"/>
    <w:rsid w:val="0060124B"/>
    <w:rsid w:val="00601513"/>
    <w:rsid w:val="006016F2"/>
    <w:rsid w:val="0060183A"/>
    <w:rsid w:val="00601BF2"/>
    <w:rsid w:val="00601D05"/>
    <w:rsid w:val="00601DF6"/>
    <w:rsid w:val="006020D9"/>
    <w:rsid w:val="0060226F"/>
    <w:rsid w:val="00602299"/>
    <w:rsid w:val="006022C0"/>
    <w:rsid w:val="006023DE"/>
    <w:rsid w:val="006027AD"/>
    <w:rsid w:val="00602F9F"/>
    <w:rsid w:val="0060305A"/>
    <w:rsid w:val="0060365D"/>
    <w:rsid w:val="00603868"/>
    <w:rsid w:val="00603A4B"/>
    <w:rsid w:val="00603D32"/>
    <w:rsid w:val="00603E4C"/>
    <w:rsid w:val="00604133"/>
    <w:rsid w:val="006042D5"/>
    <w:rsid w:val="00604317"/>
    <w:rsid w:val="00604337"/>
    <w:rsid w:val="00604586"/>
    <w:rsid w:val="006046A1"/>
    <w:rsid w:val="006049B8"/>
    <w:rsid w:val="00604B56"/>
    <w:rsid w:val="00604B61"/>
    <w:rsid w:val="00604C27"/>
    <w:rsid w:val="00604D1B"/>
    <w:rsid w:val="00604ED7"/>
    <w:rsid w:val="00604FF6"/>
    <w:rsid w:val="0060507F"/>
    <w:rsid w:val="0060510B"/>
    <w:rsid w:val="00605194"/>
    <w:rsid w:val="006051F8"/>
    <w:rsid w:val="0060571C"/>
    <w:rsid w:val="00605A77"/>
    <w:rsid w:val="00605B78"/>
    <w:rsid w:val="00605B9B"/>
    <w:rsid w:val="00605DB5"/>
    <w:rsid w:val="00605EC8"/>
    <w:rsid w:val="00606086"/>
    <w:rsid w:val="00606353"/>
    <w:rsid w:val="00606643"/>
    <w:rsid w:val="006069EC"/>
    <w:rsid w:val="00606A67"/>
    <w:rsid w:val="00606D75"/>
    <w:rsid w:val="00606D9B"/>
    <w:rsid w:val="00606EEF"/>
    <w:rsid w:val="00607096"/>
    <w:rsid w:val="00607EB0"/>
    <w:rsid w:val="006101CE"/>
    <w:rsid w:val="006102D0"/>
    <w:rsid w:val="0061038B"/>
    <w:rsid w:val="006105E5"/>
    <w:rsid w:val="0061081A"/>
    <w:rsid w:val="00610CE7"/>
    <w:rsid w:val="00610E38"/>
    <w:rsid w:val="00611052"/>
    <w:rsid w:val="006110CD"/>
    <w:rsid w:val="006111CC"/>
    <w:rsid w:val="0061142D"/>
    <w:rsid w:val="006116C6"/>
    <w:rsid w:val="00611CC3"/>
    <w:rsid w:val="00611CDE"/>
    <w:rsid w:val="00611D15"/>
    <w:rsid w:val="00611DCE"/>
    <w:rsid w:val="00612015"/>
    <w:rsid w:val="006123EC"/>
    <w:rsid w:val="00612775"/>
    <w:rsid w:val="006129C9"/>
    <w:rsid w:val="00612C3E"/>
    <w:rsid w:val="00612E48"/>
    <w:rsid w:val="00613151"/>
    <w:rsid w:val="006131FD"/>
    <w:rsid w:val="00613303"/>
    <w:rsid w:val="00613566"/>
    <w:rsid w:val="00613C00"/>
    <w:rsid w:val="00613F20"/>
    <w:rsid w:val="0061493A"/>
    <w:rsid w:val="006149FB"/>
    <w:rsid w:val="00614A42"/>
    <w:rsid w:val="00614A53"/>
    <w:rsid w:val="00614BB4"/>
    <w:rsid w:val="00614CE1"/>
    <w:rsid w:val="00614DE5"/>
    <w:rsid w:val="00614E0E"/>
    <w:rsid w:val="00614E15"/>
    <w:rsid w:val="006150E7"/>
    <w:rsid w:val="00615197"/>
    <w:rsid w:val="006153D3"/>
    <w:rsid w:val="0061548A"/>
    <w:rsid w:val="006157F6"/>
    <w:rsid w:val="006157F7"/>
    <w:rsid w:val="006158FD"/>
    <w:rsid w:val="00615F2F"/>
    <w:rsid w:val="00615F4C"/>
    <w:rsid w:val="0061611A"/>
    <w:rsid w:val="00616206"/>
    <w:rsid w:val="006162CE"/>
    <w:rsid w:val="006162D7"/>
    <w:rsid w:val="0061640B"/>
    <w:rsid w:val="006168FD"/>
    <w:rsid w:val="0061699E"/>
    <w:rsid w:val="006170A3"/>
    <w:rsid w:val="006170E8"/>
    <w:rsid w:val="006173BF"/>
    <w:rsid w:val="00617464"/>
    <w:rsid w:val="00617487"/>
    <w:rsid w:val="006176A9"/>
    <w:rsid w:val="00617734"/>
    <w:rsid w:val="00617A66"/>
    <w:rsid w:val="00617B54"/>
    <w:rsid w:val="00617C86"/>
    <w:rsid w:val="00617D70"/>
    <w:rsid w:val="00617DAF"/>
    <w:rsid w:val="00617DD8"/>
    <w:rsid w:val="00617F83"/>
    <w:rsid w:val="0062005D"/>
    <w:rsid w:val="00620184"/>
    <w:rsid w:val="00620263"/>
    <w:rsid w:val="00620CB7"/>
    <w:rsid w:val="00620EA2"/>
    <w:rsid w:val="00620F5E"/>
    <w:rsid w:val="00621423"/>
    <w:rsid w:val="0062163D"/>
    <w:rsid w:val="00621891"/>
    <w:rsid w:val="00621957"/>
    <w:rsid w:val="0062196A"/>
    <w:rsid w:val="00621BEA"/>
    <w:rsid w:val="00621EA3"/>
    <w:rsid w:val="00621EAD"/>
    <w:rsid w:val="00621F38"/>
    <w:rsid w:val="006220A3"/>
    <w:rsid w:val="0062227A"/>
    <w:rsid w:val="0062229A"/>
    <w:rsid w:val="006226A3"/>
    <w:rsid w:val="0062291E"/>
    <w:rsid w:val="006229AD"/>
    <w:rsid w:val="00622A7E"/>
    <w:rsid w:val="00622BBA"/>
    <w:rsid w:val="00622BF1"/>
    <w:rsid w:val="00622CD5"/>
    <w:rsid w:val="00622DDB"/>
    <w:rsid w:val="00622F48"/>
    <w:rsid w:val="006230F3"/>
    <w:rsid w:val="0062315A"/>
    <w:rsid w:val="0062319F"/>
    <w:rsid w:val="006232AE"/>
    <w:rsid w:val="00623311"/>
    <w:rsid w:val="006235D8"/>
    <w:rsid w:val="0062387C"/>
    <w:rsid w:val="006238E9"/>
    <w:rsid w:val="0062407F"/>
    <w:rsid w:val="0062409A"/>
    <w:rsid w:val="00624306"/>
    <w:rsid w:val="00624346"/>
    <w:rsid w:val="006243F5"/>
    <w:rsid w:val="00624481"/>
    <w:rsid w:val="0062450E"/>
    <w:rsid w:val="00624723"/>
    <w:rsid w:val="0062499C"/>
    <w:rsid w:val="00624A62"/>
    <w:rsid w:val="00624A80"/>
    <w:rsid w:val="00624C04"/>
    <w:rsid w:val="00624DDA"/>
    <w:rsid w:val="00624E6F"/>
    <w:rsid w:val="00625292"/>
    <w:rsid w:val="00625362"/>
    <w:rsid w:val="006257C2"/>
    <w:rsid w:val="00625830"/>
    <w:rsid w:val="006258CB"/>
    <w:rsid w:val="006259BE"/>
    <w:rsid w:val="006259E5"/>
    <w:rsid w:val="00625A32"/>
    <w:rsid w:val="00625E22"/>
    <w:rsid w:val="00625F08"/>
    <w:rsid w:val="00626242"/>
    <w:rsid w:val="006263CF"/>
    <w:rsid w:val="006264BD"/>
    <w:rsid w:val="006266B6"/>
    <w:rsid w:val="00626C08"/>
    <w:rsid w:val="00626CD9"/>
    <w:rsid w:val="00626F5F"/>
    <w:rsid w:val="00626FE5"/>
    <w:rsid w:val="00627125"/>
    <w:rsid w:val="006271F1"/>
    <w:rsid w:val="00627369"/>
    <w:rsid w:val="006274D3"/>
    <w:rsid w:val="00627748"/>
    <w:rsid w:val="0062796E"/>
    <w:rsid w:val="00627A11"/>
    <w:rsid w:val="00627BDE"/>
    <w:rsid w:val="00627C8E"/>
    <w:rsid w:val="00627D89"/>
    <w:rsid w:val="00627F77"/>
    <w:rsid w:val="00627F90"/>
    <w:rsid w:val="006302CE"/>
    <w:rsid w:val="006304FF"/>
    <w:rsid w:val="00630715"/>
    <w:rsid w:val="0063097A"/>
    <w:rsid w:val="006309F2"/>
    <w:rsid w:val="00630E5E"/>
    <w:rsid w:val="00631017"/>
    <w:rsid w:val="0063110E"/>
    <w:rsid w:val="00631198"/>
    <w:rsid w:val="00631654"/>
    <w:rsid w:val="006316D5"/>
    <w:rsid w:val="00631787"/>
    <w:rsid w:val="00631A04"/>
    <w:rsid w:val="00631A47"/>
    <w:rsid w:val="00631A53"/>
    <w:rsid w:val="00631A81"/>
    <w:rsid w:val="006327DB"/>
    <w:rsid w:val="00632887"/>
    <w:rsid w:val="00632963"/>
    <w:rsid w:val="0063297A"/>
    <w:rsid w:val="00632CFE"/>
    <w:rsid w:val="00632E90"/>
    <w:rsid w:val="00633145"/>
    <w:rsid w:val="00633207"/>
    <w:rsid w:val="006333A9"/>
    <w:rsid w:val="0063351D"/>
    <w:rsid w:val="00633746"/>
    <w:rsid w:val="0063374E"/>
    <w:rsid w:val="00633757"/>
    <w:rsid w:val="0063376F"/>
    <w:rsid w:val="006337C1"/>
    <w:rsid w:val="0063383B"/>
    <w:rsid w:val="00633C58"/>
    <w:rsid w:val="00633E88"/>
    <w:rsid w:val="006341A5"/>
    <w:rsid w:val="006343D1"/>
    <w:rsid w:val="006344A0"/>
    <w:rsid w:val="00634526"/>
    <w:rsid w:val="00634901"/>
    <w:rsid w:val="00634974"/>
    <w:rsid w:val="00634983"/>
    <w:rsid w:val="006349B0"/>
    <w:rsid w:val="006349B9"/>
    <w:rsid w:val="00634D2A"/>
    <w:rsid w:val="00634E04"/>
    <w:rsid w:val="0063505A"/>
    <w:rsid w:val="0063521C"/>
    <w:rsid w:val="00635479"/>
    <w:rsid w:val="00635791"/>
    <w:rsid w:val="0063599A"/>
    <w:rsid w:val="00635BBA"/>
    <w:rsid w:val="00635D9B"/>
    <w:rsid w:val="00635DD3"/>
    <w:rsid w:val="006360BD"/>
    <w:rsid w:val="006360D4"/>
    <w:rsid w:val="006360E7"/>
    <w:rsid w:val="0063624E"/>
    <w:rsid w:val="006363C7"/>
    <w:rsid w:val="00636439"/>
    <w:rsid w:val="0063645F"/>
    <w:rsid w:val="006364CC"/>
    <w:rsid w:val="00636555"/>
    <w:rsid w:val="0063663D"/>
    <w:rsid w:val="00636806"/>
    <w:rsid w:val="00636952"/>
    <w:rsid w:val="00636A5D"/>
    <w:rsid w:val="00636B28"/>
    <w:rsid w:val="00636B70"/>
    <w:rsid w:val="00636EA8"/>
    <w:rsid w:val="00636F4B"/>
    <w:rsid w:val="00637041"/>
    <w:rsid w:val="006379DF"/>
    <w:rsid w:val="00637A9C"/>
    <w:rsid w:val="00637B73"/>
    <w:rsid w:val="00637BAA"/>
    <w:rsid w:val="00637C36"/>
    <w:rsid w:val="0064023E"/>
    <w:rsid w:val="006405C9"/>
    <w:rsid w:val="00640719"/>
    <w:rsid w:val="00640B51"/>
    <w:rsid w:val="00640E93"/>
    <w:rsid w:val="00640F90"/>
    <w:rsid w:val="00641083"/>
    <w:rsid w:val="0064131F"/>
    <w:rsid w:val="006413C8"/>
    <w:rsid w:val="006413EB"/>
    <w:rsid w:val="00641494"/>
    <w:rsid w:val="0064160B"/>
    <w:rsid w:val="00641693"/>
    <w:rsid w:val="006416DB"/>
    <w:rsid w:val="00641CDB"/>
    <w:rsid w:val="00641E1F"/>
    <w:rsid w:val="00641EE7"/>
    <w:rsid w:val="00641FAE"/>
    <w:rsid w:val="006421F3"/>
    <w:rsid w:val="0064229F"/>
    <w:rsid w:val="00642336"/>
    <w:rsid w:val="006428DA"/>
    <w:rsid w:val="00642959"/>
    <w:rsid w:val="00643072"/>
    <w:rsid w:val="00643779"/>
    <w:rsid w:val="00643821"/>
    <w:rsid w:val="006439BF"/>
    <w:rsid w:val="00643B35"/>
    <w:rsid w:val="00643CDD"/>
    <w:rsid w:val="00643FCA"/>
    <w:rsid w:val="006441A5"/>
    <w:rsid w:val="0064489F"/>
    <w:rsid w:val="00644A1A"/>
    <w:rsid w:val="00644ADB"/>
    <w:rsid w:val="00644B3D"/>
    <w:rsid w:val="00644D50"/>
    <w:rsid w:val="00644D8B"/>
    <w:rsid w:val="00644E4F"/>
    <w:rsid w:val="00644F86"/>
    <w:rsid w:val="0064504F"/>
    <w:rsid w:val="00645288"/>
    <w:rsid w:val="006453B7"/>
    <w:rsid w:val="00645875"/>
    <w:rsid w:val="00645F41"/>
    <w:rsid w:val="00646368"/>
    <w:rsid w:val="006463FC"/>
    <w:rsid w:val="00646441"/>
    <w:rsid w:val="00646548"/>
    <w:rsid w:val="00646E32"/>
    <w:rsid w:val="00646E39"/>
    <w:rsid w:val="0064701B"/>
    <w:rsid w:val="0064706D"/>
    <w:rsid w:val="006470A8"/>
    <w:rsid w:val="0064715F"/>
    <w:rsid w:val="006471A8"/>
    <w:rsid w:val="0064739C"/>
    <w:rsid w:val="00647407"/>
    <w:rsid w:val="00647825"/>
    <w:rsid w:val="00647847"/>
    <w:rsid w:val="00647871"/>
    <w:rsid w:val="006478B1"/>
    <w:rsid w:val="00647D0D"/>
    <w:rsid w:val="00647D3C"/>
    <w:rsid w:val="006501AB"/>
    <w:rsid w:val="006501B9"/>
    <w:rsid w:val="00650647"/>
    <w:rsid w:val="006508A9"/>
    <w:rsid w:val="00650D64"/>
    <w:rsid w:val="006510C2"/>
    <w:rsid w:val="00651116"/>
    <w:rsid w:val="0065133E"/>
    <w:rsid w:val="006513CB"/>
    <w:rsid w:val="006513D8"/>
    <w:rsid w:val="006516F1"/>
    <w:rsid w:val="00651A88"/>
    <w:rsid w:val="00651CBE"/>
    <w:rsid w:val="00651CD2"/>
    <w:rsid w:val="00651D5C"/>
    <w:rsid w:val="00651FC5"/>
    <w:rsid w:val="006522AE"/>
    <w:rsid w:val="00652380"/>
    <w:rsid w:val="00652552"/>
    <w:rsid w:val="00652621"/>
    <w:rsid w:val="00652661"/>
    <w:rsid w:val="00652759"/>
    <w:rsid w:val="0065295D"/>
    <w:rsid w:val="006529DA"/>
    <w:rsid w:val="00652AB3"/>
    <w:rsid w:val="0065318B"/>
    <w:rsid w:val="00653601"/>
    <w:rsid w:val="0065373B"/>
    <w:rsid w:val="00653887"/>
    <w:rsid w:val="006539C5"/>
    <w:rsid w:val="00653B4D"/>
    <w:rsid w:val="00653E5E"/>
    <w:rsid w:val="00653E6F"/>
    <w:rsid w:val="00654086"/>
    <w:rsid w:val="00654360"/>
    <w:rsid w:val="0065438E"/>
    <w:rsid w:val="0065454C"/>
    <w:rsid w:val="00654775"/>
    <w:rsid w:val="00654879"/>
    <w:rsid w:val="00654888"/>
    <w:rsid w:val="006548DC"/>
    <w:rsid w:val="00654DBD"/>
    <w:rsid w:val="00654F16"/>
    <w:rsid w:val="00654FEF"/>
    <w:rsid w:val="00655002"/>
    <w:rsid w:val="006552D4"/>
    <w:rsid w:val="006552DF"/>
    <w:rsid w:val="0065541E"/>
    <w:rsid w:val="006555A2"/>
    <w:rsid w:val="00655B92"/>
    <w:rsid w:val="00655C8F"/>
    <w:rsid w:val="00655EB1"/>
    <w:rsid w:val="006560FF"/>
    <w:rsid w:val="00656133"/>
    <w:rsid w:val="00656169"/>
    <w:rsid w:val="006563EB"/>
    <w:rsid w:val="00656727"/>
    <w:rsid w:val="0065687D"/>
    <w:rsid w:val="00656A3F"/>
    <w:rsid w:val="00656D07"/>
    <w:rsid w:val="00656F3B"/>
    <w:rsid w:val="00656FA7"/>
    <w:rsid w:val="00657139"/>
    <w:rsid w:val="00657176"/>
    <w:rsid w:val="006571A6"/>
    <w:rsid w:val="006572AE"/>
    <w:rsid w:val="00657395"/>
    <w:rsid w:val="006573B8"/>
    <w:rsid w:val="00657529"/>
    <w:rsid w:val="006575D3"/>
    <w:rsid w:val="0065774C"/>
    <w:rsid w:val="0065792E"/>
    <w:rsid w:val="00657B06"/>
    <w:rsid w:val="00657C94"/>
    <w:rsid w:val="00657D05"/>
    <w:rsid w:val="006600D3"/>
    <w:rsid w:val="0066024D"/>
    <w:rsid w:val="0066043D"/>
    <w:rsid w:val="00660555"/>
    <w:rsid w:val="00660572"/>
    <w:rsid w:val="006606C5"/>
    <w:rsid w:val="00660764"/>
    <w:rsid w:val="00660863"/>
    <w:rsid w:val="0066091F"/>
    <w:rsid w:val="00660CBF"/>
    <w:rsid w:val="00660D8B"/>
    <w:rsid w:val="00660F12"/>
    <w:rsid w:val="00661069"/>
    <w:rsid w:val="00661101"/>
    <w:rsid w:val="00661442"/>
    <w:rsid w:val="0066156B"/>
    <w:rsid w:val="0066176F"/>
    <w:rsid w:val="00661B07"/>
    <w:rsid w:val="00661C52"/>
    <w:rsid w:val="00661D42"/>
    <w:rsid w:val="00661DF4"/>
    <w:rsid w:val="00661F24"/>
    <w:rsid w:val="00662263"/>
    <w:rsid w:val="006622CC"/>
    <w:rsid w:val="00662317"/>
    <w:rsid w:val="0066234A"/>
    <w:rsid w:val="006623B3"/>
    <w:rsid w:val="006623C8"/>
    <w:rsid w:val="00662475"/>
    <w:rsid w:val="00662790"/>
    <w:rsid w:val="00662A10"/>
    <w:rsid w:val="00662AE2"/>
    <w:rsid w:val="00662B15"/>
    <w:rsid w:val="00662C3F"/>
    <w:rsid w:val="00662C81"/>
    <w:rsid w:val="00662D33"/>
    <w:rsid w:val="00662E43"/>
    <w:rsid w:val="00662ED9"/>
    <w:rsid w:val="006630BE"/>
    <w:rsid w:val="006632D2"/>
    <w:rsid w:val="0066351A"/>
    <w:rsid w:val="006635EE"/>
    <w:rsid w:val="00663A35"/>
    <w:rsid w:val="00663A8C"/>
    <w:rsid w:val="00663F49"/>
    <w:rsid w:val="00664199"/>
    <w:rsid w:val="006641C7"/>
    <w:rsid w:val="006644FA"/>
    <w:rsid w:val="00664501"/>
    <w:rsid w:val="00664586"/>
    <w:rsid w:val="006646EF"/>
    <w:rsid w:val="00664940"/>
    <w:rsid w:val="00664968"/>
    <w:rsid w:val="006649C6"/>
    <w:rsid w:val="00664ED0"/>
    <w:rsid w:val="00664F07"/>
    <w:rsid w:val="00665151"/>
    <w:rsid w:val="00665450"/>
    <w:rsid w:val="00665592"/>
    <w:rsid w:val="00665D56"/>
    <w:rsid w:val="00666027"/>
    <w:rsid w:val="00666053"/>
    <w:rsid w:val="006661D1"/>
    <w:rsid w:val="006663D7"/>
    <w:rsid w:val="0066649E"/>
    <w:rsid w:val="0066665C"/>
    <w:rsid w:val="006668AF"/>
    <w:rsid w:val="00666AF7"/>
    <w:rsid w:val="00666B8A"/>
    <w:rsid w:val="00666BA0"/>
    <w:rsid w:val="00666C43"/>
    <w:rsid w:val="00666D36"/>
    <w:rsid w:val="00666D5F"/>
    <w:rsid w:val="00666DC6"/>
    <w:rsid w:val="00666FFF"/>
    <w:rsid w:val="006670B9"/>
    <w:rsid w:val="006670E1"/>
    <w:rsid w:val="00667405"/>
    <w:rsid w:val="0066770F"/>
    <w:rsid w:val="00667EF4"/>
    <w:rsid w:val="00667FBB"/>
    <w:rsid w:val="00670006"/>
    <w:rsid w:val="0067027C"/>
    <w:rsid w:val="00670697"/>
    <w:rsid w:val="00670737"/>
    <w:rsid w:val="00670789"/>
    <w:rsid w:val="00670965"/>
    <w:rsid w:val="00670AAA"/>
    <w:rsid w:val="006716CE"/>
    <w:rsid w:val="006719AA"/>
    <w:rsid w:val="00671AF2"/>
    <w:rsid w:val="00671C78"/>
    <w:rsid w:val="00671EFD"/>
    <w:rsid w:val="006721D8"/>
    <w:rsid w:val="0067226D"/>
    <w:rsid w:val="006722EC"/>
    <w:rsid w:val="00672A9E"/>
    <w:rsid w:val="00672AC1"/>
    <w:rsid w:val="00672BC4"/>
    <w:rsid w:val="00672DA4"/>
    <w:rsid w:val="00672E29"/>
    <w:rsid w:val="0067300B"/>
    <w:rsid w:val="00673023"/>
    <w:rsid w:val="00673053"/>
    <w:rsid w:val="00673554"/>
    <w:rsid w:val="0067363C"/>
    <w:rsid w:val="00673967"/>
    <w:rsid w:val="006739CC"/>
    <w:rsid w:val="00673C35"/>
    <w:rsid w:val="00673D42"/>
    <w:rsid w:val="00674330"/>
    <w:rsid w:val="00674585"/>
    <w:rsid w:val="006746E9"/>
    <w:rsid w:val="0067493D"/>
    <w:rsid w:val="00674A4F"/>
    <w:rsid w:val="00674AE3"/>
    <w:rsid w:val="00674BDB"/>
    <w:rsid w:val="00674F27"/>
    <w:rsid w:val="00675115"/>
    <w:rsid w:val="00675194"/>
    <w:rsid w:val="006755E5"/>
    <w:rsid w:val="006755F1"/>
    <w:rsid w:val="0067586B"/>
    <w:rsid w:val="00675885"/>
    <w:rsid w:val="006758B2"/>
    <w:rsid w:val="00675927"/>
    <w:rsid w:val="00675A1C"/>
    <w:rsid w:val="00675B2C"/>
    <w:rsid w:val="00675C55"/>
    <w:rsid w:val="00675E70"/>
    <w:rsid w:val="00675FA0"/>
    <w:rsid w:val="00676092"/>
    <w:rsid w:val="0067615B"/>
    <w:rsid w:val="00676332"/>
    <w:rsid w:val="006767A2"/>
    <w:rsid w:val="0067698E"/>
    <w:rsid w:val="00676A27"/>
    <w:rsid w:val="00676B16"/>
    <w:rsid w:val="00676F63"/>
    <w:rsid w:val="00676F9D"/>
    <w:rsid w:val="006771AC"/>
    <w:rsid w:val="006772B6"/>
    <w:rsid w:val="006773CD"/>
    <w:rsid w:val="006774C6"/>
    <w:rsid w:val="00677BA3"/>
    <w:rsid w:val="00677C6B"/>
    <w:rsid w:val="00677D06"/>
    <w:rsid w:val="00677E37"/>
    <w:rsid w:val="00677EAC"/>
    <w:rsid w:val="0068000E"/>
    <w:rsid w:val="0068001B"/>
    <w:rsid w:val="0068012B"/>
    <w:rsid w:val="006801E5"/>
    <w:rsid w:val="0068031A"/>
    <w:rsid w:val="00680574"/>
    <w:rsid w:val="00680585"/>
    <w:rsid w:val="00680633"/>
    <w:rsid w:val="00680908"/>
    <w:rsid w:val="00680919"/>
    <w:rsid w:val="00680AEF"/>
    <w:rsid w:val="00680B4A"/>
    <w:rsid w:val="00680B6C"/>
    <w:rsid w:val="00680DFE"/>
    <w:rsid w:val="00681016"/>
    <w:rsid w:val="00681048"/>
    <w:rsid w:val="0068130F"/>
    <w:rsid w:val="0068153B"/>
    <w:rsid w:val="006815B2"/>
    <w:rsid w:val="006815E7"/>
    <w:rsid w:val="00681788"/>
    <w:rsid w:val="006819CF"/>
    <w:rsid w:val="00681E1F"/>
    <w:rsid w:val="00681FCD"/>
    <w:rsid w:val="006824A6"/>
    <w:rsid w:val="006824FD"/>
    <w:rsid w:val="00682780"/>
    <w:rsid w:val="006828FB"/>
    <w:rsid w:val="00682916"/>
    <w:rsid w:val="00682F05"/>
    <w:rsid w:val="00682F27"/>
    <w:rsid w:val="006833FD"/>
    <w:rsid w:val="00683432"/>
    <w:rsid w:val="00683607"/>
    <w:rsid w:val="0068381B"/>
    <w:rsid w:val="006839AB"/>
    <w:rsid w:val="00683A35"/>
    <w:rsid w:val="00683D0D"/>
    <w:rsid w:val="00683DED"/>
    <w:rsid w:val="0068414A"/>
    <w:rsid w:val="00684161"/>
    <w:rsid w:val="006842C7"/>
    <w:rsid w:val="006843A3"/>
    <w:rsid w:val="00684602"/>
    <w:rsid w:val="0068463E"/>
    <w:rsid w:val="00684969"/>
    <w:rsid w:val="006849AF"/>
    <w:rsid w:val="00684BD6"/>
    <w:rsid w:val="00684D8A"/>
    <w:rsid w:val="00684DAE"/>
    <w:rsid w:val="00684E08"/>
    <w:rsid w:val="00684E14"/>
    <w:rsid w:val="00685565"/>
    <w:rsid w:val="0068596B"/>
    <w:rsid w:val="00685DC0"/>
    <w:rsid w:val="00686288"/>
    <w:rsid w:val="0068638A"/>
    <w:rsid w:val="006865A2"/>
    <w:rsid w:val="006865F5"/>
    <w:rsid w:val="0068679E"/>
    <w:rsid w:val="0068683C"/>
    <w:rsid w:val="006868FA"/>
    <w:rsid w:val="00686C08"/>
    <w:rsid w:val="00686E24"/>
    <w:rsid w:val="006870B7"/>
    <w:rsid w:val="00687112"/>
    <w:rsid w:val="006872C1"/>
    <w:rsid w:val="006874AA"/>
    <w:rsid w:val="0068753D"/>
    <w:rsid w:val="006875AE"/>
    <w:rsid w:val="00687738"/>
    <w:rsid w:val="0068790B"/>
    <w:rsid w:val="0068795F"/>
    <w:rsid w:val="00687B19"/>
    <w:rsid w:val="00690014"/>
    <w:rsid w:val="006900AE"/>
    <w:rsid w:val="00690AF5"/>
    <w:rsid w:val="00690B01"/>
    <w:rsid w:val="00690BC8"/>
    <w:rsid w:val="00690BCA"/>
    <w:rsid w:val="00690E5A"/>
    <w:rsid w:val="00690F07"/>
    <w:rsid w:val="00690F16"/>
    <w:rsid w:val="00691161"/>
    <w:rsid w:val="0069137E"/>
    <w:rsid w:val="00691381"/>
    <w:rsid w:val="0069167D"/>
    <w:rsid w:val="006916DE"/>
    <w:rsid w:val="00691767"/>
    <w:rsid w:val="006918DC"/>
    <w:rsid w:val="00691970"/>
    <w:rsid w:val="00691D44"/>
    <w:rsid w:val="00691D9A"/>
    <w:rsid w:val="00692086"/>
    <w:rsid w:val="006920FC"/>
    <w:rsid w:val="00692104"/>
    <w:rsid w:val="00692376"/>
    <w:rsid w:val="006923C7"/>
    <w:rsid w:val="006923FF"/>
    <w:rsid w:val="0069245C"/>
    <w:rsid w:val="006924BB"/>
    <w:rsid w:val="0069251E"/>
    <w:rsid w:val="00692711"/>
    <w:rsid w:val="006929D6"/>
    <w:rsid w:val="00692BCE"/>
    <w:rsid w:val="00692C36"/>
    <w:rsid w:val="00692C61"/>
    <w:rsid w:val="006930C4"/>
    <w:rsid w:val="006930D3"/>
    <w:rsid w:val="00693108"/>
    <w:rsid w:val="00693404"/>
    <w:rsid w:val="00693474"/>
    <w:rsid w:val="006937EE"/>
    <w:rsid w:val="006938B5"/>
    <w:rsid w:val="006939C0"/>
    <w:rsid w:val="00693E35"/>
    <w:rsid w:val="00694160"/>
    <w:rsid w:val="006945DE"/>
    <w:rsid w:val="0069492B"/>
    <w:rsid w:val="00694A01"/>
    <w:rsid w:val="00694DDB"/>
    <w:rsid w:val="00694E43"/>
    <w:rsid w:val="00694F37"/>
    <w:rsid w:val="00694F8E"/>
    <w:rsid w:val="00694FF6"/>
    <w:rsid w:val="00695087"/>
    <w:rsid w:val="0069530F"/>
    <w:rsid w:val="006955C9"/>
    <w:rsid w:val="006956CE"/>
    <w:rsid w:val="00695D69"/>
    <w:rsid w:val="00695EC3"/>
    <w:rsid w:val="00695EFE"/>
    <w:rsid w:val="006961E5"/>
    <w:rsid w:val="006963D2"/>
    <w:rsid w:val="006965CE"/>
    <w:rsid w:val="006966E5"/>
    <w:rsid w:val="0069685F"/>
    <w:rsid w:val="006968DA"/>
    <w:rsid w:val="00696905"/>
    <w:rsid w:val="00696AC9"/>
    <w:rsid w:val="00696D52"/>
    <w:rsid w:val="00696D9F"/>
    <w:rsid w:val="0069719E"/>
    <w:rsid w:val="0069728A"/>
    <w:rsid w:val="006974D9"/>
    <w:rsid w:val="006975EE"/>
    <w:rsid w:val="00697713"/>
    <w:rsid w:val="006979E5"/>
    <w:rsid w:val="00697A2B"/>
    <w:rsid w:val="00697A6C"/>
    <w:rsid w:val="00697BA2"/>
    <w:rsid w:val="006A0138"/>
    <w:rsid w:val="006A0161"/>
    <w:rsid w:val="006A0257"/>
    <w:rsid w:val="006A02D7"/>
    <w:rsid w:val="006A04A9"/>
    <w:rsid w:val="006A06A2"/>
    <w:rsid w:val="006A0A4E"/>
    <w:rsid w:val="006A0B8F"/>
    <w:rsid w:val="006A0C2C"/>
    <w:rsid w:val="006A0C6D"/>
    <w:rsid w:val="006A0E2C"/>
    <w:rsid w:val="006A129A"/>
    <w:rsid w:val="006A132B"/>
    <w:rsid w:val="006A13E1"/>
    <w:rsid w:val="006A18E2"/>
    <w:rsid w:val="006A1C26"/>
    <w:rsid w:val="006A2022"/>
    <w:rsid w:val="006A202D"/>
    <w:rsid w:val="006A2168"/>
    <w:rsid w:val="006A2837"/>
    <w:rsid w:val="006A2893"/>
    <w:rsid w:val="006A2897"/>
    <w:rsid w:val="006A2996"/>
    <w:rsid w:val="006A29FD"/>
    <w:rsid w:val="006A2B22"/>
    <w:rsid w:val="006A2BA8"/>
    <w:rsid w:val="006A2CE1"/>
    <w:rsid w:val="006A2D30"/>
    <w:rsid w:val="006A2EEC"/>
    <w:rsid w:val="006A3192"/>
    <w:rsid w:val="006A34C9"/>
    <w:rsid w:val="006A36D9"/>
    <w:rsid w:val="006A37D8"/>
    <w:rsid w:val="006A37F3"/>
    <w:rsid w:val="006A3997"/>
    <w:rsid w:val="006A3A1B"/>
    <w:rsid w:val="006A3CC5"/>
    <w:rsid w:val="006A425E"/>
    <w:rsid w:val="006A4330"/>
    <w:rsid w:val="006A4426"/>
    <w:rsid w:val="006A444B"/>
    <w:rsid w:val="006A4658"/>
    <w:rsid w:val="006A48D4"/>
    <w:rsid w:val="006A4ABE"/>
    <w:rsid w:val="006A4E71"/>
    <w:rsid w:val="006A4FB9"/>
    <w:rsid w:val="006A4FD5"/>
    <w:rsid w:val="006A5037"/>
    <w:rsid w:val="006A50EF"/>
    <w:rsid w:val="006A54C5"/>
    <w:rsid w:val="006A557D"/>
    <w:rsid w:val="006A5826"/>
    <w:rsid w:val="006A5914"/>
    <w:rsid w:val="006A5AA7"/>
    <w:rsid w:val="006A5C1A"/>
    <w:rsid w:val="006A5DB9"/>
    <w:rsid w:val="006A5FA4"/>
    <w:rsid w:val="006A6013"/>
    <w:rsid w:val="006A60E7"/>
    <w:rsid w:val="006A60FA"/>
    <w:rsid w:val="006A6313"/>
    <w:rsid w:val="006A660C"/>
    <w:rsid w:val="006A6851"/>
    <w:rsid w:val="006A6974"/>
    <w:rsid w:val="006A6AC7"/>
    <w:rsid w:val="006A6B6B"/>
    <w:rsid w:val="006A6BE8"/>
    <w:rsid w:val="006A6E12"/>
    <w:rsid w:val="006A6F5C"/>
    <w:rsid w:val="006A6FB1"/>
    <w:rsid w:val="006A7085"/>
    <w:rsid w:val="006A7253"/>
    <w:rsid w:val="006A7378"/>
    <w:rsid w:val="006A75FC"/>
    <w:rsid w:val="006A7B39"/>
    <w:rsid w:val="006A7E7B"/>
    <w:rsid w:val="006B00AE"/>
    <w:rsid w:val="006B0409"/>
    <w:rsid w:val="006B09F6"/>
    <w:rsid w:val="006B10DE"/>
    <w:rsid w:val="006B129E"/>
    <w:rsid w:val="006B12C2"/>
    <w:rsid w:val="006B186A"/>
    <w:rsid w:val="006B1C29"/>
    <w:rsid w:val="006B1CC0"/>
    <w:rsid w:val="006B1D61"/>
    <w:rsid w:val="006B25F8"/>
    <w:rsid w:val="006B2684"/>
    <w:rsid w:val="006B279D"/>
    <w:rsid w:val="006B27CC"/>
    <w:rsid w:val="006B29C5"/>
    <w:rsid w:val="006B29EE"/>
    <w:rsid w:val="006B2D93"/>
    <w:rsid w:val="006B2EFC"/>
    <w:rsid w:val="006B30B0"/>
    <w:rsid w:val="006B324A"/>
    <w:rsid w:val="006B33BA"/>
    <w:rsid w:val="006B365B"/>
    <w:rsid w:val="006B390F"/>
    <w:rsid w:val="006B3AEC"/>
    <w:rsid w:val="006B3B72"/>
    <w:rsid w:val="006B3D46"/>
    <w:rsid w:val="006B3F05"/>
    <w:rsid w:val="006B45EE"/>
    <w:rsid w:val="006B46AD"/>
    <w:rsid w:val="006B49F7"/>
    <w:rsid w:val="006B4CAF"/>
    <w:rsid w:val="006B4DA5"/>
    <w:rsid w:val="006B4ED3"/>
    <w:rsid w:val="006B4EE1"/>
    <w:rsid w:val="006B50BD"/>
    <w:rsid w:val="006B528D"/>
    <w:rsid w:val="006B5A34"/>
    <w:rsid w:val="006B5ADB"/>
    <w:rsid w:val="006B5B2A"/>
    <w:rsid w:val="006B5C23"/>
    <w:rsid w:val="006B5FF3"/>
    <w:rsid w:val="006B6472"/>
    <w:rsid w:val="006B6558"/>
    <w:rsid w:val="006B6566"/>
    <w:rsid w:val="006B6659"/>
    <w:rsid w:val="006B6665"/>
    <w:rsid w:val="006B6829"/>
    <w:rsid w:val="006B6C59"/>
    <w:rsid w:val="006B6C95"/>
    <w:rsid w:val="006B6DFA"/>
    <w:rsid w:val="006B6E9C"/>
    <w:rsid w:val="006B6F1A"/>
    <w:rsid w:val="006B70AF"/>
    <w:rsid w:val="006B713A"/>
    <w:rsid w:val="006B7170"/>
    <w:rsid w:val="006B75B6"/>
    <w:rsid w:val="006B797B"/>
    <w:rsid w:val="006B79BD"/>
    <w:rsid w:val="006B79FE"/>
    <w:rsid w:val="006B7A4E"/>
    <w:rsid w:val="006B7BBF"/>
    <w:rsid w:val="006B7CCC"/>
    <w:rsid w:val="006B7D1F"/>
    <w:rsid w:val="006B7E39"/>
    <w:rsid w:val="006B7F12"/>
    <w:rsid w:val="006B7F5F"/>
    <w:rsid w:val="006C044A"/>
    <w:rsid w:val="006C0688"/>
    <w:rsid w:val="006C0A5E"/>
    <w:rsid w:val="006C0AFC"/>
    <w:rsid w:val="006C0D63"/>
    <w:rsid w:val="006C0E3A"/>
    <w:rsid w:val="006C0F6B"/>
    <w:rsid w:val="006C0F71"/>
    <w:rsid w:val="006C0FE3"/>
    <w:rsid w:val="006C1103"/>
    <w:rsid w:val="006C11F6"/>
    <w:rsid w:val="006C1206"/>
    <w:rsid w:val="006C12B4"/>
    <w:rsid w:val="006C1426"/>
    <w:rsid w:val="006C1514"/>
    <w:rsid w:val="006C1539"/>
    <w:rsid w:val="006C1656"/>
    <w:rsid w:val="006C1A95"/>
    <w:rsid w:val="006C1ECE"/>
    <w:rsid w:val="006C205F"/>
    <w:rsid w:val="006C23B5"/>
    <w:rsid w:val="006C2450"/>
    <w:rsid w:val="006C264B"/>
    <w:rsid w:val="006C2836"/>
    <w:rsid w:val="006C289B"/>
    <w:rsid w:val="006C2D21"/>
    <w:rsid w:val="006C2E26"/>
    <w:rsid w:val="006C2E9F"/>
    <w:rsid w:val="006C3074"/>
    <w:rsid w:val="006C313A"/>
    <w:rsid w:val="006C32CF"/>
    <w:rsid w:val="006C3514"/>
    <w:rsid w:val="006C35C7"/>
    <w:rsid w:val="006C35EF"/>
    <w:rsid w:val="006C37A1"/>
    <w:rsid w:val="006C3AD8"/>
    <w:rsid w:val="006C3C86"/>
    <w:rsid w:val="006C3FBD"/>
    <w:rsid w:val="006C4212"/>
    <w:rsid w:val="006C42E1"/>
    <w:rsid w:val="006C478E"/>
    <w:rsid w:val="006C4AF2"/>
    <w:rsid w:val="006C4B01"/>
    <w:rsid w:val="006C4D8D"/>
    <w:rsid w:val="006C4F50"/>
    <w:rsid w:val="006C5360"/>
    <w:rsid w:val="006C54DB"/>
    <w:rsid w:val="006C55DA"/>
    <w:rsid w:val="006C56C4"/>
    <w:rsid w:val="006C57A5"/>
    <w:rsid w:val="006C5BAE"/>
    <w:rsid w:val="006C5CB6"/>
    <w:rsid w:val="006C5DC9"/>
    <w:rsid w:val="006C5F87"/>
    <w:rsid w:val="006C613C"/>
    <w:rsid w:val="006C651A"/>
    <w:rsid w:val="006C6919"/>
    <w:rsid w:val="006C6BA3"/>
    <w:rsid w:val="006C6CB7"/>
    <w:rsid w:val="006C6D1F"/>
    <w:rsid w:val="006C6D9E"/>
    <w:rsid w:val="006C6F24"/>
    <w:rsid w:val="006C73B4"/>
    <w:rsid w:val="006C7428"/>
    <w:rsid w:val="006C74A2"/>
    <w:rsid w:val="006C7A26"/>
    <w:rsid w:val="006C7B28"/>
    <w:rsid w:val="006C7CB7"/>
    <w:rsid w:val="006C7D33"/>
    <w:rsid w:val="006C7E7B"/>
    <w:rsid w:val="006D009B"/>
    <w:rsid w:val="006D01E7"/>
    <w:rsid w:val="006D0406"/>
    <w:rsid w:val="006D05DE"/>
    <w:rsid w:val="006D0665"/>
    <w:rsid w:val="006D079D"/>
    <w:rsid w:val="006D091F"/>
    <w:rsid w:val="006D09C5"/>
    <w:rsid w:val="006D0A6A"/>
    <w:rsid w:val="006D0B2D"/>
    <w:rsid w:val="006D0B77"/>
    <w:rsid w:val="006D0C86"/>
    <w:rsid w:val="006D0E0D"/>
    <w:rsid w:val="006D12FD"/>
    <w:rsid w:val="006D154B"/>
    <w:rsid w:val="006D15A0"/>
    <w:rsid w:val="006D1B87"/>
    <w:rsid w:val="006D1CE8"/>
    <w:rsid w:val="006D226F"/>
    <w:rsid w:val="006D228D"/>
    <w:rsid w:val="006D261A"/>
    <w:rsid w:val="006D264E"/>
    <w:rsid w:val="006D2895"/>
    <w:rsid w:val="006D2E3C"/>
    <w:rsid w:val="006D30E6"/>
    <w:rsid w:val="006D3238"/>
    <w:rsid w:val="006D3244"/>
    <w:rsid w:val="006D3258"/>
    <w:rsid w:val="006D3393"/>
    <w:rsid w:val="006D34CB"/>
    <w:rsid w:val="006D3748"/>
    <w:rsid w:val="006D377E"/>
    <w:rsid w:val="006D3D07"/>
    <w:rsid w:val="006D3E3F"/>
    <w:rsid w:val="006D43DD"/>
    <w:rsid w:val="006D4460"/>
    <w:rsid w:val="006D47E3"/>
    <w:rsid w:val="006D4855"/>
    <w:rsid w:val="006D485D"/>
    <w:rsid w:val="006D48FA"/>
    <w:rsid w:val="006D4935"/>
    <w:rsid w:val="006D49BD"/>
    <w:rsid w:val="006D4BC5"/>
    <w:rsid w:val="006D4D62"/>
    <w:rsid w:val="006D4D85"/>
    <w:rsid w:val="006D4E53"/>
    <w:rsid w:val="006D4EAE"/>
    <w:rsid w:val="006D4FEF"/>
    <w:rsid w:val="006D5049"/>
    <w:rsid w:val="006D5285"/>
    <w:rsid w:val="006D53C7"/>
    <w:rsid w:val="006D5472"/>
    <w:rsid w:val="006D5D5D"/>
    <w:rsid w:val="006D5E9A"/>
    <w:rsid w:val="006D5EC0"/>
    <w:rsid w:val="006D5F8A"/>
    <w:rsid w:val="006D5F97"/>
    <w:rsid w:val="006D61AB"/>
    <w:rsid w:val="006D62F9"/>
    <w:rsid w:val="006D6396"/>
    <w:rsid w:val="006D64E8"/>
    <w:rsid w:val="006D66C1"/>
    <w:rsid w:val="006D66DF"/>
    <w:rsid w:val="006D671C"/>
    <w:rsid w:val="006D68B6"/>
    <w:rsid w:val="006D6B1A"/>
    <w:rsid w:val="006D6FD8"/>
    <w:rsid w:val="006D7130"/>
    <w:rsid w:val="006D750D"/>
    <w:rsid w:val="006D759A"/>
    <w:rsid w:val="006D7ABB"/>
    <w:rsid w:val="006D7CD8"/>
    <w:rsid w:val="006D7CF4"/>
    <w:rsid w:val="006D7F93"/>
    <w:rsid w:val="006E013F"/>
    <w:rsid w:val="006E0369"/>
    <w:rsid w:val="006E0595"/>
    <w:rsid w:val="006E063F"/>
    <w:rsid w:val="006E09EA"/>
    <w:rsid w:val="006E1282"/>
    <w:rsid w:val="006E1335"/>
    <w:rsid w:val="006E1851"/>
    <w:rsid w:val="006E1A11"/>
    <w:rsid w:val="006E1B14"/>
    <w:rsid w:val="006E1C2F"/>
    <w:rsid w:val="006E1C8C"/>
    <w:rsid w:val="006E1E1A"/>
    <w:rsid w:val="006E1F23"/>
    <w:rsid w:val="006E2070"/>
    <w:rsid w:val="006E21DB"/>
    <w:rsid w:val="006E22BA"/>
    <w:rsid w:val="006E22F5"/>
    <w:rsid w:val="006E2379"/>
    <w:rsid w:val="006E2392"/>
    <w:rsid w:val="006E239E"/>
    <w:rsid w:val="006E26E4"/>
    <w:rsid w:val="006E2739"/>
    <w:rsid w:val="006E2780"/>
    <w:rsid w:val="006E28E4"/>
    <w:rsid w:val="006E2F22"/>
    <w:rsid w:val="006E30C6"/>
    <w:rsid w:val="006E30F2"/>
    <w:rsid w:val="006E3105"/>
    <w:rsid w:val="006E3263"/>
    <w:rsid w:val="006E347A"/>
    <w:rsid w:val="006E3536"/>
    <w:rsid w:val="006E3564"/>
    <w:rsid w:val="006E376C"/>
    <w:rsid w:val="006E396D"/>
    <w:rsid w:val="006E3D05"/>
    <w:rsid w:val="006E3E78"/>
    <w:rsid w:val="006E40CA"/>
    <w:rsid w:val="006E4190"/>
    <w:rsid w:val="006E4762"/>
    <w:rsid w:val="006E4855"/>
    <w:rsid w:val="006E497B"/>
    <w:rsid w:val="006E4BAF"/>
    <w:rsid w:val="006E4C65"/>
    <w:rsid w:val="006E4E8A"/>
    <w:rsid w:val="006E4EEA"/>
    <w:rsid w:val="006E5275"/>
    <w:rsid w:val="006E52DB"/>
    <w:rsid w:val="006E5831"/>
    <w:rsid w:val="006E5925"/>
    <w:rsid w:val="006E5BD7"/>
    <w:rsid w:val="006E5CC9"/>
    <w:rsid w:val="006E5F53"/>
    <w:rsid w:val="006E6307"/>
    <w:rsid w:val="006E63A8"/>
    <w:rsid w:val="006E6784"/>
    <w:rsid w:val="006E67A9"/>
    <w:rsid w:val="006E6807"/>
    <w:rsid w:val="006E6823"/>
    <w:rsid w:val="006E693F"/>
    <w:rsid w:val="006E6BC2"/>
    <w:rsid w:val="006E6C62"/>
    <w:rsid w:val="006E6E24"/>
    <w:rsid w:val="006E6E3E"/>
    <w:rsid w:val="006E6E59"/>
    <w:rsid w:val="006E6E75"/>
    <w:rsid w:val="006E6FEB"/>
    <w:rsid w:val="006E7102"/>
    <w:rsid w:val="006E7537"/>
    <w:rsid w:val="006E75FE"/>
    <w:rsid w:val="006E76E1"/>
    <w:rsid w:val="006E77D1"/>
    <w:rsid w:val="006E7A73"/>
    <w:rsid w:val="006E7BD3"/>
    <w:rsid w:val="006E7F37"/>
    <w:rsid w:val="006E7FF2"/>
    <w:rsid w:val="006F0043"/>
    <w:rsid w:val="006F0102"/>
    <w:rsid w:val="006F035B"/>
    <w:rsid w:val="006F058D"/>
    <w:rsid w:val="006F062C"/>
    <w:rsid w:val="006F06ED"/>
    <w:rsid w:val="006F07FD"/>
    <w:rsid w:val="006F0DB7"/>
    <w:rsid w:val="006F0E53"/>
    <w:rsid w:val="006F0EEE"/>
    <w:rsid w:val="006F1054"/>
    <w:rsid w:val="006F1221"/>
    <w:rsid w:val="006F12B7"/>
    <w:rsid w:val="006F1310"/>
    <w:rsid w:val="006F158D"/>
    <w:rsid w:val="006F1638"/>
    <w:rsid w:val="006F16DF"/>
    <w:rsid w:val="006F1A4B"/>
    <w:rsid w:val="006F1A78"/>
    <w:rsid w:val="006F1C6F"/>
    <w:rsid w:val="006F1C74"/>
    <w:rsid w:val="006F1CD0"/>
    <w:rsid w:val="006F1CF9"/>
    <w:rsid w:val="006F1D4E"/>
    <w:rsid w:val="006F1F42"/>
    <w:rsid w:val="006F1F96"/>
    <w:rsid w:val="006F208F"/>
    <w:rsid w:val="006F20CD"/>
    <w:rsid w:val="006F220C"/>
    <w:rsid w:val="006F2263"/>
    <w:rsid w:val="006F24A6"/>
    <w:rsid w:val="006F26CF"/>
    <w:rsid w:val="006F2925"/>
    <w:rsid w:val="006F2FE3"/>
    <w:rsid w:val="006F33FA"/>
    <w:rsid w:val="006F34CE"/>
    <w:rsid w:val="006F3A0E"/>
    <w:rsid w:val="006F3CF1"/>
    <w:rsid w:val="006F3F4F"/>
    <w:rsid w:val="006F4034"/>
    <w:rsid w:val="006F4324"/>
    <w:rsid w:val="006F44BB"/>
    <w:rsid w:val="006F4547"/>
    <w:rsid w:val="006F4699"/>
    <w:rsid w:val="006F4859"/>
    <w:rsid w:val="006F4B84"/>
    <w:rsid w:val="006F4C2C"/>
    <w:rsid w:val="006F4C57"/>
    <w:rsid w:val="006F5064"/>
    <w:rsid w:val="006F5360"/>
    <w:rsid w:val="006F5587"/>
    <w:rsid w:val="006F581C"/>
    <w:rsid w:val="006F58A0"/>
    <w:rsid w:val="006F5E8D"/>
    <w:rsid w:val="006F61B4"/>
    <w:rsid w:val="006F6316"/>
    <w:rsid w:val="006F6996"/>
    <w:rsid w:val="006F69D7"/>
    <w:rsid w:val="006F6A14"/>
    <w:rsid w:val="006F6FEE"/>
    <w:rsid w:val="006F7256"/>
    <w:rsid w:val="006F728F"/>
    <w:rsid w:val="006F7300"/>
    <w:rsid w:val="006F74C0"/>
    <w:rsid w:val="006F7B7A"/>
    <w:rsid w:val="006F7CDC"/>
    <w:rsid w:val="006F7D42"/>
    <w:rsid w:val="006F7D7C"/>
    <w:rsid w:val="007002DB"/>
    <w:rsid w:val="00700376"/>
    <w:rsid w:val="00700414"/>
    <w:rsid w:val="007004B2"/>
    <w:rsid w:val="007005BB"/>
    <w:rsid w:val="00700A0A"/>
    <w:rsid w:val="00700DA6"/>
    <w:rsid w:val="00701050"/>
    <w:rsid w:val="00701547"/>
    <w:rsid w:val="0070180C"/>
    <w:rsid w:val="007018AE"/>
    <w:rsid w:val="0070199D"/>
    <w:rsid w:val="00701C35"/>
    <w:rsid w:val="007025BA"/>
    <w:rsid w:val="0070270D"/>
    <w:rsid w:val="007028BE"/>
    <w:rsid w:val="00702B4D"/>
    <w:rsid w:val="00702EBF"/>
    <w:rsid w:val="0070306E"/>
    <w:rsid w:val="0070323F"/>
    <w:rsid w:val="0070339F"/>
    <w:rsid w:val="00703401"/>
    <w:rsid w:val="00703409"/>
    <w:rsid w:val="00703421"/>
    <w:rsid w:val="00703ACE"/>
    <w:rsid w:val="00703BC9"/>
    <w:rsid w:val="00703DBE"/>
    <w:rsid w:val="007040CC"/>
    <w:rsid w:val="007041D8"/>
    <w:rsid w:val="0070433E"/>
    <w:rsid w:val="0070474B"/>
    <w:rsid w:val="00704D46"/>
    <w:rsid w:val="00704E9C"/>
    <w:rsid w:val="00704F33"/>
    <w:rsid w:val="00704F92"/>
    <w:rsid w:val="007053E3"/>
    <w:rsid w:val="0070545F"/>
    <w:rsid w:val="00705624"/>
    <w:rsid w:val="007056DB"/>
    <w:rsid w:val="00705AE5"/>
    <w:rsid w:val="00705AE6"/>
    <w:rsid w:val="00705CE1"/>
    <w:rsid w:val="00705DA1"/>
    <w:rsid w:val="007062E5"/>
    <w:rsid w:val="00706647"/>
    <w:rsid w:val="0070670C"/>
    <w:rsid w:val="00706806"/>
    <w:rsid w:val="00706877"/>
    <w:rsid w:val="007068D3"/>
    <w:rsid w:val="00706B3D"/>
    <w:rsid w:val="00706C55"/>
    <w:rsid w:val="00706C83"/>
    <w:rsid w:val="00706D9A"/>
    <w:rsid w:val="00706F5E"/>
    <w:rsid w:val="00707211"/>
    <w:rsid w:val="00707611"/>
    <w:rsid w:val="007076CD"/>
    <w:rsid w:val="007077C1"/>
    <w:rsid w:val="0070780B"/>
    <w:rsid w:val="00707953"/>
    <w:rsid w:val="00707D9D"/>
    <w:rsid w:val="00707EF0"/>
    <w:rsid w:val="00710629"/>
    <w:rsid w:val="00710721"/>
    <w:rsid w:val="007108CD"/>
    <w:rsid w:val="007109F8"/>
    <w:rsid w:val="00710EAB"/>
    <w:rsid w:val="00710FB4"/>
    <w:rsid w:val="00711147"/>
    <w:rsid w:val="00711335"/>
    <w:rsid w:val="00711852"/>
    <w:rsid w:val="0071195A"/>
    <w:rsid w:val="00711AFE"/>
    <w:rsid w:val="00711C2E"/>
    <w:rsid w:val="00711C90"/>
    <w:rsid w:val="00711E5D"/>
    <w:rsid w:val="00711F7A"/>
    <w:rsid w:val="00712130"/>
    <w:rsid w:val="00712261"/>
    <w:rsid w:val="007122FE"/>
    <w:rsid w:val="007128C1"/>
    <w:rsid w:val="00712954"/>
    <w:rsid w:val="00712C48"/>
    <w:rsid w:val="00712F2F"/>
    <w:rsid w:val="00713649"/>
    <w:rsid w:val="00713790"/>
    <w:rsid w:val="0071387F"/>
    <w:rsid w:val="00713B54"/>
    <w:rsid w:val="0071402F"/>
    <w:rsid w:val="00714098"/>
    <w:rsid w:val="007142DB"/>
    <w:rsid w:val="00714A06"/>
    <w:rsid w:val="00714A4C"/>
    <w:rsid w:val="00714BCE"/>
    <w:rsid w:val="00714DC3"/>
    <w:rsid w:val="00714E67"/>
    <w:rsid w:val="00714EAF"/>
    <w:rsid w:val="0071508D"/>
    <w:rsid w:val="0071547E"/>
    <w:rsid w:val="00715661"/>
    <w:rsid w:val="0071566D"/>
    <w:rsid w:val="007156EC"/>
    <w:rsid w:val="007156FE"/>
    <w:rsid w:val="007158F5"/>
    <w:rsid w:val="007159C1"/>
    <w:rsid w:val="00715A1C"/>
    <w:rsid w:val="00715D76"/>
    <w:rsid w:val="00715DC2"/>
    <w:rsid w:val="00715F3C"/>
    <w:rsid w:val="0071657C"/>
    <w:rsid w:val="00716C0A"/>
    <w:rsid w:val="00716C64"/>
    <w:rsid w:val="00717200"/>
    <w:rsid w:val="00717339"/>
    <w:rsid w:val="0071743A"/>
    <w:rsid w:val="007175BB"/>
    <w:rsid w:val="0071764C"/>
    <w:rsid w:val="00717668"/>
    <w:rsid w:val="00717960"/>
    <w:rsid w:val="00717CEC"/>
    <w:rsid w:val="00717F69"/>
    <w:rsid w:val="007200D9"/>
    <w:rsid w:val="0072031F"/>
    <w:rsid w:val="00720476"/>
    <w:rsid w:val="00720525"/>
    <w:rsid w:val="00720635"/>
    <w:rsid w:val="00720B62"/>
    <w:rsid w:val="00720E82"/>
    <w:rsid w:val="00720F10"/>
    <w:rsid w:val="0072104E"/>
    <w:rsid w:val="007210FC"/>
    <w:rsid w:val="00721220"/>
    <w:rsid w:val="0072140E"/>
    <w:rsid w:val="007214E9"/>
    <w:rsid w:val="0072151E"/>
    <w:rsid w:val="007215D7"/>
    <w:rsid w:val="0072176F"/>
    <w:rsid w:val="00721776"/>
    <w:rsid w:val="00721802"/>
    <w:rsid w:val="00721889"/>
    <w:rsid w:val="00721938"/>
    <w:rsid w:val="007219EF"/>
    <w:rsid w:val="00721AA4"/>
    <w:rsid w:val="00721F3F"/>
    <w:rsid w:val="00722182"/>
    <w:rsid w:val="0072251B"/>
    <w:rsid w:val="007225BC"/>
    <w:rsid w:val="007227F5"/>
    <w:rsid w:val="0072298C"/>
    <w:rsid w:val="007229DC"/>
    <w:rsid w:val="00722EC8"/>
    <w:rsid w:val="007230AD"/>
    <w:rsid w:val="00723218"/>
    <w:rsid w:val="00723352"/>
    <w:rsid w:val="00723512"/>
    <w:rsid w:val="007235D9"/>
    <w:rsid w:val="00723716"/>
    <w:rsid w:val="00723888"/>
    <w:rsid w:val="007238A5"/>
    <w:rsid w:val="00723AAC"/>
    <w:rsid w:val="00723E4C"/>
    <w:rsid w:val="00723EC7"/>
    <w:rsid w:val="00723EF7"/>
    <w:rsid w:val="00723F76"/>
    <w:rsid w:val="0072446E"/>
    <w:rsid w:val="007245B1"/>
    <w:rsid w:val="007245C2"/>
    <w:rsid w:val="00724CB0"/>
    <w:rsid w:val="00724DEA"/>
    <w:rsid w:val="00725077"/>
    <w:rsid w:val="0072523A"/>
    <w:rsid w:val="00725385"/>
    <w:rsid w:val="0072541D"/>
    <w:rsid w:val="0072544C"/>
    <w:rsid w:val="007254FE"/>
    <w:rsid w:val="00725647"/>
    <w:rsid w:val="007256CF"/>
    <w:rsid w:val="00725842"/>
    <w:rsid w:val="00725B3F"/>
    <w:rsid w:val="00726153"/>
    <w:rsid w:val="00726280"/>
    <w:rsid w:val="0072628C"/>
    <w:rsid w:val="0072682A"/>
    <w:rsid w:val="00726856"/>
    <w:rsid w:val="00726C49"/>
    <w:rsid w:val="0072728E"/>
    <w:rsid w:val="007274BD"/>
    <w:rsid w:val="007274E4"/>
    <w:rsid w:val="00727BB5"/>
    <w:rsid w:val="00727C84"/>
    <w:rsid w:val="00727EDC"/>
    <w:rsid w:val="00730573"/>
    <w:rsid w:val="00730994"/>
    <w:rsid w:val="00730A33"/>
    <w:rsid w:val="00730BF6"/>
    <w:rsid w:val="00730C23"/>
    <w:rsid w:val="00730E1D"/>
    <w:rsid w:val="00730ECD"/>
    <w:rsid w:val="00731142"/>
    <w:rsid w:val="00731678"/>
    <w:rsid w:val="00731B29"/>
    <w:rsid w:val="00731D96"/>
    <w:rsid w:val="00732040"/>
    <w:rsid w:val="007320B9"/>
    <w:rsid w:val="007321C3"/>
    <w:rsid w:val="00732568"/>
    <w:rsid w:val="007325DC"/>
    <w:rsid w:val="0073260C"/>
    <w:rsid w:val="00732648"/>
    <w:rsid w:val="007326EE"/>
    <w:rsid w:val="00732725"/>
    <w:rsid w:val="00732CA7"/>
    <w:rsid w:val="00732E51"/>
    <w:rsid w:val="00732F10"/>
    <w:rsid w:val="00732FF5"/>
    <w:rsid w:val="007330CB"/>
    <w:rsid w:val="00733223"/>
    <w:rsid w:val="00733592"/>
    <w:rsid w:val="00733789"/>
    <w:rsid w:val="00733A17"/>
    <w:rsid w:val="00733A53"/>
    <w:rsid w:val="00733F13"/>
    <w:rsid w:val="0073450B"/>
    <w:rsid w:val="00734853"/>
    <w:rsid w:val="00734920"/>
    <w:rsid w:val="00734A2F"/>
    <w:rsid w:val="00734A92"/>
    <w:rsid w:val="00734B07"/>
    <w:rsid w:val="00734DD8"/>
    <w:rsid w:val="007351A7"/>
    <w:rsid w:val="00735802"/>
    <w:rsid w:val="00735A45"/>
    <w:rsid w:val="00735BBD"/>
    <w:rsid w:val="00735C3F"/>
    <w:rsid w:val="00735D8A"/>
    <w:rsid w:val="00736099"/>
    <w:rsid w:val="007360E1"/>
    <w:rsid w:val="00736350"/>
    <w:rsid w:val="007364E0"/>
    <w:rsid w:val="00736815"/>
    <w:rsid w:val="007368F4"/>
    <w:rsid w:val="00736AAA"/>
    <w:rsid w:val="00736B69"/>
    <w:rsid w:val="00736BC8"/>
    <w:rsid w:val="00737136"/>
    <w:rsid w:val="007373B1"/>
    <w:rsid w:val="00737A0B"/>
    <w:rsid w:val="00737AA8"/>
    <w:rsid w:val="00737AD2"/>
    <w:rsid w:val="00737AEC"/>
    <w:rsid w:val="00737B69"/>
    <w:rsid w:val="00737C65"/>
    <w:rsid w:val="00737CDF"/>
    <w:rsid w:val="00740027"/>
    <w:rsid w:val="0074028A"/>
    <w:rsid w:val="007406F1"/>
    <w:rsid w:val="0074079B"/>
    <w:rsid w:val="00740975"/>
    <w:rsid w:val="007409BC"/>
    <w:rsid w:val="00740DFB"/>
    <w:rsid w:val="0074114A"/>
    <w:rsid w:val="0074129D"/>
    <w:rsid w:val="007415FF"/>
    <w:rsid w:val="007417B2"/>
    <w:rsid w:val="0074183E"/>
    <w:rsid w:val="00741B0F"/>
    <w:rsid w:val="00741D1B"/>
    <w:rsid w:val="00741FB5"/>
    <w:rsid w:val="00742042"/>
    <w:rsid w:val="00742112"/>
    <w:rsid w:val="0074224D"/>
    <w:rsid w:val="007422D4"/>
    <w:rsid w:val="007423A7"/>
    <w:rsid w:val="007423DE"/>
    <w:rsid w:val="00742436"/>
    <w:rsid w:val="007426E2"/>
    <w:rsid w:val="007427B5"/>
    <w:rsid w:val="00742897"/>
    <w:rsid w:val="00742E76"/>
    <w:rsid w:val="00742F85"/>
    <w:rsid w:val="00743235"/>
    <w:rsid w:val="00743505"/>
    <w:rsid w:val="007435EB"/>
    <w:rsid w:val="00743684"/>
    <w:rsid w:val="00743753"/>
    <w:rsid w:val="0074394E"/>
    <w:rsid w:val="00743A42"/>
    <w:rsid w:val="00743DF8"/>
    <w:rsid w:val="00743F78"/>
    <w:rsid w:val="007440A9"/>
    <w:rsid w:val="00744272"/>
    <w:rsid w:val="00744553"/>
    <w:rsid w:val="00744709"/>
    <w:rsid w:val="00744810"/>
    <w:rsid w:val="00744AA8"/>
    <w:rsid w:val="00744C28"/>
    <w:rsid w:val="007451AF"/>
    <w:rsid w:val="007454F5"/>
    <w:rsid w:val="00745753"/>
    <w:rsid w:val="00745777"/>
    <w:rsid w:val="00745C14"/>
    <w:rsid w:val="00745E73"/>
    <w:rsid w:val="007463B8"/>
    <w:rsid w:val="00746404"/>
    <w:rsid w:val="0074643B"/>
    <w:rsid w:val="0074695D"/>
    <w:rsid w:val="00746A37"/>
    <w:rsid w:val="00746A44"/>
    <w:rsid w:val="00746B82"/>
    <w:rsid w:val="007471D0"/>
    <w:rsid w:val="00747484"/>
    <w:rsid w:val="0074751C"/>
    <w:rsid w:val="007475F7"/>
    <w:rsid w:val="00747651"/>
    <w:rsid w:val="007479FE"/>
    <w:rsid w:val="00747ACE"/>
    <w:rsid w:val="00747D4F"/>
    <w:rsid w:val="00747E7B"/>
    <w:rsid w:val="0075056A"/>
    <w:rsid w:val="007505FA"/>
    <w:rsid w:val="00750850"/>
    <w:rsid w:val="0075085C"/>
    <w:rsid w:val="00750A83"/>
    <w:rsid w:val="00751035"/>
    <w:rsid w:val="007510FA"/>
    <w:rsid w:val="0075113B"/>
    <w:rsid w:val="00751208"/>
    <w:rsid w:val="00751439"/>
    <w:rsid w:val="0075145F"/>
    <w:rsid w:val="007515E1"/>
    <w:rsid w:val="00751785"/>
    <w:rsid w:val="007517E5"/>
    <w:rsid w:val="00751915"/>
    <w:rsid w:val="00751B1E"/>
    <w:rsid w:val="00751C8C"/>
    <w:rsid w:val="00751E04"/>
    <w:rsid w:val="0075200C"/>
    <w:rsid w:val="007520E5"/>
    <w:rsid w:val="00752603"/>
    <w:rsid w:val="0075268E"/>
    <w:rsid w:val="0075294E"/>
    <w:rsid w:val="007529AB"/>
    <w:rsid w:val="00752A7E"/>
    <w:rsid w:val="00752A95"/>
    <w:rsid w:val="00752B0E"/>
    <w:rsid w:val="00752E79"/>
    <w:rsid w:val="007531EA"/>
    <w:rsid w:val="0075360D"/>
    <w:rsid w:val="00753BE2"/>
    <w:rsid w:val="007542B6"/>
    <w:rsid w:val="00754335"/>
    <w:rsid w:val="00754543"/>
    <w:rsid w:val="00754583"/>
    <w:rsid w:val="007545E2"/>
    <w:rsid w:val="0075468A"/>
    <w:rsid w:val="00754C7B"/>
    <w:rsid w:val="00754E7C"/>
    <w:rsid w:val="00754EAC"/>
    <w:rsid w:val="00754F67"/>
    <w:rsid w:val="00754F9F"/>
    <w:rsid w:val="007551E8"/>
    <w:rsid w:val="00755237"/>
    <w:rsid w:val="007553B3"/>
    <w:rsid w:val="00755B53"/>
    <w:rsid w:val="00755C19"/>
    <w:rsid w:val="00755C83"/>
    <w:rsid w:val="00755FFB"/>
    <w:rsid w:val="007561E9"/>
    <w:rsid w:val="007561EB"/>
    <w:rsid w:val="00756432"/>
    <w:rsid w:val="00756464"/>
    <w:rsid w:val="0075658A"/>
    <w:rsid w:val="00756703"/>
    <w:rsid w:val="007568AD"/>
    <w:rsid w:val="00756B51"/>
    <w:rsid w:val="00756BCC"/>
    <w:rsid w:val="00756C80"/>
    <w:rsid w:val="007571FD"/>
    <w:rsid w:val="0075720B"/>
    <w:rsid w:val="00757271"/>
    <w:rsid w:val="007578D1"/>
    <w:rsid w:val="00757A72"/>
    <w:rsid w:val="00757A80"/>
    <w:rsid w:val="00757F42"/>
    <w:rsid w:val="007609E9"/>
    <w:rsid w:val="007609F0"/>
    <w:rsid w:val="00760E90"/>
    <w:rsid w:val="00760EBE"/>
    <w:rsid w:val="00760F61"/>
    <w:rsid w:val="00761256"/>
    <w:rsid w:val="007612A5"/>
    <w:rsid w:val="007614B9"/>
    <w:rsid w:val="00761790"/>
    <w:rsid w:val="00761973"/>
    <w:rsid w:val="00761B83"/>
    <w:rsid w:val="00761E14"/>
    <w:rsid w:val="00761E81"/>
    <w:rsid w:val="00761F03"/>
    <w:rsid w:val="00762156"/>
    <w:rsid w:val="007622B4"/>
    <w:rsid w:val="00762342"/>
    <w:rsid w:val="0076252E"/>
    <w:rsid w:val="0076278B"/>
    <w:rsid w:val="00762B12"/>
    <w:rsid w:val="00762BE1"/>
    <w:rsid w:val="00762C0D"/>
    <w:rsid w:val="00762C79"/>
    <w:rsid w:val="00762D0D"/>
    <w:rsid w:val="00762D53"/>
    <w:rsid w:val="00762E93"/>
    <w:rsid w:val="00763175"/>
    <w:rsid w:val="007631E9"/>
    <w:rsid w:val="007633F4"/>
    <w:rsid w:val="00763E94"/>
    <w:rsid w:val="007641AF"/>
    <w:rsid w:val="007642DF"/>
    <w:rsid w:val="0076434C"/>
    <w:rsid w:val="00764440"/>
    <w:rsid w:val="0076491B"/>
    <w:rsid w:val="00764B15"/>
    <w:rsid w:val="00764CDF"/>
    <w:rsid w:val="00764EA4"/>
    <w:rsid w:val="00764F66"/>
    <w:rsid w:val="00765052"/>
    <w:rsid w:val="007652A6"/>
    <w:rsid w:val="0076546A"/>
    <w:rsid w:val="007656A1"/>
    <w:rsid w:val="00765848"/>
    <w:rsid w:val="007658BD"/>
    <w:rsid w:val="00765B68"/>
    <w:rsid w:val="00765C6B"/>
    <w:rsid w:val="00765C77"/>
    <w:rsid w:val="00765DB0"/>
    <w:rsid w:val="00765E2F"/>
    <w:rsid w:val="007663DB"/>
    <w:rsid w:val="00766821"/>
    <w:rsid w:val="00766C07"/>
    <w:rsid w:val="00766C1B"/>
    <w:rsid w:val="00766EDC"/>
    <w:rsid w:val="00766EF4"/>
    <w:rsid w:val="00767044"/>
    <w:rsid w:val="00767055"/>
    <w:rsid w:val="00767161"/>
    <w:rsid w:val="00767493"/>
    <w:rsid w:val="00767B6D"/>
    <w:rsid w:val="00767D43"/>
    <w:rsid w:val="00767F19"/>
    <w:rsid w:val="00767F7E"/>
    <w:rsid w:val="00767F9E"/>
    <w:rsid w:val="00770161"/>
    <w:rsid w:val="0077033E"/>
    <w:rsid w:val="007705C8"/>
    <w:rsid w:val="00770783"/>
    <w:rsid w:val="0077085A"/>
    <w:rsid w:val="007708A0"/>
    <w:rsid w:val="00770A8A"/>
    <w:rsid w:val="00770B60"/>
    <w:rsid w:val="00771122"/>
    <w:rsid w:val="00771536"/>
    <w:rsid w:val="00771628"/>
    <w:rsid w:val="00771BC3"/>
    <w:rsid w:val="00771DBB"/>
    <w:rsid w:val="00771DE3"/>
    <w:rsid w:val="00771E0A"/>
    <w:rsid w:val="0077239B"/>
    <w:rsid w:val="00772432"/>
    <w:rsid w:val="007726D6"/>
    <w:rsid w:val="0077271E"/>
    <w:rsid w:val="00772A9D"/>
    <w:rsid w:val="00772CEF"/>
    <w:rsid w:val="00772E23"/>
    <w:rsid w:val="00772E2E"/>
    <w:rsid w:val="00772F9F"/>
    <w:rsid w:val="0077311D"/>
    <w:rsid w:val="0077326D"/>
    <w:rsid w:val="00773446"/>
    <w:rsid w:val="00773A6E"/>
    <w:rsid w:val="00773C00"/>
    <w:rsid w:val="00773E31"/>
    <w:rsid w:val="00773EF5"/>
    <w:rsid w:val="00773FA5"/>
    <w:rsid w:val="00774218"/>
    <w:rsid w:val="00774394"/>
    <w:rsid w:val="0077458F"/>
    <w:rsid w:val="007747B3"/>
    <w:rsid w:val="00774862"/>
    <w:rsid w:val="00774A61"/>
    <w:rsid w:val="00774B28"/>
    <w:rsid w:val="00774CAE"/>
    <w:rsid w:val="00774EC8"/>
    <w:rsid w:val="00774F60"/>
    <w:rsid w:val="00774FB3"/>
    <w:rsid w:val="007755A3"/>
    <w:rsid w:val="00775771"/>
    <w:rsid w:val="00775C63"/>
    <w:rsid w:val="00775D38"/>
    <w:rsid w:val="00775EAA"/>
    <w:rsid w:val="0077650C"/>
    <w:rsid w:val="00776527"/>
    <w:rsid w:val="0077693E"/>
    <w:rsid w:val="00776AFF"/>
    <w:rsid w:val="00776B03"/>
    <w:rsid w:val="00776D71"/>
    <w:rsid w:val="00776F77"/>
    <w:rsid w:val="0077704E"/>
    <w:rsid w:val="00777235"/>
    <w:rsid w:val="0077771C"/>
    <w:rsid w:val="007779F4"/>
    <w:rsid w:val="00777A96"/>
    <w:rsid w:val="00777C1C"/>
    <w:rsid w:val="00777E73"/>
    <w:rsid w:val="007800D1"/>
    <w:rsid w:val="007800F7"/>
    <w:rsid w:val="00780101"/>
    <w:rsid w:val="00780120"/>
    <w:rsid w:val="0078017D"/>
    <w:rsid w:val="0078033C"/>
    <w:rsid w:val="007803FD"/>
    <w:rsid w:val="0078051B"/>
    <w:rsid w:val="00780614"/>
    <w:rsid w:val="00780822"/>
    <w:rsid w:val="007809F7"/>
    <w:rsid w:val="00780BCE"/>
    <w:rsid w:val="00780C5B"/>
    <w:rsid w:val="00780D5A"/>
    <w:rsid w:val="00780D94"/>
    <w:rsid w:val="00780F65"/>
    <w:rsid w:val="00781069"/>
    <w:rsid w:val="0078142C"/>
    <w:rsid w:val="00781590"/>
    <w:rsid w:val="007815D6"/>
    <w:rsid w:val="00781B74"/>
    <w:rsid w:val="00781D7C"/>
    <w:rsid w:val="00781F41"/>
    <w:rsid w:val="00782195"/>
    <w:rsid w:val="00782356"/>
    <w:rsid w:val="007824D9"/>
    <w:rsid w:val="007824F0"/>
    <w:rsid w:val="00782662"/>
    <w:rsid w:val="007826F5"/>
    <w:rsid w:val="007828C4"/>
    <w:rsid w:val="0078290C"/>
    <w:rsid w:val="00782A10"/>
    <w:rsid w:val="00782B04"/>
    <w:rsid w:val="00782BF8"/>
    <w:rsid w:val="00782CE8"/>
    <w:rsid w:val="00782F30"/>
    <w:rsid w:val="007831A4"/>
    <w:rsid w:val="00783507"/>
    <w:rsid w:val="0078350F"/>
    <w:rsid w:val="007838AD"/>
    <w:rsid w:val="00783B45"/>
    <w:rsid w:val="00783DEA"/>
    <w:rsid w:val="00784256"/>
    <w:rsid w:val="007844A2"/>
    <w:rsid w:val="00784D0E"/>
    <w:rsid w:val="00784D70"/>
    <w:rsid w:val="00785240"/>
    <w:rsid w:val="007852F5"/>
    <w:rsid w:val="00785421"/>
    <w:rsid w:val="007854C1"/>
    <w:rsid w:val="007855EA"/>
    <w:rsid w:val="00785643"/>
    <w:rsid w:val="00785C03"/>
    <w:rsid w:val="00785C81"/>
    <w:rsid w:val="007862E8"/>
    <w:rsid w:val="0078673C"/>
    <w:rsid w:val="007869F7"/>
    <w:rsid w:val="00786F6F"/>
    <w:rsid w:val="007870AC"/>
    <w:rsid w:val="0078738B"/>
    <w:rsid w:val="007876E0"/>
    <w:rsid w:val="00787B16"/>
    <w:rsid w:val="00787D16"/>
    <w:rsid w:val="00787DF1"/>
    <w:rsid w:val="00790280"/>
    <w:rsid w:val="0079028F"/>
    <w:rsid w:val="007906D9"/>
    <w:rsid w:val="0079074B"/>
    <w:rsid w:val="0079092A"/>
    <w:rsid w:val="0079097A"/>
    <w:rsid w:val="00790BEE"/>
    <w:rsid w:val="00790DC4"/>
    <w:rsid w:val="00790E41"/>
    <w:rsid w:val="00790E47"/>
    <w:rsid w:val="00790FA6"/>
    <w:rsid w:val="00790FFD"/>
    <w:rsid w:val="007910E4"/>
    <w:rsid w:val="00791300"/>
    <w:rsid w:val="007917CD"/>
    <w:rsid w:val="0079187F"/>
    <w:rsid w:val="00791B35"/>
    <w:rsid w:val="00792019"/>
    <w:rsid w:val="0079209F"/>
    <w:rsid w:val="007923F9"/>
    <w:rsid w:val="00792485"/>
    <w:rsid w:val="007926B4"/>
    <w:rsid w:val="00792AC0"/>
    <w:rsid w:val="00792C1C"/>
    <w:rsid w:val="0079318A"/>
    <w:rsid w:val="00793195"/>
    <w:rsid w:val="00793490"/>
    <w:rsid w:val="0079372A"/>
    <w:rsid w:val="00793777"/>
    <w:rsid w:val="007937F5"/>
    <w:rsid w:val="00793AA2"/>
    <w:rsid w:val="00793C4A"/>
    <w:rsid w:val="00793F15"/>
    <w:rsid w:val="00793F25"/>
    <w:rsid w:val="00794074"/>
    <w:rsid w:val="007942AD"/>
    <w:rsid w:val="007943FC"/>
    <w:rsid w:val="00794529"/>
    <w:rsid w:val="007946FB"/>
    <w:rsid w:val="007948D0"/>
    <w:rsid w:val="00794BA8"/>
    <w:rsid w:val="00794CE2"/>
    <w:rsid w:val="00794DD2"/>
    <w:rsid w:val="007951F9"/>
    <w:rsid w:val="007955B0"/>
    <w:rsid w:val="007956E4"/>
    <w:rsid w:val="0079598A"/>
    <w:rsid w:val="00795A5F"/>
    <w:rsid w:val="00795BAE"/>
    <w:rsid w:val="00795E20"/>
    <w:rsid w:val="00795E49"/>
    <w:rsid w:val="00795F2B"/>
    <w:rsid w:val="00795F89"/>
    <w:rsid w:val="0079619B"/>
    <w:rsid w:val="00796312"/>
    <w:rsid w:val="007963D2"/>
    <w:rsid w:val="0079641A"/>
    <w:rsid w:val="0079646F"/>
    <w:rsid w:val="007964DF"/>
    <w:rsid w:val="00796BD5"/>
    <w:rsid w:val="00796BF6"/>
    <w:rsid w:val="00796CF1"/>
    <w:rsid w:val="00796DA5"/>
    <w:rsid w:val="00796E38"/>
    <w:rsid w:val="007974A8"/>
    <w:rsid w:val="00797894"/>
    <w:rsid w:val="00797AF0"/>
    <w:rsid w:val="00797B65"/>
    <w:rsid w:val="00797B81"/>
    <w:rsid w:val="00797D7C"/>
    <w:rsid w:val="00797F17"/>
    <w:rsid w:val="007A0046"/>
    <w:rsid w:val="007A05C2"/>
    <w:rsid w:val="007A077E"/>
    <w:rsid w:val="007A086F"/>
    <w:rsid w:val="007A0C38"/>
    <w:rsid w:val="007A0F26"/>
    <w:rsid w:val="007A1308"/>
    <w:rsid w:val="007A13DC"/>
    <w:rsid w:val="007A1687"/>
    <w:rsid w:val="007A1841"/>
    <w:rsid w:val="007A1A34"/>
    <w:rsid w:val="007A1BF0"/>
    <w:rsid w:val="007A1EDD"/>
    <w:rsid w:val="007A21F7"/>
    <w:rsid w:val="007A2529"/>
    <w:rsid w:val="007A28A1"/>
    <w:rsid w:val="007A2AEF"/>
    <w:rsid w:val="007A2B95"/>
    <w:rsid w:val="007A2BB1"/>
    <w:rsid w:val="007A2CB8"/>
    <w:rsid w:val="007A2E8D"/>
    <w:rsid w:val="007A3191"/>
    <w:rsid w:val="007A3194"/>
    <w:rsid w:val="007A3224"/>
    <w:rsid w:val="007A3299"/>
    <w:rsid w:val="007A3342"/>
    <w:rsid w:val="007A3CA8"/>
    <w:rsid w:val="007A3CE7"/>
    <w:rsid w:val="007A3E77"/>
    <w:rsid w:val="007A3F1C"/>
    <w:rsid w:val="007A40E3"/>
    <w:rsid w:val="007A45F4"/>
    <w:rsid w:val="007A46FE"/>
    <w:rsid w:val="007A4A4E"/>
    <w:rsid w:val="007A4A66"/>
    <w:rsid w:val="007A51B6"/>
    <w:rsid w:val="007A5293"/>
    <w:rsid w:val="007A5298"/>
    <w:rsid w:val="007A550F"/>
    <w:rsid w:val="007A5823"/>
    <w:rsid w:val="007A59FB"/>
    <w:rsid w:val="007A5A23"/>
    <w:rsid w:val="007A5ACD"/>
    <w:rsid w:val="007A5AF0"/>
    <w:rsid w:val="007A5CEC"/>
    <w:rsid w:val="007A5D82"/>
    <w:rsid w:val="007A5D85"/>
    <w:rsid w:val="007A5E0A"/>
    <w:rsid w:val="007A6038"/>
    <w:rsid w:val="007A606A"/>
    <w:rsid w:val="007A6085"/>
    <w:rsid w:val="007A6195"/>
    <w:rsid w:val="007A64CB"/>
    <w:rsid w:val="007A6657"/>
    <w:rsid w:val="007A67D1"/>
    <w:rsid w:val="007A6886"/>
    <w:rsid w:val="007A6979"/>
    <w:rsid w:val="007A6AA6"/>
    <w:rsid w:val="007A6AAC"/>
    <w:rsid w:val="007A6B62"/>
    <w:rsid w:val="007A6BE4"/>
    <w:rsid w:val="007A6E0B"/>
    <w:rsid w:val="007A6E49"/>
    <w:rsid w:val="007A6F8C"/>
    <w:rsid w:val="007A7204"/>
    <w:rsid w:val="007A75B2"/>
    <w:rsid w:val="007A761C"/>
    <w:rsid w:val="007A77F2"/>
    <w:rsid w:val="007A79A6"/>
    <w:rsid w:val="007A7A33"/>
    <w:rsid w:val="007A7BD7"/>
    <w:rsid w:val="007A7D14"/>
    <w:rsid w:val="007A7EB1"/>
    <w:rsid w:val="007B0329"/>
    <w:rsid w:val="007B0424"/>
    <w:rsid w:val="007B0861"/>
    <w:rsid w:val="007B0969"/>
    <w:rsid w:val="007B0B87"/>
    <w:rsid w:val="007B0CB5"/>
    <w:rsid w:val="007B109C"/>
    <w:rsid w:val="007B10AC"/>
    <w:rsid w:val="007B113D"/>
    <w:rsid w:val="007B1305"/>
    <w:rsid w:val="007B1350"/>
    <w:rsid w:val="007B13F7"/>
    <w:rsid w:val="007B1939"/>
    <w:rsid w:val="007B198D"/>
    <w:rsid w:val="007B1C17"/>
    <w:rsid w:val="007B1D85"/>
    <w:rsid w:val="007B1E49"/>
    <w:rsid w:val="007B1E54"/>
    <w:rsid w:val="007B21DC"/>
    <w:rsid w:val="007B24D4"/>
    <w:rsid w:val="007B2635"/>
    <w:rsid w:val="007B29A8"/>
    <w:rsid w:val="007B2A91"/>
    <w:rsid w:val="007B2AD8"/>
    <w:rsid w:val="007B2B6E"/>
    <w:rsid w:val="007B2C2A"/>
    <w:rsid w:val="007B2D01"/>
    <w:rsid w:val="007B2DFF"/>
    <w:rsid w:val="007B2E8A"/>
    <w:rsid w:val="007B31C9"/>
    <w:rsid w:val="007B33BB"/>
    <w:rsid w:val="007B343A"/>
    <w:rsid w:val="007B3529"/>
    <w:rsid w:val="007B3618"/>
    <w:rsid w:val="007B36F1"/>
    <w:rsid w:val="007B3AB4"/>
    <w:rsid w:val="007B3B7C"/>
    <w:rsid w:val="007B3BAE"/>
    <w:rsid w:val="007B3CDC"/>
    <w:rsid w:val="007B3E8B"/>
    <w:rsid w:val="007B3F35"/>
    <w:rsid w:val="007B406F"/>
    <w:rsid w:val="007B4077"/>
    <w:rsid w:val="007B411A"/>
    <w:rsid w:val="007B43C0"/>
    <w:rsid w:val="007B45DB"/>
    <w:rsid w:val="007B46A8"/>
    <w:rsid w:val="007B4986"/>
    <w:rsid w:val="007B4C5F"/>
    <w:rsid w:val="007B4D54"/>
    <w:rsid w:val="007B4D56"/>
    <w:rsid w:val="007B4FD4"/>
    <w:rsid w:val="007B5483"/>
    <w:rsid w:val="007B55F5"/>
    <w:rsid w:val="007B5749"/>
    <w:rsid w:val="007B5825"/>
    <w:rsid w:val="007B5D36"/>
    <w:rsid w:val="007B5D5D"/>
    <w:rsid w:val="007B6079"/>
    <w:rsid w:val="007B61BE"/>
    <w:rsid w:val="007B63A7"/>
    <w:rsid w:val="007B651D"/>
    <w:rsid w:val="007B6577"/>
    <w:rsid w:val="007B65B4"/>
    <w:rsid w:val="007B6A95"/>
    <w:rsid w:val="007B6C02"/>
    <w:rsid w:val="007B6C15"/>
    <w:rsid w:val="007B6C47"/>
    <w:rsid w:val="007B70C0"/>
    <w:rsid w:val="007B7165"/>
    <w:rsid w:val="007B7222"/>
    <w:rsid w:val="007B7423"/>
    <w:rsid w:val="007B74C2"/>
    <w:rsid w:val="007B7A09"/>
    <w:rsid w:val="007B7C27"/>
    <w:rsid w:val="007B7CD8"/>
    <w:rsid w:val="007B7DF7"/>
    <w:rsid w:val="007B7E51"/>
    <w:rsid w:val="007C0106"/>
    <w:rsid w:val="007C01CA"/>
    <w:rsid w:val="007C01D2"/>
    <w:rsid w:val="007C024F"/>
    <w:rsid w:val="007C0490"/>
    <w:rsid w:val="007C065C"/>
    <w:rsid w:val="007C07AD"/>
    <w:rsid w:val="007C0AA6"/>
    <w:rsid w:val="007C10A3"/>
    <w:rsid w:val="007C10C4"/>
    <w:rsid w:val="007C1108"/>
    <w:rsid w:val="007C131D"/>
    <w:rsid w:val="007C1474"/>
    <w:rsid w:val="007C1534"/>
    <w:rsid w:val="007C1953"/>
    <w:rsid w:val="007C196B"/>
    <w:rsid w:val="007C1BE5"/>
    <w:rsid w:val="007C1EC3"/>
    <w:rsid w:val="007C23E4"/>
    <w:rsid w:val="007C2758"/>
    <w:rsid w:val="007C2C61"/>
    <w:rsid w:val="007C2D05"/>
    <w:rsid w:val="007C2D23"/>
    <w:rsid w:val="007C2DA9"/>
    <w:rsid w:val="007C2DB4"/>
    <w:rsid w:val="007C31AE"/>
    <w:rsid w:val="007C3402"/>
    <w:rsid w:val="007C347E"/>
    <w:rsid w:val="007C34AA"/>
    <w:rsid w:val="007C3569"/>
    <w:rsid w:val="007C381B"/>
    <w:rsid w:val="007C3AAB"/>
    <w:rsid w:val="007C3ADC"/>
    <w:rsid w:val="007C3B17"/>
    <w:rsid w:val="007C3D58"/>
    <w:rsid w:val="007C3F46"/>
    <w:rsid w:val="007C42BD"/>
    <w:rsid w:val="007C42CF"/>
    <w:rsid w:val="007C44BF"/>
    <w:rsid w:val="007C4725"/>
    <w:rsid w:val="007C4868"/>
    <w:rsid w:val="007C49BF"/>
    <w:rsid w:val="007C49E6"/>
    <w:rsid w:val="007C4A74"/>
    <w:rsid w:val="007C4B6E"/>
    <w:rsid w:val="007C4C6B"/>
    <w:rsid w:val="007C4CEE"/>
    <w:rsid w:val="007C4FE8"/>
    <w:rsid w:val="007C5013"/>
    <w:rsid w:val="007C584A"/>
    <w:rsid w:val="007C5911"/>
    <w:rsid w:val="007C5E5D"/>
    <w:rsid w:val="007C5F92"/>
    <w:rsid w:val="007C5FE0"/>
    <w:rsid w:val="007C6031"/>
    <w:rsid w:val="007C63CF"/>
    <w:rsid w:val="007C647E"/>
    <w:rsid w:val="007C655B"/>
    <w:rsid w:val="007C6572"/>
    <w:rsid w:val="007C6B45"/>
    <w:rsid w:val="007C6E0B"/>
    <w:rsid w:val="007C701F"/>
    <w:rsid w:val="007C736C"/>
    <w:rsid w:val="007C7373"/>
    <w:rsid w:val="007C7670"/>
    <w:rsid w:val="007C77C8"/>
    <w:rsid w:val="007C7CA0"/>
    <w:rsid w:val="007C7FBD"/>
    <w:rsid w:val="007D0156"/>
    <w:rsid w:val="007D0231"/>
    <w:rsid w:val="007D02B0"/>
    <w:rsid w:val="007D0332"/>
    <w:rsid w:val="007D0438"/>
    <w:rsid w:val="007D052A"/>
    <w:rsid w:val="007D0A6C"/>
    <w:rsid w:val="007D0CBA"/>
    <w:rsid w:val="007D0F7C"/>
    <w:rsid w:val="007D1364"/>
    <w:rsid w:val="007D1653"/>
    <w:rsid w:val="007D1839"/>
    <w:rsid w:val="007D19C0"/>
    <w:rsid w:val="007D1B0C"/>
    <w:rsid w:val="007D1B68"/>
    <w:rsid w:val="007D1CEC"/>
    <w:rsid w:val="007D1FEA"/>
    <w:rsid w:val="007D223E"/>
    <w:rsid w:val="007D28F8"/>
    <w:rsid w:val="007D2E56"/>
    <w:rsid w:val="007D2E5B"/>
    <w:rsid w:val="007D33CB"/>
    <w:rsid w:val="007D357B"/>
    <w:rsid w:val="007D3588"/>
    <w:rsid w:val="007D37F5"/>
    <w:rsid w:val="007D382E"/>
    <w:rsid w:val="007D3892"/>
    <w:rsid w:val="007D3A7E"/>
    <w:rsid w:val="007D3B0E"/>
    <w:rsid w:val="007D3F63"/>
    <w:rsid w:val="007D3F6B"/>
    <w:rsid w:val="007D43FA"/>
    <w:rsid w:val="007D44A2"/>
    <w:rsid w:val="007D4546"/>
    <w:rsid w:val="007D45F4"/>
    <w:rsid w:val="007D465F"/>
    <w:rsid w:val="007D472E"/>
    <w:rsid w:val="007D4778"/>
    <w:rsid w:val="007D48A2"/>
    <w:rsid w:val="007D4BDF"/>
    <w:rsid w:val="007D4EBC"/>
    <w:rsid w:val="007D5009"/>
    <w:rsid w:val="007D50CC"/>
    <w:rsid w:val="007D55A3"/>
    <w:rsid w:val="007D561A"/>
    <w:rsid w:val="007D59DC"/>
    <w:rsid w:val="007D5ABB"/>
    <w:rsid w:val="007D5B69"/>
    <w:rsid w:val="007D5C82"/>
    <w:rsid w:val="007D6022"/>
    <w:rsid w:val="007D61AF"/>
    <w:rsid w:val="007D6384"/>
    <w:rsid w:val="007D6388"/>
    <w:rsid w:val="007D63DE"/>
    <w:rsid w:val="007D6609"/>
    <w:rsid w:val="007D6973"/>
    <w:rsid w:val="007D6A23"/>
    <w:rsid w:val="007D6AD0"/>
    <w:rsid w:val="007D6E85"/>
    <w:rsid w:val="007D7011"/>
    <w:rsid w:val="007D71C4"/>
    <w:rsid w:val="007D764A"/>
    <w:rsid w:val="007D7830"/>
    <w:rsid w:val="007D785A"/>
    <w:rsid w:val="007D79E3"/>
    <w:rsid w:val="007D7B93"/>
    <w:rsid w:val="007D7C0B"/>
    <w:rsid w:val="007D7E05"/>
    <w:rsid w:val="007D7FB6"/>
    <w:rsid w:val="007E01E6"/>
    <w:rsid w:val="007E0208"/>
    <w:rsid w:val="007E023C"/>
    <w:rsid w:val="007E09D7"/>
    <w:rsid w:val="007E0B47"/>
    <w:rsid w:val="007E0E08"/>
    <w:rsid w:val="007E0F78"/>
    <w:rsid w:val="007E1530"/>
    <w:rsid w:val="007E161D"/>
    <w:rsid w:val="007E16EC"/>
    <w:rsid w:val="007E17F3"/>
    <w:rsid w:val="007E1D41"/>
    <w:rsid w:val="007E22DC"/>
    <w:rsid w:val="007E24C0"/>
    <w:rsid w:val="007E2701"/>
    <w:rsid w:val="007E2942"/>
    <w:rsid w:val="007E2A7A"/>
    <w:rsid w:val="007E2EA7"/>
    <w:rsid w:val="007E303F"/>
    <w:rsid w:val="007E3147"/>
    <w:rsid w:val="007E3594"/>
    <w:rsid w:val="007E38A6"/>
    <w:rsid w:val="007E3AD3"/>
    <w:rsid w:val="007E3BBD"/>
    <w:rsid w:val="007E3CEF"/>
    <w:rsid w:val="007E3EE8"/>
    <w:rsid w:val="007E3F69"/>
    <w:rsid w:val="007E4070"/>
    <w:rsid w:val="007E45AF"/>
    <w:rsid w:val="007E489C"/>
    <w:rsid w:val="007E49D3"/>
    <w:rsid w:val="007E4B2A"/>
    <w:rsid w:val="007E4C53"/>
    <w:rsid w:val="007E55E0"/>
    <w:rsid w:val="007E5A41"/>
    <w:rsid w:val="007E6A60"/>
    <w:rsid w:val="007E6BDF"/>
    <w:rsid w:val="007E6C86"/>
    <w:rsid w:val="007E6DB5"/>
    <w:rsid w:val="007E6FB2"/>
    <w:rsid w:val="007E72B9"/>
    <w:rsid w:val="007E7335"/>
    <w:rsid w:val="007E734B"/>
    <w:rsid w:val="007E7953"/>
    <w:rsid w:val="007E7970"/>
    <w:rsid w:val="007E7C6A"/>
    <w:rsid w:val="007E7DF0"/>
    <w:rsid w:val="007E7E60"/>
    <w:rsid w:val="007F023C"/>
    <w:rsid w:val="007F03F3"/>
    <w:rsid w:val="007F0598"/>
    <w:rsid w:val="007F0938"/>
    <w:rsid w:val="007F196C"/>
    <w:rsid w:val="007F1A04"/>
    <w:rsid w:val="007F1A86"/>
    <w:rsid w:val="007F1CAB"/>
    <w:rsid w:val="007F1CC3"/>
    <w:rsid w:val="007F1DCA"/>
    <w:rsid w:val="007F1EA7"/>
    <w:rsid w:val="007F1FBE"/>
    <w:rsid w:val="007F20E0"/>
    <w:rsid w:val="007F2572"/>
    <w:rsid w:val="007F26EF"/>
    <w:rsid w:val="007F26F5"/>
    <w:rsid w:val="007F272D"/>
    <w:rsid w:val="007F279C"/>
    <w:rsid w:val="007F293A"/>
    <w:rsid w:val="007F2AC8"/>
    <w:rsid w:val="007F2B43"/>
    <w:rsid w:val="007F2D77"/>
    <w:rsid w:val="007F3294"/>
    <w:rsid w:val="007F350B"/>
    <w:rsid w:val="007F356E"/>
    <w:rsid w:val="007F3BF2"/>
    <w:rsid w:val="007F419D"/>
    <w:rsid w:val="007F4416"/>
    <w:rsid w:val="007F490E"/>
    <w:rsid w:val="007F4DFF"/>
    <w:rsid w:val="007F4F01"/>
    <w:rsid w:val="007F5233"/>
    <w:rsid w:val="007F535C"/>
    <w:rsid w:val="007F55F0"/>
    <w:rsid w:val="007F5E78"/>
    <w:rsid w:val="007F5FE3"/>
    <w:rsid w:val="007F600A"/>
    <w:rsid w:val="007F60D3"/>
    <w:rsid w:val="007F6304"/>
    <w:rsid w:val="007F6305"/>
    <w:rsid w:val="007F653A"/>
    <w:rsid w:val="007F6685"/>
    <w:rsid w:val="007F66F8"/>
    <w:rsid w:val="007F689A"/>
    <w:rsid w:val="007F697B"/>
    <w:rsid w:val="007F6990"/>
    <w:rsid w:val="007F6B33"/>
    <w:rsid w:val="007F6E36"/>
    <w:rsid w:val="007F6E4A"/>
    <w:rsid w:val="007F6F0F"/>
    <w:rsid w:val="007F6FCE"/>
    <w:rsid w:val="007F7167"/>
    <w:rsid w:val="007F7393"/>
    <w:rsid w:val="007F744B"/>
    <w:rsid w:val="007F76CD"/>
    <w:rsid w:val="007F77B9"/>
    <w:rsid w:val="007F78FA"/>
    <w:rsid w:val="007F7BDB"/>
    <w:rsid w:val="008003D6"/>
    <w:rsid w:val="0080040B"/>
    <w:rsid w:val="0080049F"/>
    <w:rsid w:val="00800839"/>
    <w:rsid w:val="00800CA0"/>
    <w:rsid w:val="00800DF7"/>
    <w:rsid w:val="00800EB7"/>
    <w:rsid w:val="0080100E"/>
    <w:rsid w:val="00801074"/>
    <w:rsid w:val="00801465"/>
    <w:rsid w:val="00801470"/>
    <w:rsid w:val="008014C7"/>
    <w:rsid w:val="008016D1"/>
    <w:rsid w:val="008017F5"/>
    <w:rsid w:val="0080192B"/>
    <w:rsid w:val="008019F3"/>
    <w:rsid w:val="00801E15"/>
    <w:rsid w:val="00801EB8"/>
    <w:rsid w:val="00801F5F"/>
    <w:rsid w:val="00801F7E"/>
    <w:rsid w:val="00802051"/>
    <w:rsid w:val="0080221D"/>
    <w:rsid w:val="0080234B"/>
    <w:rsid w:val="008028CC"/>
    <w:rsid w:val="00802A1A"/>
    <w:rsid w:val="00802AE9"/>
    <w:rsid w:val="00802CBD"/>
    <w:rsid w:val="00802F22"/>
    <w:rsid w:val="0080309C"/>
    <w:rsid w:val="00803640"/>
    <w:rsid w:val="00803D02"/>
    <w:rsid w:val="00803D89"/>
    <w:rsid w:val="00803F97"/>
    <w:rsid w:val="00803FAE"/>
    <w:rsid w:val="0080434D"/>
    <w:rsid w:val="008043C8"/>
    <w:rsid w:val="008043C9"/>
    <w:rsid w:val="008045E5"/>
    <w:rsid w:val="008045E7"/>
    <w:rsid w:val="0080464A"/>
    <w:rsid w:val="00804703"/>
    <w:rsid w:val="008047B0"/>
    <w:rsid w:val="0080488C"/>
    <w:rsid w:val="00804A85"/>
    <w:rsid w:val="00804B4F"/>
    <w:rsid w:val="00804C66"/>
    <w:rsid w:val="00804E85"/>
    <w:rsid w:val="00805118"/>
    <w:rsid w:val="00805641"/>
    <w:rsid w:val="008057C8"/>
    <w:rsid w:val="00805818"/>
    <w:rsid w:val="00805830"/>
    <w:rsid w:val="0080590A"/>
    <w:rsid w:val="008059D8"/>
    <w:rsid w:val="00805AD3"/>
    <w:rsid w:val="00805C69"/>
    <w:rsid w:val="00805E75"/>
    <w:rsid w:val="00805EEE"/>
    <w:rsid w:val="008060AA"/>
    <w:rsid w:val="008061D7"/>
    <w:rsid w:val="00806280"/>
    <w:rsid w:val="008062CC"/>
    <w:rsid w:val="0080632E"/>
    <w:rsid w:val="008063C1"/>
    <w:rsid w:val="008064A6"/>
    <w:rsid w:val="00806697"/>
    <w:rsid w:val="00806A3C"/>
    <w:rsid w:val="00806A5D"/>
    <w:rsid w:val="00806B4B"/>
    <w:rsid w:val="00806E15"/>
    <w:rsid w:val="00806E2F"/>
    <w:rsid w:val="008076E3"/>
    <w:rsid w:val="008077CA"/>
    <w:rsid w:val="008078FB"/>
    <w:rsid w:val="008079C1"/>
    <w:rsid w:val="00807ACA"/>
    <w:rsid w:val="00807B74"/>
    <w:rsid w:val="00807CBC"/>
    <w:rsid w:val="00807DBE"/>
    <w:rsid w:val="00810083"/>
    <w:rsid w:val="00810869"/>
    <w:rsid w:val="00810A68"/>
    <w:rsid w:val="00810AC4"/>
    <w:rsid w:val="00810B1D"/>
    <w:rsid w:val="00810C15"/>
    <w:rsid w:val="00811288"/>
    <w:rsid w:val="008112BF"/>
    <w:rsid w:val="00811362"/>
    <w:rsid w:val="0081149C"/>
    <w:rsid w:val="008115B5"/>
    <w:rsid w:val="00811974"/>
    <w:rsid w:val="00811BE8"/>
    <w:rsid w:val="00811E13"/>
    <w:rsid w:val="0081235A"/>
    <w:rsid w:val="00812518"/>
    <w:rsid w:val="00812B1E"/>
    <w:rsid w:val="00812DA2"/>
    <w:rsid w:val="0081347C"/>
    <w:rsid w:val="00813484"/>
    <w:rsid w:val="008136A2"/>
    <w:rsid w:val="00813709"/>
    <w:rsid w:val="0081378C"/>
    <w:rsid w:val="008138F0"/>
    <w:rsid w:val="00813E8C"/>
    <w:rsid w:val="00813F1A"/>
    <w:rsid w:val="00813FC7"/>
    <w:rsid w:val="00814049"/>
    <w:rsid w:val="0081426B"/>
    <w:rsid w:val="008144EB"/>
    <w:rsid w:val="0081467C"/>
    <w:rsid w:val="008147B6"/>
    <w:rsid w:val="008149BA"/>
    <w:rsid w:val="008149CF"/>
    <w:rsid w:val="00814A11"/>
    <w:rsid w:val="00814CE3"/>
    <w:rsid w:val="00814FC7"/>
    <w:rsid w:val="00815135"/>
    <w:rsid w:val="0081542C"/>
    <w:rsid w:val="008157B1"/>
    <w:rsid w:val="008157B2"/>
    <w:rsid w:val="00815CFA"/>
    <w:rsid w:val="00815DB2"/>
    <w:rsid w:val="008163E5"/>
    <w:rsid w:val="00816591"/>
    <w:rsid w:val="0081663F"/>
    <w:rsid w:val="00816718"/>
    <w:rsid w:val="008167B3"/>
    <w:rsid w:val="00816C54"/>
    <w:rsid w:val="008170A5"/>
    <w:rsid w:val="00817153"/>
    <w:rsid w:val="00817226"/>
    <w:rsid w:val="008179B2"/>
    <w:rsid w:val="008179C6"/>
    <w:rsid w:val="00817A3B"/>
    <w:rsid w:val="00817A66"/>
    <w:rsid w:val="00817E0B"/>
    <w:rsid w:val="00817E1D"/>
    <w:rsid w:val="0082026F"/>
    <w:rsid w:val="008202A8"/>
    <w:rsid w:val="008202BD"/>
    <w:rsid w:val="008203EE"/>
    <w:rsid w:val="00820468"/>
    <w:rsid w:val="008204A2"/>
    <w:rsid w:val="0082064E"/>
    <w:rsid w:val="00820B1F"/>
    <w:rsid w:val="00820B67"/>
    <w:rsid w:val="00820D96"/>
    <w:rsid w:val="00820F94"/>
    <w:rsid w:val="00821074"/>
    <w:rsid w:val="00821106"/>
    <w:rsid w:val="008213AD"/>
    <w:rsid w:val="008217C9"/>
    <w:rsid w:val="008219F9"/>
    <w:rsid w:val="00821EAD"/>
    <w:rsid w:val="00821F20"/>
    <w:rsid w:val="00821F3C"/>
    <w:rsid w:val="00821FE0"/>
    <w:rsid w:val="00822014"/>
    <w:rsid w:val="008221CF"/>
    <w:rsid w:val="008223BE"/>
    <w:rsid w:val="00822A9F"/>
    <w:rsid w:val="00822B13"/>
    <w:rsid w:val="00822B1A"/>
    <w:rsid w:val="00822B48"/>
    <w:rsid w:val="00822E6A"/>
    <w:rsid w:val="008230B0"/>
    <w:rsid w:val="008235F9"/>
    <w:rsid w:val="008236FB"/>
    <w:rsid w:val="00823724"/>
    <w:rsid w:val="00823942"/>
    <w:rsid w:val="00823A28"/>
    <w:rsid w:val="00823AB3"/>
    <w:rsid w:val="00823B70"/>
    <w:rsid w:val="00823CA7"/>
    <w:rsid w:val="00824078"/>
    <w:rsid w:val="00824177"/>
    <w:rsid w:val="008243BA"/>
    <w:rsid w:val="008245B9"/>
    <w:rsid w:val="008247B6"/>
    <w:rsid w:val="00824956"/>
    <w:rsid w:val="00824C2A"/>
    <w:rsid w:val="00824CEE"/>
    <w:rsid w:val="00824E06"/>
    <w:rsid w:val="00825003"/>
    <w:rsid w:val="0082514D"/>
    <w:rsid w:val="00825158"/>
    <w:rsid w:val="008251EF"/>
    <w:rsid w:val="008255F8"/>
    <w:rsid w:val="00825713"/>
    <w:rsid w:val="008257C6"/>
    <w:rsid w:val="00825AF7"/>
    <w:rsid w:val="00825D8F"/>
    <w:rsid w:val="00825DB7"/>
    <w:rsid w:val="00825DE7"/>
    <w:rsid w:val="00825F63"/>
    <w:rsid w:val="00825FDE"/>
    <w:rsid w:val="00826643"/>
    <w:rsid w:val="0082676B"/>
    <w:rsid w:val="00826AE0"/>
    <w:rsid w:val="00826BB5"/>
    <w:rsid w:val="008271D4"/>
    <w:rsid w:val="008274F9"/>
    <w:rsid w:val="00827687"/>
    <w:rsid w:val="0082793E"/>
    <w:rsid w:val="00827A38"/>
    <w:rsid w:val="008301AB"/>
    <w:rsid w:val="00830329"/>
    <w:rsid w:val="00830345"/>
    <w:rsid w:val="0083042D"/>
    <w:rsid w:val="00830657"/>
    <w:rsid w:val="00830B55"/>
    <w:rsid w:val="00830C40"/>
    <w:rsid w:val="00830F9A"/>
    <w:rsid w:val="008311F0"/>
    <w:rsid w:val="008315D7"/>
    <w:rsid w:val="00831932"/>
    <w:rsid w:val="00831A20"/>
    <w:rsid w:val="00831A7F"/>
    <w:rsid w:val="00831ACA"/>
    <w:rsid w:val="00831C85"/>
    <w:rsid w:val="00831EDA"/>
    <w:rsid w:val="00831FB1"/>
    <w:rsid w:val="00832556"/>
    <w:rsid w:val="00832740"/>
    <w:rsid w:val="00832962"/>
    <w:rsid w:val="00832A93"/>
    <w:rsid w:val="00832B2A"/>
    <w:rsid w:val="00832C87"/>
    <w:rsid w:val="00832F58"/>
    <w:rsid w:val="00832F6D"/>
    <w:rsid w:val="00832FAE"/>
    <w:rsid w:val="00833065"/>
    <w:rsid w:val="008331A0"/>
    <w:rsid w:val="00833453"/>
    <w:rsid w:val="008335D8"/>
    <w:rsid w:val="008337E6"/>
    <w:rsid w:val="008338F1"/>
    <w:rsid w:val="008339F8"/>
    <w:rsid w:val="00833AA5"/>
    <w:rsid w:val="00833B9D"/>
    <w:rsid w:val="00834052"/>
    <w:rsid w:val="008340C5"/>
    <w:rsid w:val="00834741"/>
    <w:rsid w:val="00834792"/>
    <w:rsid w:val="00834890"/>
    <w:rsid w:val="00834BC0"/>
    <w:rsid w:val="00834BC3"/>
    <w:rsid w:val="00834CB6"/>
    <w:rsid w:val="00834E8E"/>
    <w:rsid w:val="00834FC2"/>
    <w:rsid w:val="00835130"/>
    <w:rsid w:val="0083535F"/>
    <w:rsid w:val="008354E1"/>
    <w:rsid w:val="008355D9"/>
    <w:rsid w:val="00835681"/>
    <w:rsid w:val="0083583D"/>
    <w:rsid w:val="00835CFB"/>
    <w:rsid w:val="00835E1F"/>
    <w:rsid w:val="00835ECE"/>
    <w:rsid w:val="00836229"/>
    <w:rsid w:val="00836282"/>
    <w:rsid w:val="0083665F"/>
    <w:rsid w:val="008368DB"/>
    <w:rsid w:val="0083691C"/>
    <w:rsid w:val="00836CD6"/>
    <w:rsid w:val="00836EB6"/>
    <w:rsid w:val="00836F59"/>
    <w:rsid w:val="00836F98"/>
    <w:rsid w:val="00837001"/>
    <w:rsid w:val="008373D6"/>
    <w:rsid w:val="008376BE"/>
    <w:rsid w:val="00837AAC"/>
    <w:rsid w:val="00837CDD"/>
    <w:rsid w:val="00837EEE"/>
    <w:rsid w:val="00837FAF"/>
    <w:rsid w:val="00840713"/>
    <w:rsid w:val="00840856"/>
    <w:rsid w:val="00840EA5"/>
    <w:rsid w:val="008410A9"/>
    <w:rsid w:val="008411F3"/>
    <w:rsid w:val="0084124B"/>
    <w:rsid w:val="00841359"/>
    <w:rsid w:val="00841812"/>
    <w:rsid w:val="008424D3"/>
    <w:rsid w:val="008427FB"/>
    <w:rsid w:val="00842828"/>
    <w:rsid w:val="008429DE"/>
    <w:rsid w:val="00842B4E"/>
    <w:rsid w:val="00842C10"/>
    <w:rsid w:val="00843009"/>
    <w:rsid w:val="00843019"/>
    <w:rsid w:val="008431EB"/>
    <w:rsid w:val="008434A8"/>
    <w:rsid w:val="0084361B"/>
    <w:rsid w:val="0084375A"/>
    <w:rsid w:val="0084375D"/>
    <w:rsid w:val="00843875"/>
    <w:rsid w:val="00843B8D"/>
    <w:rsid w:val="00843D5F"/>
    <w:rsid w:val="00843F6E"/>
    <w:rsid w:val="0084402A"/>
    <w:rsid w:val="008443DE"/>
    <w:rsid w:val="008445BD"/>
    <w:rsid w:val="008450D6"/>
    <w:rsid w:val="008451DC"/>
    <w:rsid w:val="008452FF"/>
    <w:rsid w:val="00845320"/>
    <w:rsid w:val="0084532F"/>
    <w:rsid w:val="00845343"/>
    <w:rsid w:val="008453D7"/>
    <w:rsid w:val="0084566B"/>
    <w:rsid w:val="008458E5"/>
    <w:rsid w:val="00845A92"/>
    <w:rsid w:val="00845AB4"/>
    <w:rsid w:val="00845E04"/>
    <w:rsid w:val="00846237"/>
    <w:rsid w:val="00846361"/>
    <w:rsid w:val="0084644A"/>
    <w:rsid w:val="0084674C"/>
    <w:rsid w:val="00846B81"/>
    <w:rsid w:val="00846D57"/>
    <w:rsid w:val="00846DA4"/>
    <w:rsid w:val="00846E1D"/>
    <w:rsid w:val="00846ED9"/>
    <w:rsid w:val="008470E3"/>
    <w:rsid w:val="00847101"/>
    <w:rsid w:val="00847192"/>
    <w:rsid w:val="00847333"/>
    <w:rsid w:val="008474DE"/>
    <w:rsid w:val="008476FE"/>
    <w:rsid w:val="0084789C"/>
    <w:rsid w:val="008478C3"/>
    <w:rsid w:val="008478EB"/>
    <w:rsid w:val="008478FA"/>
    <w:rsid w:val="00847A03"/>
    <w:rsid w:val="00847A1F"/>
    <w:rsid w:val="00847C4F"/>
    <w:rsid w:val="00847D11"/>
    <w:rsid w:val="00850088"/>
    <w:rsid w:val="00850125"/>
    <w:rsid w:val="008501E5"/>
    <w:rsid w:val="0085036B"/>
    <w:rsid w:val="008506BD"/>
    <w:rsid w:val="008507E5"/>
    <w:rsid w:val="008507F1"/>
    <w:rsid w:val="0085082C"/>
    <w:rsid w:val="00850BC6"/>
    <w:rsid w:val="00850C70"/>
    <w:rsid w:val="00850D86"/>
    <w:rsid w:val="00850DA9"/>
    <w:rsid w:val="00850F73"/>
    <w:rsid w:val="00850FDE"/>
    <w:rsid w:val="00851086"/>
    <w:rsid w:val="008510AD"/>
    <w:rsid w:val="008510B2"/>
    <w:rsid w:val="00851166"/>
    <w:rsid w:val="0085120A"/>
    <w:rsid w:val="008515DE"/>
    <w:rsid w:val="00851879"/>
    <w:rsid w:val="0085189E"/>
    <w:rsid w:val="008518E7"/>
    <w:rsid w:val="00851D47"/>
    <w:rsid w:val="00851E31"/>
    <w:rsid w:val="00851F1D"/>
    <w:rsid w:val="00852050"/>
    <w:rsid w:val="008525C8"/>
    <w:rsid w:val="008525F0"/>
    <w:rsid w:val="008529CF"/>
    <w:rsid w:val="00852CE5"/>
    <w:rsid w:val="00852FA0"/>
    <w:rsid w:val="00853167"/>
    <w:rsid w:val="0085321B"/>
    <w:rsid w:val="008532DE"/>
    <w:rsid w:val="008533BC"/>
    <w:rsid w:val="008533D1"/>
    <w:rsid w:val="008534F4"/>
    <w:rsid w:val="00853587"/>
    <w:rsid w:val="00853656"/>
    <w:rsid w:val="00853B92"/>
    <w:rsid w:val="00853BAB"/>
    <w:rsid w:val="00853CAA"/>
    <w:rsid w:val="00853CFD"/>
    <w:rsid w:val="00853DCE"/>
    <w:rsid w:val="00853ECA"/>
    <w:rsid w:val="00853EDE"/>
    <w:rsid w:val="00853F31"/>
    <w:rsid w:val="00854000"/>
    <w:rsid w:val="00854051"/>
    <w:rsid w:val="00854119"/>
    <w:rsid w:val="0085418A"/>
    <w:rsid w:val="008541A9"/>
    <w:rsid w:val="00854443"/>
    <w:rsid w:val="00854A81"/>
    <w:rsid w:val="00854B4E"/>
    <w:rsid w:val="00854DCD"/>
    <w:rsid w:val="008550F1"/>
    <w:rsid w:val="00855123"/>
    <w:rsid w:val="00855166"/>
    <w:rsid w:val="008558E1"/>
    <w:rsid w:val="00855ABA"/>
    <w:rsid w:val="00855C61"/>
    <w:rsid w:val="00855CC3"/>
    <w:rsid w:val="00855FEC"/>
    <w:rsid w:val="008560B5"/>
    <w:rsid w:val="008560FC"/>
    <w:rsid w:val="00856236"/>
    <w:rsid w:val="008563F3"/>
    <w:rsid w:val="00856519"/>
    <w:rsid w:val="008565B6"/>
    <w:rsid w:val="008566EA"/>
    <w:rsid w:val="00856720"/>
    <w:rsid w:val="008567DF"/>
    <w:rsid w:val="00856EB4"/>
    <w:rsid w:val="00857026"/>
    <w:rsid w:val="0085757E"/>
    <w:rsid w:val="008576E1"/>
    <w:rsid w:val="00857735"/>
    <w:rsid w:val="0085785C"/>
    <w:rsid w:val="0085799B"/>
    <w:rsid w:val="00857AB9"/>
    <w:rsid w:val="00857BB0"/>
    <w:rsid w:val="00857BC2"/>
    <w:rsid w:val="00857BC5"/>
    <w:rsid w:val="00860064"/>
    <w:rsid w:val="00860277"/>
    <w:rsid w:val="00860284"/>
    <w:rsid w:val="00860635"/>
    <w:rsid w:val="008606ED"/>
    <w:rsid w:val="00860BC3"/>
    <w:rsid w:val="00860F91"/>
    <w:rsid w:val="0086185F"/>
    <w:rsid w:val="008618FA"/>
    <w:rsid w:val="00861A49"/>
    <w:rsid w:val="00861B7F"/>
    <w:rsid w:val="00861C50"/>
    <w:rsid w:val="00861DA3"/>
    <w:rsid w:val="00861E79"/>
    <w:rsid w:val="00861F2F"/>
    <w:rsid w:val="008623BF"/>
    <w:rsid w:val="0086245E"/>
    <w:rsid w:val="00862671"/>
    <w:rsid w:val="0086282E"/>
    <w:rsid w:val="0086329F"/>
    <w:rsid w:val="00863381"/>
    <w:rsid w:val="008633D4"/>
    <w:rsid w:val="008639AF"/>
    <w:rsid w:val="00863A29"/>
    <w:rsid w:val="00863C3E"/>
    <w:rsid w:val="00863C7D"/>
    <w:rsid w:val="00863CF7"/>
    <w:rsid w:val="00863FF9"/>
    <w:rsid w:val="0086412A"/>
    <w:rsid w:val="0086470F"/>
    <w:rsid w:val="00864974"/>
    <w:rsid w:val="00864A82"/>
    <w:rsid w:val="00864C6B"/>
    <w:rsid w:val="00864EB9"/>
    <w:rsid w:val="00864F4A"/>
    <w:rsid w:val="008652E4"/>
    <w:rsid w:val="0086590B"/>
    <w:rsid w:val="00865B82"/>
    <w:rsid w:val="00865DE1"/>
    <w:rsid w:val="008660A7"/>
    <w:rsid w:val="008660C4"/>
    <w:rsid w:val="00866223"/>
    <w:rsid w:val="00866354"/>
    <w:rsid w:val="008664D3"/>
    <w:rsid w:val="008665F4"/>
    <w:rsid w:val="0086679E"/>
    <w:rsid w:val="008669E2"/>
    <w:rsid w:val="00866C50"/>
    <w:rsid w:val="00866C98"/>
    <w:rsid w:val="00866FC6"/>
    <w:rsid w:val="0086722C"/>
    <w:rsid w:val="00867437"/>
    <w:rsid w:val="00867567"/>
    <w:rsid w:val="008675EE"/>
    <w:rsid w:val="00867685"/>
    <w:rsid w:val="0086771B"/>
    <w:rsid w:val="008679F5"/>
    <w:rsid w:val="00867CE9"/>
    <w:rsid w:val="00867E32"/>
    <w:rsid w:val="00867E78"/>
    <w:rsid w:val="0087007B"/>
    <w:rsid w:val="00870343"/>
    <w:rsid w:val="00870492"/>
    <w:rsid w:val="0087085D"/>
    <w:rsid w:val="00870BB1"/>
    <w:rsid w:val="00870C01"/>
    <w:rsid w:val="00870D04"/>
    <w:rsid w:val="00870DED"/>
    <w:rsid w:val="00870DFA"/>
    <w:rsid w:val="00870FE4"/>
    <w:rsid w:val="00871017"/>
    <w:rsid w:val="008710CE"/>
    <w:rsid w:val="0087114D"/>
    <w:rsid w:val="008714A0"/>
    <w:rsid w:val="008715A2"/>
    <w:rsid w:val="0087177A"/>
    <w:rsid w:val="0087198C"/>
    <w:rsid w:val="00871A06"/>
    <w:rsid w:val="00871AAD"/>
    <w:rsid w:val="00871F02"/>
    <w:rsid w:val="00871F57"/>
    <w:rsid w:val="00872098"/>
    <w:rsid w:val="0087209D"/>
    <w:rsid w:val="008721FF"/>
    <w:rsid w:val="00872437"/>
    <w:rsid w:val="0087263F"/>
    <w:rsid w:val="00872680"/>
    <w:rsid w:val="0087269C"/>
    <w:rsid w:val="008728F6"/>
    <w:rsid w:val="00872B6A"/>
    <w:rsid w:val="00872D0C"/>
    <w:rsid w:val="00872EAF"/>
    <w:rsid w:val="00873177"/>
    <w:rsid w:val="008731B6"/>
    <w:rsid w:val="008731D0"/>
    <w:rsid w:val="00873415"/>
    <w:rsid w:val="00873622"/>
    <w:rsid w:val="00873869"/>
    <w:rsid w:val="00873877"/>
    <w:rsid w:val="00873DE7"/>
    <w:rsid w:val="00873E38"/>
    <w:rsid w:val="00873E84"/>
    <w:rsid w:val="008741E9"/>
    <w:rsid w:val="0087423E"/>
    <w:rsid w:val="0087431E"/>
    <w:rsid w:val="008744A4"/>
    <w:rsid w:val="00874867"/>
    <w:rsid w:val="0087487F"/>
    <w:rsid w:val="008748F3"/>
    <w:rsid w:val="00874B30"/>
    <w:rsid w:val="00874CE9"/>
    <w:rsid w:val="00874E60"/>
    <w:rsid w:val="00875027"/>
    <w:rsid w:val="008750C3"/>
    <w:rsid w:val="008750D3"/>
    <w:rsid w:val="00875121"/>
    <w:rsid w:val="00875151"/>
    <w:rsid w:val="008751E2"/>
    <w:rsid w:val="00875552"/>
    <w:rsid w:val="0087579C"/>
    <w:rsid w:val="008759B9"/>
    <w:rsid w:val="00875C52"/>
    <w:rsid w:val="00875CEB"/>
    <w:rsid w:val="00875DE8"/>
    <w:rsid w:val="00876020"/>
    <w:rsid w:val="008760D2"/>
    <w:rsid w:val="0087614E"/>
    <w:rsid w:val="00876311"/>
    <w:rsid w:val="008763CF"/>
    <w:rsid w:val="0087640D"/>
    <w:rsid w:val="008764C4"/>
    <w:rsid w:val="00876B7C"/>
    <w:rsid w:val="00876F33"/>
    <w:rsid w:val="00877386"/>
    <w:rsid w:val="0087745B"/>
    <w:rsid w:val="008776FD"/>
    <w:rsid w:val="008777B5"/>
    <w:rsid w:val="00877971"/>
    <w:rsid w:val="00877CD2"/>
    <w:rsid w:val="00877E6A"/>
    <w:rsid w:val="00880375"/>
    <w:rsid w:val="00880929"/>
    <w:rsid w:val="0088099E"/>
    <w:rsid w:val="00880B74"/>
    <w:rsid w:val="00880BB9"/>
    <w:rsid w:val="00880C26"/>
    <w:rsid w:val="00880DB3"/>
    <w:rsid w:val="00880DE7"/>
    <w:rsid w:val="00880E27"/>
    <w:rsid w:val="0088108F"/>
    <w:rsid w:val="008813A6"/>
    <w:rsid w:val="008814A9"/>
    <w:rsid w:val="008814FB"/>
    <w:rsid w:val="008816F3"/>
    <w:rsid w:val="0088198D"/>
    <w:rsid w:val="00881A2A"/>
    <w:rsid w:val="00881CE3"/>
    <w:rsid w:val="00881D1C"/>
    <w:rsid w:val="00881FFA"/>
    <w:rsid w:val="008820C7"/>
    <w:rsid w:val="00882114"/>
    <w:rsid w:val="00882767"/>
    <w:rsid w:val="0088285A"/>
    <w:rsid w:val="00882D6E"/>
    <w:rsid w:val="00882F14"/>
    <w:rsid w:val="00882FC7"/>
    <w:rsid w:val="00883092"/>
    <w:rsid w:val="00883499"/>
    <w:rsid w:val="008839A2"/>
    <w:rsid w:val="00883A31"/>
    <w:rsid w:val="00883BD1"/>
    <w:rsid w:val="008840B3"/>
    <w:rsid w:val="008840CE"/>
    <w:rsid w:val="00884564"/>
    <w:rsid w:val="008848D8"/>
    <w:rsid w:val="008849C3"/>
    <w:rsid w:val="00884C12"/>
    <w:rsid w:val="00885136"/>
    <w:rsid w:val="008853B5"/>
    <w:rsid w:val="008853C6"/>
    <w:rsid w:val="0088561F"/>
    <w:rsid w:val="00885AB0"/>
    <w:rsid w:val="00885ABD"/>
    <w:rsid w:val="00885CA2"/>
    <w:rsid w:val="00885CC1"/>
    <w:rsid w:val="00885EB6"/>
    <w:rsid w:val="00885EF0"/>
    <w:rsid w:val="00886180"/>
    <w:rsid w:val="008862BC"/>
    <w:rsid w:val="00886319"/>
    <w:rsid w:val="00886327"/>
    <w:rsid w:val="00886358"/>
    <w:rsid w:val="0088696B"/>
    <w:rsid w:val="00886D2D"/>
    <w:rsid w:val="00886E1B"/>
    <w:rsid w:val="008870BE"/>
    <w:rsid w:val="008873E7"/>
    <w:rsid w:val="00887410"/>
    <w:rsid w:val="00887940"/>
    <w:rsid w:val="008879BB"/>
    <w:rsid w:val="00887C79"/>
    <w:rsid w:val="00887EE3"/>
    <w:rsid w:val="00887F7A"/>
    <w:rsid w:val="008905C9"/>
    <w:rsid w:val="00890620"/>
    <w:rsid w:val="00890684"/>
    <w:rsid w:val="00890844"/>
    <w:rsid w:val="0089089D"/>
    <w:rsid w:val="00890AF8"/>
    <w:rsid w:val="00890CEC"/>
    <w:rsid w:val="00890F06"/>
    <w:rsid w:val="00891015"/>
    <w:rsid w:val="0089109A"/>
    <w:rsid w:val="008910C3"/>
    <w:rsid w:val="0089124A"/>
    <w:rsid w:val="008912D4"/>
    <w:rsid w:val="008912E1"/>
    <w:rsid w:val="00891420"/>
    <w:rsid w:val="0089195C"/>
    <w:rsid w:val="00891BD1"/>
    <w:rsid w:val="00891D19"/>
    <w:rsid w:val="00891FEC"/>
    <w:rsid w:val="0089210C"/>
    <w:rsid w:val="00892331"/>
    <w:rsid w:val="008923DD"/>
    <w:rsid w:val="00892487"/>
    <w:rsid w:val="00892493"/>
    <w:rsid w:val="00892703"/>
    <w:rsid w:val="008927FD"/>
    <w:rsid w:val="00892C79"/>
    <w:rsid w:val="0089300E"/>
    <w:rsid w:val="00893E04"/>
    <w:rsid w:val="00893E6A"/>
    <w:rsid w:val="0089407C"/>
    <w:rsid w:val="00894A69"/>
    <w:rsid w:val="00894A74"/>
    <w:rsid w:val="008952B7"/>
    <w:rsid w:val="0089543E"/>
    <w:rsid w:val="0089558E"/>
    <w:rsid w:val="0089560C"/>
    <w:rsid w:val="008958D2"/>
    <w:rsid w:val="00895B72"/>
    <w:rsid w:val="00895B76"/>
    <w:rsid w:val="00895EA4"/>
    <w:rsid w:val="00895F3A"/>
    <w:rsid w:val="00895FA6"/>
    <w:rsid w:val="00896174"/>
    <w:rsid w:val="00896339"/>
    <w:rsid w:val="0089654E"/>
    <w:rsid w:val="00896A6E"/>
    <w:rsid w:val="00896C78"/>
    <w:rsid w:val="00896D6C"/>
    <w:rsid w:val="00896E44"/>
    <w:rsid w:val="00896F37"/>
    <w:rsid w:val="00897068"/>
    <w:rsid w:val="008973DB"/>
    <w:rsid w:val="008978FC"/>
    <w:rsid w:val="00897D7D"/>
    <w:rsid w:val="00897E5C"/>
    <w:rsid w:val="008A006C"/>
    <w:rsid w:val="008A0215"/>
    <w:rsid w:val="008A021F"/>
    <w:rsid w:val="008A03D1"/>
    <w:rsid w:val="008A03D4"/>
    <w:rsid w:val="008A0483"/>
    <w:rsid w:val="008A0694"/>
    <w:rsid w:val="008A071F"/>
    <w:rsid w:val="008A09C0"/>
    <w:rsid w:val="008A0DCA"/>
    <w:rsid w:val="008A0DFE"/>
    <w:rsid w:val="008A0F6F"/>
    <w:rsid w:val="008A1074"/>
    <w:rsid w:val="008A11AC"/>
    <w:rsid w:val="008A1268"/>
    <w:rsid w:val="008A14B7"/>
    <w:rsid w:val="008A1583"/>
    <w:rsid w:val="008A16D6"/>
    <w:rsid w:val="008A18AE"/>
    <w:rsid w:val="008A1BCA"/>
    <w:rsid w:val="008A1BFA"/>
    <w:rsid w:val="008A1D2E"/>
    <w:rsid w:val="008A1E5E"/>
    <w:rsid w:val="008A2077"/>
    <w:rsid w:val="008A22BF"/>
    <w:rsid w:val="008A23B3"/>
    <w:rsid w:val="008A2405"/>
    <w:rsid w:val="008A2D2A"/>
    <w:rsid w:val="008A2E3B"/>
    <w:rsid w:val="008A3E74"/>
    <w:rsid w:val="008A4411"/>
    <w:rsid w:val="008A44F0"/>
    <w:rsid w:val="008A48A4"/>
    <w:rsid w:val="008A494A"/>
    <w:rsid w:val="008A4B3C"/>
    <w:rsid w:val="008A4BD0"/>
    <w:rsid w:val="008A4C60"/>
    <w:rsid w:val="008A4F66"/>
    <w:rsid w:val="008A5270"/>
    <w:rsid w:val="008A5389"/>
    <w:rsid w:val="008A53D3"/>
    <w:rsid w:val="008A54C6"/>
    <w:rsid w:val="008A5626"/>
    <w:rsid w:val="008A56B0"/>
    <w:rsid w:val="008A56CE"/>
    <w:rsid w:val="008A56F2"/>
    <w:rsid w:val="008A5998"/>
    <w:rsid w:val="008A60BB"/>
    <w:rsid w:val="008A62F2"/>
    <w:rsid w:val="008A6825"/>
    <w:rsid w:val="008A6B9B"/>
    <w:rsid w:val="008A6C27"/>
    <w:rsid w:val="008A6FAD"/>
    <w:rsid w:val="008A725E"/>
    <w:rsid w:val="008A76E1"/>
    <w:rsid w:val="008A778C"/>
    <w:rsid w:val="008A7DBB"/>
    <w:rsid w:val="008A7EC7"/>
    <w:rsid w:val="008B005E"/>
    <w:rsid w:val="008B00D4"/>
    <w:rsid w:val="008B014B"/>
    <w:rsid w:val="008B014F"/>
    <w:rsid w:val="008B0182"/>
    <w:rsid w:val="008B021E"/>
    <w:rsid w:val="008B04ED"/>
    <w:rsid w:val="008B075B"/>
    <w:rsid w:val="008B07AA"/>
    <w:rsid w:val="008B0BE3"/>
    <w:rsid w:val="008B0CFF"/>
    <w:rsid w:val="008B0F0C"/>
    <w:rsid w:val="008B0F4A"/>
    <w:rsid w:val="008B1129"/>
    <w:rsid w:val="008B116B"/>
    <w:rsid w:val="008B118A"/>
    <w:rsid w:val="008B1207"/>
    <w:rsid w:val="008B13B9"/>
    <w:rsid w:val="008B14C3"/>
    <w:rsid w:val="008B1516"/>
    <w:rsid w:val="008B17A7"/>
    <w:rsid w:val="008B180A"/>
    <w:rsid w:val="008B1C7B"/>
    <w:rsid w:val="008B21A8"/>
    <w:rsid w:val="008B229A"/>
    <w:rsid w:val="008B235B"/>
    <w:rsid w:val="008B266B"/>
    <w:rsid w:val="008B26BF"/>
    <w:rsid w:val="008B29AE"/>
    <w:rsid w:val="008B2C33"/>
    <w:rsid w:val="008B2D1C"/>
    <w:rsid w:val="008B2E83"/>
    <w:rsid w:val="008B30E5"/>
    <w:rsid w:val="008B3166"/>
    <w:rsid w:val="008B33D5"/>
    <w:rsid w:val="008B3666"/>
    <w:rsid w:val="008B37E1"/>
    <w:rsid w:val="008B3830"/>
    <w:rsid w:val="008B388E"/>
    <w:rsid w:val="008B392C"/>
    <w:rsid w:val="008B3A07"/>
    <w:rsid w:val="008B3CA8"/>
    <w:rsid w:val="008B3D27"/>
    <w:rsid w:val="008B3EDA"/>
    <w:rsid w:val="008B3F00"/>
    <w:rsid w:val="008B42F8"/>
    <w:rsid w:val="008B4398"/>
    <w:rsid w:val="008B4C1F"/>
    <w:rsid w:val="008B4ED8"/>
    <w:rsid w:val="008B4FF4"/>
    <w:rsid w:val="008B50FD"/>
    <w:rsid w:val="008B55BD"/>
    <w:rsid w:val="008B5A4E"/>
    <w:rsid w:val="008B5C7A"/>
    <w:rsid w:val="008B5D22"/>
    <w:rsid w:val="008B5D5C"/>
    <w:rsid w:val="008B5DDA"/>
    <w:rsid w:val="008B5F47"/>
    <w:rsid w:val="008B5F59"/>
    <w:rsid w:val="008B6160"/>
    <w:rsid w:val="008B6579"/>
    <w:rsid w:val="008B671D"/>
    <w:rsid w:val="008B6792"/>
    <w:rsid w:val="008B68FA"/>
    <w:rsid w:val="008B6A47"/>
    <w:rsid w:val="008B6B87"/>
    <w:rsid w:val="008B6CF6"/>
    <w:rsid w:val="008B7443"/>
    <w:rsid w:val="008B751F"/>
    <w:rsid w:val="008B7843"/>
    <w:rsid w:val="008B7A07"/>
    <w:rsid w:val="008B7AE6"/>
    <w:rsid w:val="008B7CC2"/>
    <w:rsid w:val="008B7D59"/>
    <w:rsid w:val="008B7DF0"/>
    <w:rsid w:val="008B7EAF"/>
    <w:rsid w:val="008B7FB3"/>
    <w:rsid w:val="008C0000"/>
    <w:rsid w:val="008C0329"/>
    <w:rsid w:val="008C0352"/>
    <w:rsid w:val="008C040B"/>
    <w:rsid w:val="008C0CEB"/>
    <w:rsid w:val="008C0D46"/>
    <w:rsid w:val="008C0DEC"/>
    <w:rsid w:val="008C0FE5"/>
    <w:rsid w:val="008C121A"/>
    <w:rsid w:val="008C1275"/>
    <w:rsid w:val="008C1300"/>
    <w:rsid w:val="008C138D"/>
    <w:rsid w:val="008C13BB"/>
    <w:rsid w:val="008C147D"/>
    <w:rsid w:val="008C160D"/>
    <w:rsid w:val="008C1693"/>
    <w:rsid w:val="008C1923"/>
    <w:rsid w:val="008C1941"/>
    <w:rsid w:val="008C1BFD"/>
    <w:rsid w:val="008C1CB3"/>
    <w:rsid w:val="008C1FA6"/>
    <w:rsid w:val="008C2068"/>
    <w:rsid w:val="008C22F8"/>
    <w:rsid w:val="008C236F"/>
    <w:rsid w:val="008C2564"/>
    <w:rsid w:val="008C2817"/>
    <w:rsid w:val="008C2835"/>
    <w:rsid w:val="008C283D"/>
    <w:rsid w:val="008C29C2"/>
    <w:rsid w:val="008C2C74"/>
    <w:rsid w:val="008C2C7E"/>
    <w:rsid w:val="008C2DD8"/>
    <w:rsid w:val="008C2EAA"/>
    <w:rsid w:val="008C2EE6"/>
    <w:rsid w:val="008C2F10"/>
    <w:rsid w:val="008C380B"/>
    <w:rsid w:val="008C3A8F"/>
    <w:rsid w:val="008C41DB"/>
    <w:rsid w:val="008C42D9"/>
    <w:rsid w:val="008C4458"/>
    <w:rsid w:val="008C463B"/>
    <w:rsid w:val="008C4671"/>
    <w:rsid w:val="008C48AC"/>
    <w:rsid w:val="008C4924"/>
    <w:rsid w:val="008C4C51"/>
    <w:rsid w:val="008C4CB0"/>
    <w:rsid w:val="008C4CD3"/>
    <w:rsid w:val="008C4D8E"/>
    <w:rsid w:val="008C4F07"/>
    <w:rsid w:val="008C50E3"/>
    <w:rsid w:val="008C516C"/>
    <w:rsid w:val="008C5706"/>
    <w:rsid w:val="008C576E"/>
    <w:rsid w:val="008C5AFE"/>
    <w:rsid w:val="008C5C80"/>
    <w:rsid w:val="008C5ED2"/>
    <w:rsid w:val="008C5ED4"/>
    <w:rsid w:val="008C61E1"/>
    <w:rsid w:val="008C67CC"/>
    <w:rsid w:val="008C68AA"/>
    <w:rsid w:val="008C6AC0"/>
    <w:rsid w:val="008C6F35"/>
    <w:rsid w:val="008C6F3B"/>
    <w:rsid w:val="008C71C1"/>
    <w:rsid w:val="008C726E"/>
    <w:rsid w:val="008C7666"/>
    <w:rsid w:val="008C776B"/>
    <w:rsid w:val="008C77DD"/>
    <w:rsid w:val="008C79CF"/>
    <w:rsid w:val="008C7A7C"/>
    <w:rsid w:val="008C7DA7"/>
    <w:rsid w:val="008C7E35"/>
    <w:rsid w:val="008D0005"/>
    <w:rsid w:val="008D04CC"/>
    <w:rsid w:val="008D05CF"/>
    <w:rsid w:val="008D05D1"/>
    <w:rsid w:val="008D0693"/>
    <w:rsid w:val="008D074F"/>
    <w:rsid w:val="008D07DC"/>
    <w:rsid w:val="008D0961"/>
    <w:rsid w:val="008D0ABF"/>
    <w:rsid w:val="008D0C1E"/>
    <w:rsid w:val="008D0F02"/>
    <w:rsid w:val="008D0F12"/>
    <w:rsid w:val="008D1343"/>
    <w:rsid w:val="008D13C2"/>
    <w:rsid w:val="008D15D7"/>
    <w:rsid w:val="008D168B"/>
    <w:rsid w:val="008D1938"/>
    <w:rsid w:val="008D1A26"/>
    <w:rsid w:val="008D1B23"/>
    <w:rsid w:val="008D1CDD"/>
    <w:rsid w:val="008D1D50"/>
    <w:rsid w:val="008D1E15"/>
    <w:rsid w:val="008D1F8A"/>
    <w:rsid w:val="008D2119"/>
    <w:rsid w:val="008D21DD"/>
    <w:rsid w:val="008D22E5"/>
    <w:rsid w:val="008D2344"/>
    <w:rsid w:val="008D2B14"/>
    <w:rsid w:val="008D2F5B"/>
    <w:rsid w:val="008D2FF0"/>
    <w:rsid w:val="008D3034"/>
    <w:rsid w:val="008D3610"/>
    <w:rsid w:val="008D3E96"/>
    <w:rsid w:val="008D3F11"/>
    <w:rsid w:val="008D3F84"/>
    <w:rsid w:val="008D4233"/>
    <w:rsid w:val="008D4365"/>
    <w:rsid w:val="008D462C"/>
    <w:rsid w:val="008D46F2"/>
    <w:rsid w:val="008D4E5C"/>
    <w:rsid w:val="008D55B5"/>
    <w:rsid w:val="008D5627"/>
    <w:rsid w:val="008D59D0"/>
    <w:rsid w:val="008D5CAB"/>
    <w:rsid w:val="008D5E8B"/>
    <w:rsid w:val="008D6009"/>
    <w:rsid w:val="008D600E"/>
    <w:rsid w:val="008D612B"/>
    <w:rsid w:val="008D6536"/>
    <w:rsid w:val="008D6764"/>
    <w:rsid w:val="008D67BC"/>
    <w:rsid w:val="008D685F"/>
    <w:rsid w:val="008D6958"/>
    <w:rsid w:val="008D6988"/>
    <w:rsid w:val="008D6AC0"/>
    <w:rsid w:val="008D6AD1"/>
    <w:rsid w:val="008D6BE9"/>
    <w:rsid w:val="008D6CA6"/>
    <w:rsid w:val="008D6F17"/>
    <w:rsid w:val="008D7101"/>
    <w:rsid w:val="008D730C"/>
    <w:rsid w:val="008D736E"/>
    <w:rsid w:val="008D78A0"/>
    <w:rsid w:val="008D7CFE"/>
    <w:rsid w:val="008D7D48"/>
    <w:rsid w:val="008D7E34"/>
    <w:rsid w:val="008E0053"/>
    <w:rsid w:val="008E0088"/>
    <w:rsid w:val="008E008A"/>
    <w:rsid w:val="008E038B"/>
    <w:rsid w:val="008E03F0"/>
    <w:rsid w:val="008E060F"/>
    <w:rsid w:val="008E0613"/>
    <w:rsid w:val="008E08A2"/>
    <w:rsid w:val="008E0946"/>
    <w:rsid w:val="008E0C5F"/>
    <w:rsid w:val="008E0D7A"/>
    <w:rsid w:val="008E0FA9"/>
    <w:rsid w:val="008E114B"/>
    <w:rsid w:val="008E1896"/>
    <w:rsid w:val="008E18E5"/>
    <w:rsid w:val="008E1C84"/>
    <w:rsid w:val="008E1E50"/>
    <w:rsid w:val="008E25B9"/>
    <w:rsid w:val="008E2697"/>
    <w:rsid w:val="008E290A"/>
    <w:rsid w:val="008E293F"/>
    <w:rsid w:val="008E318A"/>
    <w:rsid w:val="008E3256"/>
    <w:rsid w:val="008E335C"/>
    <w:rsid w:val="008E3976"/>
    <w:rsid w:val="008E3AB1"/>
    <w:rsid w:val="008E3C0B"/>
    <w:rsid w:val="008E3C5D"/>
    <w:rsid w:val="008E4238"/>
    <w:rsid w:val="008E4282"/>
    <w:rsid w:val="008E436B"/>
    <w:rsid w:val="008E450E"/>
    <w:rsid w:val="008E45DD"/>
    <w:rsid w:val="008E4977"/>
    <w:rsid w:val="008E4A24"/>
    <w:rsid w:val="008E4AF5"/>
    <w:rsid w:val="008E4CEF"/>
    <w:rsid w:val="008E4D02"/>
    <w:rsid w:val="008E4ED7"/>
    <w:rsid w:val="008E4EDE"/>
    <w:rsid w:val="008E55BD"/>
    <w:rsid w:val="008E55CA"/>
    <w:rsid w:val="008E5840"/>
    <w:rsid w:val="008E5A0C"/>
    <w:rsid w:val="008E5A1A"/>
    <w:rsid w:val="008E5BA1"/>
    <w:rsid w:val="008E5D89"/>
    <w:rsid w:val="008E5EA3"/>
    <w:rsid w:val="008E62EE"/>
    <w:rsid w:val="008E67C5"/>
    <w:rsid w:val="008E6833"/>
    <w:rsid w:val="008E6987"/>
    <w:rsid w:val="008E69BF"/>
    <w:rsid w:val="008E6A8F"/>
    <w:rsid w:val="008E6F48"/>
    <w:rsid w:val="008E72E5"/>
    <w:rsid w:val="008E72E6"/>
    <w:rsid w:val="008E73D1"/>
    <w:rsid w:val="008E73D4"/>
    <w:rsid w:val="008E7506"/>
    <w:rsid w:val="008E785B"/>
    <w:rsid w:val="008E7895"/>
    <w:rsid w:val="008E7A21"/>
    <w:rsid w:val="008E7A28"/>
    <w:rsid w:val="008E7A41"/>
    <w:rsid w:val="008E7B62"/>
    <w:rsid w:val="008E7B75"/>
    <w:rsid w:val="008E7D91"/>
    <w:rsid w:val="008E7DB3"/>
    <w:rsid w:val="008F03E9"/>
    <w:rsid w:val="008F08B2"/>
    <w:rsid w:val="008F0972"/>
    <w:rsid w:val="008F0A23"/>
    <w:rsid w:val="008F0A24"/>
    <w:rsid w:val="008F0FAA"/>
    <w:rsid w:val="008F155E"/>
    <w:rsid w:val="008F1B86"/>
    <w:rsid w:val="008F1D0B"/>
    <w:rsid w:val="008F1DA5"/>
    <w:rsid w:val="008F2085"/>
    <w:rsid w:val="008F211A"/>
    <w:rsid w:val="008F2243"/>
    <w:rsid w:val="008F2253"/>
    <w:rsid w:val="008F26DF"/>
    <w:rsid w:val="008F2859"/>
    <w:rsid w:val="008F28C8"/>
    <w:rsid w:val="008F2C42"/>
    <w:rsid w:val="008F31B0"/>
    <w:rsid w:val="008F31B9"/>
    <w:rsid w:val="008F31DC"/>
    <w:rsid w:val="008F32A3"/>
    <w:rsid w:val="008F340D"/>
    <w:rsid w:val="008F35EC"/>
    <w:rsid w:val="008F361A"/>
    <w:rsid w:val="008F361D"/>
    <w:rsid w:val="008F39F1"/>
    <w:rsid w:val="008F3AF8"/>
    <w:rsid w:val="008F3BEE"/>
    <w:rsid w:val="008F3DEC"/>
    <w:rsid w:val="008F4040"/>
    <w:rsid w:val="008F42A4"/>
    <w:rsid w:val="008F42BB"/>
    <w:rsid w:val="008F439D"/>
    <w:rsid w:val="008F43AA"/>
    <w:rsid w:val="008F48EE"/>
    <w:rsid w:val="008F48F7"/>
    <w:rsid w:val="008F492D"/>
    <w:rsid w:val="008F4B00"/>
    <w:rsid w:val="008F4B26"/>
    <w:rsid w:val="008F4E3D"/>
    <w:rsid w:val="008F4EB3"/>
    <w:rsid w:val="008F4EF5"/>
    <w:rsid w:val="008F5104"/>
    <w:rsid w:val="008F5512"/>
    <w:rsid w:val="008F55CA"/>
    <w:rsid w:val="008F56B8"/>
    <w:rsid w:val="008F5979"/>
    <w:rsid w:val="008F5CFC"/>
    <w:rsid w:val="008F61FB"/>
    <w:rsid w:val="008F657B"/>
    <w:rsid w:val="008F65DE"/>
    <w:rsid w:val="008F6821"/>
    <w:rsid w:val="008F6D29"/>
    <w:rsid w:val="008F6EBE"/>
    <w:rsid w:val="008F6FC1"/>
    <w:rsid w:val="008F73BB"/>
    <w:rsid w:val="008F73DA"/>
    <w:rsid w:val="008F7415"/>
    <w:rsid w:val="008F7694"/>
    <w:rsid w:val="008F7904"/>
    <w:rsid w:val="008F79AB"/>
    <w:rsid w:val="008F7C5C"/>
    <w:rsid w:val="00900006"/>
    <w:rsid w:val="009000D3"/>
    <w:rsid w:val="00900140"/>
    <w:rsid w:val="009002A6"/>
    <w:rsid w:val="009002F9"/>
    <w:rsid w:val="00900621"/>
    <w:rsid w:val="00900694"/>
    <w:rsid w:val="009006CC"/>
    <w:rsid w:val="009007A6"/>
    <w:rsid w:val="009007A8"/>
    <w:rsid w:val="00901166"/>
    <w:rsid w:val="009013C3"/>
    <w:rsid w:val="00901544"/>
    <w:rsid w:val="009015C8"/>
    <w:rsid w:val="0090165D"/>
    <w:rsid w:val="00901ED1"/>
    <w:rsid w:val="00901FFB"/>
    <w:rsid w:val="009022BC"/>
    <w:rsid w:val="00902302"/>
    <w:rsid w:val="0090266F"/>
    <w:rsid w:val="00902743"/>
    <w:rsid w:val="00902905"/>
    <w:rsid w:val="00902B2A"/>
    <w:rsid w:val="00902C7F"/>
    <w:rsid w:val="00902DC5"/>
    <w:rsid w:val="00902DCB"/>
    <w:rsid w:val="00902DEF"/>
    <w:rsid w:val="00903037"/>
    <w:rsid w:val="009031CE"/>
    <w:rsid w:val="00903233"/>
    <w:rsid w:val="0090339E"/>
    <w:rsid w:val="009035C7"/>
    <w:rsid w:val="00903754"/>
    <w:rsid w:val="0090378A"/>
    <w:rsid w:val="00903C4D"/>
    <w:rsid w:val="0090410E"/>
    <w:rsid w:val="009042C3"/>
    <w:rsid w:val="00904424"/>
    <w:rsid w:val="0090484D"/>
    <w:rsid w:val="00904DA0"/>
    <w:rsid w:val="00904ED3"/>
    <w:rsid w:val="00904FF9"/>
    <w:rsid w:val="00905181"/>
    <w:rsid w:val="00905401"/>
    <w:rsid w:val="00905DEF"/>
    <w:rsid w:val="00905E5D"/>
    <w:rsid w:val="00905F56"/>
    <w:rsid w:val="009060CD"/>
    <w:rsid w:val="00906381"/>
    <w:rsid w:val="00906870"/>
    <w:rsid w:val="00906924"/>
    <w:rsid w:val="0090696F"/>
    <w:rsid w:val="00906A2B"/>
    <w:rsid w:val="00906A68"/>
    <w:rsid w:val="0090718A"/>
    <w:rsid w:val="009071A9"/>
    <w:rsid w:val="0090765E"/>
    <w:rsid w:val="00907AF7"/>
    <w:rsid w:val="00907C93"/>
    <w:rsid w:val="00907F58"/>
    <w:rsid w:val="00907F89"/>
    <w:rsid w:val="00910104"/>
    <w:rsid w:val="00910203"/>
    <w:rsid w:val="00910270"/>
    <w:rsid w:val="009102B2"/>
    <w:rsid w:val="009103B2"/>
    <w:rsid w:val="0091048C"/>
    <w:rsid w:val="00910678"/>
    <w:rsid w:val="00910851"/>
    <w:rsid w:val="00910A57"/>
    <w:rsid w:val="00910D3B"/>
    <w:rsid w:val="00910D99"/>
    <w:rsid w:val="00911011"/>
    <w:rsid w:val="00911055"/>
    <w:rsid w:val="0091122C"/>
    <w:rsid w:val="009112FE"/>
    <w:rsid w:val="0091132C"/>
    <w:rsid w:val="009113BA"/>
    <w:rsid w:val="009114EE"/>
    <w:rsid w:val="009115E3"/>
    <w:rsid w:val="0091164D"/>
    <w:rsid w:val="0091186C"/>
    <w:rsid w:val="009119B9"/>
    <w:rsid w:val="00911A72"/>
    <w:rsid w:val="00911B5B"/>
    <w:rsid w:val="00911E1A"/>
    <w:rsid w:val="00911EAC"/>
    <w:rsid w:val="00912100"/>
    <w:rsid w:val="00912215"/>
    <w:rsid w:val="009123A1"/>
    <w:rsid w:val="00912446"/>
    <w:rsid w:val="00912AF6"/>
    <w:rsid w:val="00912BE6"/>
    <w:rsid w:val="00912DE9"/>
    <w:rsid w:val="00912DEE"/>
    <w:rsid w:val="00913208"/>
    <w:rsid w:val="009133B0"/>
    <w:rsid w:val="009133ED"/>
    <w:rsid w:val="0091349F"/>
    <w:rsid w:val="009137F3"/>
    <w:rsid w:val="0091438D"/>
    <w:rsid w:val="009143EA"/>
    <w:rsid w:val="00914542"/>
    <w:rsid w:val="0091499B"/>
    <w:rsid w:val="009149D4"/>
    <w:rsid w:val="00914B42"/>
    <w:rsid w:val="00914C4A"/>
    <w:rsid w:val="00914F31"/>
    <w:rsid w:val="00915046"/>
    <w:rsid w:val="0091523A"/>
    <w:rsid w:val="00915243"/>
    <w:rsid w:val="00915545"/>
    <w:rsid w:val="009158D6"/>
    <w:rsid w:val="0091591E"/>
    <w:rsid w:val="009159FA"/>
    <w:rsid w:val="00915B41"/>
    <w:rsid w:val="00915D05"/>
    <w:rsid w:val="00915D49"/>
    <w:rsid w:val="00915FAE"/>
    <w:rsid w:val="00915FEC"/>
    <w:rsid w:val="009160A4"/>
    <w:rsid w:val="00916128"/>
    <w:rsid w:val="009163D5"/>
    <w:rsid w:val="009164C0"/>
    <w:rsid w:val="009164E7"/>
    <w:rsid w:val="00916541"/>
    <w:rsid w:val="009165DA"/>
    <w:rsid w:val="009167A6"/>
    <w:rsid w:val="00916840"/>
    <w:rsid w:val="00916877"/>
    <w:rsid w:val="00916ADC"/>
    <w:rsid w:val="00916C23"/>
    <w:rsid w:val="00916ED8"/>
    <w:rsid w:val="00916F54"/>
    <w:rsid w:val="00916F89"/>
    <w:rsid w:val="0091700C"/>
    <w:rsid w:val="0091722E"/>
    <w:rsid w:val="00917592"/>
    <w:rsid w:val="0091759C"/>
    <w:rsid w:val="00917894"/>
    <w:rsid w:val="00917A93"/>
    <w:rsid w:val="00917B9C"/>
    <w:rsid w:val="00917C8A"/>
    <w:rsid w:val="00920096"/>
    <w:rsid w:val="009200CA"/>
    <w:rsid w:val="0092028C"/>
    <w:rsid w:val="009205C9"/>
    <w:rsid w:val="00920A59"/>
    <w:rsid w:val="00920DA8"/>
    <w:rsid w:val="00920FA1"/>
    <w:rsid w:val="00921191"/>
    <w:rsid w:val="0092121B"/>
    <w:rsid w:val="00921400"/>
    <w:rsid w:val="00921557"/>
    <w:rsid w:val="009216E2"/>
    <w:rsid w:val="0092172C"/>
    <w:rsid w:val="00921792"/>
    <w:rsid w:val="009218D3"/>
    <w:rsid w:val="00921A82"/>
    <w:rsid w:val="00921BD9"/>
    <w:rsid w:val="00921C90"/>
    <w:rsid w:val="00921E76"/>
    <w:rsid w:val="00922554"/>
    <w:rsid w:val="00922660"/>
    <w:rsid w:val="009229B4"/>
    <w:rsid w:val="00922EA2"/>
    <w:rsid w:val="00922EF2"/>
    <w:rsid w:val="00922FEC"/>
    <w:rsid w:val="0092318E"/>
    <w:rsid w:val="009233D1"/>
    <w:rsid w:val="0092356B"/>
    <w:rsid w:val="0092365F"/>
    <w:rsid w:val="00923BFE"/>
    <w:rsid w:val="009241A6"/>
    <w:rsid w:val="0092442E"/>
    <w:rsid w:val="0092447E"/>
    <w:rsid w:val="0092468B"/>
    <w:rsid w:val="00924789"/>
    <w:rsid w:val="00924945"/>
    <w:rsid w:val="00924D13"/>
    <w:rsid w:val="00924D31"/>
    <w:rsid w:val="00924E3E"/>
    <w:rsid w:val="00924E40"/>
    <w:rsid w:val="0092512A"/>
    <w:rsid w:val="0092535C"/>
    <w:rsid w:val="009255F3"/>
    <w:rsid w:val="0092579B"/>
    <w:rsid w:val="009258A8"/>
    <w:rsid w:val="00925948"/>
    <w:rsid w:val="009259D2"/>
    <w:rsid w:val="00925B54"/>
    <w:rsid w:val="00926177"/>
    <w:rsid w:val="009263A6"/>
    <w:rsid w:val="0092647F"/>
    <w:rsid w:val="009264CA"/>
    <w:rsid w:val="00926709"/>
    <w:rsid w:val="009268D6"/>
    <w:rsid w:val="00926A0B"/>
    <w:rsid w:val="00926BB6"/>
    <w:rsid w:val="00926C85"/>
    <w:rsid w:val="00926D80"/>
    <w:rsid w:val="0092723D"/>
    <w:rsid w:val="009276C4"/>
    <w:rsid w:val="00927846"/>
    <w:rsid w:val="0092786E"/>
    <w:rsid w:val="0092787D"/>
    <w:rsid w:val="00927B68"/>
    <w:rsid w:val="00927BA5"/>
    <w:rsid w:val="00927C33"/>
    <w:rsid w:val="00927C8F"/>
    <w:rsid w:val="00927EDB"/>
    <w:rsid w:val="0093008B"/>
    <w:rsid w:val="009301E9"/>
    <w:rsid w:val="00930258"/>
    <w:rsid w:val="0093074B"/>
    <w:rsid w:val="00930B33"/>
    <w:rsid w:val="00930C43"/>
    <w:rsid w:val="00930E0A"/>
    <w:rsid w:val="00930EE0"/>
    <w:rsid w:val="009311BC"/>
    <w:rsid w:val="009312AC"/>
    <w:rsid w:val="0093131B"/>
    <w:rsid w:val="00931357"/>
    <w:rsid w:val="00931532"/>
    <w:rsid w:val="0093163A"/>
    <w:rsid w:val="0093166C"/>
    <w:rsid w:val="009316C6"/>
    <w:rsid w:val="00931908"/>
    <w:rsid w:val="00931AB3"/>
    <w:rsid w:val="00931CFA"/>
    <w:rsid w:val="00932240"/>
    <w:rsid w:val="009325A6"/>
    <w:rsid w:val="0093289B"/>
    <w:rsid w:val="00932B62"/>
    <w:rsid w:val="00932E1C"/>
    <w:rsid w:val="00933207"/>
    <w:rsid w:val="00933255"/>
    <w:rsid w:val="009333C6"/>
    <w:rsid w:val="00933448"/>
    <w:rsid w:val="009336E6"/>
    <w:rsid w:val="009336F6"/>
    <w:rsid w:val="00933D37"/>
    <w:rsid w:val="00933E12"/>
    <w:rsid w:val="00933EB1"/>
    <w:rsid w:val="00933F7F"/>
    <w:rsid w:val="00934045"/>
    <w:rsid w:val="0093416B"/>
    <w:rsid w:val="00934261"/>
    <w:rsid w:val="009344B4"/>
    <w:rsid w:val="0093459B"/>
    <w:rsid w:val="00934699"/>
    <w:rsid w:val="0093478B"/>
    <w:rsid w:val="0093493D"/>
    <w:rsid w:val="00934A3B"/>
    <w:rsid w:val="00934AE0"/>
    <w:rsid w:val="00934E5E"/>
    <w:rsid w:val="00934FB5"/>
    <w:rsid w:val="0093501C"/>
    <w:rsid w:val="009351CC"/>
    <w:rsid w:val="009352B9"/>
    <w:rsid w:val="00935453"/>
    <w:rsid w:val="00935540"/>
    <w:rsid w:val="0093570D"/>
    <w:rsid w:val="00935A45"/>
    <w:rsid w:val="00935AF0"/>
    <w:rsid w:val="00935D4B"/>
    <w:rsid w:val="00935E0D"/>
    <w:rsid w:val="00935E2B"/>
    <w:rsid w:val="00935F38"/>
    <w:rsid w:val="009360B4"/>
    <w:rsid w:val="009360C3"/>
    <w:rsid w:val="00936220"/>
    <w:rsid w:val="00936244"/>
    <w:rsid w:val="009362E6"/>
    <w:rsid w:val="009362EB"/>
    <w:rsid w:val="00936752"/>
    <w:rsid w:val="009367F2"/>
    <w:rsid w:val="00936A2F"/>
    <w:rsid w:val="00936A45"/>
    <w:rsid w:val="00936C38"/>
    <w:rsid w:val="00936ED8"/>
    <w:rsid w:val="00936FB5"/>
    <w:rsid w:val="00937333"/>
    <w:rsid w:val="00937474"/>
    <w:rsid w:val="0093798C"/>
    <w:rsid w:val="00937C5D"/>
    <w:rsid w:val="00937D10"/>
    <w:rsid w:val="00937DFD"/>
    <w:rsid w:val="00937E92"/>
    <w:rsid w:val="009403AF"/>
    <w:rsid w:val="009404FF"/>
    <w:rsid w:val="009407DD"/>
    <w:rsid w:val="00940913"/>
    <w:rsid w:val="00940AE9"/>
    <w:rsid w:val="00940D5A"/>
    <w:rsid w:val="00940FC6"/>
    <w:rsid w:val="0094107F"/>
    <w:rsid w:val="009410D3"/>
    <w:rsid w:val="0094110B"/>
    <w:rsid w:val="009413AE"/>
    <w:rsid w:val="0094161D"/>
    <w:rsid w:val="009417DE"/>
    <w:rsid w:val="00941AE1"/>
    <w:rsid w:val="00941BC8"/>
    <w:rsid w:val="00941E19"/>
    <w:rsid w:val="00942313"/>
    <w:rsid w:val="00942335"/>
    <w:rsid w:val="00942C94"/>
    <w:rsid w:val="00942D79"/>
    <w:rsid w:val="00942E2E"/>
    <w:rsid w:val="009430FD"/>
    <w:rsid w:val="009434DA"/>
    <w:rsid w:val="009434F3"/>
    <w:rsid w:val="009439D9"/>
    <w:rsid w:val="00943A9D"/>
    <w:rsid w:val="00943AD3"/>
    <w:rsid w:val="00943AE6"/>
    <w:rsid w:val="00943EEE"/>
    <w:rsid w:val="009441EE"/>
    <w:rsid w:val="00944677"/>
    <w:rsid w:val="00944966"/>
    <w:rsid w:val="00944A46"/>
    <w:rsid w:val="00944B53"/>
    <w:rsid w:val="00944CAB"/>
    <w:rsid w:val="00944FCD"/>
    <w:rsid w:val="009452D6"/>
    <w:rsid w:val="00945336"/>
    <w:rsid w:val="009453F2"/>
    <w:rsid w:val="00945644"/>
    <w:rsid w:val="009457A2"/>
    <w:rsid w:val="00945943"/>
    <w:rsid w:val="0094599B"/>
    <w:rsid w:val="009461DF"/>
    <w:rsid w:val="0094690E"/>
    <w:rsid w:val="00946A3D"/>
    <w:rsid w:val="00946A88"/>
    <w:rsid w:val="00946AF2"/>
    <w:rsid w:val="00946B15"/>
    <w:rsid w:val="00946CF9"/>
    <w:rsid w:val="00946D37"/>
    <w:rsid w:val="0094703F"/>
    <w:rsid w:val="00947512"/>
    <w:rsid w:val="0094751C"/>
    <w:rsid w:val="00947829"/>
    <w:rsid w:val="00947861"/>
    <w:rsid w:val="00947910"/>
    <w:rsid w:val="009479DE"/>
    <w:rsid w:val="009479E9"/>
    <w:rsid w:val="00947A53"/>
    <w:rsid w:val="00947B7D"/>
    <w:rsid w:val="009504F1"/>
    <w:rsid w:val="009505C9"/>
    <w:rsid w:val="00950A9A"/>
    <w:rsid w:val="00950C86"/>
    <w:rsid w:val="00950E32"/>
    <w:rsid w:val="00950FF5"/>
    <w:rsid w:val="009512A8"/>
    <w:rsid w:val="00951522"/>
    <w:rsid w:val="0095188D"/>
    <w:rsid w:val="00951980"/>
    <w:rsid w:val="00951ABF"/>
    <w:rsid w:val="00951FFA"/>
    <w:rsid w:val="0095205D"/>
    <w:rsid w:val="009520FE"/>
    <w:rsid w:val="00952391"/>
    <w:rsid w:val="00952548"/>
    <w:rsid w:val="009527F9"/>
    <w:rsid w:val="00952ABB"/>
    <w:rsid w:val="00952D89"/>
    <w:rsid w:val="00952E8F"/>
    <w:rsid w:val="0095300C"/>
    <w:rsid w:val="009531F4"/>
    <w:rsid w:val="009532F1"/>
    <w:rsid w:val="00953605"/>
    <w:rsid w:val="009536BF"/>
    <w:rsid w:val="00954215"/>
    <w:rsid w:val="009542FE"/>
    <w:rsid w:val="0095440C"/>
    <w:rsid w:val="0095454F"/>
    <w:rsid w:val="0095458A"/>
    <w:rsid w:val="00954630"/>
    <w:rsid w:val="00954A0E"/>
    <w:rsid w:val="00954E3D"/>
    <w:rsid w:val="00954E9D"/>
    <w:rsid w:val="0095529D"/>
    <w:rsid w:val="0095533A"/>
    <w:rsid w:val="0095536B"/>
    <w:rsid w:val="00955731"/>
    <w:rsid w:val="00955B2B"/>
    <w:rsid w:val="00955DEE"/>
    <w:rsid w:val="00955F47"/>
    <w:rsid w:val="00956174"/>
    <w:rsid w:val="009561AE"/>
    <w:rsid w:val="0095641C"/>
    <w:rsid w:val="00956A2C"/>
    <w:rsid w:val="00956B1D"/>
    <w:rsid w:val="00956DC8"/>
    <w:rsid w:val="0095701F"/>
    <w:rsid w:val="0095761E"/>
    <w:rsid w:val="009579F5"/>
    <w:rsid w:val="00957E39"/>
    <w:rsid w:val="00957F95"/>
    <w:rsid w:val="0096011B"/>
    <w:rsid w:val="009601F0"/>
    <w:rsid w:val="00960371"/>
    <w:rsid w:val="009603A1"/>
    <w:rsid w:val="0096054E"/>
    <w:rsid w:val="009608F5"/>
    <w:rsid w:val="00960926"/>
    <w:rsid w:val="009609CA"/>
    <w:rsid w:val="00960D7C"/>
    <w:rsid w:val="00960E10"/>
    <w:rsid w:val="00961469"/>
    <w:rsid w:val="00961537"/>
    <w:rsid w:val="009615C0"/>
    <w:rsid w:val="00961911"/>
    <w:rsid w:val="00961962"/>
    <w:rsid w:val="009619A9"/>
    <w:rsid w:val="009619F9"/>
    <w:rsid w:val="00961A76"/>
    <w:rsid w:val="00961C1F"/>
    <w:rsid w:val="00961C54"/>
    <w:rsid w:val="009622EE"/>
    <w:rsid w:val="009625E2"/>
    <w:rsid w:val="009626FF"/>
    <w:rsid w:val="00962701"/>
    <w:rsid w:val="00962770"/>
    <w:rsid w:val="00962A47"/>
    <w:rsid w:val="00962AB4"/>
    <w:rsid w:val="00962BD1"/>
    <w:rsid w:val="00962D3C"/>
    <w:rsid w:val="00963130"/>
    <w:rsid w:val="00963298"/>
    <w:rsid w:val="009633E4"/>
    <w:rsid w:val="00963722"/>
    <w:rsid w:val="009637FA"/>
    <w:rsid w:val="009639D1"/>
    <w:rsid w:val="00963C1D"/>
    <w:rsid w:val="00963CB2"/>
    <w:rsid w:val="00963CD3"/>
    <w:rsid w:val="00963EC3"/>
    <w:rsid w:val="0096431F"/>
    <w:rsid w:val="00964611"/>
    <w:rsid w:val="0096489B"/>
    <w:rsid w:val="00964B89"/>
    <w:rsid w:val="00964E83"/>
    <w:rsid w:val="00964ED5"/>
    <w:rsid w:val="009650AF"/>
    <w:rsid w:val="0096513A"/>
    <w:rsid w:val="009656ED"/>
    <w:rsid w:val="0096592E"/>
    <w:rsid w:val="00965CFA"/>
    <w:rsid w:val="00966151"/>
    <w:rsid w:val="0096636A"/>
    <w:rsid w:val="00966417"/>
    <w:rsid w:val="00966457"/>
    <w:rsid w:val="009664A4"/>
    <w:rsid w:val="00966711"/>
    <w:rsid w:val="00966998"/>
    <w:rsid w:val="009669B0"/>
    <w:rsid w:val="00966AA2"/>
    <w:rsid w:val="00966C83"/>
    <w:rsid w:val="00966CA0"/>
    <w:rsid w:val="00967395"/>
    <w:rsid w:val="00967558"/>
    <w:rsid w:val="00967627"/>
    <w:rsid w:val="00967926"/>
    <w:rsid w:val="00967B86"/>
    <w:rsid w:val="00967D90"/>
    <w:rsid w:val="009701B9"/>
    <w:rsid w:val="009701EB"/>
    <w:rsid w:val="00970252"/>
    <w:rsid w:val="009705D8"/>
    <w:rsid w:val="0097084E"/>
    <w:rsid w:val="00970911"/>
    <w:rsid w:val="00970BE3"/>
    <w:rsid w:val="00970D84"/>
    <w:rsid w:val="00970F3D"/>
    <w:rsid w:val="00971050"/>
    <w:rsid w:val="00971110"/>
    <w:rsid w:val="00971166"/>
    <w:rsid w:val="009712F5"/>
    <w:rsid w:val="00971486"/>
    <w:rsid w:val="00971696"/>
    <w:rsid w:val="00971822"/>
    <w:rsid w:val="00971ABE"/>
    <w:rsid w:val="00971AD2"/>
    <w:rsid w:val="00971B6B"/>
    <w:rsid w:val="00971BCA"/>
    <w:rsid w:val="00971CA0"/>
    <w:rsid w:val="009721DF"/>
    <w:rsid w:val="009721F7"/>
    <w:rsid w:val="009724CE"/>
    <w:rsid w:val="00972BA5"/>
    <w:rsid w:val="00972E74"/>
    <w:rsid w:val="00973149"/>
    <w:rsid w:val="00973317"/>
    <w:rsid w:val="00973361"/>
    <w:rsid w:val="00973979"/>
    <w:rsid w:val="00973B2B"/>
    <w:rsid w:val="00973B3D"/>
    <w:rsid w:val="00973B59"/>
    <w:rsid w:val="00973E40"/>
    <w:rsid w:val="00973F5A"/>
    <w:rsid w:val="009741E9"/>
    <w:rsid w:val="0097425E"/>
    <w:rsid w:val="00974433"/>
    <w:rsid w:val="0097472E"/>
    <w:rsid w:val="009747F7"/>
    <w:rsid w:val="00974B6B"/>
    <w:rsid w:val="00974D5D"/>
    <w:rsid w:val="00975206"/>
    <w:rsid w:val="00975265"/>
    <w:rsid w:val="009752E5"/>
    <w:rsid w:val="009753B4"/>
    <w:rsid w:val="009753C4"/>
    <w:rsid w:val="009758B5"/>
    <w:rsid w:val="009759D0"/>
    <w:rsid w:val="00975B56"/>
    <w:rsid w:val="00975E6B"/>
    <w:rsid w:val="009762D9"/>
    <w:rsid w:val="00976340"/>
    <w:rsid w:val="009763C9"/>
    <w:rsid w:val="00976445"/>
    <w:rsid w:val="00976741"/>
    <w:rsid w:val="00976A24"/>
    <w:rsid w:val="00976E7D"/>
    <w:rsid w:val="00977053"/>
    <w:rsid w:val="009770BD"/>
    <w:rsid w:val="00977573"/>
    <w:rsid w:val="009776F1"/>
    <w:rsid w:val="00977AEC"/>
    <w:rsid w:val="00977E83"/>
    <w:rsid w:val="00980252"/>
    <w:rsid w:val="009802E1"/>
    <w:rsid w:val="00980303"/>
    <w:rsid w:val="0098081D"/>
    <w:rsid w:val="0098082B"/>
    <w:rsid w:val="00980852"/>
    <w:rsid w:val="00980901"/>
    <w:rsid w:val="00980A61"/>
    <w:rsid w:val="00980AC1"/>
    <w:rsid w:val="00980B18"/>
    <w:rsid w:val="00980C2C"/>
    <w:rsid w:val="00980DA3"/>
    <w:rsid w:val="0098157D"/>
    <w:rsid w:val="009816D5"/>
    <w:rsid w:val="00981729"/>
    <w:rsid w:val="009817BE"/>
    <w:rsid w:val="00981814"/>
    <w:rsid w:val="00981A2C"/>
    <w:rsid w:val="00981A8B"/>
    <w:rsid w:val="00981ADE"/>
    <w:rsid w:val="00981B86"/>
    <w:rsid w:val="00981BC4"/>
    <w:rsid w:val="0098222F"/>
    <w:rsid w:val="0098233B"/>
    <w:rsid w:val="0098234F"/>
    <w:rsid w:val="009825F7"/>
    <w:rsid w:val="009828B2"/>
    <w:rsid w:val="00982B2A"/>
    <w:rsid w:val="00982BED"/>
    <w:rsid w:val="00982C04"/>
    <w:rsid w:val="00982C58"/>
    <w:rsid w:val="00982CE2"/>
    <w:rsid w:val="00982EC7"/>
    <w:rsid w:val="009831FB"/>
    <w:rsid w:val="00983C9B"/>
    <w:rsid w:val="00983E0F"/>
    <w:rsid w:val="00983FA7"/>
    <w:rsid w:val="00984222"/>
    <w:rsid w:val="009845CE"/>
    <w:rsid w:val="009846BE"/>
    <w:rsid w:val="00984859"/>
    <w:rsid w:val="009848BD"/>
    <w:rsid w:val="009848EB"/>
    <w:rsid w:val="00984CDF"/>
    <w:rsid w:val="00984DF7"/>
    <w:rsid w:val="00984F4B"/>
    <w:rsid w:val="00984F8C"/>
    <w:rsid w:val="00985408"/>
    <w:rsid w:val="009855B6"/>
    <w:rsid w:val="009855FC"/>
    <w:rsid w:val="00985617"/>
    <w:rsid w:val="009856E2"/>
    <w:rsid w:val="00985BDA"/>
    <w:rsid w:val="00985EEB"/>
    <w:rsid w:val="0098601F"/>
    <w:rsid w:val="00986293"/>
    <w:rsid w:val="009862B0"/>
    <w:rsid w:val="00986319"/>
    <w:rsid w:val="00986356"/>
    <w:rsid w:val="0098646B"/>
    <w:rsid w:val="009864D7"/>
    <w:rsid w:val="009868C5"/>
    <w:rsid w:val="00986970"/>
    <w:rsid w:val="009869E9"/>
    <w:rsid w:val="00986B75"/>
    <w:rsid w:val="00986B8D"/>
    <w:rsid w:val="00986C03"/>
    <w:rsid w:val="00986E4E"/>
    <w:rsid w:val="00986ED2"/>
    <w:rsid w:val="00987046"/>
    <w:rsid w:val="0098715E"/>
    <w:rsid w:val="009871A7"/>
    <w:rsid w:val="009871DF"/>
    <w:rsid w:val="00987339"/>
    <w:rsid w:val="009877EE"/>
    <w:rsid w:val="00987999"/>
    <w:rsid w:val="009879B2"/>
    <w:rsid w:val="00987BF0"/>
    <w:rsid w:val="00987DF1"/>
    <w:rsid w:val="00987E1F"/>
    <w:rsid w:val="00990028"/>
    <w:rsid w:val="00990274"/>
    <w:rsid w:val="00990313"/>
    <w:rsid w:val="0099052F"/>
    <w:rsid w:val="00990631"/>
    <w:rsid w:val="0099064A"/>
    <w:rsid w:val="00990BB1"/>
    <w:rsid w:val="00990F44"/>
    <w:rsid w:val="0099120B"/>
    <w:rsid w:val="0099172F"/>
    <w:rsid w:val="00991892"/>
    <w:rsid w:val="00991897"/>
    <w:rsid w:val="00991948"/>
    <w:rsid w:val="00991B60"/>
    <w:rsid w:val="00991C96"/>
    <w:rsid w:val="00991D4A"/>
    <w:rsid w:val="00991E71"/>
    <w:rsid w:val="00991EF3"/>
    <w:rsid w:val="00991F38"/>
    <w:rsid w:val="0099206D"/>
    <w:rsid w:val="00992119"/>
    <w:rsid w:val="0099220B"/>
    <w:rsid w:val="0099288A"/>
    <w:rsid w:val="0099292B"/>
    <w:rsid w:val="00992A32"/>
    <w:rsid w:val="00992C9A"/>
    <w:rsid w:val="00993042"/>
    <w:rsid w:val="00993202"/>
    <w:rsid w:val="00993742"/>
    <w:rsid w:val="009937DC"/>
    <w:rsid w:val="009939E1"/>
    <w:rsid w:val="00993BF6"/>
    <w:rsid w:val="00993C2D"/>
    <w:rsid w:val="00993ECD"/>
    <w:rsid w:val="00993EF6"/>
    <w:rsid w:val="00993FFE"/>
    <w:rsid w:val="00994048"/>
    <w:rsid w:val="0099409D"/>
    <w:rsid w:val="00994231"/>
    <w:rsid w:val="0099423A"/>
    <w:rsid w:val="00994343"/>
    <w:rsid w:val="00994A54"/>
    <w:rsid w:val="00994E75"/>
    <w:rsid w:val="00994F04"/>
    <w:rsid w:val="009953E4"/>
    <w:rsid w:val="00995434"/>
    <w:rsid w:val="00995474"/>
    <w:rsid w:val="00995774"/>
    <w:rsid w:val="00995D2A"/>
    <w:rsid w:val="00995D48"/>
    <w:rsid w:val="00995E59"/>
    <w:rsid w:val="00996323"/>
    <w:rsid w:val="009965CB"/>
    <w:rsid w:val="00996712"/>
    <w:rsid w:val="009968D1"/>
    <w:rsid w:val="00996A02"/>
    <w:rsid w:val="00996B92"/>
    <w:rsid w:val="00996BB0"/>
    <w:rsid w:val="00996BC4"/>
    <w:rsid w:val="00996FBC"/>
    <w:rsid w:val="0099701C"/>
    <w:rsid w:val="00997097"/>
    <w:rsid w:val="00997231"/>
    <w:rsid w:val="00997441"/>
    <w:rsid w:val="0099753A"/>
    <w:rsid w:val="00997665"/>
    <w:rsid w:val="00997903"/>
    <w:rsid w:val="00997C6A"/>
    <w:rsid w:val="00997E7B"/>
    <w:rsid w:val="00997ECF"/>
    <w:rsid w:val="009A055F"/>
    <w:rsid w:val="009A08C1"/>
    <w:rsid w:val="009A09AB"/>
    <w:rsid w:val="009A0A3D"/>
    <w:rsid w:val="009A0C5E"/>
    <w:rsid w:val="009A0CC2"/>
    <w:rsid w:val="009A1082"/>
    <w:rsid w:val="009A1174"/>
    <w:rsid w:val="009A12D5"/>
    <w:rsid w:val="009A186F"/>
    <w:rsid w:val="009A1D59"/>
    <w:rsid w:val="009A1EDE"/>
    <w:rsid w:val="009A1FDB"/>
    <w:rsid w:val="009A2132"/>
    <w:rsid w:val="009A227F"/>
    <w:rsid w:val="009A25E7"/>
    <w:rsid w:val="009A27FF"/>
    <w:rsid w:val="009A285D"/>
    <w:rsid w:val="009A2B6F"/>
    <w:rsid w:val="009A2CFC"/>
    <w:rsid w:val="009A2E07"/>
    <w:rsid w:val="009A2E15"/>
    <w:rsid w:val="009A3226"/>
    <w:rsid w:val="009A3249"/>
    <w:rsid w:val="009A33D1"/>
    <w:rsid w:val="009A3A59"/>
    <w:rsid w:val="009A3C99"/>
    <w:rsid w:val="009A43FB"/>
    <w:rsid w:val="009A461F"/>
    <w:rsid w:val="009A4705"/>
    <w:rsid w:val="009A4919"/>
    <w:rsid w:val="009A4C1D"/>
    <w:rsid w:val="009A4ECE"/>
    <w:rsid w:val="009A5062"/>
    <w:rsid w:val="009A50D5"/>
    <w:rsid w:val="009A51F1"/>
    <w:rsid w:val="009A5377"/>
    <w:rsid w:val="009A54BE"/>
    <w:rsid w:val="009A5534"/>
    <w:rsid w:val="009A5585"/>
    <w:rsid w:val="009A5608"/>
    <w:rsid w:val="009A58DA"/>
    <w:rsid w:val="009A5B8A"/>
    <w:rsid w:val="009A6047"/>
    <w:rsid w:val="009A63E1"/>
    <w:rsid w:val="009A6409"/>
    <w:rsid w:val="009A6580"/>
    <w:rsid w:val="009A6A33"/>
    <w:rsid w:val="009A6B07"/>
    <w:rsid w:val="009A6DAC"/>
    <w:rsid w:val="009A6EB5"/>
    <w:rsid w:val="009A7097"/>
    <w:rsid w:val="009A70D5"/>
    <w:rsid w:val="009A7292"/>
    <w:rsid w:val="009A7295"/>
    <w:rsid w:val="009A72F9"/>
    <w:rsid w:val="009A7304"/>
    <w:rsid w:val="009A75F2"/>
    <w:rsid w:val="009A7757"/>
    <w:rsid w:val="009A79F3"/>
    <w:rsid w:val="009A7AFD"/>
    <w:rsid w:val="009A7D07"/>
    <w:rsid w:val="009A7E62"/>
    <w:rsid w:val="009B0104"/>
    <w:rsid w:val="009B03E5"/>
    <w:rsid w:val="009B06CE"/>
    <w:rsid w:val="009B07D8"/>
    <w:rsid w:val="009B07EA"/>
    <w:rsid w:val="009B0843"/>
    <w:rsid w:val="009B0AEB"/>
    <w:rsid w:val="009B0CB0"/>
    <w:rsid w:val="009B0D1B"/>
    <w:rsid w:val="009B140C"/>
    <w:rsid w:val="009B16B9"/>
    <w:rsid w:val="009B1899"/>
    <w:rsid w:val="009B1CAC"/>
    <w:rsid w:val="009B2BDB"/>
    <w:rsid w:val="009B2C38"/>
    <w:rsid w:val="009B3887"/>
    <w:rsid w:val="009B3976"/>
    <w:rsid w:val="009B3B92"/>
    <w:rsid w:val="009B3E90"/>
    <w:rsid w:val="009B4104"/>
    <w:rsid w:val="009B4133"/>
    <w:rsid w:val="009B4315"/>
    <w:rsid w:val="009B44C6"/>
    <w:rsid w:val="009B4681"/>
    <w:rsid w:val="009B46AF"/>
    <w:rsid w:val="009B46CD"/>
    <w:rsid w:val="009B4B00"/>
    <w:rsid w:val="009B4CE4"/>
    <w:rsid w:val="009B4DE8"/>
    <w:rsid w:val="009B4F69"/>
    <w:rsid w:val="009B4F8C"/>
    <w:rsid w:val="009B5178"/>
    <w:rsid w:val="009B522D"/>
    <w:rsid w:val="009B53E4"/>
    <w:rsid w:val="009B5407"/>
    <w:rsid w:val="009B5B4A"/>
    <w:rsid w:val="009B62C9"/>
    <w:rsid w:val="009B683C"/>
    <w:rsid w:val="009B69DE"/>
    <w:rsid w:val="009B69FD"/>
    <w:rsid w:val="009B6BEF"/>
    <w:rsid w:val="009B6D5E"/>
    <w:rsid w:val="009B6EE0"/>
    <w:rsid w:val="009B70FB"/>
    <w:rsid w:val="009B74A4"/>
    <w:rsid w:val="009B799A"/>
    <w:rsid w:val="009C00FB"/>
    <w:rsid w:val="009C02DA"/>
    <w:rsid w:val="009C0589"/>
    <w:rsid w:val="009C07E8"/>
    <w:rsid w:val="009C0830"/>
    <w:rsid w:val="009C0A88"/>
    <w:rsid w:val="009C0E36"/>
    <w:rsid w:val="009C13C2"/>
    <w:rsid w:val="009C14B3"/>
    <w:rsid w:val="009C172C"/>
    <w:rsid w:val="009C17F4"/>
    <w:rsid w:val="009C1960"/>
    <w:rsid w:val="009C1A34"/>
    <w:rsid w:val="009C1AE5"/>
    <w:rsid w:val="009C1B43"/>
    <w:rsid w:val="009C1CC1"/>
    <w:rsid w:val="009C27E4"/>
    <w:rsid w:val="009C28CA"/>
    <w:rsid w:val="009C290D"/>
    <w:rsid w:val="009C29C1"/>
    <w:rsid w:val="009C2AF1"/>
    <w:rsid w:val="009C2D67"/>
    <w:rsid w:val="009C3029"/>
    <w:rsid w:val="009C30D4"/>
    <w:rsid w:val="009C333D"/>
    <w:rsid w:val="009C38C6"/>
    <w:rsid w:val="009C3A1E"/>
    <w:rsid w:val="009C3BEF"/>
    <w:rsid w:val="009C3C1C"/>
    <w:rsid w:val="009C3C45"/>
    <w:rsid w:val="009C3D0A"/>
    <w:rsid w:val="009C3E47"/>
    <w:rsid w:val="009C3FBC"/>
    <w:rsid w:val="009C402E"/>
    <w:rsid w:val="009C42FB"/>
    <w:rsid w:val="009C4339"/>
    <w:rsid w:val="009C4490"/>
    <w:rsid w:val="009C45CD"/>
    <w:rsid w:val="009C4683"/>
    <w:rsid w:val="009C4815"/>
    <w:rsid w:val="009C4903"/>
    <w:rsid w:val="009C492D"/>
    <w:rsid w:val="009C4EFD"/>
    <w:rsid w:val="009C519D"/>
    <w:rsid w:val="009C5330"/>
    <w:rsid w:val="009C55CE"/>
    <w:rsid w:val="009C55E3"/>
    <w:rsid w:val="009C55E7"/>
    <w:rsid w:val="009C57D6"/>
    <w:rsid w:val="009C592D"/>
    <w:rsid w:val="009C596B"/>
    <w:rsid w:val="009C5995"/>
    <w:rsid w:val="009C59A0"/>
    <w:rsid w:val="009C5A31"/>
    <w:rsid w:val="009C5AC2"/>
    <w:rsid w:val="009C6412"/>
    <w:rsid w:val="009C6485"/>
    <w:rsid w:val="009C660D"/>
    <w:rsid w:val="009C6A48"/>
    <w:rsid w:val="009C6AE0"/>
    <w:rsid w:val="009C6AF5"/>
    <w:rsid w:val="009C6B03"/>
    <w:rsid w:val="009C6CD0"/>
    <w:rsid w:val="009C6D89"/>
    <w:rsid w:val="009C6DD2"/>
    <w:rsid w:val="009C7066"/>
    <w:rsid w:val="009C71E3"/>
    <w:rsid w:val="009C742A"/>
    <w:rsid w:val="009C784E"/>
    <w:rsid w:val="009C7859"/>
    <w:rsid w:val="009C789B"/>
    <w:rsid w:val="009C7BAC"/>
    <w:rsid w:val="009C7ECE"/>
    <w:rsid w:val="009C7FC4"/>
    <w:rsid w:val="009C7FED"/>
    <w:rsid w:val="009D006E"/>
    <w:rsid w:val="009D00C4"/>
    <w:rsid w:val="009D00E8"/>
    <w:rsid w:val="009D01A3"/>
    <w:rsid w:val="009D02B3"/>
    <w:rsid w:val="009D045C"/>
    <w:rsid w:val="009D08DB"/>
    <w:rsid w:val="009D0AE3"/>
    <w:rsid w:val="009D0C82"/>
    <w:rsid w:val="009D134C"/>
    <w:rsid w:val="009D1718"/>
    <w:rsid w:val="009D17CE"/>
    <w:rsid w:val="009D1B3B"/>
    <w:rsid w:val="009D1EAB"/>
    <w:rsid w:val="009D2672"/>
    <w:rsid w:val="009D26FF"/>
    <w:rsid w:val="009D27E5"/>
    <w:rsid w:val="009D29A5"/>
    <w:rsid w:val="009D2B40"/>
    <w:rsid w:val="009D2BF8"/>
    <w:rsid w:val="009D2C4A"/>
    <w:rsid w:val="009D2D3F"/>
    <w:rsid w:val="009D2E78"/>
    <w:rsid w:val="009D2F7B"/>
    <w:rsid w:val="009D342C"/>
    <w:rsid w:val="009D3440"/>
    <w:rsid w:val="009D3660"/>
    <w:rsid w:val="009D37CB"/>
    <w:rsid w:val="009D3897"/>
    <w:rsid w:val="009D3C6C"/>
    <w:rsid w:val="009D3C84"/>
    <w:rsid w:val="009D3E4B"/>
    <w:rsid w:val="009D4033"/>
    <w:rsid w:val="009D4227"/>
    <w:rsid w:val="009D4443"/>
    <w:rsid w:val="009D4737"/>
    <w:rsid w:val="009D48B0"/>
    <w:rsid w:val="009D4ADB"/>
    <w:rsid w:val="009D4C42"/>
    <w:rsid w:val="009D4E94"/>
    <w:rsid w:val="009D4FC4"/>
    <w:rsid w:val="009D531B"/>
    <w:rsid w:val="009D5489"/>
    <w:rsid w:val="009D548C"/>
    <w:rsid w:val="009D5628"/>
    <w:rsid w:val="009D56F4"/>
    <w:rsid w:val="009D57FC"/>
    <w:rsid w:val="009D5BBA"/>
    <w:rsid w:val="009D5BD8"/>
    <w:rsid w:val="009D5CD7"/>
    <w:rsid w:val="009D5DC4"/>
    <w:rsid w:val="009D63F9"/>
    <w:rsid w:val="009D6993"/>
    <w:rsid w:val="009D699F"/>
    <w:rsid w:val="009D6CA2"/>
    <w:rsid w:val="009D6D58"/>
    <w:rsid w:val="009D6EFD"/>
    <w:rsid w:val="009D7018"/>
    <w:rsid w:val="009D72EA"/>
    <w:rsid w:val="009D75AA"/>
    <w:rsid w:val="009D7977"/>
    <w:rsid w:val="009D798D"/>
    <w:rsid w:val="009D7EFA"/>
    <w:rsid w:val="009D7F3E"/>
    <w:rsid w:val="009D7F8B"/>
    <w:rsid w:val="009D7FF3"/>
    <w:rsid w:val="009E028B"/>
    <w:rsid w:val="009E02E8"/>
    <w:rsid w:val="009E0511"/>
    <w:rsid w:val="009E0742"/>
    <w:rsid w:val="009E07D7"/>
    <w:rsid w:val="009E07EE"/>
    <w:rsid w:val="009E0F58"/>
    <w:rsid w:val="009E0FB8"/>
    <w:rsid w:val="009E107F"/>
    <w:rsid w:val="009E11D7"/>
    <w:rsid w:val="009E120F"/>
    <w:rsid w:val="009E13A6"/>
    <w:rsid w:val="009E155B"/>
    <w:rsid w:val="009E161E"/>
    <w:rsid w:val="009E194A"/>
    <w:rsid w:val="009E19A3"/>
    <w:rsid w:val="009E1D6D"/>
    <w:rsid w:val="009E1DC7"/>
    <w:rsid w:val="009E1EFA"/>
    <w:rsid w:val="009E1F55"/>
    <w:rsid w:val="009E22D7"/>
    <w:rsid w:val="009E264F"/>
    <w:rsid w:val="009E277E"/>
    <w:rsid w:val="009E2799"/>
    <w:rsid w:val="009E2801"/>
    <w:rsid w:val="009E2A2D"/>
    <w:rsid w:val="009E2A59"/>
    <w:rsid w:val="009E2A87"/>
    <w:rsid w:val="009E2EC7"/>
    <w:rsid w:val="009E32F7"/>
    <w:rsid w:val="009E3334"/>
    <w:rsid w:val="009E33E0"/>
    <w:rsid w:val="009E3751"/>
    <w:rsid w:val="009E385F"/>
    <w:rsid w:val="009E3B5D"/>
    <w:rsid w:val="009E3C99"/>
    <w:rsid w:val="009E3D32"/>
    <w:rsid w:val="009E3DDF"/>
    <w:rsid w:val="009E3F74"/>
    <w:rsid w:val="009E3FCE"/>
    <w:rsid w:val="009E42AE"/>
    <w:rsid w:val="009E450E"/>
    <w:rsid w:val="009E453B"/>
    <w:rsid w:val="009E4766"/>
    <w:rsid w:val="009E4959"/>
    <w:rsid w:val="009E497E"/>
    <w:rsid w:val="009E4A9A"/>
    <w:rsid w:val="009E4D06"/>
    <w:rsid w:val="009E4F4A"/>
    <w:rsid w:val="009E4F82"/>
    <w:rsid w:val="009E4FBD"/>
    <w:rsid w:val="009E4FF3"/>
    <w:rsid w:val="009E5428"/>
    <w:rsid w:val="009E54C0"/>
    <w:rsid w:val="009E5959"/>
    <w:rsid w:val="009E5D7C"/>
    <w:rsid w:val="009E5D8F"/>
    <w:rsid w:val="009E5E65"/>
    <w:rsid w:val="009E5FE3"/>
    <w:rsid w:val="009E604D"/>
    <w:rsid w:val="009E60B2"/>
    <w:rsid w:val="009E62CE"/>
    <w:rsid w:val="009E62D7"/>
    <w:rsid w:val="009E6932"/>
    <w:rsid w:val="009E69A3"/>
    <w:rsid w:val="009E6E21"/>
    <w:rsid w:val="009E6F2A"/>
    <w:rsid w:val="009E6F8B"/>
    <w:rsid w:val="009E7005"/>
    <w:rsid w:val="009E722D"/>
    <w:rsid w:val="009E744D"/>
    <w:rsid w:val="009E745F"/>
    <w:rsid w:val="009E759A"/>
    <w:rsid w:val="009E7883"/>
    <w:rsid w:val="009E78FA"/>
    <w:rsid w:val="009E7943"/>
    <w:rsid w:val="009E7982"/>
    <w:rsid w:val="009E7A3B"/>
    <w:rsid w:val="009E7A8E"/>
    <w:rsid w:val="009E7B05"/>
    <w:rsid w:val="009E7D43"/>
    <w:rsid w:val="009E7D58"/>
    <w:rsid w:val="009E7DA0"/>
    <w:rsid w:val="009F00A9"/>
    <w:rsid w:val="009F032E"/>
    <w:rsid w:val="009F03FD"/>
    <w:rsid w:val="009F045F"/>
    <w:rsid w:val="009F04F3"/>
    <w:rsid w:val="009F0A7E"/>
    <w:rsid w:val="009F0B7A"/>
    <w:rsid w:val="009F0C2B"/>
    <w:rsid w:val="009F0C6F"/>
    <w:rsid w:val="009F0DE6"/>
    <w:rsid w:val="009F0EF0"/>
    <w:rsid w:val="009F1270"/>
    <w:rsid w:val="009F141E"/>
    <w:rsid w:val="009F14D2"/>
    <w:rsid w:val="009F14E4"/>
    <w:rsid w:val="009F1A0C"/>
    <w:rsid w:val="009F1C55"/>
    <w:rsid w:val="009F2196"/>
    <w:rsid w:val="009F21A4"/>
    <w:rsid w:val="009F2671"/>
    <w:rsid w:val="009F27F8"/>
    <w:rsid w:val="009F2A41"/>
    <w:rsid w:val="009F2D8E"/>
    <w:rsid w:val="009F3098"/>
    <w:rsid w:val="009F309C"/>
    <w:rsid w:val="009F3243"/>
    <w:rsid w:val="009F32FB"/>
    <w:rsid w:val="009F3362"/>
    <w:rsid w:val="009F33AE"/>
    <w:rsid w:val="009F33EC"/>
    <w:rsid w:val="009F3721"/>
    <w:rsid w:val="009F3840"/>
    <w:rsid w:val="009F384A"/>
    <w:rsid w:val="009F38D1"/>
    <w:rsid w:val="009F3E89"/>
    <w:rsid w:val="009F3F42"/>
    <w:rsid w:val="009F3F61"/>
    <w:rsid w:val="009F415A"/>
    <w:rsid w:val="009F422D"/>
    <w:rsid w:val="009F438D"/>
    <w:rsid w:val="009F43E1"/>
    <w:rsid w:val="009F4510"/>
    <w:rsid w:val="009F4AFD"/>
    <w:rsid w:val="009F4EA3"/>
    <w:rsid w:val="009F4F88"/>
    <w:rsid w:val="009F527D"/>
    <w:rsid w:val="009F53DC"/>
    <w:rsid w:val="009F550D"/>
    <w:rsid w:val="009F5577"/>
    <w:rsid w:val="009F5689"/>
    <w:rsid w:val="009F58AC"/>
    <w:rsid w:val="009F59D7"/>
    <w:rsid w:val="009F6229"/>
    <w:rsid w:val="009F649C"/>
    <w:rsid w:val="009F65B5"/>
    <w:rsid w:val="009F66C7"/>
    <w:rsid w:val="009F675E"/>
    <w:rsid w:val="009F6BCE"/>
    <w:rsid w:val="009F6BF7"/>
    <w:rsid w:val="009F6C27"/>
    <w:rsid w:val="009F6E83"/>
    <w:rsid w:val="009F6FC9"/>
    <w:rsid w:val="009F6FDD"/>
    <w:rsid w:val="009F71C2"/>
    <w:rsid w:val="009F72C7"/>
    <w:rsid w:val="009F72EE"/>
    <w:rsid w:val="009F73A1"/>
    <w:rsid w:val="009F73F1"/>
    <w:rsid w:val="009F791E"/>
    <w:rsid w:val="009F7934"/>
    <w:rsid w:val="009F79D4"/>
    <w:rsid w:val="009F7AA7"/>
    <w:rsid w:val="009F7DEB"/>
    <w:rsid w:val="00A00007"/>
    <w:rsid w:val="00A00369"/>
    <w:rsid w:val="00A00450"/>
    <w:rsid w:val="00A006FE"/>
    <w:rsid w:val="00A00AD1"/>
    <w:rsid w:val="00A00D80"/>
    <w:rsid w:val="00A00DAB"/>
    <w:rsid w:val="00A011ED"/>
    <w:rsid w:val="00A013E7"/>
    <w:rsid w:val="00A01CC9"/>
    <w:rsid w:val="00A01DBF"/>
    <w:rsid w:val="00A01E46"/>
    <w:rsid w:val="00A01F15"/>
    <w:rsid w:val="00A0209E"/>
    <w:rsid w:val="00A02331"/>
    <w:rsid w:val="00A02390"/>
    <w:rsid w:val="00A023EA"/>
    <w:rsid w:val="00A02412"/>
    <w:rsid w:val="00A024E1"/>
    <w:rsid w:val="00A02608"/>
    <w:rsid w:val="00A0264C"/>
    <w:rsid w:val="00A02C32"/>
    <w:rsid w:val="00A02C6B"/>
    <w:rsid w:val="00A0316D"/>
    <w:rsid w:val="00A03342"/>
    <w:rsid w:val="00A033BC"/>
    <w:rsid w:val="00A0354B"/>
    <w:rsid w:val="00A03754"/>
    <w:rsid w:val="00A03BD4"/>
    <w:rsid w:val="00A03DB9"/>
    <w:rsid w:val="00A03E65"/>
    <w:rsid w:val="00A0403E"/>
    <w:rsid w:val="00A040BF"/>
    <w:rsid w:val="00A04535"/>
    <w:rsid w:val="00A0454D"/>
    <w:rsid w:val="00A04710"/>
    <w:rsid w:val="00A047C2"/>
    <w:rsid w:val="00A04A58"/>
    <w:rsid w:val="00A04A76"/>
    <w:rsid w:val="00A04A9A"/>
    <w:rsid w:val="00A05237"/>
    <w:rsid w:val="00A05240"/>
    <w:rsid w:val="00A05449"/>
    <w:rsid w:val="00A05530"/>
    <w:rsid w:val="00A0555A"/>
    <w:rsid w:val="00A055CC"/>
    <w:rsid w:val="00A0572D"/>
    <w:rsid w:val="00A05AA4"/>
    <w:rsid w:val="00A05BA2"/>
    <w:rsid w:val="00A05BE7"/>
    <w:rsid w:val="00A05D47"/>
    <w:rsid w:val="00A05F16"/>
    <w:rsid w:val="00A05F7C"/>
    <w:rsid w:val="00A06255"/>
    <w:rsid w:val="00A06260"/>
    <w:rsid w:val="00A062DB"/>
    <w:rsid w:val="00A06404"/>
    <w:rsid w:val="00A06662"/>
    <w:rsid w:val="00A066B1"/>
    <w:rsid w:val="00A0671A"/>
    <w:rsid w:val="00A06728"/>
    <w:rsid w:val="00A0675B"/>
    <w:rsid w:val="00A06781"/>
    <w:rsid w:val="00A06843"/>
    <w:rsid w:val="00A06910"/>
    <w:rsid w:val="00A06A2C"/>
    <w:rsid w:val="00A06BB2"/>
    <w:rsid w:val="00A06C6F"/>
    <w:rsid w:val="00A06E70"/>
    <w:rsid w:val="00A06ECB"/>
    <w:rsid w:val="00A0706A"/>
    <w:rsid w:val="00A0719B"/>
    <w:rsid w:val="00A0734C"/>
    <w:rsid w:val="00A07775"/>
    <w:rsid w:val="00A078B3"/>
    <w:rsid w:val="00A07B90"/>
    <w:rsid w:val="00A07D49"/>
    <w:rsid w:val="00A07E51"/>
    <w:rsid w:val="00A07E71"/>
    <w:rsid w:val="00A10015"/>
    <w:rsid w:val="00A10508"/>
    <w:rsid w:val="00A10910"/>
    <w:rsid w:val="00A10BF5"/>
    <w:rsid w:val="00A10FA7"/>
    <w:rsid w:val="00A10FDB"/>
    <w:rsid w:val="00A1104E"/>
    <w:rsid w:val="00A117B3"/>
    <w:rsid w:val="00A1196A"/>
    <w:rsid w:val="00A12091"/>
    <w:rsid w:val="00A124FF"/>
    <w:rsid w:val="00A1267C"/>
    <w:rsid w:val="00A127ED"/>
    <w:rsid w:val="00A12870"/>
    <w:rsid w:val="00A12885"/>
    <w:rsid w:val="00A128EF"/>
    <w:rsid w:val="00A12ABE"/>
    <w:rsid w:val="00A12DE8"/>
    <w:rsid w:val="00A12F8E"/>
    <w:rsid w:val="00A130BC"/>
    <w:rsid w:val="00A13262"/>
    <w:rsid w:val="00A1329B"/>
    <w:rsid w:val="00A13318"/>
    <w:rsid w:val="00A13458"/>
    <w:rsid w:val="00A1366A"/>
    <w:rsid w:val="00A136EB"/>
    <w:rsid w:val="00A13944"/>
    <w:rsid w:val="00A13AD5"/>
    <w:rsid w:val="00A13FB5"/>
    <w:rsid w:val="00A14002"/>
    <w:rsid w:val="00A14442"/>
    <w:rsid w:val="00A14732"/>
    <w:rsid w:val="00A14851"/>
    <w:rsid w:val="00A14A79"/>
    <w:rsid w:val="00A14BA1"/>
    <w:rsid w:val="00A14CED"/>
    <w:rsid w:val="00A14D0B"/>
    <w:rsid w:val="00A14D47"/>
    <w:rsid w:val="00A14D68"/>
    <w:rsid w:val="00A14E49"/>
    <w:rsid w:val="00A150DF"/>
    <w:rsid w:val="00A1510F"/>
    <w:rsid w:val="00A153BD"/>
    <w:rsid w:val="00A1548B"/>
    <w:rsid w:val="00A156A7"/>
    <w:rsid w:val="00A158FC"/>
    <w:rsid w:val="00A15BAC"/>
    <w:rsid w:val="00A15CEB"/>
    <w:rsid w:val="00A15CF6"/>
    <w:rsid w:val="00A15D71"/>
    <w:rsid w:val="00A15F83"/>
    <w:rsid w:val="00A15F9C"/>
    <w:rsid w:val="00A1601A"/>
    <w:rsid w:val="00A162C5"/>
    <w:rsid w:val="00A1635B"/>
    <w:rsid w:val="00A1663C"/>
    <w:rsid w:val="00A167BF"/>
    <w:rsid w:val="00A16DC3"/>
    <w:rsid w:val="00A16FA8"/>
    <w:rsid w:val="00A170C2"/>
    <w:rsid w:val="00A1723C"/>
    <w:rsid w:val="00A17247"/>
    <w:rsid w:val="00A1738B"/>
    <w:rsid w:val="00A175DA"/>
    <w:rsid w:val="00A177A4"/>
    <w:rsid w:val="00A177CB"/>
    <w:rsid w:val="00A17833"/>
    <w:rsid w:val="00A17908"/>
    <w:rsid w:val="00A179F3"/>
    <w:rsid w:val="00A17C6D"/>
    <w:rsid w:val="00A201F7"/>
    <w:rsid w:val="00A20534"/>
    <w:rsid w:val="00A2053B"/>
    <w:rsid w:val="00A206A5"/>
    <w:rsid w:val="00A20A83"/>
    <w:rsid w:val="00A20DFF"/>
    <w:rsid w:val="00A21434"/>
    <w:rsid w:val="00A21AC5"/>
    <w:rsid w:val="00A21C42"/>
    <w:rsid w:val="00A21D6D"/>
    <w:rsid w:val="00A2208A"/>
    <w:rsid w:val="00A22566"/>
    <w:rsid w:val="00A2293F"/>
    <w:rsid w:val="00A22B00"/>
    <w:rsid w:val="00A22EF7"/>
    <w:rsid w:val="00A23009"/>
    <w:rsid w:val="00A2331B"/>
    <w:rsid w:val="00A23531"/>
    <w:rsid w:val="00A235F7"/>
    <w:rsid w:val="00A2369F"/>
    <w:rsid w:val="00A23A18"/>
    <w:rsid w:val="00A23A3D"/>
    <w:rsid w:val="00A23DA5"/>
    <w:rsid w:val="00A241B6"/>
    <w:rsid w:val="00A24561"/>
    <w:rsid w:val="00A2456B"/>
    <w:rsid w:val="00A24902"/>
    <w:rsid w:val="00A24AF3"/>
    <w:rsid w:val="00A24C0C"/>
    <w:rsid w:val="00A24C2E"/>
    <w:rsid w:val="00A24D2E"/>
    <w:rsid w:val="00A24E5E"/>
    <w:rsid w:val="00A24FE3"/>
    <w:rsid w:val="00A2500F"/>
    <w:rsid w:val="00A25369"/>
    <w:rsid w:val="00A2544F"/>
    <w:rsid w:val="00A25481"/>
    <w:rsid w:val="00A25657"/>
    <w:rsid w:val="00A2578B"/>
    <w:rsid w:val="00A25946"/>
    <w:rsid w:val="00A25974"/>
    <w:rsid w:val="00A25CD4"/>
    <w:rsid w:val="00A25EA1"/>
    <w:rsid w:val="00A25FB3"/>
    <w:rsid w:val="00A26481"/>
    <w:rsid w:val="00A266B7"/>
    <w:rsid w:val="00A26817"/>
    <w:rsid w:val="00A26A32"/>
    <w:rsid w:val="00A26C65"/>
    <w:rsid w:val="00A26DC0"/>
    <w:rsid w:val="00A26E54"/>
    <w:rsid w:val="00A27160"/>
    <w:rsid w:val="00A273E5"/>
    <w:rsid w:val="00A2772C"/>
    <w:rsid w:val="00A27762"/>
    <w:rsid w:val="00A277F7"/>
    <w:rsid w:val="00A27828"/>
    <w:rsid w:val="00A27A44"/>
    <w:rsid w:val="00A27A8D"/>
    <w:rsid w:val="00A27D5F"/>
    <w:rsid w:val="00A27F37"/>
    <w:rsid w:val="00A301AB"/>
    <w:rsid w:val="00A30332"/>
    <w:rsid w:val="00A30A9D"/>
    <w:rsid w:val="00A30ABE"/>
    <w:rsid w:val="00A30C26"/>
    <w:rsid w:val="00A30DBF"/>
    <w:rsid w:val="00A30DCD"/>
    <w:rsid w:val="00A3105D"/>
    <w:rsid w:val="00A312E7"/>
    <w:rsid w:val="00A313B3"/>
    <w:rsid w:val="00A3140E"/>
    <w:rsid w:val="00A31707"/>
    <w:rsid w:val="00A317C1"/>
    <w:rsid w:val="00A31A60"/>
    <w:rsid w:val="00A31AC7"/>
    <w:rsid w:val="00A32050"/>
    <w:rsid w:val="00A3215F"/>
    <w:rsid w:val="00A32462"/>
    <w:rsid w:val="00A324EA"/>
    <w:rsid w:val="00A329B0"/>
    <w:rsid w:val="00A32C7A"/>
    <w:rsid w:val="00A32CA9"/>
    <w:rsid w:val="00A32D51"/>
    <w:rsid w:val="00A32DD3"/>
    <w:rsid w:val="00A33201"/>
    <w:rsid w:val="00A3385D"/>
    <w:rsid w:val="00A33866"/>
    <w:rsid w:val="00A33B81"/>
    <w:rsid w:val="00A33DEA"/>
    <w:rsid w:val="00A340A3"/>
    <w:rsid w:val="00A3448B"/>
    <w:rsid w:val="00A347D0"/>
    <w:rsid w:val="00A3480E"/>
    <w:rsid w:val="00A349C3"/>
    <w:rsid w:val="00A34A32"/>
    <w:rsid w:val="00A34D85"/>
    <w:rsid w:val="00A34E28"/>
    <w:rsid w:val="00A35229"/>
    <w:rsid w:val="00A354E5"/>
    <w:rsid w:val="00A35505"/>
    <w:rsid w:val="00A35AA2"/>
    <w:rsid w:val="00A35D2D"/>
    <w:rsid w:val="00A35FB8"/>
    <w:rsid w:val="00A35FE1"/>
    <w:rsid w:val="00A36258"/>
    <w:rsid w:val="00A362F6"/>
    <w:rsid w:val="00A36356"/>
    <w:rsid w:val="00A36610"/>
    <w:rsid w:val="00A366F8"/>
    <w:rsid w:val="00A36A64"/>
    <w:rsid w:val="00A36C06"/>
    <w:rsid w:val="00A36EDC"/>
    <w:rsid w:val="00A36FDA"/>
    <w:rsid w:val="00A371AB"/>
    <w:rsid w:val="00A37413"/>
    <w:rsid w:val="00A3768D"/>
    <w:rsid w:val="00A376D4"/>
    <w:rsid w:val="00A378E1"/>
    <w:rsid w:val="00A3794A"/>
    <w:rsid w:val="00A37A20"/>
    <w:rsid w:val="00A40115"/>
    <w:rsid w:val="00A4027E"/>
    <w:rsid w:val="00A40481"/>
    <w:rsid w:val="00A407EF"/>
    <w:rsid w:val="00A407FD"/>
    <w:rsid w:val="00A4089B"/>
    <w:rsid w:val="00A40A73"/>
    <w:rsid w:val="00A40D2D"/>
    <w:rsid w:val="00A40F05"/>
    <w:rsid w:val="00A41177"/>
    <w:rsid w:val="00A41309"/>
    <w:rsid w:val="00A414A8"/>
    <w:rsid w:val="00A415E3"/>
    <w:rsid w:val="00A415E7"/>
    <w:rsid w:val="00A419CF"/>
    <w:rsid w:val="00A41B38"/>
    <w:rsid w:val="00A41C8B"/>
    <w:rsid w:val="00A424C5"/>
    <w:rsid w:val="00A426D1"/>
    <w:rsid w:val="00A4271E"/>
    <w:rsid w:val="00A427C7"/>
    <w:rsid w:val="00A42A40"/>
    <w:rsid w:val="00A42CAB"/>
    <w:rsid w:val="00A42D2C"/>
    <w:rsid w:val="00A42F59"/>
    <w:rsid w:val="00A430C0"/>
    <w:rsid w:val="00A433E1"/>
    <w:rsid w:val="00A4368C"/>
    <w:rsid w:val="00A43704"/>
    <w:rsid w:val="00A437B4"/>
    <w:rsid w:val="00A43804"/>
    <w:rsid w:val="00A43C54"/>
    <w:rsid w:val="00A43D2A"/>
    <w:rsid w:val="00A43D64"/>
    <w:rsid w:val="00A43DFF"/>
    <w:rsid w:val="00A43E64"/>
    <w:rsid w:val="00A43ECD"/>
    <w:rsid w:val="00A43F36"/>
    <w:rsid w:val="00A43F8A"/>
    <w:rsid w:val="00A440C1"/>
    <w:rsid w:val="00A443CF"/>
    <w:rsid w:val="00A4440B"/>
    <w:rsid w:val="00A4455C"/>
    <w:rsid w:val="00A445C5"/>
    <w:rsid w:val="00A44AFF"/>
    <w:rsid w:val="00A44B91"/>
    <w:rsid w:val="00A44D95"/>
    <w:rsid w:val="00A44EFC"/>
    <w:rsid w:val="00A45039"/>
    <w:rsid w:val="00A45441"/>
    <w:rsid w:val="00A4551A"/>
    <w:rsid w:val="00A45922"/>
    <w:rsid w:val="00A45C32"/>
    <w:rsid w:val="00A462B0"/>
    <w:rsid w:val="00A46349"/>
    <w:rsid w:val="00A46530"/>
    <w:rsid w:val="00A468C0"/>
    <w:rsid w:val="00A46DE6"/>
    <w:rsid w:val="00A46E31"/>
    <w:rsid w:val="00A46EB6"/>
    <w:rsid w:val="00A46F13"/>
    <w:rsid w:val="00A46F18"/>
    <w:rsid w:val="00A470A1"/>
    <w:rsid w:val="00A47147"/>
    <w:rsid w:val="00A4714B"/>
    <w:rsid w:val="00A473EF"/>
    <w:rsid w:val="00A47620"/>
    <w:rsid w:val="00A47718"/>
    <w:rsid w:val="00A4775A"/>
    <w:rsid w:val="00A478AD"/>
    <w:rsid w:val="00A47ABA"/>
    <w:rsid w:val="00A47E3D"/>
    <w:rsid w:val="00A47FA3"/>
    <w:rsid w:val="00A47FAC"/>
    <w:rsid w:val="00A5019D"/>
    <w:rsid w:val="00A5028C"/>
    <w:rsid w:val="00A502FF"/>
    <w:rsid w:val="00A5044E"/>
    <w:rsid w:val="00A505D2"/>
    <w:rsid w:val="00A50766"/>
    <w:rsid w:val="00A507C1"/>
    <w:rsid w:val="00A51158"/>
    <w:rsid w:val="00A512AD"/>
    <w:rsid w:val="00A51466"/>
    <w:rsid w:val="00A51636"/>
    <w:rsid w:val="00A5177A"/>
    <w:rsid w:val="00A51799"/>
    <w:rsid w:val="00A5182D"/>
    <w:rsid w:val="00A518B4"/>
    <w:rsid w:val="00A5190A"/>
    <w:rsid w:val="00A51997"/>
    <w:rsid w:val="00A5199F"/>
    <w:rsid w:val="00A51A1E"/>
    <w:rsid w:val="00A51A5C"/>
    <w:rsid w:val="00A51A9F"/>
    <w:rsid w:val="00A51C72"/>
    <w:rsid w:val="00A51DA4"/>
    <w:rsid w:val="00A51E14"/>
    <w:rsid w:val="00A5222F"/>
    <w:rsid w:val="00A526C0"/>
    <w:rsid w:val="00A52841"/>
    <w:rsid w:val="00A528F0"/>
    <w:rsid w:val="00A52C3E"/>
    <w:rsid w:val="00A52E4E"/>
    <w:rsid w:val="00A53364"/>
    <w:rsid w:val="00A533BE"/>
    <w:rsid w:val="00A5349C"/>
    <w:rsid w:val="00A5366F"/>
    <w:rsid w:val="00A53818"/>
    <w:rsid w:val="00A5384B"/>
    <w:rsid w:val="00A53BFF"/>
    <w:rsid w:val="00A53DC1"/>
    <w:rsid w:val="00A53F5A"/>
    <w:rsid w:val="00A53F7A"/>
    <w:rsid w:val="00A53FD1"/>
    <w:rsid w:val="00A53FE6"/>
    <w:rsid w:val="00A54033"/>
    <w:rsid w:val="00A5408F"/>
    <w:rsid w:val="00A543A5"/>
    <w:rsid w:val="00A5467A"/>
    <w:rsid w:val="00A54A73"/>
    <w:rsid w:val="00A54CB4"/>
    <w:rsid w:val="00A54FAB"/>
    <w:rsid w:val="00A5535B"/>
    <w:rsid w:val="00A553F7"/>
    <w:rsid w:val="00A556FE"/>
    <w:rsid w:val="00A5583A"/>
    <w:rsid w:val="00A5584D"/>
    <w:rsid w:val="00A55870"/>
    <w:rsid w:val="00A55ADE"/>
    <w:rsid w:val="00A55D36"/>
    <w:rsid w:val="00A56346"/>
    <w:rsid w:val="00A56668"/>
    <w:rsid w:val="00A5699F"/>
    <w:rsid w:val="00A56FCB"/>
    <w:rsid w:val="00A57005"/>
    <w:rsid w:val="00A57870"/>
    <w:rsid w:val="00A57B64"/>
    <w:rsid w:val="00A57D19"/>
    <w:rsid w:val="00A6007D"/>
    <w:rsid w:val="00A600AF"/>
    <w:rsid w:val="00A605B3"/>
    <w:rsid w:val="00A6080F"/>
    <w:rsid w:val="00A608C0"/>
    <w:rsid w:val="00A60959"/>
    <w:rsid w:val="00A60AE0"/>
    <w:rsid w:val="00A60BBF"/>
    <w:rsid w:val="00A60BC2"/>
    <w:rsid w:val="00A60C25"/>
    <w:rsid w:val="00A60ECA"/>
    <w:rsid w:val="00A60F03"/>
    <w:rsid w:val="00A60F5A"/>
    <w:rsid w:val="00A611EC"/>
    <w:rsid w:val="00A61333"/>
    <w:rsid w:val="00A617CB"/>
    <w:rsid w:val="00A61899"/>
    <w:rsid w:val="00A61919"/>
    <w:rsid w:val="00A619B8"/>
    <w:rsid w:val="00A61B37"/>
    <w:rsid w:val="00A61C56"/>
    <w:rsid w:val="00A61DC9"/>
    <w:rsid w:val="00A61DFB"/>
    <w:rsid w:val="00A61E04"/>
    <w:rsid w:val="00A61ED7"/>
    <w:rsid w:val="00A61F2A"/>
    <w:rsid w:val="00A61F97"/>
    <w:rsid w:val="00A61FF8"/>
    <w:rsid w:val="00A624B9"/>
    <w:rsid w:val="00A62606"/>
    <w:rsid w:val="00A62722"/>
    <w:rsid w:val="00A62955"/>
    <w:rsid w:val="00A62CCA"/>
    <w:rsid w:val="00A62EC9"/>
    <w:rsid w:val="00A63110"/>
    <w:rsid w:val="00A6354A"/>
    <w:rsid w:val="00A635AA"/>
    <w:rsid w:val="00A6366F"/>
    <w:rsid w:val="00A637FF"/>
    <w:rsid w:val="00A63A39"/>
    <w:rsid w:val="00A63A82"/>
    <w:rsid w:val="00A63B5E"/>
    <w:rsid w:val="00A63CAA"/>
    <w:rsid w:val="00A63E90"/>
    <w:rsid w:val="00A63F44"/>
    <w:rsid w:val="00A6401D"/>
    <w:rsid w:val="00A640BB"/>
    <w:rsid w:val="00A640CD"/>
    <w:rsid w:val="00A6435C"/>
    <w:rsid w:val="00A6436C"/>
    <w:rsid w:val="00A643A1"/>
    <w:rsid w:val="00A6463F"/>
    <w:rsid w:val="00A64825"/>
    <w:rsid w:val="00A64977"/>
    <w:rsid w:val="00A64A06"/>
    <w:rsid w:val="00A64E83"/>
    <w:rsid w:val="00A651AC"/>
    <w:rsid w:val="00A654A8"/>
    <w:rsid w:val="00A654EA"/>
    <w:rsid w:val="00A65770"/>
    <w:rsid w:val="00A65862"/>
    <w:rsid w:val="00A65886"/>
    <w:rsid w:val="00A65B36"/>
    <w:rsid w:val="00A660FC"/>
    <w:rsid w:val="00A66247"/>
    <w:rsid w:val="00A66498"/>
    <w:rsid w:val="00A66559"/>
    <w:rsid w:val="00A665FA"/>
    <w:rsid w:val="00A66652"/>
    <w:rsid w:val="00A668E5"/>
    <w:rsid w:val="00A66B9A"/>
    <w:rsid w:val="00A66DFB"/>
    <w:rsid w:val="00A6705B"/>
    <w:rsid w:val="00A67630"/>
    <w:rsid w:val="00A676D5"/>
    <w:rsid w:val="00A67793"/>
    <w:rsid w:val="00A67D8B"/>
    <w:rsid w:val="00A67FD2"/>
    <w:rsid w:val="00A70152"/>
    <w:rsid w:val="00A701DD"/>
    <w:rsid w:val="00A701ED"/>
    <w:rsid w:val="00A7028B"/>
    <w:rsid w:val="00A70503"/>
    <w:rsid w:val="00A7064D"/>
    <w:rsid w:val="00A7067D"/>
    <w:rsid w:val="00A706AC"/>
    <w:rsid w:val="00A70885"/>
    <w:rsid w:val="00A70A3B"/>
    <w:rsid w:val="00A70DC4"/>
    <w:rsid w:val="00A70E47"/>
    <w:rsid w:val="00A712B2"/>
    <w:rsid w:val="00A71357"/>
    <w:rsid w:val="00A71458"/>
    <w:rsid w:val="00A71808"/>
    <w:rsid w:val="00A719B9"/>
    <w:rsid w:val="00A719E9"/>
    <w:rsid w:val="00A71B0F"/>
    <w:rsid w:val="00A71BA8"/>
    <w:rsid w:val="00A71BD4"/>
    <w:rsid w:val="00A71D7F"/>
    <w:rsid w:val="00A71EB3"/>
    <w:rsid w:val="00A71EEB"/>
    <w:rsid w:val="00A71F9A"/>
    <w:rsid w:val="00A72206"/>
    <w:rsid w:val="00A72598"/>
    <w:rsid w:val="00A72791"/>
    <w:rsid w:val="00A72865"/>
    <w:rsid w:val="00A73006"/>
    <w:rsid w:val="00A7317B"/>
    <w:rsid w:val="00A7319E"/>
    <w:rsid w:val="00A731D1"/>
    <w:rsid w:val="00A733BE"/>
    <w:rsid w:val="00A7364A"/>
    <w:rsid w:val="00A7370F"/>
    <w:rsid w:val="00A73C61"/>
    <w:rsid w:val="00A7431B"/>
    <w:rsid w:val="00A74558"/>
    <w:rsid w:val="00A74632"/>
    <w:rsid w:val="00A7474F"/>
    <w:rsid w:val="00A74C29"/>
    <w:rsid w:val="00A74C90"/>
    <w:rsid w:val="00A74D31"/>
    <w:rsid w:val="00A74ED4"/>
    <w:rsid w:val="00A751E4"/>
    <w:rsid w:val="00A752C1"/>
    <w:rsid w:val="00A75B67"/>
    <w:rsid w:val="00A75CE5"/>
    <w:rsid w:val="00A76102"/>
    <w:rsid w:val="00A76691"/>
    <w:rsid w:val="00A76720"/>
    <w:rsid w:val="00A76FD1"/>
    <w:rsid w:val="00A7704A"/>
    <w:rsid w:val="00A77149"/>
    <w:rsid w:val="00A77454"/>
    <w:rsid w:val="00A778B6"/>
    <w:rsid w:val="00A7798B"/>
    <w:rsid w:val="00A77EDF"/>
    <w:rsid w:val="00A77FD5"/>
    <w:rsid w:val="00A80083"/>
    <w:rsid w:val="00A80121"/>
    <w:rsid w:val="00A8065A"/>
    <w:rsid w:val="00A806B3"/>
    <w:rsid w:val="00A80833"/>
    <w:rsid w:val="00A80860"/>
    <w:rsid w:val="00A80906"/>
    <w:rsid w:val="00A80AC3"/>
    <w:rsid w:val="00A80AC9"/>
    <w:rsid w:val="00A80AE4"/>
    <w:rsid w:val="00A80EFE"/>
    <w:rsid w:val="00A81263"/>
    <w:rsid w:val="00A813F2"/>
    <w:rsid w:val="00A8160B"/>
    <w:rsid w:val="00A81AF6"/>
    <w:rsid w:val="00A81E29"/>
    <w:rsid w:val="00A81E74"/>
    <w:rsid w:val="00A81FCB"/>
    <w:rsid w:val="00A822CE"/>
    <w:rsid w:val="00A82453"/>
    <w:rsid w:val="00A8256C"/>
    <w:rsid w:val="00A82603"/>
    <w:rsid w:val="00A826FF"/>
    <w:rsid w:val="00A82743"/>
    <w:rsid w:val="00A829C1"/>
    <w:rsid w:val="00A82A74"/>
    <w:rsid w:val="00A82B63"/>
    <w:rsid w:val="00A82D60"/>
    <w:rsid w:val="00A82EB9"/>
    <w:rsid w:val="00A82F4C"/>
    <w:rsid w:val="00A83238"/>
    <w:rsid w:val="00A83552"/>
    <w:rsid w:val="00A8363D"/>
    <w:rsid w:val="00A836F9"/>
    <w:rsid w:val="00A83830"/>
    <w:rsid w:val="00A83A65"/>
    <w:rsid w:val="00A83B85"/>
    <w:rsid w:val="00A83DC7"/>
    <w:rsid w:val="00A8415A"/>
    <w:rsid w:val="00A846CD"/>
    <w:rsid w:val="00A84713"/>
    <w:rsid w:val="00A8489B"/>
    <w:rsid w:val="00A84C0B"/>
    <w:rsid w:val="00A84E13"/>
    <w:rsid w:val="00A84E66"/>
    <w:rsid w:val="00A84F42"/>
    <w:rsid w:val="00A850B5"/>
    <w:rsid w:val="00A852A9"/>
    <w:rsid w:val="00A85533"/>
    <w:rsid w:val="00A8562D"/>
    <w:rsid w:val="00A857BB"/>
    <w:rsid w:val="00A857E3"/>
    <w:rsid w:val="00A85893"/>
    <w:rsid w:val="00A858D1"/>
    <w:rsid w:val="00A85AF8"/>
    <w:rsid w:val="00A85AFD"/>
    <w:rsid w:val="00A85E9B"/>
    <w:rsid w:val="00A85EE2"/>
    <w:rsid w:val="00A85F98"/>
    <w:rsid w:val="00A86014"/>
    <w:rsid w:val="00A860D3"/>
    <w:rsid w:val="00A86307"/>
    <w:rsid w:val="00A86618"/>
    <w:rsid w:val="00A86640"/>
    <w:rsid w:val="00A86717"/>
    <w:rsid w:val="00A867C6"/>
    <w:rsid w:val="00A86BB0"/>
    <w:rsid w:val="00A86E28"/>
    <w:rsid w:val="00A871AB"/>
    <w:rsid w:val="00A875E2"/>
    <w:rsid w:val="00A87653"/>
    <w:rsid w:val="00A87873"/>
    <w:rsid w:val="00A87937"/>
    <w:rsid w:val="00A87A4F"/>
    <w:rsid w:val="00A87AEA"/>
    <w:rsid w:val="00A87AEF"/>
    <w:rsid w:val="00A87E21"/>
    <w:rsid w:val="00A87F72"/>
    <w:rsid w:val="00A906B4"/>
    <w:rsid w:val="00A90732"/>
    <w:rsid w:val="00A90A1D"/>
    <w:rsid w:val="00A90CBD"/>
    <w:rsid w:val="00A90D4F"/>
    <w:rsid w:val="00A90D9E"/>
    <w:rsid w:val="00A90F2C"/>
    <w:rsid w:val="00A91084"/>
    <w:rsid w:val="00A91251"/>
    <w:rsid w:val="00A913C8"/>
    <w:rsid w:val="00A91415"/>
    <w:rsid w:val="00A9167A"/>
    <w:rsid w:val="00A9168F"/>
    <w:rsid w:val="00A91925"/>
    <w:rsid w:val="00A91B4C"/>
    <w:rsid w:val="00A9218B"/>
    <w:rsid w:val="00A9231E"/>
    <w:rsid w:val="00A923A3"/>
    <w:rsid w:val="00A92482"/>
    <w:rsid w:val="00A9259A"/>
    <w:rsid w:val="00A92946"/>
    <w:rsid w:val="00A9318B"/>
    <w:rsid w:val="00A9345C"/>
    <w:rsid w:val="00A93668"/>
    <w:rsid w:val="00A936B2"/>
    <w:rsid w:val="00A9374F"/>
    <w:rsid w:val="00A938EB"/>
    <w:rsid w:val="00A9394F"/>
    <w:rsid w:val="00A939A6"/>
    <w:rsid w:val="00A93E7A"/>
    <w:rsid w:val="00A93E8F"/>
    <w:rsid w:val="00A93EA8"/>
    <w:rsid w:val="00A93ED5"/>
    <w:rsid w:val="00A93F0C"/>
    <w:rsid w:val="00A93F21"/>
    <w:rsid w:val="00A94041"/>
    <w:rsid w:val="00A9411E"/>
    <w:rsid w:val="00A94338"/>
    <w:rsid w:val="00A9460A"/>
    <w:rsid w:val="00A94675"/>
    <w:rsid w:val="00A9485F"/>
    <w:rsid w:val="00A94880"/>
    <w:rsid w:val="00A9497C"/>
    <w:rsid w:val="00A94996"/>
    <w:rsid w:val="00A94E25"/>
    <w:rsid w:val="00A94F0F"/>
    <w:rsid w:val="00A95073"/>
    <w:rsid w:val="00A95085"/>
    <w:rsid w:val="00A95139"/>
    <w:rsid w:val="00A951E0"/>
    <w:rsid w:val="00A954A7"/>
    <w:rsid w:val="00A954A8"/>
    <w:rsid w:val="00A957B2"/>
    <w:rsid w:val="00A957DD"/>
    <w:rsid w:val="00A95BCA"/>
    <w:rsid w:val="00A95C79"/>
    <w:rsid w:val="00A95CDD"/>
    <w:rsid w:val="00A95DF3"/>
    <w:rsid w:val="00A96119"/>
    <w:rsid w:val="00A96301"/>
    <w:rsid w:val="00A96342"/>
    <w:rsid w:val="00A96662"/>
    <w:rsid w:val="00A967A7"/>
    <w:rsid w:val="00A9686F"/>
    <w:rsid w:val="00A96C42"/>
    <w:rsid w:val="00A96FB3"/>
    <w:rsid w:val="00A97262"/>
    <w:rsid w:val="00A973A4"/>
    <w:rsid w:val="00A975FD"/>
    <w:rsid w:val="00A979A5"/>
    <w:rsid w:val="00A97A52"/>
    <w:rsid w:val="00A97B68"/>
    <w:rsid w:val="00A97EB5"/>
    <w:rsid w:val="00A97ECD"/>
    <w:rsid w:val="00A97F34"/>
    <w:rsid w:val="00A97FAE"/>
    <w:rsid w:val="00A97FE3"/>
    <w:rsid w:val="00AA0269"/>
    <w:rsid w:val="00AA034E"/>
    <w:rsid w:val="00AA0591"/>
    <w:rsid w:val="00AA05A3"/>
    <w:rsid w:val="00AA0773"/>
    <w:rsid w:val="00AA09A4"/>
    <w:rsid w:val="00AA0B0F"/>
    <w:rsid w:val="00AA0ED7"/>
    <w:rsid w:val="00AA11E3"/>
    <w:rsid w:val="00AA13A5"/>
    <w:rsid w:val="00AA1698"/>
    <w:rsid w:val="00AA1811"/>
    <w:rsid w:val="00AA182D"/>
    <w:rsid w:val="00AA1AB5"/>
    <w:rsid w:val="00AA1B3E"/>
    <w:rsid w:val="00AA1BA6"/>
    <w:rsid w:val="00AA1C7E"/>
    <w:rsid w:val="00AA1EBB"/>
    <w:rsid w:val="00AA1EF1"/>
    <w:rsid w:val="00AA2147"/>
    <w:rsid w:val="00AA2499"/>
    <w:rsid w:val="00AA2A1F"/>
    <w:rsid w:val="00AA2CD0"/>
    <w:rsid w:val="00AA2F92"/>
    <w:rsid w:val="00AA302A"/>
    <w:rsid w:val="00AA3210"/>
    <w:rsid w:val="00AA376C"/>
    <w:rsid w:val="00AA3899"/>
    <w:rsid w:val="00AA4153"/>
    <w:rsid w:val="00AA4675"/>
    <w:rsid w:val="00AA4779"/>
    <w:rsid w:val="00AA4B4D"/>
    <w:rsid w:val="00AA4B7A"/>
    <w:rsid w:val="00AA4CE4"/>
    <w:rsid w:val="00AA4D8D"/>
    <w:rsid w:val="00AA4E0F"/>
    <w:rsid w:val="00AA4F22"/>
    <w:rsid w:val="00AA5122"/>
    <w:rsid w:val="00AA5139"/>
    <w:rsid w:val="00AA5676"/>
    <w:rsid w:val="00AA59D8"/>
    <w:rsid w:val="00AA5A4A"/>
    <w:rsid w:val="00AA5A88"/>
    <w:rsid w:val="00AA5F0C"/>
    <w:rsid w:val="00AA5F6F"/>
    <w:rsid w:val="00AA6021"/>
    <w:rsid w:val="00AA6026"/>
    <w:rsid w:val="00AA60C2"/>
    <w:rsid w:val="00AA6522"/>
    <w:rsid w:val="00AA672D"/>
    <w:rsid w:val="00AA684D"/>
    <w:rsid w:val="00AA6879"/>
    <w:rsid w:val="00AA6CEF"/>
    <w:rsid w:val="00AA6D80"/>
    <w:rsid w:val="00AA6E09"/>
    <w:rsid w:val="00AA6E63"/>
    <w:rsid w:val="00AA708C"/>
    <w:rsid w:val="00AA7208"/>
    <w:rsid w:val="00AA7283"/>
    <w:rsid w:val="00AA7731"/>
    <w:rsid w:val="00AA7747"/>
    <w:rsid w:val="00AA780A"/>
    <w:rsid w:val="00AA7A6D"/>
    <w:rsid w:val="00AA7AC6"/>
    <w:rsid w:val="00AA7C5A"/>
    <w:rsid w:val="00AA7DB0"/>
    <w:rsid w:val="00AA7DE6"/>
    <w:rsid w:val="00AB05B7"/>
    <w:rsid w:val="00AB05C8"/>
    <w:rsid w:val="00AB06E1"/>
    <w:rsid w:val="00AB072D"/>
    <w:rsid w:val="00AB079B"/>
    <w:rsid w:val="00AB0BC9"/>
    <w:rsid w:val="00AB0BF0"/>
    <w:rsid w:val="00AB0BF2"/>
    <w:rsid w:val="00AB0C5E"/>
    <w:rsid w:val="00AB0CFF"/>
    <w:rsid w:val="00AB0F7C"/>
    <w:rsid w:val="00AB10DA"/>
    <w:rsid w:val="00AB1469"/>
    <w:rsid w:val="00AB14FF"/>
    <w:rsid w:val="00AB1502"/>
    <w:rsid w:val="00AB16AE"/>
    <w:rsid w:val="00AB1802"/>
    <w:rsid w:val="00AB1F48"/>
    <w:rsid w:val="00AB259F"/>
    <w:rsid w:val="00AB25ED"/>
    <w:rsid w:val="00AB26FB"/>
    <w:rsid w:val="00AB28E3"/>
    <w:rsid w:val="00AB2A4C"/>
    <w:rsid w:val="00AB2A7B"/>
    <w:rsid w:val="00AB309B"/>
    <w:rsid w:val="00AB3189"/>
    <w:rsid w:val="00AB3386"/>
    <w:rsid w:val="00AB338A"/>
    <w:rsid w:val="00AB34BA"/>
    <w:rsid w:val="00AB34F5"/>
    <w:rsid w:val="00AB3781"/>
    <w:rsid w:val="00AB3967"/>
    <w:rsid w:val="00AB39BE"/>
    <w:rsid w:val="00AB39CF"/>
    <w:rsid w:val="00AB3A48"/>
    <w:rsid w:val="00AB3EAB"/>
    <w:rsid w:val="00AB3EBD"/>
    <w:rsid w:val="00AB4059"/>
    <w:rsid w:val="00AB4154"/>
    <w:rsid w:val="00AB420B"/>
    <w:rsid w:val="00AB436F"/>
    <w:rsid w:val="00AB4483"/>
    <w:rsid w:val="00AB471B"/>
    <w:rsid w:val="00AB47BD"/>
    <w:rsid w:val="00AB482E"/>
    <w:rsid w:val="00AB48E9"/>
    <w:rsid w:val="00AB4902"/>
    <w:rsid w:val="00AB49D2"/>
    <w:rsid w:val="00AB4C33"/>
    <w:rsid w:val="00AB526F"/>
    <w:rsid w:val="00AB5319"/>
    <w:rsid w:val="00AB54A4"/>
    <w:rsid w:val="00AB58C6"/>
    <w:rsid w:val="00AB5906"/>
    <w:rsid w:val="00AB5A3A"/>
    <w:rsid w:val="00AB5B09"/>
    <w:rsid w:val="00AB5B9C"/>
    <w:rsid w:val="00AB5D64"/>
    <w:rsid w:val="00AB5FF7"/>
    <w:rsid w:val="00AB63D7"/>
    <w:rsid w:val="00AB6618"/>
    <w:rsid w:val="00AB680A"/>
    <w:rsid w:val="00AB68E9"/>
    <w:rsid w:val="00AB6B0C"/>
    <w:rsid w:val="00AB6C4B"/>
    <w:rsid w:val="00AB6D35"/>
    <w:rsid w:val="00AB6D42"/>
    <w:rsid w:val="00AB6E39"/>
    <w:rsid w:val="00AB6E72"/>
    <w:rsid w:val="00AB6E89"/>
    <w:rsid w:val="00AB7037"/>
    <w:rsid w:val="00AB7397"/>
    <w:rsid w:val="00AB7419"/>
    <w:rsid w:val="00AB7488"/>
    <w:rsid w:val="00AB768E"/>
    <w:rsid w:val="00AB7836"/>
    <w:rsid w:val="00AB78DE"/>
    <w:rsid w:val="00AB795C"/>
    <w:rsid w:val="00AB79C3"/>
    <w:rsid w:val="00AB7A51"/>
    <w:rsid w:val="00AB7AD7"/>
    <w:rsid w:val="00AB7EF8"/>
    <w:rsid w:val="00AC022B"/>
    <w:rsid w:val="00AC023B"/>
    <w:rsid w:val="00AC028F"/>
    <w:rsid w:val="00AC02A2"/>
    <w:rsid w:val="00AC0520"/>
    <w:rsid w:val="00AC06F9"/>
    <w:rsid w:val="00AC073A"/>
    <w:rsid w:val="00AC07BF"/>
    <w:rsid w:val="00AC0911"/>
    <w:rsid w:val="00AC09B4"/>
    <w:rsid w:val="00AC0BC7"/>
    <w:rsid w:val="00AC0C8C"/>
    <w:rsid w:val="00AC19EF"/>
    <w:rsid w:val="00AC1C84"/>
    <w:rsid w:val="00AC1D81"/>
    <w:rsid w:val="00AC1DF8"/>
    <w:rsid w:val="00AC1F7B"/>
    <w:rsid w:val="00AC210D"/>
    <w:rsid w:val="00AC2363"/>
    <w:rsid w:val="00AC247C"/>
    <w:rsid w:val="00AC24DB"/>
    <w:rsid w:val="00AC2994"/>
    <w:rsid w:val="00AC2B6C"/>
    <w:rsid w:val="00AC2B8B"/>
    <w:rsid w:val="00AC2CCA"/>
    <w:rsid w:val="00AC2D42"/>
    <w:rsid w:val="00AC302C"/>
    <w:rsid w:val="00AC334A"/>
    <w:rsid w:val="00AC36A8"/>
    <w:rsid w:val="00AC3A29"/>
    <w:rsid w:val="00AC3CE4"/>
    <w:rsid w:val="00AC3D54"/>
    <w:rsid w:val="00AC3D6F"/>
    <w:rsid w:val="00AC3DB6"/>
    <w:rsid w:val="00AC4104"/>
    <w:rsid w:val="00AC43ED"/>
    <w:rsid w:val="00AC4616"/>
    <w:rsid w:val="00AC47B2"/>
    <w:rsid w:val="00AC4936"/>
    <w:rsid w:val="00AC4D1C"/>
    <w:rsid w:val="00AC4DED"/>
    <w:rsid w:val="00AC4F05"/>
    <w:rsid w:val="00AC4F9A"/>
    <w:rsid w:val="00AC577D"/>
    <w:rsid w:val="00AC586C"/>
    <w:rsid w:val="00AC59A0"/>
    <w:rsid w:val="00AC59F5"/>
    <w:rsid w:val="00AC5A50"/>
    <w:rsid w:val="00AC5A76"/>
    <w:rsid w:val="00AC5BC0"/>
    <w:rsid w:val="00AC5C16"/>
    <w:rsid w:val="00AC6142"/>
    <w:rsid w:val="00AC61FE"/>
    <w:rsid w:val="00AC65F9"/>
    <w:rsid w:val="00AC6782"/>
    <w:rsid w:val="00AC6909"/>
    <w:rsid w:val="00AC6C67"/>
    <w:rsid w:val="00AC6D5B"/>
    <w:rsid w:val="00AC70E5"/>
    <w:rsid w:val="00AC729E"/>
    <w:rsid w:val="00AC72B6"/>
    <w:rsid w:val="00AC734C"/>
    <w:rsid w:val="00AC7427"/>
    <w:rsid w:val="00AC7517"/>
    <w:rsid w:val="00AC77FA"/>
    <w:rsid w:val="00AC789C"/>
    <w:rsid w:val="00AC7BEF"/>
    <w:rsid w:val="00AC7C11"/>
    <w:rsid w:val="00AC7C5A"/>
    <w:rsid w:val="00AC7D65"/>
    <w:rsid w:val="00AC7D7C"/>
    <w:rsid w:val="00AC7D91"/>
    <w:rsid w:val="00AC7FBF"/>
    <w:rsid w:val="00AD0037"/>
    <w:rsid w:val="00AD004A"/>
    <w:rsid w:val="00AD0202"/>
    <w:rsid w:val="00AD03A9"/>
    <w:rsid w:val="00AD058E"/>
    <w:rsid w:val="00AD0785"/>
    <w:rsid w:val="00AD0977"/>
    <w:rsid w:val="00AD09D7"/>
    <w:rsid w:val="00AD0A5A"/>
    <w:rsid w:val="00AD0AA9"/>
    <w:rsid w:val="00AD0B4D"/>
    <w:rsid w:val="00AD1023"/>
    <w:rsid w:val="00AD1091"/>
    <w:rsid w:val="00AD110B"/>
    <w:rsid w:val="00AD11D0"/>
    <w:rsid w:val="00AD139B"/>
    <w:rsid w:val="00AD185C"/>
    <w:rsid w:val="00AD1866"/>
    <w:rsid w:val="00AD1BCE"/>
    <w:rsid w:val="00AD1BCF"/>
    <w:rsid w:val="00AD1BF0"/>
    <w:rsid w:val="00AD1D90"/>
    <w:rsid w:val="00AD1DA6"/>
    <w:rsid w:val="00AD20A4"/>
    <w:rsid w:val="00AD2103"/>
    <w:rsid w:val="00AD228F"/>
    <w:rsid w:val="00AD22E1"/>
    <w:rsid w:val="00AD23EE"/>
    <w:rsid w:val="00AD24D8"/>
    <w:rsid w:val="00AD279D"/>
    <w:rsid w:val="00AD2ACF"/>
    <w:rsid w:val="00AD2AD4"/>
    <w:rsid w:val="00AD2C3F"/>
    <w:rsid w:val="00AD2EAF"/>
    <w:rsid w:val="00AD2F17"/>
    <w:rsid w:val="00AD30A8"/>
    <w:rsid w:val="00AD31F8"/>
    <w:rsid w:val="00AD3973"/>
    <w:rsid w:val="00AD3AA1"/>
    <w:rsid w:val="00AD3ADF"/>
    <w:rsid w:val="00AD3B1D"/>
    <w:rsid w:val="00AD3B85"/>
    <w:rsid w:val="00AD3DAC"/>
    <w:rsid w:val="00AD3ED8"/>
    <w:rsid w:val="00AD4104"/>
    <w:rsid w:val="00AD4136"/>
    <w:rsid w:val="00AD4185"/>
    <w:rsid w:val="00AD4276"/>
    <w:rsid w:val="00AD428D"/>
    <w:rsid w:val="00AD4689"/>
    <w:rsid w:val="00AD4867"/>
    <w:rsid w:val="00AD4929"/>
    <w:rsid w:val="00AD4C52"/>
    <w:rsid w:val="00AD4CD0"/>
    <w:rsid w:val="00AD51F9"/>
    <w:rsid w:val="00AD53DC"/>
    <w:rsid w:val="00AD5460"/>
    <w:rsid w:val="00AD5624"/>
    <w:rsid w:val="00AD583F"/>
    <w:rsid w:val="00AD59CD"/>
    <w:rsid w:val="00AD59F5"/>
    <w:rsid w:val="00AD5A6D"/>
    <w:rsid w:val="00AD5A6F"/>
    <w:rsid w:val="00AD5DE3"/>
    <w:rsid w:val="00AD5ED9"/>
    <w:rsid w:val="00AD5F13"/>
    <w:rsid w:val="00AD6097"/>
    <w:rsid w:val="00AD6135"/>
    <w:rsid w:val="00AD61B7"/>
    <w:rsid w:val="00AD61D6"/>
    <w:rsid w:val="00AD623D"/>
    <w:rsid w:val="00AD6373"/>
    <w:rsid w:val="00AD6877"/>
    <w:rsid w:val="00AD6DED"/>
    <w:rsid w:val="00AD6E57"/>
    <w:rsid w:val="00AD6F4A"/>
    <w:rsid w:val="00AD71B8"/>
    <w:rsid w:val="00AD7983"/>
    <w:rsid w:val="00AD7B45"/>
    <w:rsid w:val="00AD7C9D"/>
    <w:rsid w:val="00AD7F6F"/>
    <w:rsid w:val="00AE036D"/>
    <w:rsid w:val="00AE04D7"/>
    <w:rsid w:val="00AE06AE"/>
    <w:rsid w:val="00AE0A34"/>
    <w:rsid w:val="00AE0C92"/>
    <w:rsid w:val="00AE10C5"/>
    <w:rsid w:val="00AE10FA"/>
    <w:rsid w:val="00AE11CC"/>
    <w:rsid w:val="00AE142E"/>
    <w:rsid w:val="00AE1663"/>
    <w:rsid w:val="00AE16EB"/>
    <w:rsid w:val="00AE1778"/>
    <w:rsid w:val="00AE1A19"/>
    <w:rsid w:val="00AE1B91"/>
    <w:rsid w:val="00AE207A"/>
    <w:rsid w:val="00AE2235"/>
    <w:rsid w:val="00AE2580"/>
    <w:rsid w:val="00AE260F"/>
    <w:rsid w:val="00AE2881"/>
    <w:rsid w:val="00AE2A08"/>
    <w:rsid w:val="00AE308C"/>
    <w:rsid w:val="00AE31F3"/>
    <w:rsid w:val="00AE3705"/>
    <w:rsid w:val="00AE3B6B"/>
    <w:rsid w:val="00AE3E7F"/>
    <w:rsid w:val="00AE3E9F"/>
    <w:rsid w:val="00AE4076"/>
    <w:rsid w:val="00AE40C4"/>
    <w:rsid w:val="00AE4363"/>
    <w:rsid w:val="00AE4689"/>
    <w:rsid w:val="00AE4804"/>
    <w:rsid w:val="00AE490A"/>
    <w:rsid w:val="00AE4A32"/>
    <w:rsid w:val="00AE4C42"/>
    <w:rsid w:val="00AE4DFD"/>
    <w:rsid w:val="00AE4EE9"/>
    <w:rsid w:val="00AE50AD"/>
    <w:rsid w:val="00AE5170"/>
    <w:rsid w:val="00AE51CD"/>
    <w:rsid w:val="00AE5375"/>
    <w:rsid w:val="00AE5480"/>
    <w:rsid w:val="00AE576E"/>
    <w:rsid w:val="00AE57AC"/>
    <w:rsid w:val="00AE58D2"/>
    <w:rsid w:val="00AE59A2"/>
    <w:rsid w:val="00AE5C2E"/>
    <w:rsid w:val="00AE5CFE"/>
    <w:rsid w:val="00AE5DB0"/>
    <w:rsid w:val="00AE5EC8"/>
    <w:rsid w:val="00AE5F77"/>
    <w:rsid w:val="00AE60EA"/>
    <w:rsid w:val="00AE621C"/>
    <w:rsid w:val="00AE62BE"/>
    <w:rsid w:val="00AE6654"/>
    <w:rsid w:val="00AE6987"/>
    <w:rsid w:val="00AE69F2"/>
    <w:rsid w:val="00AE6A65"/>
    <w:rsid w:val="00AE6D8C"/>
    <w:rsid w:val="00AE6E43"/>
    <w:rsid w:val="00AE7246"/>
    <w:rsid w:val="00AE725A"/>
    <w:rsid w:val="00AE72A7"/>
    <w:rsid w:val="00AE734A"/>
    <w:rsid w:val="00AE76D5"/>
    <w:rsid w:val="00AE794E"/>
    <w:rsid w:val="00AE7C9F"/>
    <w:rsid w:val="00AE7EAB"/>
    <w:rsid w:val="00AE7EE3"/>
    <w:rsid w:val="00AF02EC"/>
    <w:rsid w:val="00AF03EA"/>
    <w:rsid w:val="00AF057E"/>
    <w:rsid w:val="00AF0728"/>
    <w:rsid w:val="00AF0974"/>
    <w:rsid w:val="00AF0A11"/>
    <w:rsid w:val="00AF0B0E"/>
    <w:rsid w:val="00AF0BD2"/>
    <w:rsid w:val="00AF0CE4"/>
    <w:rsid w:val="00AF0EE0"/>
    <w:rsid w:val="00AF107A"/>
    <w:rsid w:val="00AF10D1"/>
    <w:rsid w:val="00AF11B2"/>
    <w:rsid w:val="00AF1772"/>
    <w:rsid w:val="00AF1AAB"/>
    <w:rsid w:val="00AF2077"/>
    <w:rsid w:val="00AF2357"/>
    <w:rsid w:val="00AF2D54"/>
    <w:rsid w:val="00AF2F4D"/>
    <w:rsid w:val="00AF2FC5"/>
    <w:rsid w:val="00AF3013"/>
    <w:rsid w:val="00AF3051"/>
    <w:rsid w:val="00AF3130"/>
    <w:rsid w:val="00AF3136"/>
    <w:rsid w:val="00AF31D4"/>
    <w:rsid w:val="00AF362F"/>
    <w:rsid w:val="00AF3778"/>
    <w:rsid w:val="00AF37AA"/>
    <w:rsid w:val="00AF3813"/>
    <w:rsid w:val="00AF3981"/>
    <w:rsid w:val="00AF3995"/>
    <w:rsid w:val="00AF3A37"/>
    <w:rsid w:val="00AF3B01"/>
    <w:rsid w:val="00AF449D"/>
    <w:rsid w:val="00AF46C3"/>
    <w:rsid w:val="00AF4A9C"/>
    <w:rsid w:val="00AF4ADD"/>
    <w:rsid w:val="00AF4B1E"/>
    <w:rsid w:val="00AF4B4A"/>
    <w:rsid w:val="00AF4B72"/>
    <w:rsid w:val="00AF4B85"/>
    <w:rsid w:val="00AF4C35"/>
    <w:rsid w:val="00AF4D8E"/>
    <w:rsid w:val="00AF4DF7"/>
    <w:rsid w:val="00AF4E28"/>
    <w:rsid w:val="00AF4F4F"/>
    <w:rsid w:val="00AF52A6"/>
    <w:rsid w:val="00AF5495"/>
    <w:rsid w:val="00AF55F8"/>
    <w:rsid w:val="00AF59B6"/>
    <w:rsid w:val="00AF5BA5"/>
    <w:rsid w:val="00AF6191"/>
    <w:rsid w:val="00AF6306"/>
    <w:rsid w:val="00AF65B6"/>
    <w:rsid w:val="00AF66B6"/>
    <w:rsid w:val="00AF682C"/>
    <w:rsid w:val="00AF6CD7"/>
    <w:rsid w:val="00AF6E03"/>
    <w:rsid w:val="00AF6E88"/>
    <w:rsid w:val="00AF7084"/>
    <w:rsid w:val="00AF7105"/>
    <w:rsid w:val="00AF7227"/>
    <w:rsid w:val="00AF7230"/>
    <w:rsid w:val="00AF7388"/>
    <w:rsid w:val="00AF73BF"/>
    <w:rsid w:val="00AF742A"/>
    <w:rsid w:val="00AF75CB"/>
    <w:rsid w:val="00AF7677"/>
    <w:rsid w:val="00AF7953"/>
    <w:rsid w:val="00AF79B0"/>
    <w:rsid w:val="00AF7E1A"/>
    <w:rsid w:val="00B003F4"/>
    <w:rsid w:val="00B00436"/>
    <w:rsid w:val="00B004E2"/>
    <w:rsid w:val="00B00776"/>
    <w:rsid w:val="00B00C39"/>
    <w:rsid w:val="00B00D9B"/>
    <w:rsid w:val="00B00F9F"/>
    <w:rsid w:val="00B01234"/>
    <w:rsid w:val="00B0142C"/>
    <w:rsid w:val="00B0153F"/>
    <w:rsid w:val="00B0163E"/>
    <w:rsid w:val="00B016DE"/>
    <w:rsid w:val="00B0182C"/>
    <w:rsid w:val="00B0183A"/>
    <w:rsid w:val="00B01BA8"/>
    <w:rsid w:val="00B01C4C"/>
    <w:rsid w:val="00B01FDD"/>
    <w:rsid w:val="00B02150"/>
    <w:rsid w:val="00B02176"/>
    <w:rsid w:val="00B021B1"/>
    <w:rsid w:val="00B0242C"/>
    <w:rsid w:val="00B024C8"/>
    <w:rsid w:val="00B0260B"/>
    <w:rsid w:val="00B0267F"/>
    <w:rsid w:val="00B02737"/>
    <w:rsid w:val="00B0283E"/>
    <w:rsid w:val="00B02B5F"/>
    <w:rsid w:val="00B02BDD"/>
    <w:rsid w:val="00B02BF6"/>
    <w:rsid w:val="00B02C7C"/>
    <w:rsid w:val="00B02DF3"/>
    <w:rsid w:val="00B03046"/>
    <w:rsid w:val="00B030E2"/>
    <w:rsid w:val="00B031FC"/>
    <w:rsid w:val="00B03256"/>
    <w:rsid w:val="00B0333F"/>
    <w:rsid w:val="00B033EE"/>
    <w:rsid w:val="00B03585"/>
    <w:rsid w:val="00B03937"/>
    <w:rsid w:val="00B03ACD"/>
    <w:rsid w:val="00B03B64"/>
    <w:rsid w:val="00B03B97"/>
    <w:rsid w:val="00B03BF6"/>
    <w:rsid w:val="00B03D62"/>
    <w:rsid w:val="00B03E10"/>
    <w:rsid w:val="00B046E7"/>
    <w:rsid w:val="00B0497E"/>
    <w:rsid w:val="00B04A92"/>
    <w:rsid w:val="00B04CA8"/>
    <w:rsid w:val="00B04F6A"/>
    <w:rsid w:val="00B04FDE"/>
    <w:rsid w:val="00B0502E"/>
    <w:rsid w:val="00B05239"/>
    <w:rsid w:val="00B0543F"/>
    <w:rsid w:val="00B05488"/>
    <w:rsid w:val="00B054C3"/>
    <w:rsid w:val="00B058F9"/>
    <w:rsid w:val="00B05955"/>
    <w:rsid w:val="00B05A7F"/>
    <w:rsid w:val="00B05AFC"/>
    <w:rsid w:val="00B05C89"/>
    <w:rsid w:val="00B05D9F"/>
    <w:rsid w:val="00B05DF2"/>
    <w:rsid w:val="00B06320"/>
    <w:rsid w:val="00B0635F"/>
    <w:rsid w:val="00B063F0"/>
    <w:rsid w:val="00B0643D"/>
    <w:rsid w:val="00B0649B"/>
    <w:rsid w:val="00B064DF"/>
    <w:rsid w:val="00B06600"/>
    <w:rsid w:val="00B069F4"/>
    <w:rsid w:val="00B06B05"/>
    <w:rsid w:val="00B06B14"/>
    <w:rsid w:val="00B06B7A"/>
    <w:rsid w:val="00B070F3"/>
    <w:rsid w:val="00B072A0"/>
    <w:rsid w:val="00B072F3"/>
    <w:rsid w:val="00B0732A"/>
    <w:rsid w:val="00B073E1"/>
    <w:rsid w:val="00B074E1"/>
    <w:rsid w:val="00B07844"/>
    <w:rsid w:val="00B07923"/>
    <w:rsid w:val="00B079B1"/>
    <w:rsid w:val="00B079C8"/>
    <w:rsid w:val="00B07A44"/>
    <w:rsid w:val="00B07F80"/>
    <w:rsid w:val="00B10015"/>
    <w:rsid w:val="00B1021C"/>
    <w:rsid w:val="00B10366"/>
    <w:rsid w:val="00B1050C"/>
    <w:rsid w:val="00B106B3"/>
    <w:rsid w:val="00B1082B"/>
    <w:rsid w:val="00B10879"/>
    <w:rsid w:val="00B10C7B"/>
    <w:rsid w:val="00B10DCE"/>
    <w:rsid w:val="00B10ED9"/>
    <w:rsid w:val="00B10FD9"/>
    <w:rsid w:val="00B10FDD"/>
    <w:rsid w:val="00B112B0"/>
    <w:rsid w:val="00B1143B"/>
    <w:rsid w:val="00B1158D"/>
    <w:rsid w:val="00B11D0F"/>
    <w:rsid w:val="00B11DCE"/>
    <w:rsid w:val="00B11F0C"/>
    <w:rsid w:val="00B1236C"/>
    <w:rsid w:val="00B125BA"/>
    <w:rsid w:val="00B1271A"/>
    <w:rsid w:val="00B127A7"/>
    <w:rsid w:val="00B12A2D"/>
    <w:rsid w:val="00B12A84"/>
    <w:rsid w:val="00B12BE2"/>
    <w:rsid w:val="00B12CC0"/>
    <w:rsid w:val="00B12CD6"/>
    <w:rsid w:val="00B12D1D"/>
    <w:rsid w:val="00B1301E"/>
    <w:rsid w:val="00B1312A"/>
    <w:rsid w:val="00B13163"/>
    <w:rsid w:val="00B134D2"/>
    <w:rsid w:val="00B137C3"/>
    <w:rsid w:val="00B138E1"/>
    <w:rsid w:val="00B13A0B"/>
    <w:rsid w:val="00B13EE5"/>
    <w:rsid w:val="00B1406B"/>
    <w:rsid w:val="00B14A80"/>
    <w:rsid w:val="00B14AD2"/>
    <w:rsid w:val="00B14B39"/>
    <w:rsid w:val="00B14D56"/>
    <w:rsid w:val="00B150C4"/>
    <w:rsid w:val="00B1544D"/>
    <w:rsid w:val="00B154EB"/>
    <w:rsid w:val="00B15734"/>
    <w:rsid w:val="00B15E3D"/>
    <w:rsid w:val="00B15F1A"/>
    <w:rsid w:val="00B15FBE"/>
    <w:rsid w:val="00B16496"/>
    <w:rsid w:val="00B165DF"/>
    <w:rsid w:val="00B16654"/>
    <w:rsid w:val="00B16719"/>
    <w:rsid w:val="00B1686A"/>
    <w:rsid w:val="00B16A3A"/>
    <w:rsid w:val="00B16B76"/>
    <w:rsid w:val="00B16C3D"/>
    <w:rsid w:val="00B16E0B"/>
    <w:rsid w:val="00B1707A"/>
    <w:rsid w:val="00B173E4"/>
    <w:rsid w:val="00B17402"/>
    <w:rsid w:val="00B1752E"/>
    <w:rsid w:val="00B17795"/>
    <w:rsid w:val="00B17A8D"/>
    <w:rsid w:val="00B17C40"/>
    <w:rsid w:val="00B2004F"/>
    <w:rsid w:val="00B2054F"/>
    <w:rsid w:val="00B2073A"/>
    <w:rsid w:val="00B20947"/>
    <w:rsid w:val="00B20D7A"/>
    <w:rsid w:val="00B20DD3"/>
    <w:rsid w:val="00B20E53"/>
    <w:rsid w:val="00B210DA"/>
    <w:rsid w:val="00B213F3"/>
    <w:rsid w:val="00B216A7"/>
    <w:rsid w:val="00B2170A"/>
    <w:rsid w:val="00B21746"/>
    <w:rsid w:val="00B218AA"/>
    <w:rsid w:val="00B2193A"/>
    <w:rsid w:val="00B219AD"/>
    <w:rsid w:val="00B219C1"/>
    <w:rsid w:val="00B21B4D"/>
    <w:rsid w:val="00B21B80"/>
    <w:rsid w:val="00B21C54"/>
    <w:rsid w:val="00B22035"/>
    <w:rsid w:val="00B220BF"/>
    <w:rsid w:val="00B22131"/>
    <w:rsid w:val="00B221A1"/>
    <w:rsid w:val="00B2232D"/>
    <w:rsid w:val="00B2290A"/>
    <w:rsid w:val="00B22A4F"/>
    <w:rsid w:val="00B22D1E"/>
    <w:rsid w:val="00B22D29"/>
    <w:rsid w:val="00B22DB8"/>
    <w:rsid w:val="00B22F58"/>
    <w:rsid w:val="00B2331B"/>
    <w:rsid w:val="00B234BB"/>
    <w:rsid w:val="00B2350D"/>
    <w:rsid w:val="00B2356B"/>
    <w:rsid w:val="00B235A9"/>
    <w:rsid w:val="00B235DB"/>
    <w:rsid w:val="00B238F5"/>
    <w:rsid w:val="00B23980"/>
    <w:rsid w:val="00B2410D"/>
    <w:rsid w:val="00B24682"/>
    <w:rsid w:val="00B24B05"/>
    <w:rsid w:val="00B24BD7"/>
    <w:rsid w:val="00B25101"/>
    <w:rsid w:val="00B2526C"/>
    <w:rsid w:val="00B25447"/>
    <w:rsid w:val="00B25692"/>
    <w:rsid w:val="00B25807"/>
    <w:rsid w:val="00B2580B"/>
    <w:rsid w:val="00B25E8E"/>
    <w:rsid w:val="00B2603A"/>
    <w:rsid w:val="00B260FC"/>
    <w:rsid w:val="00B2617F"/>
    <w:rsid w:val="00B26485"/>
    <w:rsid w:val="00B26504"/>
    <w:rsid w:val="00B26B11"/>
    <w:rsid w:val="00B26C80"/>
    <w:rsid w:val="00B26D03"/>
    <w:rsid w:val="00B26D40"/>
    <w:rsid w:val="00B26F9C"/>
    <w:rsid w:val="00B2745B"/>
    <w:rsid w:val="00B27602"/>
    <w:rsid w:val="00B27A18"/>
    <w:rsid w:val="00B27A46"/>
    <w:rsid w:val="00B27ADA"/>
    <w:rsid w:val="00B27B0D"/>
    <w:rsid w:val="00B301F4"/>
    <w:rsid w:val="00B3030B"/>
    <w:rsid w:val="00B30381"/>
    <w:rsid w:val="00B3055B"/>
    <w:rsid w:val="00B305CF"/>
    <w:rsid w:val="00B30809"/>
    <w:rsid w:val="00B30816"/>
    <w:rsid w:val="00B30A86"/>
    <w:rsid w:val="00B30C51"/>
    <w:rsid w:val="00B311D2"/>
    <w:rsid w:val="00B31334"/>
    <w:rsid w:val="00B31353"/>
    <w:rsid w:val="00B315A7"/>
    <w:rsid w:val="00B31614"/>
    <w:rsid w:val="00B31664"/>
    <w:rsid w:val="00B3199B"/>
    <w:rsid w:val="00B31BA6"/>
    <w:rsid w:val="00B31CC1"/>
    <w:rsid w:val="00B31D41"/>
    <w:rsid w:val="00B31EE7"/>
    <w:rsid w:val="00B31FB6"/>
    <w:rsid w:val="00B31FD3"/>
    <w:rsid w:val="00B31FF6"/>
    <w:rsid w:val="00B321EE"/>
    <w:rsid w:val="00B32303"/>
    <w:rsid w:val="00B324B7"/>
    <w:rsid w:val="00B32B09"/>
    <w:rsid w:val="00B32B93"/>
    <w:rsid w:val="00B32C12"/>
    <w:rsid w:val="00B32D4C"/>
    <w:rsid w:val="00B336EA"/>
    <w:rsid w:val="00B33AE3"/>
    <w:rsid w:val="00B33BF0"/>
    <w:rsid w:val="00B34180"/>
    <w:rsid w:val="00B3430A"/>
    <w:rsid w:val="00B34720"/>
    <w:rsid w:val="00B34AB5"/>
    <w:rsid w:val="00B34ABF"/>
    <w:rsid w:val="00B34DF9"/>
    <w:rsid w:val="00B34F0A"/>
    <w:rsid w:val="00B34FD0"/>
    <w:rsid w:val="00B35096"/>
    <w:rsid w:val="00B351C1"/>
    <w:rsid w:val="00B352EC"/>
    <w:rsid w:val="00B3564A"/>
    <w:rsid w:val="00B357E4"/>
    <w:rsid w:val="00B3581F"/>
    <w:rsid w:val="00B358EF"/>
    <w:rsid w:val="00B35CA2"/>
    <w:rsid w:val="00B35D18"/>
    <w:rsid w:val="00B35E14"/>
    <w:rsid w:val="00B35EC9"/>
    <w:rsid w:val="00B36063"/>
    <w:rsid w:val="00B36361"/>
    <w:rsid w:val="00B36495"/>
    <w:rsid w:val="00B36540"/>
    <w:rsid w:val="00B365FD"/>
    <w:rsid w:val="00B36CF7"/>
    <w:rsid w:val="00B36EAB"/>
    <w:rsid w:val="00B372FC"/>
    <w:rsid w:val="00B375D5"/>
    <w:rsid w:val="00B37679"/>
    <w:rsid w:val="00B378EC"/>
    <w:rsid w:val="00B379A7"/>
    <w:rsid w:val="00B37B91"/>
    <w:rsid w:val="00B40503"/>
    <w:rsid w:val="00B4059C"/>
    <w:rsid w:val="00B40D37"/>
    <w:rsid w:val="00B40D51"/>
    <w:rsid w:val="00B40E5A"/>
    <w:rsid w:val="00B40F95"/>
    <w:rsid w:val="00B410DA"/>
    <w:rsid w:val="00B413A5"/>
    <w:rsid w:val="00B41678"/>
    <w:rsid w:val="00B41787"/>
    <w:rsid w:val="00B418F0"/>
    <w:rsid w:val="00B419AA"/>
    <w:rsid w:val="00B41B2D"/>
    <w:rsid w:val="00B41BC0"/>
    <w:rsid w:val="00B41FF2"/>
    <w:rsid w:val="00B42209"/>
    <w:rsid w:val="00B42276"/>
    <w:rsid w:val="00B42374"/>
    <w:rsid w:val="00B4238B"/>
    <w:rsid w:val="00B426B6"/>
    <w:rsid w:val="00B42951"/>
    <w:rsid w:val="00B42A5C"/>
    <w:rsid w:val="00B42BA4"/>
    <w:rsid w:val="00B42C73"/>
    <w:rsid w:val="00B42CCC"/>
    <w:rsid w:val="00B42DA3"/>
    <w:rsid w:val="00B430A5"/>
    <w:rsid w:val="00B431CE"/>
    <w:rsid w:val="00B4365B"/>
    <w:rsid w:val="00B436AA"/>
    <w:rsid w:val="00B43E58"/>
    <w:rsid w:val="00B43E85"/>
    <w:rsid w:val="00B43EB5"/>
    <w:rsid w:val="00B43F83"/>
    <w:rsid w:val="00B443E9"/>
    <w:rsid w:val="00B4470E"/>
    <w:rsid w:val="00B44BC9"/>
    <w:rsid w:val="00B44CF2"/>
    <w:rsid w:val="00B45124"/>
    <w:rsid w:val="00B4513F"/>
    <w:rsid w:val="00B45220"/>
    <w:rsid w:val="00B45537"/>
    <w:rsid w:val="00B456AB"/>
    <w:rsid w:val="00B459A9"/>
    <w:rsid w:val="00B45B3A"/>
    <w:rsid w:val="00B45C64"/>
    <w:rsid w:val="00B45CEC"/>
    <w:rsid w:val="00B45DB5"/>
    <w:rsid w:val="00B45F97"/>
    <w:rsid w:val="00B460B8"/>
    <w:rsid w:val="00B460FB"/>
    <w:rsid w:val="00B463CD"/>
    <w:rsid w:val="00B46505"/>
    <w:rsid w:val="00B466EC"/>
    <w:rsid w:val="00B467E7"/>
    <w:rsid w:val="00B46814"/>
    <w:rsid w:val="00B46831"/>
    <w:rsid w:val="00B4689C"/>
    <w:rsid w:val="00B4695D"/>
    <w:rsid w:val="00B46BAF"/>
    <w:rsid w:val="00B46D4B"/>
    <w:rsid w:val="00B47250"/>
    <w:rsid w:val="00B473C7"/>
    <w:rsid w:val="00B47475"/>
    <w:rsid w:val="00B47810"/>
    <w:rsid w:val="00B478A3"/>
    <w:rsid w:val="00B478AA"/>
    <w:rsid w:val="00B47AAC"/>
    <w:rsid w:val="00B47DE6"/>
    <w:rsid w:val="00B47F5B"/>
    <w:rsid w:val="00B50142"/>
    <w:rsid w:val="00B5026D"/>
    <w:rsid w:val="00B502A4"/>
    <w:rsid w:val="00B5038F"/>
    <w:rsid w:val="00B503E2"/>
    <w:rsid w:val="00B50431"/>
    <w:rsid w:val="00B507A1"/>
    <w:rsid w:val="00B508F4"/>
    <w:rsid w:val="00B50D47"/>
    <w:rsid w:val="00B50E23"/>
    <w:rsid w:val="00B50EF9"/>
    <w:rsid w:val="00B51044"/>
    <w:rsid w:val="00B511EF"/>
    <w:rsid w:val="00B513EF"/>
    <w:rsid w:val="00B51406"/>
    <w:rsid w:val="00B5147B"/>
    <w:rsid w:val="00B5152A"/>
    <w:rsid w:val="00B5175D"/>
    <w:rsid w:val="00B5182D"/>
    <w:rsid w:val="00B519C3"/>
    <w:rsid w:val="00B51B8E"/>
    <w:rsid w:val="00B51DD0"/>
    <w:rsid w:val="00B527C4"/>
    <w:rsid w:val="00B5299A"/>
    <w:rsid w:val="00B52BF5"/>
    <w:rsid w:val="00B52EFF"/>
    <w:rsid w:val="00B52FF7"/>
    <w:rsid w:val="00B531B7"/>
    <w:rsid w:val="00B531FD"/>
    <w:rsid w:val="00B532A9"/>
    <w:rsid w:val="00B5339B"/>
    <w:rsid w:val="00B53520"/>
    <w:rsid w:val="00B536AF"/>
    <w:rsid w:val="00B537A5"/>
    <w:rsid w:val="00B53876"/>
    <w:rsid w:val="00B539BE"/>
    <w:rsid w:val="00B53BED"/>
    <w:rsid w:val="00B53C80"/>
    <w:rsid w:val="00B53E58"/>
    <w:rsid w:val="00B53F02"/>
    <w:rsid w:val="00B53F63"/>
    <w:rsid w:val="00B54294"/>
    <w:rsid w:val="00B545FB"/>
    <w:rsid w:val="00B54646"/>
    <w:rsid w:val="00B54881"/>
    <w:rsid w:val="00B5491D"/>
    <w:rsid w:val="00B549C9"/>
    <w:rsid w:val="00B54D92"/>
    <w:rsid w:val="00B54FDB"/>
    <w:rsid w:val="00B5506E"/>
    <w:rsid w:val="00B55189"/>
    <w:rsid w:val="00B551A4"/>
    <w:rsid w:val="00B552FD"/>
    <w:rsid w:val="00B555FE"/>
    <w:rsid w:val="00B55D5F"/>
    <w:rsid w:val="00B55E59"/>
    <w:rsid w:val="00B55EAB"/>
    <w:rsid w:val="00B55F29"/>
    <w:rsid w:val="00B56082"/>
    <w:rsid w:val="00B560C8"/>
    <w:rsid w:val="00B565C4"/>
    <w:rsid w:val="00B56719"/>
    <w:rsid w:val="00B56782"/>
    <w:rsid w:val="00B568B6"/>
    <w:rsid w:val="00B56AB6"/>
    <w:rsid w:val="00B56EF0"/>
    <w:rsid w:val="00B5706D"/>
    <w:rsid w:val="00B5729D"/>
    <w:rsid w:val="00B5738A"/>
    <w:rsid w:val="00B57422"/>
    <w:rsid w:val="00B57435"/>
    <w:rsid w:val="00B57464"/>
    <w:rsid w:val="00B57543"/>
    <w:rsid w:val="00B57588"/>
    <w:rsid w:val="00B57671"/>
    <w:rsid w:val="00B57AB2"/>
    <w:rsid w:val="00B57D97"/>
    <w:rsid w:val="00B57ECA"/>
    <w:rsid w:val="00B57EF4"/>
    <w:rsid w:val="00B60003"/>
    <w:rsid w:val="00B601A1"/>
    <w:rsid w:val="00B60351"/>
    <w:rsid w:val="00B60421"/>
    <w:rsid w:val="00B606A7"/>
    <w:rsid w:val="00B60748"/>
    <w:rsid w:val="00B607AD"/>
    <w:rsid w:val="00B609E5"/>
    <w:rsid w:val="00B60C5D"/>
    <w:rsid w:val="00B60D74"/>
    <w:rsid w:val="00B60E01"/>
    <w:rsid w:val="00B61028"/>
    <w:rsid w:val="00B611D6"/>
    <w:rsid w:val="00B6143D"/>
    <w:rsid w:val="00B61530"/>
    <w:rsid w:val="00B6168C"/>
    <w:rsid w:val="00B617E7"/>
    <w:rsid w:val="00B6186B"/>
    <w:rsid w:val="00B61A24"/>
    <w:rsid w:val="00B61ACE"/>
    <w:rsid w:val="00B61B5F"/>
    <w:rsid w:val="00B61CCC"/>
    <w:rsid w:val="00B61D7F"/>
    <w:rsid w:val="00B6249B"/>
    <w:rsid w:val="00B6270F"/>
    <w:rsid w:val="00B6289D"/>
    <w:rsid w:val="00B62B51"/>
    <w:rsid w:val="00B6307A"/>
    <w:rsid w:val="00B632A6"/>
    <w:rsid w:val="00B63332"/>
    <w:rsid w:val="00B63340"/>
    <w:rsid w:val="00B6339E"/>
    <w:rsid w:val="00B637A4"/>
    <w:rsid w:val="00B637F8"/>
    <w:rsid w:val="00B63ACE"/>
    <w:rsid w:val="00B63D4A"/>
    <w:rsid w:val="00B63DA0"/>
    <w:rsid w:val="00B63DB6"/>
    <w:rsid w:val="00B63DF7"/>
    <w:rsid w:val="00B641F5"/>
    <w:rsid w:val="00B6447E"/>
    <w:rsid w:val="00B6453A"/>
    <w:rsid w:val="00B64707"/>
    <w:rsid w:val="00B64ACF"/>
    <w:rsid w:val="00B64D17"/>
    <w:rsid w:val="00B64E15"/>
    <w:rsid w:val="00B6516E"/>
    <w:rsid w:val="00B654A6"/>
    <w:rsid w:val="00B655C2"/>
    <w:rsid w:val="00B656ED"/>
    <w:rsid w:val="00B6595B"/>
    <w:rsid w:val="00B65994"/>
    <w:rsid w:val="00B65D11"/>
    <w:rsid w:val="00B65EA4"/>
    <w:rsid w:val="00B66062"/>
    <w:rsid w:val="00B6611C"/>
    <w:rsid w:val="00B6652A"/>
    <w:rsid w:val="00B665A2"/>
    <w:rsid w:val="00B66897"/>
    <w:rsid w:val="00B6718F"/>
    <w:rsid w:val="00B67473"/>
    <w:rsid w:val="00B67482"/>
    <w:rsid w:val="00B67945"/>
    <w:rsid w:val="00B679F8"/>
    <w:rsid w:val="00B67A8E"/>
    <w:rsid w:val="00B67C5B"/>
    <w:rsid w:val="00B67C6D"/>
    <w:rsid w:val="00B67E58"/>
    <w:rsid w:val="00B70257"/>
    <w:rsid w:val="00B702A5"/>
    <w:rsid w:val="00B703E0"/>
    <w:rsid w:val="00B70453"/>
    <w:rsid w:val="00B7062A"/>
    <w:rsid w:val="00B70AFE"/>
    <w:rsid w:val="00B70B5C"/>
    <w:rsid w:val="00B70CC2"/>
    <w:rsid w:val="00B7116A"/>
    <w:rsid w:val="00B716EB"/>
    <w:rsid w:val="00B717DA"/>
    <w:rsid w:val="00B71B65"/>
    <w:rsid w:val="00B7217D"/>
    <w:rsid w:val="00B722E6"/>
    <w:rsid w:val="00B7255A"/>
    <w:rsid w:val="00B7267E"/>
    <w:rsid w:val="00B72999"/>
    <w:rsid w:val="00B72A00"/>
    <w:rsid w:val="00B72A6E"/>
    <w:rsid w:val="00B72C91"/>
    <w:rsid w:val="00B72D12"/>
    <w:rsid w:val="00B72F86"/>
    <w:rsid w:val="00B733CB"/>
    <w:rsid w:val="00B73862"/>
    <w:rsid w:val="00B7397C"/>
    <w:rsid w:val="00B73A1D"/>
    <w:rsid w:val="00B73BC6"/>
    <w:rsid w:val="00B73D88"/>
    <w:rsid w:val="00B73F1E"/>
    <w:rsid w:val="00B7441E"/>
    <w:rsid w:val="00B74447"/>
    <w:rsid w:val="00B74665"/>
    <w:rsid w:val="00B748B0"/>
    <w:rsid w:val="00B74B14"/>
    <w:rsid w:val="00B74C00"/>
    <w:rsid w:val="00B74D1F"/>
    <w:rsid w:val="00B74F18"/>
    <w:rsid w:val="00B74FE9"/>
    <w:rsid w:val="00B75079"/>
    <w:rsid w:val="00B7558D"/>
    <w:rsid w:val="00B755F5"/>
    <w:rsid w:val="00B75613"/>
    <w:rsid w:val="00B75698"/>
    <w:rsid w:val="00B75799"/>
    <w:rsid w:val="00B757F1"/>
    <w:rsid w:val="00B75BCF"/>
    <w:rsid w:val="00B75C54"/>
    <w:rsid w:val="00B75D9D"/>
    <w:rsid w:val="00B75DA6"/>
    <w:rsid w:val="00B762A9"/>
    <w:rsid w:val="00B76404"/>
    <w:rsid w:val="00B7697F"/>
    <w:rsid w:val="00B76B7A"/>
    <w:rsid w:val="00B76B81"/>
    <w:rsid w:val="00B76C7F"/>
    <w:rsid w:val="00B76D89"/>
    <w:rsid w:val="00B76DF3"/>
    <w:rsid w:val="00B771E2"/>
    <w:rsid w:val="00B77880"/>
    <w:rsid w:val="00B77A50"/>
    <w:rsid w:val="00B77ABB"/>
    <w:rsid w:val="00B77FBE"/>
    <w:rsid w:val="00B80056"/>
    <w:rsid w:val="00B8017B"/>
    <w:rsid w:val="00B80272"/>
    <w:rsid w:val="00B8027A"/>
    <w:rsid w:val="00B802E6"/>
    <w:rsid w:val="00B80409"/>
    <w:rsid w:val="00B8073E"/>
    <w:rsid w:val="00B808AD"/>
    <w:rsid w:val="00B8098D"/>
    <w:rsid w:val="00B80998"/>
    <w:rsid w:val="00B80A45"/>
    <w:rsid w:val="00B80CB2"/>
    <w:rsid w:val="00B80D0A"/>
    <w:rsid w:val="00B81466"/>
    <w:rsid w:val="00B815DA"/>
    <w:rsid w:val="00B815E5"/>
    <w:rsid w:val="00B8175F"/>
    <w:rsid w:val="00B818C0"/>
    <w:rsid w:val="00B81944"/>
    <w:rsid w:val="00B819C9"/>
    <w:rsid w:val="00B81E99"/>
    <w:rsid w:val="00B820DF"/>
    <w:rsid w:val="00B823E6"/>
    <w:rsid w:val="00B8256C"/>
    <w:rsid w:val="00B825F7"/>
    <w:rsid w:val="00B827C6"/>
    <w:rsid w:val="00B82817"/>
    <w:rsid w:val="00B82822"/>
    <w:rsid w:val="00B82893"/>
    <w:rsid w:val="00B82A4B"/>
    <w:rsid w:val="00B82F26"/>
    <w:rsid w:val="00B830D7"/>
    <w:rsid w:val="00B83155"/>
    <w:rsid w:val="00B832BC"/>
    <w:rsid w:val="00B83555"/>
    <w:rsid w:val="00B83929"/>
    <w:rsid w:val="00B83A0F"/>
    <w:rsid w:val="00B83DCA"/>
    <w:rsid w:val="00B84104"/>
    <w:rsid w:val="00B845E4"/>
    <w:rsid w:val="00B848A3"/>
    <w:rsid w:val="00B848BE"/>
    <w:rsid w:val="00B84935"/>
    <w:rsid w:val="00B84B50"/>
    <w:rsid w:val="00B85393"/>
    <w:rsid w:val="00B853CE"/>
    <w:rsid w:val="00B8544E"/>
    <w:rsid w:val="00B85457"/>
    <w:rsid w:val="00B85637"/>
    <w:rsid w:val="00B85817"/>
    <w:rsid w:val="00B85857"/>
    <w:rsid w:val="00B85A2D"/>
    <w:rsid w:val="00B85A7D"/>
    <w:rsid w:val="00B85BFC"/>
    <w:rsid w:val="00B85C99"/>
    <w:rsid w:val="00B85D69"/>
    <w:rsid w:val="00B85DB4"/>
    <w:rsid w:val="00B861D4"/>
    <w:rsid w:val="00B86235"/>
    <w:rsid w:val="00B86666"/>
    <w:rsid w:val="00B8676E"/>
    <w:rsid w:val="00B8691F"/>
    <w:rsid w:val="00B869EE"/>
    <w:rsid w:val="00B86C6A"/>
    <w:rsid w:val="00B86DA3"/>
    <w:rsid w:val="00B870EB"/>
    <w:rsid w:val="00B87295"/>
    <w:rsid w:val="00B8729B"/>
    <w:rsid w:val="00B87305"/>
    <w:rsid w:val="00B875C2"/>
    <w:rsid w:val="00B87813"/>
    <w:rsid w:val="00B87888"/>
    <w:rsid w:val="00B87978"/>
    <w:rsid w:val="00B87AAD"/>
    <w:rsid w:val="00B87B90"/>
    <w:rsid w:val="00B87BD7"/>
    <w:rsid w:val="00B87CB3"/>
    <w:rsid w:val="00B87DAA"/>
    <w:rsid w:val="00B87DC2"/>
    <w:rsid w:val="00B87EA8"/>
    <w:rsid w:val="00B90181"/>
    <w:rsid w:val="00B90259"/>
    <w:rsid w:val="00B9047E"/>
    <w:rsid w:val="00B90714"/>
    <w:rsid w:val="00B9083E"/>
    <w:rsid w:val="00B90877"/>
    <w:rsid w:val="00B908FB"/>
    <w:rsid w:val="00B9091B"/>
    <w:rsid w:val="00B90A21"/>
    <w:rsid w:val="00B90B23"/>
    <w:rsid w:val="00B90F2D"/>
    <w:rsid w:val="00B91280"/>
    <w:rsid w:val="00B91414"/>
    <w:rsid w:val="00B91558"/>
    <w:rsid w:val="00B9156E"/>
    <w:rsid w:val="00B915B5"/>
    <w:rsid w:val="00B91694"/>
    <w:rsid w:val="00B91847"/>
    <w:rsid w:val="00B918ED"/>
    <w:rsid w:val="00B91B13"/>
    <w:rsid w:val="00B91C5D"/>
    <w:rsid w:val="00B91C8C"/>
    <w:rsid w:val="00B91DE1"/>
    <w:rsid w:val="00B91FD4"/>
    <w:rsid w:val="00B9281F"/>
    <w:rsid w:val="00B9295C"/>
    <w:rsid w:val="00B92AE7"/>
    <w:rsid w:val="00B92C2B"/>
    <w:rsid w:val="00B92CDA"/>
    <w:rsid w:val="00B92CE0"/>
    <w:rsid w:val="00B92D27"/>
    <w:rsid w:val="00B92EAE"/>
    <w:rsid w:val="00B92FC7"/>
    <w:rsid w:val="00B93647"/>
    <w:rsid w:val="00B93663"/>
    <w:rsid w:val="00B93970"/>
    <w:rsid w:val="00B939D3"/>
    <w:rsid w:val="00B93A8A"/>
    <w:rsid w:val="00B93B8F"/>
    <w:rsid w:val="00B93D18"/>
    <w:rsid w:val="00B93D3C"/>
    <w:rsid w:val="00B9411B"/>
    <w:rsid w:val="00B941CD"/>
    <w:rsid w:val="00B9424C"/>
    <w:rsid w:val="00B9430A"/>
    <w:rsid w:val="00B94399"/>
    <w:rsid w:val="00B944BA"/>
    <w:rsid w:val="00B945FF"/>
    <w:rsid w:val="00B94CC5"/>
    <w:rsid w:val="00B94F71"/>
    <w:rsid w:val="00B94FBC"/>
    <w:rsid w:val="00B952DB"/>
    <w:rsid w:val="00B95357"/>
    <w:rsid w:val="00B953C0"/>
    <w:rsid w:val="00B953E2"/>
    <w:rsid w:val="00B957FE"/>
    <w:rsid w:val="00B95839"/>
    <w:rsid w:val="00B95A49"/>
    <w:rsid w:val="00B95CFA"/>
    <w:rsid w:val="00B95DE4"/>
    <w:rsid w:val="00B960FB"/>
    <w:rsid w:val="00B96145"/>
    <w:rsid w:val="00B963C7"/>
    <w:rsid w:val="00B964B8"/>
    <w:rsid w:val="00B967A9"/>
    <w:rsid w:val="00B96801"/>
    <w:rsid w:val="00B96BAC"/>
    <w:rsid w:val="00B96C65"/>
    <w:rsid w:val="00B96D66"/>
    <w:rsid w:val="00B96E17"/>
    <w:rsid w:val="00B96EB3"/>
    <w:rsid w:val="00B9711C"/>
    <w:rsid w:val="00B971F9"/>
    <w:rsid w:val="00B973E6"/>
    <w:rsid w:val="00B97543"/>
    <w:rsid w:val="00B9758A"/>
    <w:rsid w:val="00B97617"/>
    <w:rsid w:val="00B976D6"/>
    <w:rsid w:val="00B97BF7"/>
    <w:rsid w:val="00B97C76"/>
    <w:rsid w:val="00B97D77"/>
    <w:rsid w:val="00BA020F"/>
    <w:rsid w:val="00BA053F"/>
    <w:rsid w:val="00BA055D"/>
    <w:rsid w:val="00BA0626"/>
    <w:rsid w:val="00BA0719"/>
    <w:rsid w:val="00BA0B2D"/>
    <w:rsid w:val="00BA0F13"/>
    <w:rsid w:val="00BA10A6"/>
    <w:rsid w:val="00BA10C4"/>
    <w:rsid w:val="00BA143B"/>
    <w:rsid w:val="00BA1513"/>
    <w:rsid w:val="00BA163A"/>
    <w:rsid w:val="00BA1844"/>
    <w:rsid w:val="00BA18BB"/>
    <w:rsid w:val="00BA197C"/>
    <w:rsid w:val="00BA1B2A"/>
    <w:rsid w:val="00BA1D90"/>
    <w:rsid w:val="00BA1F37"/>
    <w:rsid w:val="00BA202D"/>
    <w:rsid w:val="00BA2290"/>
    <w:rsid w:val="00BA22E5"/>
    <w:rsid w:val="00BA239E"/>
    <w:rsid w:val="00BA2614"/>
    <w:rsid w:val="00BA2689"/>
    <w:rsid w:val="00BA26B1"/>
    <w:rsid w:val="00BA26C9"/>
    <w:rsid w:val="00BA2AB4"/>
    <w:rsid w:val="00BA2BD7"/>
    <w:rsid w:val="00BA2D09"/>
    <w:rsid w:val="00BA2D4C"/>
    <w:rsid w:val="00BA2E10"/>
    <w:rsid w:val="00BA2F54"/>
    <w:rsid w:val="00BA30C9"/>
    <w:rsid w:val="00BA331E"/>
    <w:rsid w:val="00BA3608"/>
    <w:rsid w:val="00BA37F9"/>
    <w:rsid w:val="00BA3845"/>
    <w:rsid w:val="00BA3A40"/>
    <w:rsid w:val="00BA3CD1"/>
    <w:rsid w:val="00BA3F46"/>
    <w:rsid w:val="00BA3FAE"/>
    <w:rsid w:val="00BA3FF8"/>
    <w:rsid w:val="00BA4050"/>
    <w:rsid w:val="00BA40B0"/>
    <w:rsid w:val="00BA416E"/>
    <w:rsid w:val="00BA42C3"/>
    <w:rsid w:val="00BA4A54"/>
    <w:rsid w:val="00BA4CD0"/>
    <w:rsid w:val="00BA4E4B"/>
    <w:rsid w:val="00BA4F5F"/>
    <w:rsid w:val="00BA5096"/>
    <w:rsid w:val="00BA512F"/>
    <w:rsid w:val="00BA526D"/>
    <w:rsid w:val="00BA52EE"/>
    <w:rsid w:val="00BA533E"/>
    <w:rsid w:val="00BA5382"/>
    <w:rsid w:val="00BA5E04"/>
    <w:rsid w:val="00BA5EDE"/>
    <w:rsid w:val="00BA6120"/>
    <w:rsid w:val="00BA6171"/>
    <w:rsid w:val="00BA61A6"/>
    <w:rsid w:val="00BA6349"/>
    <w:rsid w:val="00BA645D"/>
    <w:rsid w:val="00BA662D"/>
    <w:rsid w:val="00BA66C7"/>
    <w:rsid w:val="00BA6994"/>
    <w:rsid w:val="00BA6A88"/>
    <w:rsid w:val="00BA6AE8"/>
    <w:rsid w:val="00BA6B95"/>
    <w:rsid w:val="00BA6D44"/>
    <w:rsid w:val="00BA6D79"/>
    <w:rsid w:val="00BA6FB2"/>
    <w:rsid w:val="00BA721B"/>
    <w:rsid w:val="00BA744C"/>
    <w:rsid w:val="00BA74F8"/>
    <w:rsid w:val="00BA75EF"/>
    <w:rsid w:val="00BA7B39"/>
    <w:rsid w:val="00BA7CA3"/>
    <w:rsid w:val="00BA7FDC"/>
    <w:rsid w:val="00BB035A"/>
    <w:rsid w:val="00BB05EA"/>
    <w:rsid w:val="00BB0604"/>
    <w:rsid w:val="00BB07BB"/>
    <w:rsid w:val="00BB0B9C"/>
    <w:rsid w:val="00BB0BEE"/>
    <w:rsid w:val="00BB0D1B"/>
    <w:rsid w:val="00BB0D9F"/>
    <w:rsid w:val="00BB0EFB"/>
    <w:rsid w:val="00BB0F19"/>
    <w:rsid w:val="00BB0F8B"/>
    <w:rsid w:val="00BB12D6"/>
    <w:rsid w:val="00BB1588"/>
    <w:rsid w:val="00BB162A"/>
    <w:rsid w:val="00BB163D"/>
    <w:rsid w:val="00BB175D"/>
    <w:rsid w:val="00BB1936"/>
    <w:rsid w:val="00BB1AA8"/>
    <w:rsid w:val="00BB1D0F"/>
    <w:rsid w:val="00BB1F4C"/>
    <w:rsid w:val="00BB2014"/>
    <w:rsid w:val="00BB2473"/>
    <w:rsid w:val="00BB2689"/>
    <w:rsid w:val="00BB26A3"/>
    <w:rsid w:val="00BB26BB"/>
    <w:rsid w:val="00BB2B6D"/>
    <w:rsid w:val="00BB2BC5"/>
    <w:rsid w:val="00BB2C0D"/>
    <w:rsid w:val="00BB346E"/>
    <w:rsid w:val="00BB3653"/>
    <w:rsid w:val="00BB3C41"/>
    <w:rsid w:val="00BB4013"/>
    <w:rsid w:val="00BB4020"/>
    <w:rsid w:val="00BB406A"/>
    <w:rsid w:val="00BB4089"/>
    <w:rsid w:val="00BB43B1"/>
    <w:rsid w:val="00BB43B3"/>
    <w:rsid w:val="00BB44D4"/>
    <w:rsid w:val="00BB4ABC"/>
    <w:rsid w:val="00BB4D82"/>
    <w:rsid w:val="00BB573A"/>
    <w:rsid w:val="00BB59E0"/>
    <w:rsid w:val="00BB5A57"/>
    <w:rsid w:val="00BB5BD2"/>
    <w:rsid w:val="00BB5C58"/>
    <w:rsid w:val="00BB5D5A"/>
    <w:rsid w:val="00BB5DEF"/>
    <w:rsid w:val="00BB65D2"/>
    <w:rsid w:val="00BB66BB"/>
    <w:rsid w:val="00BB6767"/>
    <w:rsid w:val="00BB6782"/>
    <w:rsid w:val="00BB67D1"/>
    <w:rsid w:val="00BB69A6"/>
    <w:rsid w:val="00BB71FD"/>
    <w:rsid w:val="00BB736D"/>
    <w:rsid w:val="00BB73BA"/>
    <w:rsid w:val="00BB740A"/>
    <w:rsid w:val="00BB751A"/>
    <w:rsid w:val="00BB7ADB"/>
    <w:rsid w:val="00BB7B00"/>
    <w:rsid w:val="00BB7BFB"/>
    <w:rsid w:val="00BB7F7A"/>
    <w:rsid w:val="00BC001B"/>
    <w:rsid w:val="00BC003D"/>
    <w:rsid w:val="00BC0263"/>
    <w:rsid w:val="00BC02E6"/>
    <w:rsid w:val="00BC050D"/>
    <w:rsid w:val="00BC066B"/>
    <w:rsid w:val="00BC09EE"/>
    <w:rsid w:val="00BC09FD"/>
    <w:rsid w:val="00BC0B18"/>
    <w:rsid w:val="00BC0DA3"/>
    <w:rsid w:val="00BC0DB2"/>
    <w:rsid w:val="00BC0E87"/>
    <w:rsid w:val="00BC1123"/>
    <w:rsid w:val="00BC1165"/>
    <w:rsid w:val="00BC1393"/>
    <w:rsid w:val="00BC15AF"/>
    <w:rsid w:val="00BC1685"/>
    <w:rsid w:val="00BC1790"/>
    <w:rsid w:val="00BC1A18"/>
    <w:rsid w:val="00BC1D09"/>
    <w:rsid w:val="00BC1D49"/>
    <w:rsid w:val="00BC1E7F"/>
    <w:rsid w:val="00BC205E"/>
    <w:rsid w:val="00BC20D3"/>
    <w:rsid w:val="00BC219D"/>
    <w:rsid w:val="00BC263A"/>
    <w:rsid w:val="00BC27B9"/>
    <w:rsid w:val="00BC2927"/>
    <w:rsid w:val="00BC29D6"/>
    <w:rsid w:val="00BC2C52"/>
    <w:rsid w:val="00BC2E2E"/>
    <w:rsid w:val="00BC35EE"/>
    <w:rsid w:val="00BC36AB"/>
    <w:rsid w:val="00BC3B1D"/>
    <w:rsid w:val="00BC3C17"/>
    <w:rsid w:val="00BC3C2E"/>
    <w:rsid w:val="00BC3D1D"/>
    <w:rsid w:val="00BC42E4"/>
    <w:rsid w:val="00BC45A9"/>
    <w:rsid w:val="00BC491B"/>
    <w:rsid w:val="00BC4A84"/>
    <w:rsid w:val="00BC4AD5"/>
    <w:rsid w:val="00BC4B60"/>
    <w:rsid w:val="00BC4E85"/>
    <w:rsid w:val="00BC4F98"/>
    <w:rsid w:val="00BC50F8"/>
    <w:rsid w:val="00BC52EA"/>
    <w:rsid w:val="00BC568F"/>
    <w:rsid w:val="00BC5745"/>
    <w:rsid w:val="00BC57BC"/>
    <w:rsid w:val="00BC5DD2"/>
    <w:rsid w:val="00BC5EC8"/>
    <w:rsid w:val="00BC5F05"/>
    <w:rsid w:val="00BC619C"/>
    <w:rsid w:val="00BC66CE"/>
    <w:rsid w:val="00BC675A"/>
    <w:rsid w:val="00BC6963"/>
    <w:rsid w:val="00BC698B"/>
    <w:rsid w:val="00BC6DB7"/>
    <w:rsid w:val="00BC70DB"/>
    <w:rsid w:val="00BC7136"/>
    <w:rsid w:val="00BC7280"/>
    <w:rsid w:val="00BC733A"/>
    <w:rsid w:val="00BC7476"/>
    <w:rsid w:val="00BC75A9"/>
    <w:rsid w:val="00BC75C6"/>
    <w:rsid w:val="00BC7B12"/>
    <w:rsid w:val="00BC7CD8"/>
    <w:rsid w:val="00BD036E"/>
    <w:rsid w:val="00BD0435"/>
    <w:rsid w:val="00BD05E6"/>
    <w:rsid w:val="00BD07AD"/>
    <w:rsid w:val="00BD0807"/>
    <w:rsid w:val="00BD09BA"/>
    <w:rsid w:val="00BD0B3D"/>
    <w:rsid w:val="00BD0F26"/>
    <w:rsid w:val="00BD115B"/>
    <w:rsid w:val="00BD1170"/>
    <w:rsid w:val="00BD1945"/>
    <w:rsid w:val="00BD1AB5"/>
    <w:rsid w:val="00BD1B8C"/>
    <w:rsid w:val="00BD1B9F"/>
    <w:rsid w:val="00BD1EFA"/>
    <w:rsid w:val="00BD2444"/>
    <w:rsid w:val="00BD251E"/>
    <w:rsid w:val="00BD26E8"/>
    <w:rsid w:val="00BD29D9"/>
    <w:rsid w:val="00BD2AE9"/>
    <w:rsid w:val="00BD2BE3"/>
    <w:rsid w:val="00BD2C03"/>
    <w:rsid w:val="00BD2C0E"/>
    <w:rsid w:val="00BD2E53"/>
    <w:rsid w:val="00BD3008"/>
    <w:rsid w:val="00BD33DA"/>
    <w:rsid w:val="00BD3890"/>
    <w:rsid w:val="00BD3C01"/>
    <w:rsid w:val="00BD4710"/>
    <w:rsid w:val="00BD4809"/>
    <w:rsid w:val="00BD48D2"/>
    <w:rsid w:val="00BD492E"/>
    <w:rsid w:val="00BD4B0B"/>
    <w:rsid w:val="00BD4B61"/>
    <w:rsid w:val="00BD4C1A"/>
    <w:rsid w:val="00BD4FE9"/>
    <w:rsid w:val="00BD51A3"/>
    <w:rsid w:val="00BD52DC"/>
    <w:rsid w:val="00BD54D2"/>
    <w:rsid w:val="00BD5571"/>
    <w:rsid w:val="00BD5576"/>
    <w:rsid w:val="00BD5896"/>
    <w:rsid w:val="00BD5A9F"/>
    <w:rsid w:val="00BD5B91"/>
    <w:rsid w:val="00BD5F9F"/>
    <w:rsid w:val="00BD6053"/>
    <w:rsid w:val="00BD623E"/>
    <w:rsid w:val="00BD63BC"/>
    <w:rsid w:val="00BD64EC"/>
    <w:rsid w:val="00BD674F"/>
    <w:rsid w:val="00BD6A6F"/>
    <w:rsid w:val="00BD6D9D"/>
    <w:rsid w:val="00BD6E8D"/>
    <w:rsid w:val="00BD6F45"/>
    <w:rsid w:val="00BD706F"/>
    <w:rsid w:val="00BD72D0"/>
    <w:rsid w:val="00BD7557"/>
    <w:rsid w:val="00BD76CE"/>
    <w:rsid w:val="00BD7A3F"/>
    <w:rsid w:val="00BD7C0D"/>
    <w:rsid w:val="00BD7E16"/>
    <w:rsid w:val="00BD7EE1"/>
    <w:rsid w:val="00BE02A1"/>
    <w:rsid w:val="00BE0350"/>
    <w:rsid w:val="00BE068A"/>
    <w:rsid w:val="00BE06C4"/>
    <w:rsid w:val="00BE083B"/>
    <w:rsid w:val="00BE0CD8"/>
    <w:rsid w:val="00BE107F"/>
    <w:rsid w:val="00BE112D"/>
    <w:rsid w:val="00BE1303"/>
    <w:rsid w:val="00BE131A"/>
    <w:rsid w:val="00BE13B3"/>
    <w:rsid w:val="00BE19C1"/>
    <w:rsid w:val="00BE1DCD"/>
    <w:rsid w:val="00BE1F0A"/>
    <w:rsid w:val="00BE1F1B"/>
    <w:rsid w:val="00BE22E0"/>
    <w:rsid w:val="00BE266A"/>
    <w:rsid w:val="00BE2690"/>
    <w:rsid w:val="00BE272B"/>
    <w:rsid w:val="00BE296B"/>
    <w:rsid w:val="00BE2C14"/>
    <w:rsid w:val="00BE304D"/>
    <w:rsid w:val="00BE3050"/>
    <w:rsid w:val="00BE3131"/>
    <w:rsid w:val="00BE3136"/>
    <w:rsid w:val="00BE34C6"/>
    <w:rsid w:val="00BE34F0"/>
    <w:rsid w:val="00BE3529"/>
    <w:rsid w:val="00BE3BA5"/>
    <w:rsid w:val="00BE3ECF"/>
    <w:rsid w:val="00BE3FA4"/>
    <w:rsid w:val="00BE40A4"/>
    <w:rsid w:val="00BE40E9"/>
    <w:rsid w:val="00BE40F7"/>
    <w:rsid w:val="00BE47EA"/>
    <w:rsid w:val="00BE4B53"/>
    <w:rsid w:val="00BE4B6B"/>
    <w:rsid w:val="00BE4BB0"/>
    <w:rsid w:val="00BE4C5F"/>
    <w:rsid w:val="00BE4F72"/>
    <w:rsid w:val="00BE50EC"/>
    <w:rsid w:val="00BE5460"/>
    <w:rsid w:val="00BE5556"/>
    <w:rsid w:val="00BE55FB"/>
    <w:rsid w:val="00BE5685"/>
    <w:rsid w:val="00BE5AE1"/>
    <w:rsid w:val="00BE5B7C"/>
    <w:rsid w:val="00BE5E3A"/>
    <w:rsid w:val="00BE5FC3"/>
    <w:rsid w:val="00BE65F3"/>
    <w:rsid w:val="00BE6829"/>
    <w:rsid w:val="00BE6E68"/>
    <w:rsid w:val="00BE7063"/>
    <w:rsid w:val="00BE70FD"/>
    <w:rsid w:val="00BE71A5"/>
    <w:rsid w:val="00BE73F8"/>
    <w:rsid w:val="00BE74C0"/>
    <w:rsid w:val="00BE75BA"/>
    <w:rsid w:val="00BE75D5"/>
    <w:rsid w:val="00BE76EA"/>
    <w:rsid w:val="00BE775A"/>
    <w:rsid w:val="00BE7897"/>
    <w:rsid w:val="00BE79A7"/>
    <w:rsid w:val="00BE79AF"/>
    <w:rsid w:val="00BE79EF"/>
    <w:rsid w:val="00BE7F9A"/>
    <w:rsid w:val="00BF0050"/>
    <w:rsid w:val="00BF0157"/>
    <w:rsid w:val="00BF02F3"/>
    <w:rsid w:val="00BF0858"/>
    <w:rsid w:val="00BF0ADA"/>
    <w:rsid w:val="00BF0BFE"/>
    <w:rsid w:val="00BF0C51"/>
    <w:rsid w:val="00BF0E76"/>
    <w:rsid w:val="00BF0FB7"/>
    <w:rsid w:val="00BF13F1"/>
    <w:rsid w:val="00BF1666"/>
    <w:rsid w:val="00BF1818"/>
    <w:rsid w:val="00BF186B"/>
    <w:rsid w:val="00BF1A03"/>
    <w:rsid w:val="00BF1EAB"/>
    <w:rsid w:val="00BF1EB6"/>
    <w:rsid w:val="00BF1EE2"/>
    <w:rsid w:val="00BF20BD"/>
    <w:rsid w:val="00BF2165"/>
    <w:rsid w:val="00BF22C9"/>
    <w:rsid w:val="00BF24A8"/>
    <w:rsid w:val="00BF24FA"/>
    <w:rsid w:val="00BF261A"/>
    <w:rsid w:val="00BF27DB"/>
    <w:rsid w:val="00BF2AAF"/>
    <w:rsid w:val="00BF2B11"/>
    <w:rsid w:val="00BF2BD5"/>
    <w:rsid w:val="00BF2C6B"/>
    <w:rsid w:val="00BF2CB9"/>
    <w:rsid w:val="00BF2CC0"/>
    <w:rsid w:val="00BF302F"/>
    <w:rsid w:val="00BF3173"/>
    <w:rsid w:val="00BF349B"/>
    <w:rsid w:val="00BF3569"/>
    <w:rsid w:val="00BF358A"/>
    <w:rsid w:val="00BF358F"/>
    <w:rsid w:val="00BF374F"/>
    <w:rsid w:val="00BF38E4"/>
    <w:rsid w:val="00BF3C03"/>
    <w:rsid w:val="00BF4038"/>
    <w:rsid w:val="00BF4154"/>
    <w:rsid w:val="00BF427A"/>
    <w:rsid w:val="00BF429D"/>
    <w:rsid w:val="00BF4366"/>
    <w:rsid w:val="00BF4747"/>
    <w:rsid w:val="00BF47F1"/>
    <w:rsid w:val="00BF49F5"/>
    <w:rsid w:val="00BF4A4F"/>
    <w:rsid w:val="00BF4B07"/>
    <w:rsid w:val="00BF4D85"/>
    <w:rsid w:val="00BF4D93"/>
    <w:rsid w:val="00BF4E33"/>
    <w:rsid w:val="00BF4E9A"/>
    <w:rsid w:val="00BF4EC2"/>
    <w:rsid w:val="00BF4F9F"/>
    <w:rsid w:val="00BF5189"/>
    <w:rsid w:val="00BF57F9"/>
    <w:rsid w:val="00BF5A31"/>
    <w:rsid w:val="00BF5A76"/>
    <w:rsid w:val="00BF5A93"/>
    <w:rsid w:val="00BF5B56"/>
    <w:rsid w:val="00BF5B5D"/>
    <w:rsid w:val="00BF5DD8"/>
    <w:rsid w:val="00BF5E72"/>
    <w:rsid w:val="00BF6012"/>
    <w:rsid w:val="00BF6418"/>
    <w:rsid w:val="00BF6678"/>
    <w:rsid w:val="00BF6729"/>
    <w:rsid w:val="00BF683B"/>
    <w:rsid w:val="00BF6924"/>
    <w:rsid w:val="00BF6B81"/>
    <w:rsid w:val="00BF6CF5"/>
    <w:rsid w:val="00BF6D00"/>
    <w:rsid w:val="00BF6E52"/>
    <w:rsid w:val="00BF71D1"/>
    <w:rsid w:val="00BF71FE"/>
    <w:rsid w:val="00BF7201"/>
    <w:rsid w:val="00BF72A2"/>
    <w:rsid w:val="00BF735E"/>
    <w:rsid w:val="00BF74FC"/>
    <w:rsid w:val="00BF753B"/>
    <w:rsid w:val="00BF79F9"/>
    <w:rsid w:val="00BF7B85"/>
    <w:rsid w:val="00BF7BD9"/>
    <w:rsid w:val="00BF7D3E"/>
    <w:rsid w:val="00BF7DB9"/>
    <w:rsid w:val="00BF7F32"/>
    <w:rsid w:val="00C00013"/>
    <w:rsid w:val="00C00306"/>
    <w:rsid w:val="00C0034D"/>
    <w:rsid w:val="00C004D8"/>
    <w:rsid w:val="00C009D5"/>
    <w:rsid w:val="00C00B1A"/>
    <w:rsid w:val="00C01771"/>
    <w:rsid w:val="00C018B0"/>
    <w:rsid w:val="00C01C4C"/>
    <w:rsid w:val="00C01CDD"/>
    <w:rsid w:val="00C01D8F"/>
    <w:rsid w:val="00C02451"/>
    <w:rsid w:val="00C029F0"/>
    <w:rsid w:val="00C029F4"/>
    <w:rsid w:val="00C030AF"/>
    <w:rsid w:val="00C031D6"/>
    <w:rsid w:val="00C031ED"/>
    <w:rsid w:val="00C031FA"/>
    <w:rsid w:val="00C0333B"/>
    <w:rsid w:val="00C033F6"/>
    <w:rsid w:val="00C0372B"/>
    <w:rsid w:val="00C0392B"/>
    <w:rsid w:val="00C03958"/>
    <w:rsid w:val="00C03968"/>
    <w:rsid w:val="00C03A23"/>
    <w:rsid w:val="00C03B44"/>
    <w:rsid w:val="00C03C4E"/>
    <w:rsid w:val="00C03EB1"/>
    <w:rsid w:val="00C04007"/>
    <w:rsid w:val="00C0412E"/>
    <w:rsid w:val="00C04C24"/>
    <w:rsid w:val="00C04E98"/>
    <w:rsid w:val="00C04EF6"/>
    <w:rsid w:val="00C04F67"/>
    <w:rsid w:val="00C04FD0"/>
    <w:rsid w:val="00C0509E"/>
    <w:rsid w:val="00C0524D"/>
    <w:rsid w:val="00C05297"/>
    <w:rsid w:val="00C052A7"/>
    <w:rsid w:val="00C052C5"/>
    <w:rsid w:val="00C05423"/>
    <w:rsid w:val="00C0581C"/>
    <w:rsid w:val="00C058DC"/>
    <w:rsid w:val="00C05926"/>
    <w:rsid w:val="00C0592E"/>
    <w:rsid w:val="00C05E34"/>
    <w:rsid w:val="00C05E80"/>
    <w:rsid w:val="00C06369"/>
    <w:rsid w:val="00C064B3"/>
    <w:rsid w:val="00C06766"/>
    <w:rsid w:val="00C0688D"/>
    <w:rsid w:val="00C06BA1"/>
    <w:rsid w:val="00C06C7D"/>
    <w:rsid w:val="00C06F15"/>
    <w:rsid w:val="00C06F4B"/>
    <w:rsid w:val="00C07262"/>
    <w:rsid w:val="00C07588"/>
    <w:rsid w:val="00C07A42"/>
    <w:rsid w:val="00C07A50"/>
    <w:rsid w:val="00C07AF2"/>
    <w:rsid w:val="00C07D0A"/>
    <w:rsid w:val="00C07E68"/>
    <w:rsid w:val="00C07F86"/>
    <w:rsid w:val="00C1007F"/>
    <w:rsid w:val="00C1009E"/>
    <w:rsid w:val="00C101D2"/>
    <w:rsid w:val="00C101EF"/>
    <w:rsid w:val="00C10288"/>
    <w:rsid w:val="00C102B5"/>
    <w:rsid w:val="00C105DA"/>
    <w:rsid w:val="00C106E0"/>
    <w:rsid w:val="00C10950"/>
    <w:rsid w:val="00C109B8"/>
    <w:rsid w:val="00C10F1E"/>
    <w:rsid w:val="00C112D6"/>
    <w:rsid w:val="00C1170E"/>
    <w:rsid w:val="00C11776"/>
    <w:rsid w:val="00C11930"/>
    <w:rsid w:val="00C11944"/>
    <w:rsid w:val="00C11AB9"/>
    <w:rsid w:val="00C11B86"/>
    <w:rsid w:val="00C11C03"/>
    <w:rsid w:val="00C11F5C"/>
    <w:rsid w:val="00C11F6C"/>
    <w:rsid w:val="00C1210C"/>
    <w:rsid w:val="00C1217F"/>
    <w:rsid w:val="00C12252"/>
    <w:rsid w:val="00C12453"/>
    <w:rsid w:val="00C125CF"/>
    <w:rsid w:val="00C12916"/>
    <w:rsid w:val="00C12C1F"/>
    <w:rsid w:val="00C12C91"/>
    <w:rsid w:val="00C12CFC"/>
    <w:rsid w:val="00C12D76"/>
    <w:rsid w:val="00C12EE6"/>
    <w:rsid w:val="00C1323C"/>
    <w:rsid w:val="00C1324E"/>
    <w:rsid w:val="00C13308"/>
    <w:rsid w:val="00C134F5"/>
    <w:rsid w:val="00C13799"/>
    <w:rsid w:val="00C13859"/>
    <w:rsid w:val="00C138A0"/>
    <w:rsid w:val="00C13968"/>
    <w:rsid w:val="00C139A6"/>
    <w:rsid w:val="00C139D0"/>
    <w:rsid w:val="00C13A19"/>
    <w:rsid w:val="00C13BF2"/>
    <w:rsid w:val="00C13C97"/>
    <w:rsid w:val="00C13CED"/>
    <w:rsid w:val="00C140BF"/>
    <w:rsid w:val="00C141D8"/>
    <w:rsid w:val="00C142D9"/>
    <w:rsid w:val="00C1447C"/>
    <w:rsid w:val="00C14AAB"/>
    <w:rsid w:val="00C14AED"/>
    <w:rsid w:val="00C14B87"/>
    <w:rsid w:val="00C14C10"/>
    <w:rsid w:val="00C14D97"/>
    <w:rsid w:val="00C15086"/>
    <w:rsid w:val="00C1513D"/>
    <w:rsid w:val="00C15152"/>
    <w:rsid w:val="00C15580"/>
    <w:rsid w:val="00C155E2"/>
    <w:rsid w:val="00C15670"/>
    <w:rsid w:val="00C15903"/>
    <w:rsid w:val="00C15B4F"/>
    <w:rsid w:val="00C15E9C"/>
    <w:rsid w:val="00C1600D"/>
    <w:rsid w:val="00C1610A"/>
    <w:rsid w:val="00C161DB"/>
    <w:rsid w:val="00C163EE"/>
    <w:rsid w:val="00C16890"/>
    <w:rsid w:val="00C16A30"/>
    <w:rsid w:val="00C16AB8"/>
    <w:rsid w:val="00C16B6A"/>
    <w:rsid w:val="00C16C52"/>
    <w:rsid w:val="00C16D97"/>
    <w:rsid w:val="00C16F4A"/>
    <w:rsid w:val="00C17008"/>
    <w:rsid w:val="00C17119"/>
    <w:rsid w:val="00C1714C"/>
    <w:rsid w:val="00C17672"/>
    <w:rsid w:val="00C1775C"/>
    <w:rsid w:val="00C17870"/>
    <w:rsid w:val="00C17921"/>
    <w:rsid w:val="00C17A51"/>
    <w:rsid w:val="00C17BF5"/>
    <w:rsid w:val="00C17C26"/>
    <w:rsid w:val="00C17DB4"/>
    <w:rsid w:val="00C17FA0"/>
    <w:rsid w:val="00C20336"/>
    <w:rsid w:val="00C2055C"/>
    <w:rsid w:val="00C207D1"/>
    <w:rsid w:val="00C20925"/>
    <w:rsid w:val="00C2099E"/>
    <w:rsid w:val="00C20A78"/>
    <w:rsid w:val="00C20BD4"/>
    <w:rsid w:val="00C20D18"/>
    <w:rsid w:val="00C2111D"/>
    <w:rsid w:val="00C21342"/>
    <w:rsid w:val="00C216BD"/>
    <w:rsid w:val="00C216C0"/>
    <w:rsid w:val="00C21788"/>
    <w:rsid w:val="00C217A7"/>
    <w:rsid w:val="00C21899"/>
    <w:rsid w:val="00C21BD0"/>
    <w:rsid w:val="00C21C5B"/>
    <w:rsid w:val="00C220CB"/>
    <w:rsid w:val="00C220F2"/>
    <w:rsid w:val="00C221C3"/>
    <w:rsid w:val="00C2266C"/>
    <w:rsid w:val="00C2299C"/>
    <w:rsid w:val="00C229CC"/>
    <w:rsid w:val="00C22CFB"/>
    <w:rsid w:val="00C22F5E"/>
    <w:rsid w:val="00C231CC"/>
    <w:rsid w:val="00C23211"/>
    <w:rsid w:val="00C233FB"/>
    <w:rsid w:val="00C23750"/>
    <w:rsid w:val="00C2382B"/>
    <w:rsid w:val="00C2397A"/>
    <w:rsid w:val="00C239E6"/>
    <w:rsid w:val="00C23AA3"/>
    <w:rsid w:val="00C23BFB"/>
    <w:rsid w:val="00C23D98"/>
    <w:rsid w:val="00C23DFD"/>
    <w:rsid w:val="00C23F16"/>
    <w:rsid w:val="00C2406C"/>
    <w:rsid w:val="00C240C9"/>
    <w:rsid w:val="00C2455D"/>
    <w:rsid w:val="00C24577"/>
    <w:rsid w:val="00C24723"/>
    <w:rsid w:val="00C24810"/>
    <w:rsid w:val="00C24A45"/>
    <w:rsid w:val="00C24B28"/>
    <w:rsid w:val="00C24BAA"/>
    <w:rsid w:val="00C24CE6"/>
    <w:rsid w:val="00C2506D"/>
    <w:rsid w:val="00C2519D"/>
    <w:rsid w:val="00C252BE"/>
    <w:rsid w:val="00C252FD"/>
    <w:rsid w:val="00C25357"/>
    <w:rsid w:val="00C255B9"/>
    <w:rsid w:val="00C25672"/>
    <w:rsid w:val="00C258BA"/>
    <w:rsid w:val="00C25952"/>
    <w:rsid w:val="00C25ACF"/>
    <w:rsid w:val="00C26303"/>
    <w:rsid w:val="00C2648E"/>
    <w:rsid w:val="00C26585"/>
    <w:rsid w:val="00C268FA"/>
    <w:rsid w:val="00C269DC"/>
    <w:rsid w:val="00C26A31"/>
    <w:rsid w:val="00C26B3A"/>
    <w:rsid w:val="00C26DAB"/>
    <w:rsid w:val="00C26EC1"/>
    <w:rsid w:val="00C27651"/>
    <w:rsid w:val="00C2770D"/>
    <w:rsid w:val="00C2778D"/>
    <w:rsid w:val="00C27B26"/>
    <w:rsid w:val="00C27CE3"/>
    <w:rsid w:val="00C27D64"/>
    <w:rsid w:val="00C27E2D"/>
    <w:rsid w:val="00C27EA1"/>
    <w:rsid w:val="00C27F51"/>
    <w:rsid w:val="00C30066"/>
    <w:rsid w:val="00C30155"/>
    <w:rsid w:val="00C30252"/>
    <w:rsid w:val="00C30296"/>
    <w:rsid w:val="00C302E3"/>
    <w:rsid w:val="00C3046E"/>
    <w:rsid w:val="00C3090A"/>
    <w:rsid w:val="00C30944"/>
    <w:rsid w:val="00C30D24"/>
    <w:rsid w:val="00C30F60"/>
    <w:rsid w:val="00C310EF"/>
    <w:rsid w:val="00C31185"/>
    <w:rsid w:val="00C311B2"/>
    <w:rsid w:val="00C311C6"/>
    <w:rsid w:val="00C312FB"/>
    <w:rsid w:val="00C31802"/>
    <w:rsid w:val="00C318F7"/>
    <w:rsid w:val="00C31A5F"/>
    <w:rsid w:val="00C31BD1"/>
    <w:rsid w:val="00C31E59"/>
    <w:rsid w:val="00C31E92"/>
    <w:rsid w:val="00C32289"/>
    <w:rsid w:val="00C32345"/>
    <w:rsid w:val="00C323CB"/>
    <w:rsid w:val="00C32579"/>
    <w:rsid w:val="00C325FA"/>
    <w:rsid w:val="00C32973"/>
    <w:rsid w:val="00C32EB7"/>
    <w:rsid w:val="00C32F8C"/>
    <w:rsid w:val="00C32FB7"/>
    <w:rsid w:val="00C3309D"/>
    <w:rsid w:val="00C330CA"/>
    <w:rsid w:val="00C33143"/>
    <w:rsid w:val="00C331FB"/>
    <w:rsid w:val="00C33255"/>
    <w:rsid w:val="00C33356"/>
    <w:rsid w:val="00C333B6"/>
    <w:rsid w:val="00C339F1"/>
    <w:rsid w:val="00C33B8C"/>
    <w:rsid w:val="00C33BC4"/>
    <w:rsid w:val="00C33D4B"/>
    <w:rsid w:val="00C33DCB"/>
    <w:rsid w:val="00C343C7"/>
    <w:rsid w:val="00C34461"/>
    <w:rsid w:val="00C34663"/>
    <w:rsid w:val="00C34C88"/>
    <w:rsid w:val="00C34C8D"/>
    <w:rsid w:val="00C34CD4"/>
    <w:rsid w:val="00C355BB"/>
    <w:rsid w:val="00C355E3"/>
    <w:rsid w:val="00C36018"/>
    <w:rsid w:val="00C3618E"/>
    <w:rsid w:val="00C361A3"/>
    <w:rsid w:val="00C3630B"/>
    <w:rsid w:val="00C36314"/>
    <w:rsid w:val="00C36397"/>
    <w:rsid w:val="00C3656A"/>
    <w:rsid w:val="00C36759"/>
    <w:rsid w:val="00C367F3"/>
    <w:rsid w:val="00C36A46"/>
    <w:rsid w:val="00C36B1D"/>
    <w:rsid w:val="00C36BC8"/>
    <w:rsid w:val="00C36BD5"/>
    <w:rsid w:val="00C36C5C"/>
    <w:rsid w:val="00C370B8"/>
    <w:rsid w:val="00C3750C"/>
    <w:rsid w:val="00C376CB"/>
    <w:rsid w:val="00C3785C"/>
    <w:rsid w:val="00C37D0D"/>
    <w:rsid w:val="00C37E71"/>
    <w:rsid w:val="00C4001D"/>
    <w:rsid w:val="00C402F1"/>
    <w:rsid w:val="00C4063E"/>
    <w:rsid w:val="00C40695"/>
    <w:rsid w:val="00C4125F"/>
    <w:rsid w:val="00C4144C"/>
    <w:rsid w:val="00C41523"/>
    <w:rsid w:val="00C41672"/>
    <w:rsid w:val="00C417F3"/>
    <w:rsid w:val="00C4189C"/>
    <w:rsid w:val="00C41B99"/>
    <w:rsid w:val="00C41B9A"/>
    <w:rsid w:val="00C41E04"/>
    <w:rsid w:val="00C42215"/>
    <w:rsid w:val="00C4226E"/>
    <w:rsid w:val="00C42336"/>
    <w:rsid w:val="00C423F4"/>
    <w:rsid w:val="00C426F0"/>
    <w:rsid w:val="00C4272F"/>
    <w:rsid w:val="00C42A34"/>
    <w:rsid w:val="00C42C2F"/>
    <w:rsid w:val="00C42CF8"/>
    <w:rsid w:val="00C42FB8"/>
    <w:rsid w:val="00C4331B"/>
    <w:rsid w:val="00C43450"/>
    <w:rsid w:val="00C437E2"/>
    <w:rsid w:val="00C4394F"/>
    <w:rsid w:val="00C439B8"/>
    <w:rsid w:val="00C43C61"/>
    <w:rsid w:val="00C43E05"/>
    <w:rsid w:val="00C43EDC"/>
    <w:rsid w:val="00C44005"/>
    <w:rsid w:val="00C4444F"/>
    <w:rsid w:val="00C4457B"/>
    <w:rsid w:val="00C447B8"/>
    <w:rsid w:val="00C44839"/>
    <w:rsid w:val="00C448F5"/>
    <w:rsid w:val="00C44BFD"/>
    <w:rsid w:val="00C44E81"/>
    <w:rsid w:val="00C44E88"/>
    <w:rsid w:val="00C44F3E"/>
    <w:rsid w:val="00C450E3"/>
    <w:rsid w:val="00C450FC"/>
    <w:rsid w:val="00C45144"/>
    <w:rsid w:val="00C456FB"/>
    <w:rsid w:val="00C45AC8"/>
    <w:rsid w:val="00C45B31"/>
    <w:rsid w:val="00C45BBD"/>
    <w:rsid w:val="00C45E1D"/>
    <w:rsid w:val="00C46183"/>
    <w:rsid w:val="00C46219"/>
    <w:rsid w:val="00C467CE"/>
    <w:rsid w:val="00C46AEC"/>
    <w:rsid w:val="00C46EF3"/>
    <w:rsid w:val="00C473F4"/>
    <w:rsid w:val="00C477C6"/>
    <w:rsid w:val="00C478DB"/>
    <w:rsid w:val="00C47ADE"/>
    <w:rsid w:val="00C47B19"/>
    <w:rsid w:val="00C47B25"/>
    <w:rsid w:val="00C47BC3"/>
    <w:rsid w:val="00C47BE1"/>
    <w:rsid w:val="00C47DB7"/>
    <w:rsid w:val="00C47E29"/>
    <w:rsid w:val="00C47EA9"/>
    <w:rsid w:val="00C500E1"/>
    <w:rsid w:val="00C500E9"/>
    <w:rsid w:val="00C501EE"/>
    <w:rsid w:val="00C50775"/>
    <w:rsid w:val="00C50A12"/>
    <w:rsid w:val="00C50C96"/>
    <w:rsid w:val="00C50CBB"/>
    <w:rsid w:val="00C50CBF"/>
    <w:rsid w:val="00C50DE1"/>
    <w:rsid w:val="00C50E50"/>
    <w:rsid w:val="00C51050"/>
    <w:rsid w:val="00C51109"/>
    <w:rsid w:val="00C511EA"/>
    <w:rsid w:val="00C513B9"/>
    <w:rsid w:val="00C514F1"/>
    <w:rsid w:val="00C515F6"/>
    <w:rsid w:val="00C517CA"/>
    <w:rsid w:val="00C51CC3"/>
    <w:rsid w:val="00C51D46"/>
    <w:rsid w:val="00C51F87"/>
    <w:rsid w:val="00C520F1"/>
    <w:rsid w:val="00C5234C"/>
    <w:rsid w:val="00C523EE"/>
    <w:rsid w:val="00C52566"/>
    <w:rsid w:val="00C525DA"/>
    <w:rsid w:val="00C52725"/>
    <w:rsid w:val="00C52765"/>
    <w:rsid w:val="00C527DB"/>
    <w:rsid w:val="00C528AE"/>
    <w:rsid w:val="00C528BC"/>
    <w:rsid w:val="00C52AF9"/>
    <w:rsid w:val="00C52B8F"/>
    <w:rsid w:val="00C52CA4"/>
    <w:rsid w:val="00C52D26"/>
    <w:rsid w:val="00C52DAA"/>
    <w:rsid w:val="00C52EBD"/>
    <w:rsid w:val="00C53001"/>
    <w:rsid w:val="00C530DF"/>
    <w:rsid w:val="00C53391"/>
    <w:rsid w:val="00C533DE"/>
    <w:rsid w:val="00C53583"/>
    <w:rsid w:val="00C53C66"/>
    <w:rsid w:val="00C53FC0"/>
    <w:rsid w:val="00C54914"/>
    <w:rsid w:val="00C54917"/>
    <w:rsid w:val="00C54A5F"/>
    <w:rsid w:val="00C54AB5"/>
    <w:rsid w:val="00C54B78"/>
    <w:rsid w:val="00C54CDD"/>
    <w:rsid w:val="00C54EF4"/>
    <w:rsid w:val="00C55252"/>
    <w:rsid w:val="00C5549B"/>
    <w:rsid w:val="00C5572B"/>
    <w:rsid w:val="00C55828"/>
    <w:rsid w:val="00C55834"/>
    <w:rsid w:val="00C559F1"/>
    <w:rsid w:val="00C55A4A"/>
    <w:rsid w:val="00C55C4C"/>
    <w:rsid w:val="00C55E3E"/>
    <w:rsid w:val="00C56321"/>
    <w:rsid w:val="00C56327"/>
    <w:rsid w:val="00C56779"/>
    <w:rsid w:val="00C568B4"/>
    <w:rsid w:val="00C569D1"/>
    <w:rsid w:val="00C56A89"/>
    <w:rsid w:val="00C56F5B"/>
    <w:rsid w:val="00C57170"/>
    <w:rsid w:val="00C57357"/>
    <w:rsid w:val="00C5781D"/>
    <w:rsid w:val="00C57B5B"/>
    <w:rsid w:val="00C57BFA"/>
    <w:rsid w:val="00C57C03"/>
    <w:rsid w:val="00C57C8E"/>
    <w:rsid w:val="00C57EAD"/>
    <w:rsid w:val="00C57EFB"/>
    <w:rsid w:val="00C600A4"/>
    <w:rsid w:val="00C600B8"/>
    <w:rsid w:val="00C603B8"/>
    <w:rsid w:val="00C6070C"/>
    <w:rsid w:val="00C607EF"/>
    <w:rsid w:val="00C60C19"/>
    <w:rsid w:val="00C60EA9"/>
    <w:rsid w:val="00C6110B"/>
    <w:rsid w:val="00C612AE"/>
    <w:rsid w:val="00C612DC"/>
    <w:rsid w:val="00C61430"/>
    <w:rsid w:val="00C615D4"/>
    <w:rsid w:val="00C615FB"/>
    <w:rsid w:val="00C619FE"/>
    <w:rsid w:val="00C61B45"/>
    <w:rsid w:val="00C61B5E"/>
    <w:rsid w:val="00C61B99"/>
    <w:rsid w:val="00C61C7C"/>
    <w:rsid w:val="00C61CDA"/>
    <w:rsid w:val="00C61CF6"/>
    <w:rsid w:val="00C624B7"/>
    <w:rsid w:val="00C62669"/>
    <w:rsid w:val="00C62A1D"/>
    <w:rsid w:val="00C62DF9"/>
    <w:rsid w:val="00C62F10"/>
    <w:rsid w:val="00C63056"/>
    <w:rsid w:val="00C630C6"/>
    <w:rsid w:val="00C63291"/>
    <w:rsid w:val="00C63322"/>
    <w:rsid w:val="00C6340E"/>
    <w:rsid w:val="00C63544"/>
    <w:rsid w:val="00C6362B"/>
    <w:rsid w:val="00C636D9"/>
    <w:rsid w:val="00C63908"/>
    <w:rsid w:val="00C63C0F"/>
    <w:rsid w:val="00C63CAE"/>
    <w:rsid w:val="00C640E4"/>
    <w:rsid w:val="00C6416C"/>
    <w:rsid w:val="00C642D1"/>
    <w:rsid w:val="00C64AEB"/>
    <w:rsid w:val="00C64B5C"/>
    <w:rsid w:val="00C64C24"/>
    <w:rsid w:val="00C64E9C"/>
    <w:rsid w:val="00C650B6"/>
    <w:rsid w:val="00C65863"/>
    <w:rsid w:val="00C659F4"/>
    <w:rsid w:val="00C65B86"/>
    <w:rsid w:val="00C65D21"/>
    <w:rsid w:val="00C65DC7"/>
    <w:rsid w:val="00C65EC6"/>
    <w:rsid w:val="00C65F5F"/>
    <w:rsid w:val="00C660B0"/>
    <w:rsid w:val="00C66623"/>
    <w:rsid w:val="00C6691D"/>
    <w:rsid w:val="00C66971"/>
    <w:rsid w:val="00C66B1F"/>
    <w:rsid w:val="00C66D42"/>
    <w:rsid w:val="00C66E52"/>
    <w:rsid w:val="00C673B7"/>
    <w:rsid w:val="00C675DF"/>
    <w:rsid w:val="00C677C9"/>
    <w:rsid w:val="00C67BA8"/>
    <w:rsid w:val="00C67D01"/>
    <w:rsid w:val="00C67EA5"/>
    <w:rsid w:val="00C67F17"/>
    <w:rsid w:val="00C70224"/>
    <w:rsid w:val="00C702B2"/>
    <w:rsid w:val="00C7043E"/>
    <w:rsid w:val="00C70502"/>
    <w:rsid w:val="00C7065C"/>
    <w:rsid w:val="00C7072D"/>
    <w:rsid w:val="00C70811"/>
    <w:rsid w:val="00C70BE1"/>
    <w:rsid w:val="00C70E76"/>
    <w:rsid w:val="00C70F4A"/>
    <w:rsid w:val="00C71014"/>
    <w:rsid w:val="00C712C3"/>
    <w:rsid w:val="00C7137F"/>
    <w:rsid w:val="00C71405"/>
    <w:rsid w:val="00C714A5"/>
    <w:rsid w:val="00C714F4"/>
    <w:rsid w:val="00C7157E"/>
    <w:rsid w:val="00C7192C"/>
    <w:rsid w:val="00C71C8A"/>
    <w:rsid w:val="00C7210E"/>
    <w:rsid w:val="00C722A3"/>
    <w:rsid w:val="00C7258F"/>
    <w:rsid w:val="00C726CD"/>
    <w:rsid w:val="00C7286B"/>
    <w:rsid w:val="00C72AFE"/>
    <w:rsid w:val="00C72D85"/>
    <w:rsid w:val="00C72E05"/>
    <w:rsid w:val="00C73282"/>
    <w:rsid w:val="00C73666"/>
    <w:rsid w:val="00C73770"/>
    <w:rsid w:val="00C7383A"/>
    <w:rsid w:val="00C73868"/>
    <w:rsid w:val="00C73874"/>
    <w:rsid w:val="00C73BE9"/>
    <w:rsid w:val="00C73CB6"/>
    <w:rsid w:val="00C73D00"/>
    <w:rsid w:val="00C73FE4"/>
    <w:rsid w:val="00C7417E"/>
    <w:rsid w:val="00C742B0"/>
    <w:rsid w:val="00C742B3"/>
    <w:rsid w:val="00C74364"/>
    <w:rsid w:val="00C74493"/>
    <w:rsid w:val="00C74628"/>
    <w:rsid w:val="00C74646"/>
    <w:rsid w:val="00C74759"/>
    <w:rsid w:val="00C747EC"/>
    <w:rsid w:val="00C74894"/>
    <w:rsid w:val="00C752C8"/>
    <w:rsid w:val="00C754A7"/>
    <w:rsid w:val="00C75804"/>
    <w:rsid w:val="00C759CD"/>
    <w:rsid w:val="00C759D8"/>
    <w:rsid w:val="00C75AA3"/>
    <w:rsid w:val="00C75BD2"/>
    <w:rsid w:val="00C75BE0"/>
    <w:rsid w:val="00C75CFA"/>
    <w:rsid w:val="00C75D40"/>
    <w:rsid w:val="00C75EA3"/>
    <w:rsid w:val="00C7600F"/>
    <w:rsid w:val="00C760EF"/>
    <w:rsid w:val="00C76102"/>
    <w:rsid w:val="00C764BF"/>
    <w:rsid w:val="00C7677D"/>
    <w:rsid w:val="00C767FC"/>
    <w:rsid w:val="00C76887"/>
    <w:rsid w:val="00C769FA"/>
    <w:rsid w:val="00C76D2D"/>
    <w:rsid w:val="00C76EBC"/>
    <w:rsid w:val="00C76EF8"/>
    <w:rsid w:val="00C7705C"/>
    <w:rsid w:val="00C77218"/>
    <w:rsid w:val="00C772B1"/>
    <w:rsid w:val="00C772E1"/>
    <w:rsid w:val="00C773D8"/>
    <w:rsid w:val="00C775D7"/>
    <w:rsid w:val="00C776C0"/>
    <w:rsid w:val="00C77788"/>
    <w:rsid w:val="00C778AE"/>
    <w:rsid w:val="00C77ABE"/>
    <w:rsid w:val="00C77C78"/>
    <w:rsid w:val="00C800B1"/>
    <w:rsid w:val="00C80269"/>
    <w:rsid w:val="00C8031C"/>
    <w:rsid w:val="00C8040E"/>
    <w:rsid w:val="00C804E3"/>
    <w:rsid w:val="00C80757"/>
    <w:rsid w:val="00C8081A"/>
    <w:rsid w:val="00C80856"/>
    <w:rsid w:val="00C80B88"/>
    <w:rsid w:val="00C80CCC"/>
    <w:rsid w:val="00C8101D"/>
    <w:rsid w:val="00C81258"/>
    <w:rsid w:val="00C81308"/>
    <w:rsid w:val="00C81828"/>
    <w:rsid w:val="00C81906"/>
    <w:rsid w:val="00C81A0E"/>
    <w:rsid w:val="00C81BAC"/>
    <w:rsid w:val="00C81BB9"/>
    <w:rsid w:val="00C81F8D"/>
    <w:rsid w:val="00C820D1"/>
    <w:rsid w:val="00C820F6"/>
    <w:rsid w:val="00C8215A"/>
    <w:rsid w:val="00C825F7"/>
    <w:rsid w:val="00C82B3C"/>
    <w:rsid w:val="00C82E68"/>
    <w:rsid w:val="00C82ECF"/>
    <w:rsid w:val="00C82F6A"/>
    <w:rsid w:val="00C82F84"/>
    <w:rsid w:val="00C82FDD"/>
    <w:rsid w:val="00C831EC"/>
    <w:rsid w:val="00C832BE"/>
    <w:rsid w:val="00C835CA"/>
    <w:rsid w:val="00C839E0"/>
    <w:rsid w:val="00C83D0D"/>
    <w:rsid w:val="00C83D3D"/>
    <w:rsid w:val="00C84382"/>
    <w:rsid w:val="00C84450"/>
    <w:rsid w:val="00C84454"/>
    <w:rsid w:val="00C84458"/>
    <w:rsid w:val="00C8460D"/>
    <w:rsid w:val="00C84686"/>
    <w:rsid w:val="00C846C2"/>
    <w:rsid w:val="00C84E32"/>
    <w:rsid w:val="00C85216"/>
    <w:rsid w:val="00C856D7"/>
    <w:rsid w:val="00C85B1E"/>
    <w:rsid w:val="00C85B48"/>
    <w:rsid w:val="00C85DC0"/>
    <w:rsid w:val="00C8606A"/>
    <w:rsid w:val="00C86229"/>
    <w:rsid w:val="00C8638E"/>
    <w:rsid w:val="00C8646A"/>
    <w:rsid w:val="00C864A3"/>
    <w:rsid w:val="00C86688"/>
    <w:rsid w:val="00C86893"/>
    <w:rsid w:val="00C868D3"/>
    <w:rsid w:val="00C86951"/>
    <w:rsid w:val="00C86DAC"/>
    <w:rsid w:val="00C86DF6"/>
    <w:rsid w:val="00C86FDF"/>
    <w:rsid w:val="00C87154"/>
    <w:rsid w:val="00C873BF"/>
    <w:rsid w:val="00C873E9"/>
    <w:rsid w:val="00C87435"/>
    <w:rsid w:val="00C875D9"/>
    <w:rsid w:val="00C87B78"/>
    <w:rsid w:val="00C87D96"/>
    <w:rsid w:val="00C87FF0"/>
    <w:rsid w:val="00C90027"/>
    <w:rsid w:val="00C90328"/>
    <w:rsid w:val="00C90360"/>
    <w:rsid w:val="00C9038C"/>
    <w:rsid w:val="00C9044A"/>
    <w:rsid w:val="00C904A2"/>
    <w:rsid w:val="00C904FB"/>
    <w:rsid w:val="00C905AF"/>
    <w:rsid w:val="00C90B22"/>
    <w:rsid w:val="00C90C19"/>
    <w:rsid w:val="00C90D30"/>
    <w:rsid w:val="00C90E74"/>
    <w:rsid w:val="00C90FF4"/>
    <w:rsid w:val="00C910A1"/>
    <w:rsid w:val="00C912A3"/>
    <w:rsid w:val="00C913F0"/>
    <w:rsid w:val="00C9155B"/>
    <w:rsid w:val="00C915D0"/>
    <w:rsid w:val="00C919EB"/>
    <w:rsid w:val="00C91A1F"/>
    <w:rsid w:val="00C91AD0"/>
    <w:rsid w:val="00C91E9B"/>
    <w:rsid w:val="00C91F33"/>
    <w:rsid w:val="00C920F9"/>
    <w:rsid w:val="00C9213E"/>
    <w:rsid w:val="00C92157"/>
    <w:rsid w:val="00C9225D"/>
    <w:rsid w:val="00C9232D"/>
    <w:rsid w:val="00C923B5"/>
    <w:rsid w:val="00C92436"/>
    <w:rsid w:val="00C928E1"/>
    <w:rsid w:val="00C92984"/>
    <w:rsid w:val="00C92CE7"/>
    <w:rsid w:val="00C92F94"/>
    <w:rsid w:val="00C92FDD"/>
    <w:rsid w:val="00C931E1"/>
    <w:rsid w:val="00C93503"/>
    <w:rsid w:val="00C9359C"/>
    <w:rsid w:val="00C93997"/>
    <w:rsid w:val="00C93D59"/>
    <w:rsid w:val="00C93DDA"/>
    <w:rsid w:val="00C94287"/>
    <w:rsid w:val="00C943E6"/>
    <w:rsid w:val="00C9456C"/>
    <w:rsid w:val="00C94875"/>
    <w:rsid w:val="00C94BBA"/>
    <w:rsid w:val="00C94D16"/>
    <w:rsid w:val="00C94FDE"/>
    <w:rsid w:val="00C950F2"/>
    <w:rsid w:val="00C95124"/>
    <w:rsid w:val="00C9519F"/>
    <w:rsid w:val="00C9522C"/>
    <w:rsid w:val="00C95280"/>
    <w:rsid w:val="00C95308"/>
    <w:rsid w:val="00C957BD"/>
    <w:rsid w:val="00C95819"/>
    <w:rsid w:val="00C95899"/>
    <w:rsid w:val="00C96073"/>
    <w:rsid w:val="00C96220"/>
    <w:rsid w:val="00C963B2"/>
    <w:rsid w:val="00C9671F"/>
    <w:rsid w:val="00C96A04"/>
    <w:rsid w:val="00C96D4E"/>
    <w:rsid w:val="00C9700C"/>
    <w:rsid w:val="00C971A1"/>
    <w:rsid w:val="00C974E8"/>
    <w:rsid w:val="00C9755F"/>
    <w:rsid w:val="00C975CF"/>
    <w:rsid w:val="00C977A5"/>
    <w:rsid w:val="00C977FD"/>
    <w:rsid w:val="00C97862"/>
    <w:rsid w:val="00C979A5"/>
    <w:rsid w:val="00C979B7"/>
    <w:rsid w:val="00C979E6"/>
    <w:rsid w:val="00C97AEE"/>
    <w:rsid w:val="00C97C98"/>
    <w:rsid w:val="00C97E33"/>
    <w:rsid w:val="00C97E8B"/>
    <w:rsid w:val="00C97EAC"/>
    <w:rsid w:val="00C97F5B"/>
    <w:rsid w:val="00CA0016"/>
    <w:rsid w:val="00CA04E8"/>
    <w:rsid w:val="00CA09C1"/>
    <w:rsid w:val="00CA0A07"/>
    <w:rsid w:val="00CA0A7A"/>
    <w:rsid w:val="00CA0E06"/>
    <w:rsid w:val="00CA12D9"/>
    <w:rsid w:val="00CA1874"/>
    <w:rsid w:val="00CA1990"/>
    <w:rsid w:val="00CA1996"/>
    <w:rsid w:val="00CA1D4A"/>
    <w:rsid w:val="00CA1DBE"/>
    <w:rsid w:val="00CA1EE7"/>
    <w:rsid w:val="00CA1FA6"/>
    <w:rsid w:val="00CA2129"/>
    <w:rsid w:val="00CA21C1"/>
    <w:rsid w:val="00CA222F"/>
    <w:rsid w:val="00CA2287"/>
    <w:rsid w:val="00CA22B1"/>
    <w:rsid w:val="00CA232D"/>
    <w:rsid w:val="00CA2653"/>
    <w:rsid w:val="00CA2942"/>
    <w:rsid w:val="00CA2A28"/>
    <w:rsid w:val="00CA2B50"/>
    <w:rsid w:val="00CA2C4B"/>
    <w:rsid w:val="00CA2D8D"/>
    <w:rsid w:val="00CA2F1E"/>
    <w:rsid w:val="00CA2F3D"/>
    <w:rsid w:val="00CA2F58"/>
    <w:rsid w:val="00CA2FE3"/>
    <w:rsid w:val="00CA31D2"/>
    <w:rsid w:val="00CA34B8"/>
    <w:rsid w:val="00CA3518"/>
    <w:rsid w:val="00CA3753"/>
    <w:rsid w:val="00CA3B09"/>
    <w:rsid w:val="00CA3CFA"/>
    <w:rsid w:val="00CA3D94"/>
    <w:rsid w:val="00CA3F62"/>
    <w:rsid w:val="00CA3F9A"/>
    <w:rsid w:val="00CA41DB"/>
    <w:rsid w:val="00CA423D"/>
    <w:rsid w:val="00CA43A3"/>
    <w:rsid w:val="00CA43E2"/>
    <w:rsid w:val="00CA444D"/>
    <w:rsid w:val="00CA44F8"/>
    <w:rsid w:val="00CA473E"/>
    <w:rsid w:val="00CA4C24"/>
    <w:rsid w:val="00CA4CE7"/>
    <w:rsid w:val="00CA4E54"/>
    <w:rsid w:val="00CA4F0E"/>
    <w:rsid w:val="00CA50A7"/>
    <w:rsid w:val="00CA51F1"/>
    <w:rsid w:val="00CA5235"/>
    <w:rsid w:val="00CA5283"/>
    <w:rsid w:val="00CA5532"/>
    <w:rsid w:val="00CA555C"/>
    <w:rsid w:val="00CA5784"/>
    <w:rsid w:val="00CA580C"/>
    <w:rsid w:val="00CA59BD"/>
    <w:rsid w:val="00CA5AF1"/>
    <w:rsid w:val="00CA5B13"/>
    <w:rsid w:val="00CA5CC0"/>
    <w:rsid w:val="00CA6121"/>
    <w:rsid w:val="00CA62BD"/>
    <w:rsid w:val="00CA6332"/>
    <w:rsid w:val="00CA6862"/>
    <w:rsid w:val="00CA6937"/>
    <w:rsid w:val="00CA693F"/>
    <w:rsid w:val="00CA6AD8"/>
    <w:rsid w:val="00CA6ADB"/>
    <w:rsid w:val="00CA6AEF"/>
    <w:rsid w:val="00CA6BB5"/>
    <w:rsid w:val="00CA6FB2"/>
    <w:rsid w:val="00CA6FDA"/>
    <w:rsid w:val="00CA71DC"/>
    <w:rsid w:val="00CA73EA"/>
    <w:rsid w:val="00CA746B"/>
    <w:rsid w:val="00CA795B"/>
    <w:rsid w:val="00CA7A7C"/>
    <w:rsid w:val="00CA7B2D"/>
    <w:rsid w:val="00CB024C"/>
    <w:rsid w:val="00CB0252"/>
    <w:rsid w:val="00CB0254"/>
    <w:rsid w:val="00CB0293"/>
    <w:rsid w:val="00CB03C7"/>
    <w:rsid w:val="00CB0476"/>
    <w:rsid w:val="00CB057D"/>
    <w:rsid w:val="00CB05FF"/>
    <w:rsid w:val="00CB0971"/>
    <w:rsid w:val="00CB0982"/>
    <w:rsid w:val="00CB09A1"/>
    <w:rsid w:val="00CB0BEE"/>
    <w:rsid w:val="00CB0BF5"/>
    <w:rsid w:val="00CB0DE0"/>
    <w:rsid w:val="00CB0E40"/>
    <w:rsid w:val="00CB0F42"/>
    <w:rsid w:val="00CB10EC"/>
    <w:rsid w:val="00CB1452"/>
    <w:rsid w:val="00CB1718"/>
    <w:rsid w:val="00CB1B9A"/>
    <w:rsid w:val="00CB1C23"/>
    <w:rsid w:val="00CB1DE5"/>
    <w:rsid w:val="00CB215F"/>
    <w:rsid w:val="00CB2213"/>
    <w:rsid w:val="00CB229F"/>
    <w:rsid w:val="00CB259E"/>
    <w:rsid w:val="00CB26E4"/>
    <w:rsid w:val="00CB29C4"/>
    <w:rsid w:val="00CB2DDE"/>
    <w:rsid w:val="00CB2F46"/>
    <w:rsid w:val="00CB2FE0"/>
    <w:rsid w:val="00CB309B"/>
    <w:rsid w:val="00CB336B"/>
    <w:rsid w:val="00CB33F0"/>
    <w:rsid w:val="00CB345B"/>
    <w:rsid w:val="00CB38E7"/>
    <w:rsid w:val="00CB3A31"/>
    <w:rsid w:val="00CB3C8D"/>
    <w:rsid w:val="00CB3E48"/>
    <w:rsid w:val="00CB4046"/>
    <w:rsid w:val="00CB419E"/>
    <w:rsid w:val="00CB420C"/>
    <w:rsid w:val="00CB45B5"/>
    <w:rsid w:val="00CB45C9"/>
    <w:rsid w:val="00CB468E"/>
    <w:rsid w:val="00CB49E1"/>
    <w:rsid w:val="00CB4DC2"/>
    <w:rsid w:val="00CB4E21"/>
    <w:rsid w:val="00CB5465"/>
    <w:rsid w:val="00CB551C"/>
    <w:rsid w:val="00CB56F2"/>
    <w:rsid w:val="00CB57F6"/>
    <w:rsid w:val="00CB5FCD"/>
    <w:rsid w:val="00CB6178"/>
    <w:rsid w:val="00CB62A8"/>
    <w:rsid w:val="00CB6315"/>
    <w:rsid w:val="00CB6366"/>
    <w:rsid w:val="00CB64E7"/>
    <w:rsid w:val="00CB6642"/>
    <w:rsid w:val="00CB711B"/>
    <w:rsid w:val="00CB7216"/>
    <w:rsid w:val="00CB72F4"/>
    <w:rsid w:val="00CB7571"/>
    <w:rsid w:val="00CB790F"/>
    <w:rsid w:val="00CB7C2D"/>
    <w:rsid w:val="00CB7D78"/>
    <w:rsid w:val="00CB7D85"/>
    <w:rsid w:val="00CB7DDE"/>
    <w:rsid w:val="00CC0166"/>
    <w:rsid w:val="00CC049F"/>
    <w:rsid w:val="00CC082F"/>
    <w:rsid w:val="00CC0AA8"/>
    <w:rsid w:val="00CC0D6D"/>
    <w:rsid w:val="00CC0FB1"/>
    <w:rsid w:val="00CC108F"/>
    <w:rsid w:val="00CC130F"/>
    <w:rsid w:val="00CC1339"/>
    <w:rsid w:val="00CC1431"/>
    <w:rsid w:val="00CC1491"/>
    <w:rsid w:val="00CC17EE"/>
    <w:rsid w:val="00CC18EE"/>
    <w:rsid w:val="00CC19FC"/>
    <w:rsid w:val="00CC1A36"/>
    <w:rsid w:val="00CC1A83"/>
    <w:rsid w:val="00CC1F61"/>
    <w:rsid w:val="00CC201A"/>
    <w:rsid w:val="00CC21D5"/>
    <w:rsid w:val="00CC228F"/>
    <w:rsid w:val="00CC2581"/>
    <w:rsid w:val="00CC2748"/>
    <w:rsid w:val="00CC278A"/>
    <w:rsid w:val="00CC3189"/>
    <w:rsid w:val="00CC3490"/>
    <w:rsid w:val="00CC3556"/>
    <w:rsid w:val="00CC3998"/>
    <w:rsid w:val="00CC3B55"/>
    <w:rsid w:val="00CC4059"/>
    <w:rsid w:val="00CC42FA"/>
    <w:rsid w:val="00CC448B"/>
    <w:rsid w:val="00CC44E9"/>
    <w:rsid w:val="00CC467E"/>
    <w:rsid w:val="00CC46AE"/>
    <w:rsid w:val="00CC46CE"/>
    <w:rsid w:val="00CC4EFE"/>
    <w:rsid w:val="00CC4F3C"/>
    <w:rsid w:val="00CC5231"/>
    <w:rsid w:val="00CC53C7"/>
    <w:rsid w:val="00CC5488"/>
    <w:rsid w:val="00CC5630"/>
    <w:rsid w:val="00CC5633"/>
    <w:rsid w:val="00CC58EA"/>
    <w:rsid w:val="00CC5A15"/>
    <w:rsid w:val="00CC5FFB"/>
    <w:rsid w:val="00CC6161"/>
    <w:rsid w:val="00CC66DE"/>
    <w:rsid w:val="00CC67E3"/>
    <w:rsid w:val="00CC6951"/>
    <w:rsid w:val="00CC6978"/>
    <w:rsid w:val="00CC69E6"/>
    <w:rsid w:val="00CC6A35"/>
    <w:rsid w:val="00CC6CB6"/>
    <w:rsid w:val="00CC6E2A"/>
    <w:rsid w:val="00CC7083"/>
    <w:rsid w:val="00CC7090"/>
    <w:rsid w:val="00CC7108"/>
    <w:rsid w:val="00CC72FB"/>
    <w:rsid w:val="00CC74F1"/>
    <w:rsid w:val="00CC7545"/>
    <w:rsid w:val="00CC75C5"/>
    <w:rsid w:val="00CC7AEB"/>
    <w:rsid w:val="00CC7B8A"/>
    <w:rsid w:val="00CC7BE9"/>
    <w:rsid w:val="00CD08D6"/>
    <w:rsid w:val="00CD0952"/>
    <w:rsid w:val="00CD0A5A"/>
    <w:rsid w:val="00CD0AC8"/>
    <w:rsid w:val="00CD0D66"/>
    <w:rsid w:val="00CD0E0C"/>
    <w:rsid w:val="00CD1026"/>
    <w:rsid w:val="00CD1212"/>
    <w:rsid w:val="00CD140A"/>
    <w:rsid w:val="00CD1480"/>
    <w:rsid w:val="00CD14A5"/>
    <w:rsid w:val="00CD156A"/>
    <w:rsid w:val="00CD174C"/>
    <w:rsid w:val="00CD18B0"/>
    <w:rsid w:val="00CD1B75"/>
    <w:rsid w:val="00CD1DFF"/>
    <w:rsid w:val="00CD1FD5"/>
    <w:rsid w:val="00CD20BF"/>
    <w:rsid w:val="00CD2B40"/>
    <w:rsid w:val="00CD2CA1"/>
    <w:rsid w:val="00CD2E49"/>
    <w:rsid w:val="00CD309A"/>
    <w:rsid w:val="00CD3106"/>
    <w:rsid w:val="00CD31FE"/>
    <w:rsid w:val="00CD3321"/>
    <w:rsid w:val="00CD3467"/>
    <w:rsid w:val="00CD352D"/>
    <w:rsid w:val="00CD3744"/>
    <w:rsid w:val="00CD374D"/>
    <w:rsid w:val="00CD38CA"/>
    <w:rsid w:val="00CD38D1"/>
    <w:rsid w:val="00CD3A55"/>
    <w:rsid w:val="00CD3DEA"/>
    <w:rsid w:val="00CD3F36"/>
    <w:rsid w:val="00CD3FBA"/>
    <w:rsid w:val="00CD410B"/>
    <w:rsid w:val="00CD4751"/>
    <w:rsid w:val="00CD48D8"/>
    <w:rsid w:val="00CD4A17"/>
    <w:rsid w:val="00CD4AB5"/>
    <w:rsid w:val="00CD4D3F"/>
    <w:rsid w:val="00CD4DFA"/>
    <w:rsid w:val="00CD5186"/>
    <w:rsid w:val="00CD539D"/>
    <w:rsid w:val="00CD5614"/>
    <w:rsid w:val="00CD5760"/>
    <w:rsid w:val="00CD5766"/>
    <w:rsid w:val="00CD57F8"/>
    <w:rsid w:val="00CD5B47"/>
    <w:rsid w:val="00CD5C38"/>
    <w:rsid w:val="00CD5C58"/>
    <w:rsid w:val="00CD6047"/>
    <w:rsid w:val="00CD611A"/>
    <w:rsid w:val="00CD61E7"/>
    <w:rsid w:val="00CD666D"/>
    <w:rsid w:val="00CD66F7"/>
    <w:rsid w:val="00CD6778"/>
    <w:rsid w:val="00CD68AB"/>
    <w:rsid w:val="00CD6934"/>
    <w:rsid w:val="00CD6A5A"/>
    <w:rsid w:val="00CD6E63"/>
    <w:rsid w:val="00CD6E68"/>
    <w:rsid w:val="00CD720E"/>
    <w:rsid w:val="00CD722E"/>
    <w:rsid w:val="00CD733C"/>
    <w:rsid w:val="00CD76EB"/>
    <w:rsid w:val="00CD790A"/>
    <w:rsid w:val="00CD7A33"/>
    <w:rsid w:val="00CD7A35"/>
    <w:rsid w:val="00CD7B1E"/>
    <w:rsid w:val="00CD7DF6"/>
    <w:rsid w:val="00CD7EB2"/>
    <w:rsid w:val="00CD7EC0"/>
    <w:rsid w:val="00CD7F8E"/>
    <w:rsid w:val="00CD7F9A"/>
    <w:rsid w:val="00CE0282"/>
    <w:rsid w:val="00CE02F4"/>
    <w:rsid w:val="00CE03C4"/>
    <w:rsid w:val="00CE03FC"/>
    <w:rsid w:val="00CE055D"/>
    <w:rsid w:val="00CE068D"/>
    <w:rsid w:val="00CE079B"/>
    <w:rsid w:val="00CE0ED9"/>
    <w:rsid w:val="00CE0EE2"/>
    <w:rsid w:val="00CE0F54"/>
    <w:rsid w:val="00CE0FA7"/>
    <w:rsid w:val="00CE13C8"/>
    <w:rsid w:val="00CE19A2"/>
    <w:rsid w:val="00CE1BFD"/>
    <w:rsid w:val="00CE1C49"/>
    <w:rsid w:val="00CE1D7F"/>
    <w:rsid w:val="00CE21F3"/>
    <w:rsid w:val="00CE221B"/>
    <w:rsid w:val="00CE23AA"/>
    <w:rsid w:val="00CE2666"/>
    <w:rsid w:val="00CE27E3"/>
    <w:rsid w:val="00CE280B"/>
    <w:rsid w:val="00CE2B2E"/>
    <w:rsid w:val="00CE2CB1"/>
    <w:rsid w:val="00CE2EE5"/>
    <w:rsid w:val="00CE308B"/>
    <w:rsid w:val="00CE31D0"/>
    <w:rsid w:val="00CE36D4"/>
    <w:rsid w:val="00CE3720"/>
    <w:rsid w:val="00CE376D"/>
    <w:rsid w:val="00CE3A2B"/>
    <w:rsid w:val="00CE3AAE"/>
    <w:rsid w:val="00CE3DC5"/>
    <w:rsid w:val="00CE3F00"/>
    <w:rsid w:val="00CE3FD9"/>
    <w:rsid w:val="00CE3FDF"/>
    <w:rsid w:val="00CE4374"/>
    <w:rsid w:val="00CE4537"/>
    <w:rsid w:val="00CE458D"/>
    <w:rsid w:val="00CE4D3D"/>
    <w:rsid w:val="00CE4E96"/>
    <w:rsid w:val="00CE50A7"/>
    <w:rsid w:val="00CE515B"/>
    <w:rsid w:val="00CE51EA"/>
    <w:rsid w:val="00CE524C"/>
    <w:rsid w:val="00CE56BE"/>
    <w:rsid w:val="00CE5873"/>
    <w:rsid w:val="00CE5977"/>
    <w:rsid w:val="00CE5985"/>
    <w:rsid w:val="00CE59AD"/>
    <w:rsid w:val="00CE5BD0"/>
    <w:rsid w:val="00CE5D18"/>
    <w:rsid w:val="00CE5D6F"/>
    <w:rsid w:val="00CE6035"/>
    <w:rsid w:val="00CE629C"/>
    <w:rsid w:val="00CE6422"/>
    <w:rsid w:val="00CE6462"/>
    <w:rsid w:val="00CE649B"/>
    <w:rsid w:val="00CE64C5"/>
    <w:rsid w:val="00CE6526"/>
    <w:rsid w:val="00CE6887"/>
    <w:rsid w:val="00CE6AA3"/>
    <w:rsid w:val="00CE6D78"/>
    <w:rsid w:val="00CE6DEB"/>
    <w:rsid w:val="00CE6E49"/>
    <w:rsid w:val="00CE6F34"/>
    <w:rsid w:val="00CE70DB"/>
    <w:rsid w:val="00CE7441"/>
    <w:rsid w:val="00CE7561"/>
    <w:rsid w:val="00CE760B"/>
    <w:rsid w:val="00CE767B"/>
    <w:rsid w:val="00CE798F"/>
    <w:rsid w:val="00CE7A99"/>
    <w:rsid w:val="00CE7B53"/>
    <w:rsid w:val="00CE7BC6"/>
    <w:rsid w:val="00CE7EBB"/>
    <w:rsid w:val="00CE7F44"/>
    <w:rsid w:val="00CF0086"/>
    <w:rsid w:val="00CF0169"/>
    <w:rsid w:val="00CF037E"/>
    <w:rsid w:val="00CF0466"/>
    <w:rsid w:val="00CF06A3"/>
    <w:rsid w:val="00CF07DD"/>
    <w:rsid w:val="00CF0C81"/>
    <w:rsid w:val="00CF0E52"/>
    <w:rsid w:val="00CF0F99"/>
    <w:rsid w:val="00CF108D"/>
    <w:rsid w:val="00CF10C1"/>
    <w:rsid w:val="00CF13EE"/>
    <w:rsid w:val="00CF145E"/>
    <w:rsid w:val="00CF14E3"/>
    <w:rsid w:val="00CF1671"/>
    <w:rsid w:val="00CF17E9"/>
    <w:rsid w:val="00CF1946"/>
    <w:rsid w:val="00CF1966"/>
    <w:rsid w:val="00CF19A2"/>
    <w:rsid w:val="00CF1B19"/>
    <w:rsid w:val="00CF1EAB"/>
    <w:rsid w:val="00CF2059"/>
    <w:rsid w:val="00CF2062"/>
    <w:rsid w:val="00CF20EA"/>
    <w:rsid w:val="00CF215F"/>
    <w:rsid w:val="00CF2322"/>
    <w:rsid w:val="00CF26F0"/>
    <w:rsid w:val="00CF288B"/>
    <w:rsid w:val="00CF2B78"/>
    <w:rsid w:val="00CF2BA0"/>
    <w:rsid w:val="00CF2CF8"/>
    <w:rsid w:val="00CF3259"/>
    <w:rsid w:val="00CF32CC"/>
    <w:rsid w:val="00CF3542"/>
    <w:rsid w:val="00CF364B"/>
    <w:rsid w:val="00CF36FA"/>
    <w:rsid w:val="00CF3859"/>
    <w:rsid w:val="00CF3A3D"/>
    <w:rsid w:val="00CF3FC5"/>
    <w:rsid w:val="00CF411A"/>
    <w:rsid w:val="00CF491E"/>
    <w:rsid w:val="00CF4BDD"/>
    <w:rsid w:val="00CF4C0F"/>
    <w:rsid w:val="00CF4D24"/>
    <w:rsid w:val="00CF4D7A"/>
    <w:rsid w:val="00CF51F6"/>
    <w:rsid w:val="00CF51F7"/>
    <w:rsid w:val="00CF5470"/>
    <w:rsid w:val="00CF5822"/>
    <w:rsid w:val="00CF58F6"/>
    <w:rsid w:val="00CF5C3C"/>
    <w:rsid w:val="00CF5EC5"/>
    <w:rsid w:val="00CF62CE"/>
    <w:rsid w:val="00CF64BD"/>
    <w:rsid w:val="00CF6809"/>
    <w:rsid w:val="00CF6BEE"/>
    <w:rsid w:val="00CF6CF4"/>
    <w:rsid w:val="00CF6D36"/>
    <w:rsid w:val="00CF6D4A"/>
    <w:rsid w:val="00CF6FF5"/>
    <w:rsid w:val="00CF7083"/>
    <w:rsid w:val="00CF77E3"/>
    <w:rsid w:val="00CF79E6"/>
    <w:rsid w:val="00CF7A3D"/>
    <w:rsid w:val="00CF7B2A"/>
    <w:rsid w:val="00CF7E61"/>
    <w:rsid w:val="00CF7F89"/>
    <w:rsid w:val="00D00027"/>
    <w:rsid w:val="00D00053"/>
    <w:rsid w:val="00D001CB"/>
    <w:rsid w:val="00D001DC"/>
    <w:rsid w:val="00D003A7"/>
    <w:rsid w:val="00D003DF"/>
    <w:rsid w:val="00D00465"/>
    <w:rsid w:val="00D0058D"/>
    <w:rsid w:val="00D0099A"/>
    <w:rsid w:val="00D00C05"/>
    <w:rsid w:val="00D00DCF"/>
    <w:rsid w:val="00D00DE9"/>
    <w:rsid w:val="00D00E6D"/>
    <w:rsid w:val="00D01280"/>
    <w:rsid w:val="00D01414"/>
    <w:rsid w:val="00D01663"/>
    <w:rsid w:val="00D01858"/>
    <w:rsid w:val="00D019D1"/>
    <w:rsid w:val="00D01A63"/>
    <w:rsid w:val="00D02277"/>
    <w:rsid w:val="00D023FB"/>
    <w:rsid w:val="00D02517"/>
    <w:rsid w:val="00D0257D"/>
    <w:rsid w:val="00D025B3"/>
    <w:rsid w:val="00D02ABD"/>
    <w:rsid w:val="00D03002"/>
    <w:rsid w:val="00D0314B"/>
    <w:rsid w:val="00D03497"/>
    <w:rsid w:val="00D0351E"/>
    <w:rsid w:val="00D0373B"/>
    <w:rsid w:val="00D0396C"/>
    <w:rsid w:val="00D03976"/>
    <w:rsid w:val="00D03ADF"/>
    <w:rsid w:val="00D03BC1"/>
    <w:rsid w:val="00D03C5E"/>
    <w:rsid w:val="00D03C8F"/>
    <w:rsid w:val="00D03CB2"/>
    <w:rsid w:val="00D03CED"/>
    <w:rsid w:val="00D03EF5"/>
    <w:rsid w:val="00D03F87"/>
    <w:rsid w:val="00D03F90"/>
    <w:rsid w:val="00D04353"/>
    <w:rsid w:val="00D043FB"/>
    <w:rsid w:val="00D0463B"/>
    <w:rsid w:val="00D04A6A"/>
    <w:rsid w:val="00D04BC3"/>
    <w:rsid w:val="00D04CA2"/>
    <w:rsid w:val="00D04D55"/>
    <w:rsid w:val="00D04D74"/>
    <w:rsid w:val="00D04FA7"/>
    <w:rsid w:val="00D053CE"/>
    <w:rsid w:val="00D05425"/>
    <w:rsid w:val="00D05489"/>
    <w:rsid w:val="00D05687"/>
    <w:rsid w:val="00D05EB6"/>
    <w:rsid w:val="00D06166"/>
    <w:rsid w:val="00D061C2"/>
    <w:rsid w:val="00D06742"/>
    <w:rsid w:val="00D067F7"/>
    <w:rsid w:val="00D06A4E"/>
    <w:rsid w:val="00D06C75"/>
    <w:rsid w:val="00D06CDE"/>
    <w:rsid w:val="00D071DA"/>
    <w:rsid w:val="00D0723C"/>
    <w:rsid w:val="00D074C6"/>
    <w:rsid w:val="00D07E51"/>
    <w:rsid w:val="00D07F94"/>
    <w:rsid w:val="00D1014D"/>
    <w:rsid w:val="00D10171"/>
    <w:rsid w:val="00D102C0"/>
    <w:rsid w:val="00D103DB"/>
    <w:rsid w:val="00D10449"/>
    <w:rsid w:val="00D104F4"/>
    <w:rsid w:val="00D108FC"/>
    <w:rsid w:val="00D10B80"/>
    <w:rsid w:val="00D10C08"/>
    <w:rsid w:val="00D10D50"/>
    <w:rsid w:val="00D10F38"/>
    <w:rsid w:val="00D10FEA"/>
    <w:rsid w:val="00D11006"/>
    <w:rsid w:val="00D110DF"/>
    <w:rsid w:val="00D110E2"/>
    <w:rsid w:val="00D112F9"/>
    <w:rsid w:val="00D1143C"/>
    <w:rsid w:val="00D117A2"/>
    <w:rsid w:val="00D118B5"/>
    <w:rsid w:val="00D119BE"/>
    <w:rsid w:val="00D11B1E"/>
    <w:rsid w:val="00D11CA4"/>
    <w:rsid w:val="00D11EE5"/>
    <w:rsid w:val="00D11FD4"/>
    <w:rsid w:val="00D12061"/>
    <w:rsid w:val="00D12087"/>
    <w:rsid w:val="00D1227E"/>
    <w:rsid w:val="00D12499"/>
    <w:rsid w:val="00D12AC1"/>
    <w:rsid w:val="00D12D2F"/>
    <w:rsid w:val="00D12D9E"/>
    <w:rsid w:val="00D12E00"/>
    <w:rsid w:val="00D12F67"/>
    <w:rsid w:val="00D1308D"/>
    <w:rsid w:val="00D131BB"/>
    <w:rsid w:val="00D13283"/>
    <w:rsid w:val="00D134F4"/>
    <w:rsid w:val="00D1367D"/>
    <w:rsid w:val="00D136BD"/>
    <w:rsid w:val="00D138D5"/>
    <w:rsid w:val="00D13A24"/>
    <w:rsid w:val="00D13AA6"/>
    <w:rsid w:val="00D13CA5"/>
    <w:rsid w:val="00D13F06"/>
    <w:rsid w:val="00D13F5F"/>
    <w:rsid w:val="00D1410A"/>
    <w:rsid w:val="00D14707"/>
    <w:rsid w:val="00D1472E"/>
    <w:rsid w:val="00D14C2D"/>
    <w:rsid w:val="00D14D64"/>
    <w:rsid w:val="00D153C0"/>
    <w:rsid w:val="00D15460"/>
    <w:rsid w:val="00D15585"/>
    <w:rsid w:val="00D15C8B"/>
    <w:rsid w:val="00D15E4B"/>
    <w:rsid w:val="00D16000"/>
    <w:rsid w:val="00D16099"/>
    <w:rsid w:val="00D16227"/>
    <w:rsid w:val="00D16388"/>
    <w:rsid w:val="00D163F4"/>
    <w:rsid w:val="00D1647F"/>
    <w:rsid w:val="00D1666F"/>
    <w:rsid w:val="00D16679"/>
    <w:rsid w:val="00D16882"/>
    <w:rsid w:val="00D16A87"/>
    <w:rsid w:val="00D16FC2"/>
    <w:rsid w:val="00D16FDA"/>
    <w:rsid w:val="00D17177"/>
    <w:rsid w:val="00D17588"/>
    <w:rsid w:val="00D175DC"/>
    <w:rsid w:val="00D178A2"/>
    <w:rsid w:val="00D2092B"/>
    <w:rsid w:val="00D20A74"/>
    <w:rsid w:val="00D20C3E"/>
    <w:rsid w:val="00D210EF"/>
    <w:rsid w:val="00D21323"/>
    <w:rsid w:val="00D21570"/>
    <w:rsid w:val="00D21912"/>
    <w:rsid w:val="00D21AF4"/>
    <w:rsid w:val="00D21C72"/>
    <w:rsid w:val="00D224D1"/>
    <w:rsid w:val="00D22630"/>
    <w:rsid w:val="00D226F7"/>
    <w:rsid w:val="00D22710"/>
    <w:rsid w:val="00D2272C"/>
    <w:rsid w:val="00D227A1"/>
    <w:rsid w:val="00D227F8"/>
    <w:rsid w:val="00D2287D"/>
    <w:rsid w:val="00D22A57"/>
    <w:rsid w:val="00D22F2D"/>
    <w:rsid w:val="00D233F6"/>
    <w:rsid w:val="00D23413"/>
    <w:rsid w:val="00D234EA"/>
    <w:rsid w:val="00D23632"/>
    <w:rsid w:val="00D236A4"/>
    <w:rsid w:val="00D23779"/>
    <w:rsid w:val="00D238B3"/>
    <w:rsid w:val="00D23B46"/>
    <w:rsid w:val="00D24009"/>
    <w:rsid w:val="00D24198"/>
    <w:rsid w:val="00D24419"/>
    <w:rsid w:val="00D24621"/>
    <w:rsid w:val="00D24649"/>
    <w:rsid w:val="00D2480F"/>
    <w:rsid w:val="00D2494D"/>
    <w:rsid w:val="00D24ADD"/>
    <w:rsid w:val="00D24B7B"/>
    <w:rsid w:val="00D24D51"/>
    <w:rsid w:val="00D24E6A"/>
    <w:rsid w:val="00D25206"/>
    <w:rsid w:val="00D2522B"/>
    <w:rsid w:val="00D25343"/>
    <w:rsid w:val="00D257EF"/>
    <w:rsid w:val="00D25862"/>
    <w:rsid w:val="00D25D0D"/>
    <w:rsid w:val="00D25E55"/>
    <w:rsid w:val="00D25F7A"/>
    <w:rsid w:val="00D25F94"/>
    <w:rsid w:val="00D260C5"/>
    <w:rsid w:val="00D26210"/>
    <w:rsid w:val="00D263E2"/>
    <w:rsid w:val="00D26483"/>
    <w:rsid w:val="00D266D0"/>
    <w:rsid w:val="00D2690E"/>
    <w:rsid w:val="00D26EB9"/>
    <w:rsid w:val="00D2718F"/>
    <w:rsid w:val="00D27476"/>
    <w:rsid w:val="00D2787E"/>
    <w:rsid w:val="00D30150"/>
    <w:rsid w:val="00D302DB"/>
    <w:rsid w:val="00D304C2"/>
    <w:rsid w:val="00D304E6"/>
    <w:rsid w:val="00D30B64"/>
    <w:rsid w:val="00D313A8"/>
    <w:rsid w:val="00D31A12"/>
    <w:rsid w:val="00D31ADF"/>
    <w:rsid w:val="00D32073"/>
    <w:rsid w:val="00D3212B"/>
    <w:rsid w:val="00D3231E"/>
    <w:rsid w:val="00D324A4"/>
    <w:rsid w:val="00D3253D"/>
    <w:rsid w:val="00D32786"/>
    <w:rsid w:val="00D328BD"/>
    <w:rsid w:val="00D328C6"/>
    <w:rsid w:val="00D32C7E"/>
    <w:rsid w:val="00D32CB5"/>
    <w:rsid w:val="00D32DB8"/>
    <w:rsid w:val="00D32E5D"/>
    <w:rsid w:val="00D32EAD"/>
    <w:rsid w:val="00D330FD"/>
    <w:rsid w:val="00D3329E"/>
    <w:rsid w:val="00D332FB"/>
    <w:rsid w:val="00D3359F"/>
    <w:rsid w:val="00D336A8"/>
    <w:rsid w:val="00D3372F"/>
    <w:rsid w:val="00D33909"/>
    <w:rsid w:val="00D33EF9"/>
    <w:rsid w:val="00D3410F"/>
    <w:rsid w:val="00D341AF"/>
    <w:rsid w:val="00D34480"/>
    <w:rsid w:val="00D347F6"/>
    <w:rsid w:val="00D34935"/>
    <w:rsid w:val="00D34974"/>
    <w:rsid w:val="00D34C4E"/>
    <w:rsid w:val="00D34C8E"/>
    <w:rsid w:val="00D34E5C"/>
    <w:rsid w:val="00D34F8C"/>
    <w:rsid w:val="00D34FDA"/>
    <w:rsid w:val="00D3509B"/>
    <w:rsid w:val="00D350FC"/>
    <w:rsid w:val="00D3536B"/>
    <w:rsid w:val="00D353AF"/>
    <w:rsid w:val="00D35594"/>
    <w:rsid w:val="00D355B6"/>
    <w:rsid w:val="00D355FB"/>
    <w:rsid w:val="00D3567E"/>
    <w:rsid w:val="00D356E8"/>
    <w:rsid w:val="00D3577E"/>
    <w:rsid w:val="00D35840"/>
    <w:rsid w:val="00D35A8D"/>
    <w:rsid w:val="00D35FE7"/>
    <w:rsid w:val="00D36404"/>
    <w:rsid w:val="00D369C4"/>
    <w:rsid w:val="00D36C07"/>
    <w:rsid w:val="00D36CD7"/>
    <w:rsid w:val="00D36D83"/>
    <w:rsid w:val="00D36E48"/>
    <w:rsid w:val="00D3704F"/>
    <w:rsid w:val="00D371E1"/>
    <w:rsid w:val="00D372F0"/>
    <w:rsid w:val="00D3731E"/>
    <w:rsid w:val="00D374AF"/>
    <w:rsid w:val="00D374C3"/>
    <w:rsid w:val="00D3762D"/>
    <w:rsid w:val="00D37711"/>
    <w:rsid w:val="00D37BB8"/>
    <w:rsid w:val="00D37F46"/>
    <w:rsid w:val="00D401D1"/>
    <w:rsid w:val="00D401EB"/>
    <w:rsid w:val="00D4029F"/>
    <w:rsid w:val="00D4042F"/>
    <w:rsid w:val="00D405D8"/>
    <w:rsid w:val="00D4071A"/>
    <w:rsid w:val="00D408F1"/>
    <w:rsid w:val="00D40EC4"/>
    <w:rsid w:val="00D4103D"/>
    <w:rsid w:val="00D41AA3"/>
    <w:rsid w:val="00D41B7A"/>
    <w:rsid w:val="00D41BE6"/>
    <w:rsid w:val="00D41E6B"/>
    <w:rsid w:val="00D41F1A"/>
    <w:rsid w:val="00D421EF"/>
    <w:rsid w:val="00D422B2"/>
    <w:rsid w:val="00D425D4"/>
    <w:rsid w:val="00D425DA"/>
    <w:rsid w:val="00D42D9E"/>
    <w:rsid w:val="00D42DAB"/>
    <w:rsid w:val="00D42F5C"/>
    <w:rsid w:val="00D431E4"/>
    <w:rsid w:val="00D433E9"/>
    <w:rsid w:val="00D434FE"/>
    <w:rsid w:val="00D435F3"/>
    <w:rsid w:val="00D43977"/>
    <w:rsid w:val="00D43A44"/>
    <w:rsid w:val="00D43A66"/>
    <w:rsid w:val="00D43CD0"/>
    <w:rsid w:val="00D43F76"/>
    <w:rsid w:val="00D44488"/>
    <w:rsid w:val="00D445A7"/>
    <w:rsid w:val="00D44628"/>
    <w:rsid w:val="00D446DD"/>
    <w:rsid w:val="00D4486F"/>
    <w:rsid w:val="00D449A5"/>
    <w:rsid w:val="00D44AED"/>
    <w:rsid w:val="00D44DF6"/>
    <w:rsid w:val="00D44EA6"/>
    <w:rsid w:val="00D44FC2"/>
    <w:rsid w:val="00D45130"/>
    <w:rsid w:val="00D45374"/>
    <w:rsid w:val="00D4544C"/>
    <w:rsid w:val="00D45578"/>
    <w:rsid w:val="00D45843"/>
    <w:rsid w:val="00D4587A"/>
    <w:rsid w:val="00D458AA"/>
    <w:rsid w:val="00D45C4B"/>
    <w:rsid w:val="00D45DC7"/>
    <w:rsid w:val="00D45E7B"/>
    <w:rsid w:val="00D45F9E"/>
    <w:rsid w:val="00D4603A"/>
    <w:rsid w:val="00D4607E"/>
    <w:rsid w:val="00D46275"/>
    <w:rsid w:val="00D46305"/>
    <w:rsid w:val="00D46764"/>
    <w:rsid w:val="00D467DF"/>
    <w:rsid w:val="00D46C98"/>
    <w:rsid w:val="00D46DB5"/>
    <w:rsid w:val="00D46F4C"/>
    <w:rsid w:val="00D4725A"/>
    <w:rsid w:val="00D47302"/>
    <w:rsid w:val="00D47335"/>
    <w:rsid w:val="00D47344"/>
    <w:rsid w:val="00D475C6"/>
    <w:rsid w:val="00D47892"/>
    <w:rsid w:val="00D47979"/>
    <w:rsid w:val="00D50030"/>
    <w:rsid w:val="00D50474"/>
    <w:rsid w:val="00D5057F"/>
    <w:rsid w:val="00D50803"/>
    <w:rsid w:val="00D508F9"/>
    <w:rsid w:val="00D50902"/>
    <w:rsid w:val="00D50AA3"/>
    <w:rsid w:val="00D50AE3"/>
    <w:rsid w:val="00D50B67"/>
    <w:rsid w:val="00D50B7B"/>
    <w:rsid w:val="00D50DC9"/>
    <w:rsid w:val="00D50E50"/>
    <w:rsid w:val="00D50F40"/>
    <w:rsid w:val="00D51124"/>
    <w:rsid w:val="00D51263"/>
    <w:rsid w:val="00D51514"/>
    <w:rsid w:val="00D5157B"/>
    <w:rsid w:val="00D516BB"/>
    <w:rsid w:val="00D517CC"/>
    <w:rsid w:val="00D51995"/>
    <w:rsid w:val="00D51B22"/>
    <w:rsid w:val="00D51BE1"/>
    <w:rsid w:val="00D51C31"/>
    <w:rsid w:val="00D51D48"/>
    <w:rsid w:val="00D51E98"/>
    <w:rsid w:val="00D52268"/>
    <w:rsid w:val="00D52329"/>
    <w:rsid w:val="00D5233A"/>
    <w:rsid w:val="00D5280F"/>
    <w:rsid w:val="00D528F4"/>
    <w:rsid w:val="00D52BEA"/>
    <w:rsid w:val="00D5343B"/>
    <w:rsid w:val="00D535B5"/>
    <w:rsid w:val="00D53C65"/>
    <w:rsid w:val="00D54185"/>
    <w:rsid w:val="00D545F7"/>
    <w:rsid w:val="00D5461D"/>
    <w:rsid w:val="00D54743"/>
    <w:rsid w:val="00D54A26"/>
    <w:rsid w:val="00D54CB6"/>
    <w:rsid w:val="00D54DDC"/>
    <w:rsid w:val="00D55065"/>
    <w:rsid w:val="00D55194"/>
    <w:rsid w:val="00D55255"/>
    <w:rsid w:val="00D554E3"/>
    <w:rsid w:val="00D5575C"/>
    <w:rsid w:val="00D55899"/>
    <w:rsid w:val="00D5597E"/>
    <w:rsid w:val="00D559E4"/>
    <w:rsid w:val="00D55C91"/>
    <w:rsid w:val="00D55D05"/>
    <w:rsid w:val="00D55D7A"/>
    <w:rsid w:val="00D563B2"/>
    <w:rsid w:val="00D563D4"/>
    <w:rsid w:val="00D564B6"/>
    <w:rsid w:val="00D565CB"/>
    <w:rsid w:val="00D565EA"/>
    <w:rsid w:val="00D56647"/>
    <w:rsid w:val="00D568D9"/>
    <w:rsid w:val="00D56F10"/>
    <w:rsid w:val="00D572D1"/>
    <w:rsid w:val="00D573FD"/>
    <w:rsid w:val="00D5769D"/>
    <w:rsid w:val="00D578F9"/>
    <w:rsid w:val="00D57961"/>
    <w:rsid w:val="00D57AC7"/>
    <w:rsid w:val="00D57CF3"/>
    <w:rsid w:val="00D57D1A"/>
    <w:rsid w:val="00D57E91"/>
    <w:rsid w:val="00D6025E"/>
    <w:rsid w:val="00D60423"/>
    <w:rsid w:val="00D604AC"/>
    <w:rsid w:val="00D604EF"/>
    <w:rsid w:val="00D60783"/>
    <w:rsid w:val="00D607EE"/>
    <w:rsid w:val="00D609E4"/>
    <w:rsid w:val="00D60BA9"/>
    <w:rsid w:val="00D60DC8"/>
    <w:rsid w:val="00D6158E"/>
    <w:rsid w:val="00D615AA"/>
    <w:rsid w:val="00D618F7"/>
    <w:rsid w:val="00D61947"/>
    <w:rsid w:val="00D61AF0"/>
    <w:rsid w:val="00D61DCE"/>
    <w:rsid w:val="00D61E31"/>
    <w:rsid w:val="00D61E32"/>
    <w:rsid w:val="00D61F5E"/>
    <w:rsid w:val="00D62060"/>
    <w:rsid w:val="00D620A1"/>
    <w:rsid w:val="00D6219F"/>
    <w:rsid w:val="00D622BF"/>
    <w:rsid w:val="00D623D3"/>
    <w:rsid w:val="00D6256F"/>
    <w:rsid w:val="00D625DD"/>
    <w:rsid w:val="00D62B0A"/>
    <w:rsid w:val="00D62DC5"/>
    <w:rsid w:val="00D62E3E"/>
    <w:rsid w:val="00D62E96"/>
    <w:rsid w:val="00D63020"/>
    <w:rsid w:val="00D631A0"/>
    <w:rsid w:val="00D637B0"/>
    <w:rsid w:val="00D63ABE"/>
    <w:rsid w:val="00D63C07"/>
    <w:rsid w:val="00D63D2D"/>
    <w:rsid w:val="00D63F0D"/>
    <w:rsid w:val="00D63FF1"/>
    <w:rsid w:val="00D641A7"/>
    <w:rsid w:val="00D643AD"/>
    <w:rsid w:val="00D64770"/>
    <w:rsid w:val="00D647BC"/>
    <w:rsid w:val="00D64C15"/>
    <w:rsid w:val="00D64D9F"/>
    <w:rsid w:val="00D6525F"/>
    <w:rsid w:val="00D6542E"/>
    <w:rsid w:val="00D6560F"/>
    <w:rsid w:val="00D6565A"/>
    <w:rsid w:val="00D6584C"/>
    <w:rsid w:val="00D658C3"/>
    <w:rsid w:val="00D65B82"/>
    <w:rsid w:val="00D65F12"/>
    <w:rsid w:val="00D6628F"/>
    <w:rsid w:val="00D662E2"/>
    <w:rsid w:val="00D66375"/>
    <w:rsid w:val="00D6689F"/>
    <w:rsid w:val="00D66A8F"/>
    <w:rsid w:val="00D66DF1"/>
    <w:rsid w:val="00D67264"/>
    <w:rsid w:val="00D6735E"/>
    <w:rsid w:val="00D6746C"/>
    <w:rsid w:val="00D6786E"/>
    <w:rsid w:val="00D67944"/>
    <w:rsid w:val="00D6795C"/>
    <w:rsid w:val="00D67A20"/>
    <w:rsid w:val="00D67A53"/>
    <w:rsid w:val="00D67BBB"/>
    <w:rsid w:val="00D67CE3"/>
    <w:rsid w:val="00D67F54"/>
    <w:rsid w:val="00D67F6A"/>
    <w:rsid w:val="00D70349"/>
    <w:rsid w:val="00D7053B"/>
    <w:rsid w:val="00D70AA9"/>
    <w:rsid w:val="00D70B17"/>
    <w:rsid w:val="00D70CF4"/>
    <w:rsid w:val="00D70DDA"/>
    <w:rsid w:val="00D70EC1"/>
    <w:rsid w:val="00D70F29"/>
    <w:rsid w:val="00D71127"/>
    <w:rsid w:val="00D71139"/>
    <w:rsid w:val="00D71245"/>
    <w:rsid w:val="00D716F1"/>
    <w:rsid w:val="00D7226A"/>
    <w:rsid w:val="00D726F9"/>
    <w:rsid w:val="00D72C14"/>
    <w:rsid w:val="00D72E2A"/>
    <w:rsid w:val="00D7305B"/>
    <w:rsid w:val="00D73331"/>
    <w:rsid w:val="00D733A0"/>
    <w:rsid w:val="00D735E5"/>
    <w:rsid w:val="00D73819"/>
    <w:rsid w:val="00D73911"/>
    <w:rsid w:val="00D73B2D"/>
    <w:rsid w:val="00D73B82"/>
    <w:rsid w:val="00D73D61"/>
    <w:rsid w:val="00D73F72"/>
    <w:rsid w:val="00D73F96"/>
    <w:rsid w:val="00D7402F"/>
    <w:rsid w:val="00D7415B"/>
    <w:rsid w:val="00D74671"/>
    <w:rsid w:val="00D746BB"/>
    <w:rsid w:val="00D7497C"/>
    <w:rsid w:val="00D749A5"/>
    <w:rsid w:val="00D74F88"/>
    <w:rsid w:val="00D75008"/>
    <w:rsid w:val="00D7509E"/>
    <w:rsid w:val="00D75189"/>
    <w:rsid w:val="00D7525C"/>
    <w:rsid w:val="00D75388"/>
    <w:rsid w:val="00D755AC"/>
    <w:rsid w:val="00D7580A"/>
    <w:rsid w:val="00D75973"/>
    <w:rsid w:val="00D75989"/>
    <w:rsid w:val="00D759FC"/>
    <w:rsid w:val="00D75F32"/>
    <w:rsid w:val="00D7602C"/>
    <w:rsid w:val="00D7687F"/>
    <w:rsid w:val="00D76C7B"/>
    <w:rsid w:val="00D76C7C"/>
    <w:rsid w:val="00D76CF8"/>
    <w:rsid w:val="00D76FFC"/>
    <w:rsid w:val="00D77241"/>
    <w:rsid w:val="00D773D0"/>
    <w:rsid w:val="00D774BC"/>
    <w:rsid w:val="00D7778A"/>
    <w:rsid w:val="00D77904"/>
    <w:rsid w:val="00D77C0B"/>
    <w:rsid w:val="00D77E73"/>
    <w:rsid w:val="00D80051"/>
    <w:rsid w:val="00D801EB"/>
    <w:rsid w:val="00D802BD"/>
    <w:rsid w:val="00D80337"/>
    <w:rsid w:val="00D807E2"/>
    <w:rsid w:val="00D807F8"/>
    <w:rsid w:val="00D8081D"/>
    <w:rsid w:val="00D8089A"/>
    <w:rsid w:val="00D808A9"/>
    <w:rsid w:val="00D80A09"/>
    <w:rsid w:val="00D80CB3"/>
    <w:rsid w:val="00D80D04"/>
    <w:rsid w:val="00D80D13"/>
    <w:rsid w:val="00D80D98"/>
    <w:rsid w:val="00D80F25"/>
    <w:rsid w:val="00D8129B"/>
    <w:rsid w:val="00D8130D"/>
    <w:rsid w:val="00D8132D"/>
    <w:rsid w:val="00D818DF"/>
    <w:rsid w:val="00D81E35"/>
    <w:rsid w:val="00D82090"/>
    <w:rsid w:val="00D8243B"/>
    <w:rsid w:val="00D82770"/>
    <w:rsid w:val="00D8278F"/>
    <w:rsid w:val="00D827D7"/>
    <w:rsid w:val="00D82885"/>
    <w:rsid w:val="00D8296A"/>
    <w:rsid w:val="00D82A07"/>
    <w:rsid w:val="00D82B93"/>
    <w:rsid w:val="00D8316A"/>
    <w:rsid w:val="00D83198"/>
    <w:rsid w:val="00D8329C"/>
    <w:rsid w:val="00D83429"/>
    <w:rsid w:val="00D83565"/>
    <w:rsid w:val="00D83952"/>
    <w:rsid w:val="00D83DAA"/>
    <w:rsid w:val="00D85010"/>
    <w:rsid w:val="00D8577B"/>
    <w:rsid w:val="00D8593C"/>
    <w:rsid w:val="00D85966"/>
    <w:rsid w:val="00D85E31"/>
    <w:rsid w:val="00D86108"/>
    <w:rsid w:val="00D86267"/>
    <w:rsid w:val="00D8627D"/>
    <w:rsid w:val="00D86404"/>
    <w:rsid w:val="00D8649A"/>
    <w:rsid w:val="00D868A4"/>
    <w:rsid w:val="00D86DF5"/>
    <w:rsid w:val="00D86EC0"/>
    <w:rsid w:val="00D86F3B"/>
    <w:rsid w:val="00D87143"/>
    <w:rsid w:val="00D8728E"/>
    <w:rsid w:val="00D87588"/>
    <w:rsid w:val="00D87811"/>
    <w:rsid w:val="00D87A56"/>
    <w:rsid w:val="00D87C44"/>
    <w:rsid w:val="00D87C5A"/>
    <w:rsid w:val="00D87F65"/>
    <w:rsid w:val="00D9028B"/>
    <w:rsid w:val="00D906DB"/>
    <w:rsid w:val="00D908B9"/>
    <w:rsid w:val="00D90A3C"/>
    <w:rsid w:val="00D90B67"/>
    <w:rsid w:val="00D90BE0"/>
    <w:rsid w:val="00D90C54"/>
    <w:rsid w:val="00D90E4C"/>
    <w:rsid w:val="00D90EBB"/>
    <w:rsid w:val="00D90FC0"/>
    <w:rsid w:val="00D9116E"/>
    <w:rsid w:val="00D911B3"/>
    <w:rsid w:val="00D911F3"/>
    <w:rsid w:val="00D912B8"/>
    <w:rsid w:val="00D917BB"/>
    <w:rsid w:val="00D917C8"/>
    <w:rsid w:val="00D91A01"/>
    <w:rsid w:val="00D91C7A"/>
    <w:rsid w:val="00D91EEB"/>
    <w:rsid w:val="00D9203B"/>
    <w:rsid w:val="00D92189"/>
    <w:rsid w:val="00D9259A"/>
    <w:rsid w:val="00D925BB"/>
    <w:rsid w:val="00D9281F"/>
    <w:rsid w:val="00D928D4"/>
    <w:rsid w:val="00D92CDB"/>
    <w:rsid w:val="00D92D21"/>
    <w:rsid w:val="00D92FB1"/>
    <w:rsid w:val="00D93060"/>
    <w:rsid w:val="00D93110"/>
    <w:rsid w:val="00D9313A"/>
    <w:rsid w:val="00D93232"/>
    <w:rsid w:val="00D93488"/>
    <w:rsid w:val="00D9357E"/>
    <w:rsid w:val="00D9397D"/>
    <w:rsid w:val="00D93C12"/>
    <w:rsid w:val="00D93C92"/>
    <w:rsid w:val="00D93C94"/>
    <w:rsid w:val="00D93D53"/>
    <w:rsid w:val="00D94509"/>
    <w:rsid w:val="00D947BB"/>
    <w:rsid w:val="00D94A87"/>
    <w:rsid w:val="00D94D8C"/>
    <w:rsid w:val="00D94F85"/>
    <w:rsid w:val="00D94FD1"/>
    <w:rsid w:val="00D9518F"/>
    <w:rsid w:val="00D954A1"/>
    <w:rsid w:val="00D95588"/>
    <w:rsid w:val="00D95743"/>
    <w:rsid w:val="00D958D8"/>
    <w:rsid w:val="00D95980"/>
    <w:rsid w:val="00D959B3"/>
    <w:rsid w:val="00D95A2C"/>
    <w:rsid w:val="00D95C77"/>
    <w:rsid w:val="00D95D8E"/>
    <w:rsid w:val="00D96104"/>
    <w:rsid w:val="00D962C9"/>
    <w:rsid w:val="00D962FC"/>
    <w:rsid w:val="00D96380"/>
    <w:rsid w:val="00D963D4"/>
    <w:rsid w:val="00D965E3"/>
    <w:rsid w:val="00D96709"/>
    <w:rsid w:val="00D9686C"/>
    <w:rsid w:val="00D96AED"/>
    <w:rsid w:val="00D96B30"/>
    <w:rsid w:val="00D96BEF"/>
    <w:rsid w:val="00D96C96"/>
    <w:rsid w:val="00D96D04"/>
    <w:rsid w:val="00D96F46"/>
    <w:rsid w:val="00D96F81"/>
    <w:rsid w:val="00D97346"/>
    <w:rsid w:val="00D9751C"/>
    <w:rsid w:val="00D9754E"/>
    <w:rsid w:val="00D97636"/>
    <w:rsid w:val="00D97759"/>
    <w:rsid w:val="00D97956"/>
    <w:rsid w:val="00D97969"/>
    <w:rsid w:val="00D97D3B"/>
    <w:rsid w:val="00D97E8C"/>
    <w:rsid w:val="00D97EC8"/>
    <w:rsid w:val="00DA0038"/>
    <w:rsid w:val="00DA01E5"/>
    <w:rsid w:val="00DA03DC"/>
    <w:rsid w:val="00DA051A"/>
    <w:rsid w:val="00DA05B8"/>
    <w:rsid w:val="00DA0880"/>
    <w:rsid w:val="00DA08A7"/>
    <w:rsid w:val="00DA093F"/>
    <w:rsid w:val="00DA0AF9"/>
    <w:rsid w:val="00DA0D19"/>
    <w:rsid w:val="00DA0E4F"/>
    <w:rsid w:val="00DA0FE2"/>
    <w:rsid w:val="00DA12A5"/>
    <w:rsid w:val="00DA1634"/>
    <w:rsid w:val="00DA180D"/>
    <w:rsid w:val="00DA1929"/>
    <w:rsid w:val="00DA1A03"/>
    <w:rsid w:val="00DA1D31"/>
    <w:rsid w:val="00DA1D80"/>
    <w:rsid w:val="00DA1E80"/>
    <w:rsid w:val="00DA1F6A"/>
    <w:rsid w:val="00DA24CE"/>
    <w:rsid w:val="00DA263E"/>
    <w:rsid w:val="00DA2664"/>
    <w:rsid w:val="00DA29E5"/>
    <w:rsid w:val="00DA2B0C"/>
    <w:rsid w:val="00DA2C00"/>
    <w:rsid w:val="00DA2CF3"/>
    <w:rsid w:val="00DA2E69"/>
    <w:rsid w:val="00DA30C6"/>
    <w:rsid w:val="00DA30E4"/>
    <w:rsid w:val="00DA31C7"/>
    <w:rsid w:val="00DA326E"/>
    <w:rsid w:val="00DA358D"/>
    <w:rsid w:val="00DA36BA"/>
    <w:rsid w:val="00DA373A"/>
    <w:rsid w:val="00DA3768"/>
    <w:rsid w:val="00DA3D00"/>
    <w:rsid w:val="00DA3ED7"/>
    <w:rsid w:val="00DA4005"/>
    <w:rsid w:val="00DA417F"/>
    <w:rsid w:val="00DA44F9"/>
    <w:rsid w:val="00DA467B"/>
    <w:rsid w:val="00DA4753"/>
    <w:rsid w:val="00DA48EA"/>
    <w:rsid w:val="00DA4A4F"/>
    <w:rsid w:val="00DA4AEE"/>
    <w:rsid w:val="00DA4BD4"/>
    <w:rsid w:val="00DA4FC0"/>
    <w:rsid w:val="00DA52F7"/>
    <w:rsid w:val="00DA53F6"/>
    <w:rsid w:val="00DA5587"/>
    <w:rsid w:val="00DA5654"/>
    <w:rsid w:val="00DA57C8"/>
    <w:rsid w:val="00DA5A35"/>
    <w:rsid w:val="00DA5B9D"/>
    <w:rsid w:val="00DA5C35"/>
    <w:rsid w:val="00DA6076"/>
    <w:rsid w:val="00DA6339"/>
    <w:rsid w:val="00DA6566"/>
    <w:rsid w:val="00DA6847"/>
    <w:rsid w:val="00DA68A3"/>
    <w:rsid w:val="00DA6969"/>
    <w:rsid w:val="00DA6CAA"/>
    <w:rsid w:val="00DA6F34"/>
    <w:rsid w:val="00DA6F3E"/>
    <w:rsid w:val="00DA7394"/>
    <w:rsid w:val="00DA7608"/>
    <w:rsid w:val="00DA76CE"/>
    <w:rsid w:val="00DA7739"/>
    <w:rsid w:val="00DA7AE6"/>
    <w:rsid w:val="00DA7BEB"/>
    <w:rsid w:val="00DA7C16"/>
    <w:rsid w:val="00DA7E9E"/>
    <w:rsid w:val="00DB0077"/>
    <w:rsid w:val="00DB03F4"/>
    <w:rsid w:val="00DB042E"/>
    <w:rsid w:val="00DB0553"/>
    <w:rsid w:val="00DB063F"/>
    <w:rsid w:val="00DB066D"/>
    <w:rsid w:val="00DB06AB"/>
    <w:rsid w:val="00DB0879"/>
    <w:rsid w:val="00DB0BD4"/>
    <w:rsid w:val="00DB0CD3"/>
    <w:rsid w:val="00DB0E4E"/>
    <w:rsid w:val="00DB0FCF"/>
    <w:rsid w:val="00DB106C"/>
    <w:rsid w:val="00DB13F8"/>
    <w:rsid w:val="00DB1443"/>
    <w:rsid w:val="00DB164D"/>
    <w:rsid w:val="00DB1821"/>
    <w:rsid w:val="00DB1CDA"/>
    <w:rsid w:val="00DB1F44"/>
    <w:rsid w:val="00DB239F"/>
    <w:rsid w:val="00DB23EC"/>
    <w:rsid w:val="00DB2E87"/>
    <w:rsid w:val="00DB2F20"/>
    <w:rsid w:val="00DB2F75"/>
    <w:rsid w:val="00DB338C"/>
    <w:rsid w:val="00DB3477"/>
    <w:rsid w:val="00DB3682"/>
    <w:rsid w:val="00DB3A4D"/>
    <w:rsid w:val="00DB3B88"/>
    <w:rsid w:val="00DB4065"/>
    <w:rsid w:val="00DB44DA"/>
    <w:rsid w:val="00DB44F7"/>
    <w:rsid w:val="00DB4942"/>
    <w:rsid w:val="00DB49F8"/>
    <w:rsid w:val="00DB4B52"/>
    <w:rsid w:val="00DB5237"/>
    <w:rsid w:val="00DB5393"/>
    <w:rsid w:val="00DB5D1F"/>
    <w:rsid w:val="00DB60DF"/>
    <w:rsid w:val="00DB6367"/>
    <w:rsid w:val="00DB63BD"/>
    <w:rsid w:val="00DB6487"/>
    <w:rsid w:val="00DB6563"/>
    <w:rsid w:val="00DB667C"/>
    <w:rsid w:val="00DB6A29"/>
    <w:rsid w:val="00DB6B1A"/>
    <w:rsid w:val="00DB72FA"/>
    <w:rsid w:val="00DB735C"/>
    <w:rsid w:val="00DB73F7"/>
    <w:rsid w:val="00DB73F9"/>
    <w:rsid w:val="00DB74B8"/>
    <w:rsid w:val="00DC0031"/>
    <w:rsid w:val="00DC050D"/>
    <w:rsid w:val="00DC0517"/>
    <w:rsid w:val="00DC07A8"/>
    <w:rsid w:val="00DC0DF3"/>
    <w:rsid w:val="00DC14BD"/>
    <w:rsid w:val="00DC1540"/>
    <w:rsid w:val="00DC1564"/>
    <w:rsid w:val="00DC15F3"/>
    <w:rsid w:val="00DC16B0"/>
    <w:rsid w:val="00DC1A51"/>
    <w:rsid w:val="00DC1F03"/>
    <w:rsid w:val="00DC1F38"/>
    <w:rsid w:val="00DC1F5E"/>
    <w:rsid w:val="00DC202D"/>
    <w:rsid w:val="00DC210C"/>
    <w:rsid w:val="00DC221B"/>
    <w:rsid w:val="00DC22EE"/>
    <w:rsid w:val="00DC22F7"/>
    <w:rsid w:val="00DC26CF"/>
    <w:rsid w:val="00DC287A"/>
    <w:rsid w:val="00DC2AA6"/>
    <w:rsid w:val="00DC2B35"/>
    <w:rsid w:val="00DC2BC5"/>
    <w:rsid w:val="00DC30D6"/>
    <w:rsid w:val="00DC322C"/>
    <w:rsid w:val="00DC3263"/>
    <w:rsid w:val="00DC336A"/>
    <w:rsid w:val="00DC33FA"/>
    <w:rsid w:val="00DC447C"/>
    <w:rsid w:val="00DC4525"/>
    <w:rsid w:val="00DC4600"/>
    <w:rsid w:val="00DC4AC6"/>
    <w:rsid w:val="00DC4F50"/>
    <w:rsid w:val="00DC4FE8"/>
    <w:rsid w:val="00DC54F2"/>
    <w:rsid w:val="00DC5695"/>
    <w:rsid w:val="00DC56E4"/>
    <w:rsid w:val="00DC572B"/>
    <w:rsid w:val="00DC5754"/>
    <w:rsid w:val="00DC6125"/>
    <w:rsid w:val="00DC6506"/>
    <w:rsid w:val="00DC692E"/>
    <w:rsid w:val="00DC6C8E"/>
    <w:rsid w:val="00DC6F72"/>
    <w:rsid w:val="00DC7015"/>
    <w:rsid w:val="00DC733A"/>
    <w:rsid w:val="00DC7465"/>
    <w:rsid w:val="00DC779C"/>
    <w:rsid w:val="00DC7978"/>
    <w:rsid w:val="00DC7F5B"/>
    <w:rsid w:val="00DD034E"/>
    <w:rsid w:val="00DD0437"/>
    <w:rsid w:val="00DD04B6"/>
    <w:rsid w:val="00DD04D8"/>
    <w:rsid w:val="00DD0749"/>
    <w:rsid w:val="00DD0871"/>
    <w:rsid w:val="00DD0A33"/>
    <w:rsid w:val="00DD0A85"/>
    <w:rsid w:val="00DD0A8F"/>
    <w:rsid w:val="00DD0AAD"/>
    <w:rsid w:val="00DD0D8E"/>
    <w:rsid w:val="00DD0F2F"/>
    <w:rsid w:val="00DD0FE2"/>
    <w:rsid w:val="00DD1066"/>
    <w:rsid w:val="00DD151E"/>
    <w:rsid w:val="00DD16EF"/>
    <w:rsid w:val="00DD1732"/>
    <w:rsid w:val="00DD187A"/>
    <w:rsid w:val="00DD1964"/>
    <w:rsid w:val="00DD1B19"/>
    <w:rsid w:val="00DD1C3F"/>
    <w:rsid w:val="00DD222F"/>
    <w:rsid w:val="00DD23E5"/>
    <w:rsid w:val="00DD2477"/>
    <w:rsid w:val="00DD25FE"/>
    <w:rsid w:val="00DD2732"/>
    <w:rsid w:val="00DD299E"/>
    <w:rsid w:val="00DD29F9"/>
    <w:rsid w:val="00DD2D24"/>
    <w:rsid w:val="00DD2DEA"/>
    <w:rsid w:val="00DD2EAB"/>
    <w:rsid w:val="00DD3038"/>
    <w:rsid w:val="00DD3154"/>
    <w:rsid w:val="00DD3363"/>
    <w:rsid w:val="00DD3A18"/>
    <w:rsid w:val="00DD3E9B"/>
    <w:rsid w:val="00DD409B"/>
    <w:rsid w:val="00DD4164"/>
    <w:rsid w:val="00DD4181"/>
    <w:rsid w:val="00DD434C"/>
    <w:rsid w:val="00DD4656"/>
    <w:rsid w:val="00DD477D"/>
    <w:rsid w:val="00DD4977"/>
    <w:rsid w:val="00DD4BC7"/>
    <w:rsid w:val="00DD4C24"/>
    <w:rsid w:val="00DD4C8F"/>
    <w:rsid w:val="00DD4E22"/>
    <w:rsid w:val="00DD4F08"/>
    <w:rsid w:val="00DD4F7A"/>
    <w:rsid w:val="00DD4FCE"/>
    <w:rsid w:val="00DD4FED"/>
    <w:rsid w:val="00DD5222"/>
    <w:rsid w:val="00DD5237"/>
    <w:rsid w:val="00DD548F"/>
    <w:rsid w:val="00DD5650"/>
    <w:rsid w:val="00DD56D4"/>
    <w:rsid w:val="00DD58B0"/>
    <w:rsid w:val="00DD58CA"/>
    <w:rsid w:val="00DD59B5"/>
    <w:rsid w:val="00DD5A61"/>
    <w:rsid w:val="00DD5B02"/>
    <w:rsid w:val="00DD6103"/>
    <w:rsid w:val="00DD6109"/>
    <w:rsid w:val="00DD6433"/>
    <w:rsid w:val="00DD6E06"/>
    <w:rsid w:val="00DD6F97"/>
    <w:rsid w:val="00DD716A"/>
    <w:rsid w:val="00DD729F"/>
    <w:rsid w:val="00DD7360"/>
    <w:rsid w:val="00DD77A9"/>
    <w:rsid w:val="00DD7A10"/>
    <w:rsid w:val="00DD7A98"/>
    <w:rsid w:val="00DE0086"/>
    <w:rsid w:val="00DE019F"/>
    <w:rsid w:val="00DE02AE"/>
    <w:rsid w:val="00DE03D8"/>
    <w:rsid w:val="00DE0638"/>
    <w:rsid w:val="00DE07DC"/>
    <w:rsid w:val="00DE0837"/>
    <w:rsid w:val="00DE0B34"/>
    <w:rsid w:val="00DE0C46"/>
    <w:rsid w:val="00DE0C9B"/>
    <w:rsid w:val="00DE10AD"/>
    <w:rsid w:val="00DE11DA"/>
    <w:rsid w:val="00DE131A"/>
    <w:rsid w:val="00DE148C"/>
    <w:rsid w:val="00DE18A5"/>
    <w:rsid w:val="00DE1B2F"/>
    <w:rsid w:val="00DE1B60"/>
    <w:rsid w:val="00DE1E09"/>
    <w:rsid w:val="00DE1E4C"/>
    <w:rsid w:val="00DE1FCE"/>
    <w:rsid w:val="00DE24A3"/>
    <w:rsid w:val="00DE25ED"/>
    <w:rsid w:val="00DE2786"/>
    <w:rsid w:val="00DE28BB"/>
    <w:rsid w:val="00DE29BF"/>
    <w:rsid w:val="00DE2A80"/>
    <w:rsid w:val="00DE2AE0"/>
    <w:rsid w:val="00DE3357"/>
    <w:rsid w:val="00DE33B6"/>
    <w:rsid w:val="00DE36BD"/>
    <w:rsid w:val="00DE3701"/>
    <w:rsid w:val="00DE3BC3"/>
    <w:rsid w:val="00DE3C40"/>
    <w:rsid w:val="00DE3E28"/>
    <w:rsid w:val="00DE3EFE"/>
    <w:rsid w:val="00DE3F83"/>
    <w:rsid w:val="00DE40F1"/>
    <w:rsid w:val="00DE4155"/>
    <w:rsid w:val="00DE41BE"/>
    <w:rsid w:val="00DE41DE"/>
    <w:rsid w:val="00DE438F"/>
    <w:rsid w:val="00DE474C"/>
    <w:rsid w:val="00DE4AC8"/>
    <w:rsid w:val="00DE4BA3"/>
    <w:rsid w:val="00DE508B"/>
    <w:rsid w:val="00DE528F"/>
    <w:rsid w:val="00DE539A"/>
    <w:rsid w:val="00DE5751"/>
    <w:rsid w:val="00DE58A9"/>
    <w:rsid w:val="00DE59BF"/>
    <w:rsid w:val="00DE62A5"/>
    <w:rsid w:val="00DE66DE"/>
    <w:rsid w:val="00DE6722"/>
    <w:rsid w:val="00DE6801"/>
    <w:rsid w:val="00DE6AD2"/>
    <w:rsid w:val="00DE6CAC"/>
    <w:rsid w:val="00DE6DB5"/>
    <w:rsid w:val="00DE6E0E"/>
    <w:rsid w:val="00DE6E2F"/>
    <w:rsid w:val="00DE709C"/>
    <w:rsid w:val="00DE71C9"/>
    <w:rsid w:val="00DE7490"/>
    <w:rsid w:val="00DE7766"/>
    <w:rsid w:val="00DE7962"/>
    <w:rsid w:val="00DE7A54"/>
    <w:rsid w:val="00DE7B50"/>
    <w:rsid w:val="00DE7B63"/>
    <w:rsid w:val="00DF0076"/>
    <w:rsid w:val="00DF020F"/>
    <w:rsid w:val="00DF0326"/>
    <w:rsid w:val="00DF048A"/>
    <w:rsid w:val="00DF0763"/>
    <w:rsid w:val="00DF08B0"/>
    <w:rsid w:val="00DF0A4B"/>
    <w:rsid w:val="00DF0AB7"/>
    <w:rsid w:val="00DF0B39"/>
    <w:rsid w:val="00DF0CBC"/>
    <w:rsid w:val="00DF0DD1"/>
    <w:rsid w:val="00DF0E32"/>
    <w:rsid w:val="00DF0E9B"/>
    <w:rsid w:val="00DF0EF8"/>
    <w:rsid w:val="00DF0F4C"/>
    <w:rsid w:val="00DF1078"/>
    <w:rsid w:val="00DF11EE"/>
    <w:rsid w:val="00DF1245"/>
    <w:rsid w:val="00DF12C5"/>
    <w:rsid w:val="00DF1383"/>
    <w:rsid w:val="00DF1458"/>
    <w:rsid w:val="00DF1465"/>
    <w:rsid w:val="00DF154A"/>
    <w:rsid w:val="00DF16E0"/>
    <w:rsid w:val="00DF1B97"/>
    <w:rsid w:val="00DF1D26"/>
    <w:rsid w:val="00DF1D46"/>
    <w:rsid w:val="00DF1ED2"/>
    <w:rsid w:val="00DF1EFC"/>
    <w:rsid w:val="00DF1FF1"/>
    <w:rsid w:val="00DF2299"/>
    <w:rsid w:val="00DF22A8"/>
    <w:rsid w:val="00DF22F2"/>
    <w:rsid w:val="00DF2413"/>
    <w:rsid w:val="00DF2767"/>
    <w:rsid w:val="00DF27A5"/>
    <w:rsid w:val="00DF282E"/>
    <w:rsid w:val="00DF295A"/>
    <w:rsid w:val="00DF29F0"/>
    <w:rsid w:val="00DF2B02"/>
    <w:rsid w:val="00DF30B7"/>
    <w:rsid w:val="00DF31CA"/>
    <w:rsid w:val="00DF34CB"/>
    <w:rsid w:val="00DF38AF"/>
    <w:rsid w:val="00DF3938"/>
    <w:rsid w:val="00DF3D97"/>
    <w:rsid w:val="00DF4214"/>
    <w:rsid w:val="00DF4255"/>
    <w:rsid w:val="00DF42BD"/>
    <w:rsid w:val="00DF42C3"/>
    <w:rsid w:val="00DF4321"/>
    <w:rsid w:val="00DF488A"/>
    <w:rsid w:val="00DF48E6"/>
    <w:rsid w:val="00DF4933"/>
    <w:rsid w:val="00DF4C94"/>
    <w:rsid w:val="00DF4CD9"/>
    <w:rsid w:val="00DF510C"/>
    <w:rsid w:val="00DF5127"/>
    <w:rsid w:val="00DF52C9"/>
    <w:rsid w:val="00DF56D1"/>
    <w:rsid w:val="00DF572C"/>
    <w:rsid w:val="00DF5B74"/>
    <w:rsid w:val="00DF5E45"/>
    <w:rsid w:val="00DF5E4F"/>
    <w:rsid w:val="00DF5E56"/>
    <w:rsid w:val="00DF605B"/>
    <w:rsid w:val="00DF60BA"/>
    <w:rsid w:val="00DF61A6"/>
    <w:rsid w:val="00DF65FF"/>
    <w:rsid w:val="00DF662D"/>
    <w:rsid w:val="00DF688E"/>
    <w:rsid w:val="00DF6A89"/>
    <w:rsid w:val="00DF6B94"/>
    <w:rsid w:val="00DF7243"/>
    <w:rsid w:val="00DF7297"/>
    <w:rsid w:val="00DF735E"/>
    <w:rsid w:val="00DF7543"/>
    <w:rsid w:val="00DF76EB"/>
    <w:rsid w:val="00DF7887"/>
    <w:rsid w:val="00DF78E6"/>
    <w:rsid w:val="00DF7ABB"/>
    <w:rsid w:val="00DF7B62"/>
    <w:rsid w:val="00DF7E3C"/>
    <w:rsid w:val="00DF7F2E"/>
    <w:rsid w:val="00E00031"/>
    <w:rsid w:val="00E001E3"/>
    <w:rsid w:val="00E005FE"/>
    <w:rsid w:val="00E00A80"/>
    <w:rsid w:val="00E00BE4"/>
    <w:rsid w:val="00E00D37"/>
    <w:rsid w:val="00E00F23"/>
    <w:rsid w:val="00E00F89"/>
    <w:rsid w:val="00E0118B"/>
    <w:rsid w:val="00E01253"/>
    <w:rsid w:val="00E0130D"/>
    <w:rsid w:val="00E016F5"/>
    <w:rsid w:val="00E017CC"/>
    <w:rsid w:val="00E019A7"/>
    <w:rsid w:val="00E019B7"/>
    <w:rsid w:val="00E01C27"/>
    <w:rsid w:val="00E01EEC"/>
    <w:rsid w:val="00E020B5"/>
    <w:rsid w:val="00E0234C"/>
    <w:rsid w:val="00E02459"/>
    <w:rsid w:val="00E0248A"/>
    <w:rsid w:val="00E0249E"/>
    <w:rsid w:val="00E0266C"/>
    <w:rsid w:val="00E02891"/>
    <w:rsid w:val="00E02A71"/>
    <w:rsid w:val="00E02BF5"/>
    <w:rsid w:val="00E031F4"/>
    <w:rsid w:val="00E0327C"/>
    <w:rsid w:val="00E034A3"/>
    <w:rsid w:val="00E03972"/>
    <w:rsid w:val="00E04428"/>
    <w:rsid w:val="00E044B4"/>
    <w:rsid w:val="00E046BD"/>
    <w:rsid w:val="00E0473B"/>
    <w:rsid w:val="00E04EC6"/>
    <w:rsid w:val="00E050F3"/>
    <w:rsid w:val="00E051DA"/>
    <w:rsid w:val="00E051FC"/>
    <w:rsid w:val="00E05283"/>
    <w:rsid w:val="00E05510"/>
    <w:rsid w:val="00E05564"/>
    <w:rsid w:val="00E05610"/>
    <w:rsid w:val="00E0571D"/>
    <w:rsid w:val="00E05E5F"/>
    <w:rsid w:val="00E05EAA"/>
    <w:rsid w:val="00E06077"/>
    <w:rsid w:val="00E060FB"/>
    <w:rsid w:val="00E06117"/>
    <w:rsid w:val="00E063EC"/>
    <w:rsid w:val="00E065CC"/>
    <w:rsid w:val="00E06696"/>
    <w:rsid w:val="00E066C3"/>
    <w:rsid w:val="00E06729"/>
    <w:rsid w:val="00E06794"/>
    <w:rsid w:val="00E069E1"/>
    <w:rsid w:val="00E06C11"/>
    <w:rsid w:val="00E06D50"/>
    <w:rsid w:val="00E06F28"/>
    <w:rsid w:val="00E06F2C"/>
    <w:rsid w:val="00E06F99"/>
    <w:rsid w:val="00E0703E"/>
    <w:rsid w:val="00E0720C"/>
    <w:rsid w:val="00E072FC"/>
    <w:rsid w:val="00E076E9"/>
    <w:rsid w:val="00E079D0"/>
    <w:rsid w:val="00E079EC"/>
    <w:rsid w:val="00E07B45"/>
    <w:rsid w:val="00E07C2A"/>
    <w:rsid w:val="00E10356"/>
    <w:rsid w:val="00E10963"/>
    <w:rsid w:val="00E10B42"/>
    <w:rsid w:val="00E10C67"/>
    <w:rsid w:val="00E10EF0"/>
    <w:rsid w:val="00E110D8"/>
    <w:rsid w:val="00E11157"/>
    <w:rsid w:val="00E11497"/>
    <w:rsid w:val="00E114D6"/>
    <w:rsid w:val="00E11503"/>
    <w:rsid w:val="00E1195A"/>
    <w:rsid w:val="00E11A22"/>
    <w:rsid w:val="00E11A5D"/>
    <w:rsid w:val="00E11C94"/>
    <w:rsid w:val="00E11CD9"/>
    <w:rsid w:val="00E11D6D"/>
    <w:rsid w:val="00E11DF0"/>
    <w:rsid w:val="00E11FF3"/>
    <w:rsid w:val="00E12290"/>
    <w:rsid w:val="00E122EF"/>
    <w:rsid w:val="00E12437"/>
    <w:rsid w:val="00E12694"/>
    <w:rsid w:val="00E127AD"/>
    <w:rsid w:val="00E127AE"/>
    <w:rsid w:val="00E12882"/>
    <w:rsid w:val="00E12A6F"/>
    <w:rsid w:val="00E12CEE"/>
    <w:rsid w:val="00E131CC"/>
    <w:rsid w:val="00E13351"/>
    <w:rsid w:val="00E13420"/>
    <w:rsid w:val="00E13595"/>
    <w:rsid w:val="00E13B72"/>
    <w:rsid w:val="00E13BEF"/>
    <w:rsid w:val="00E13C7D"/>
    <w:rsid w:val="00E1451C"/>
    <w:rsid w:val="00E14563"/>
    <w:rsid w:val="00E14767"/>
    <w:rsid w:val="00E14AC0"/>
    <w:rsid w:val="00E14C03"/>
    <w:rsid w:val="00E14FC7"/>
    <w:rsid w:val="00E150D2"/>
    <w:rsid w:val="00E151F7"/>
    <w:rsid w:val="00E155A4"/>
    <w:rsid w:val="00E159C6"/>
    <w:rsid w:val="00E15B42"/>
    <w:rsid w:val="00E15D2D"/>
    <w:rsid w:val="00E15D4A"/>
    <w:rsid w:val="00E15F64"/>
    <w:rsid w:val="00E1603D"/>
    <w:rsid w:val="00E16064"/>
    <w:rsid w:val="00E16168"/>
    <w:rsid w:val="00E16351"/>
    <w:rsid w:val="00E16477"/>
    <w:rsid w:val="00E166AD"/>
    <w:rsid w:val="00E16C5D"/>
    <w:rsid w:val="00E16D52"/>
    <w:rsid w:val="00E16E82"/>
    <w:rsid w:val="00E16FE4"/>
    <w:rsid w:val="00E177E6"/>
    <w:rsid w:val="00E17C17"/>
    <w:rsid w:val="00E17C5A"/>
    <w:rsid w:val="00E17CA9"/>
    <w:rsid w:val="00E17CEE"/>
    <w:rsid w:val="00E17F7D"/>
    <w:rsid w:val="00E201C1"/>
    <w:rsid w:val="00E201EF"/>
    <w:rsid w:val="00E2021A"/>
    <w:rsid w:val="00E20397"/>
    <w:rsid w:val="00E203F8"/>
    <w:rsid w:val="00E20409"/>
    <w:rsid w:val="00E2059A"/>
    <w:rsid w:val="00E20A94"/>
    <w:rsid w:val="00E20BD0"/>
    <w:rsid w:val="00E20F06"/>
    <w:rsid w:val="00E20F48"/>
    <w:rsid w:val="00E20FEA"/>
    <w:rsid w:val="00E20FF8"/>
    <w:rsid w:val="00E2100E"/>
    <w:rsid w:val="00E21069"/>
    <w:rsid w:val="00E2114A"/>
    <w:rsid w:val="00E2152B"/>
    <w:rsid w:val="00E21AD9"/>
    <w:rsid w:val="00E21B68"/>
    <w:rsid w:val="00E21BDD"/>
    <w:rsid w:val="00E21D32"/>
    <w:rsid w:val="00E21F3F"/>
    <w:rsid w:val="00E221F9"/>
    <w:rsid w:val="00E223C6"/>
    <w:rsid w:val="00E224BC"/>
    <w:rsid w:val="00E22B9D"/>
    <w:rsid w:val="00E22CD8"/>
    <w:rsid w:val="00E22F58"/>
    <w:rsid w:val="00E23101"/>
    <w:rsid w:val="00E23367"/>
    <w:rsid w:val="00E2336D"/>
    <w:rsid w:val="00E2342B"/>
    <w:rsid w:val="00E23560"/>
    <w:rsid w:val="00E23672"/>
    <w:rsid w:val="00E238F0"/>
    <w:rsid w:val="00E2392E"/>
    <w:rsid w:val="00E23BBA"/>
    <w:rsid w:val="00E23E6F"/>
    <w:rsid w:val="00E23F41"/>
    <w:rsid w:val="00E24018"/>
    <w:rsid w:val="00E240DB"/>
    <w:rsid w:val="00E24262"/>
    <w:rsid w:val="00E242A8"/>
    <w:rsid w:val="00E24329"/>
    <w:rsid w:val="00E2448C"/>
    <w:rsid w:val="00E24638"/>
    <w:rsid w:val="00E2466E"/>
    <w:rsid w:val="00E2472D"/>
    <w:rsid w:val="00E24858"/>
    <w:rsid w:val="00E248CA"/>
    <w:rsid w:val="00E24966"/>
    <w:rsid w:val="00E24BBE"/>
    <w:rsid w:val="00E24DAF"/>
    <w:rsid w:val="00E2500B"/>
    <w:rsid w:val="00E258A2"/>
    <w:rsid w:val="00E25F7C"/>
    <w:rsid w:val="00E26043"/>
    <w:rsid w:val="00E261C1"/>
    <w:rsid w:val="00E2623B"/>
    <w:rsid w:val="00E26278"/>
    <w:rsid w:val="00E262EC"/>
    <w:rsid w:val="00E26323"/>
    <w:rsid w:val="00E264D5"/>
    <w:rsid w:val="00E2650C"/>
    <w:rsid w:val="00E26581"/>
    <w:rsid w:val="00E267DE"/>
    <w:rsid w:val="00E26D4E"/>
    <w:rsid w:val="00E2726C"/>
    <w:rsid w:val="00E273D2"/>
    <w:rsid w:val="00E2760E"/>
    <w:rsid w:val="00E2768E"/>
    <w:rsid w:val="00E276E7"/>
    <w:rsid w:val="00E27721"/>
    <w:rsid w:val="00E278E8"/>
    <w:rsid w:val="00E279CD"/>
    <w:rsid w:val="00E27A85"/>
    <w:rsid w:val="00E27B1F"/>
    <w:rsid w:val="00E27B70"/>
    <w:rsid w:val="00E27C76"/>
    <w:rsid w:val="00E27F68"/>
    <w:rsid w:val="00E301BC"/>
    <w:rsid w:val="00E303E9"/>
    <w:rsid w:val="00E30763"/>
    <w:rsid w:val="00E3093F"/>
    <w:rsid w:val="00E30A57"/>
    <w:rsid w:val="00E30A6F"/>
    <w:rsid w:val="00E3177D"/>
    <w:rsid w:val="00E31DE9"/>
    <w:rsid w:val="00E32136"/>
    <w:rsid w:val="00E32536"/>
    <w:rsid w:val="00E3256D"/>
    <w:rsid w:val="00E32753"/>
    <w:rsid w:val="00E327DB"/>
    <w:rsid w:val="00E32C58"/>
    <w:rsid w:val="00E32DA7"/>
    <w:rsid w:val="00E32F96"/>
    <w:rsid w:val="00E3371E"/>
    <w:rsid w:val="00E337F5"/>
    <w:rsid w:val="00E33919"/>
    <w:rsid w:val="00E3397C"/>
    <w:rsid w:val="00E3398E"/>
    <w:rsid w:val="00E33BAA"/>
    <w:rsid w:val="00E33D05"/>
    <w:rsid w:val="00E3401E"/>
    <w:rsid w:val="00E34079"/>
    <w:rsid w:val="00E3409B"/>
    <w:rsid w:val="00E34389"/>
    <w:rsid w:val="00E34450"/>
    <w:rsid w:val="00E344EB"/>
    <w:rsid w:val="00E34609"/>
    <w:rsid w:val="00E3461A"/>
    <w:rsid w:val="00E347E6"/>
    <w:rsid w:val="00E34A18"/>
    <w:rsid w:val="00E34F53"/>
    <w:rsid w:val="00E350C9"/>
    <w:rsid w:val="00E357C8"/>
    <w:rsid w:val="00E3581C"/>
    <w:rsid w:val="00E35C94"/>
    <w:rsid w:val="00E35D67"/>
    <w:rsid w:val="00E35F96"/>
    <w:rsid w:val="00E36357"/>
    <w:rsid w:val="00E36363"/>
    <w:rsid w:val="00E363E8"/>
    <w:rsid w:val="00E364AC"/>
    <w:rsid w:val="00E36691"/>
    <w:rsid w:val="00E366B2"/>
    <w:rsid w:val="00E3694C"/>
    <w:rsid w:val="00E369B1"/>
    <w:rsid w:val="00E369EB"/>
    <w:rsid w:val="00E36B7D"/>
    <w:rsid w:val="00E36B88"/>
    <w:rsid w:val="00E36C4D"/>
    <w:rsid w:val="00E36CD3"/>
    <w:rsid w:val="00E36DA2"/>
    <w:rsid w:val="00E370AE"/>
    <w:rsid w:val="00E3719F"/>
    <w:rsid w:val="00E37231"/>
    <w:rsid w:val="00E373CD"/>
    <w:rsid w:val="00E3767B"/>
    <w:rsid w:val="00E37B3B"/>
    <w:rsid w:val="00E37C36"/>
    <w:rsid w:val="00E37C5E"/>
    <w:rsid w:val="00E37FFA"/>
    <w:rsid w:val="00E4011E"/>
    <w:rsid w:val="00E40195"/>
    <w:rsid w:val="00E40328"/>
    <w:rsid w:val="00E40405"/>
    <w:rsid w:val="00E4048D"/>
    <w:rsid w:val="00E40888"/>
    <w:rsid w:val="00E408AD"/>
    <w:rsid w:val="00E40BB1"/>
    <w:rsid w:val="00E40C27"/>
    <w:rsid w:val="00E40C2C"/>
    <w:rsid w:val="00E40C6B"/>
    <w:rsid w:val="00E40C9B"/>
    <w:rsid w:val="00E4101D"/>
    <w:rsid w:val="00E41320"/>
    <w:rsid w:val="00E41444"/>
    <w:rsid w:val="00E41594"/>
    <w:rsid w:val="00E41684"/>
    <w:rsid w:val="00E420AC"/>
    <w:rsid w:val="00E4213D"/>
    <w:rsid w:val="00E42397"/>
    <w:rsid w:val="00E4278E"/>
    <w:rsid w:val="00E428D8"/>
    <w:rsid w:val="00E42A49"/>
    <w:rsid w:val="00E42B7A"/>
    <w:rsid w:val="00E42CD5"/>
    <w:rsid w:val="00E42E86"/>
    <w:rsid w:val="00E42EA3"/>
    <w:rsid w:val="00E4338E"/>
    <w:rsid w:val="00E436B0"/>
    <w:rsid w:val="00E438E6"/>
    <w:rsid w:val="00E43901"/>
    <w:rsid w:val="00E43A36"/>
    <w:rsid w:val="00E43C12"/>
    <w:rsid w:val="00E43C61"/>
    <w:rsid w:val="00E43E67"/>
    <w:rsid w:val="00E443C3"/>
    <w:rsid w:val="00E443C6"/>
    <w:rsid w:val="00E44598"/>
    <w:rsid w:val="00E44711"/>
    <w:rsid w:val="00E44840"/>
    <w:rsid w:val="00E44967"/>
    <w:rsid w:val="00E451B7"/>
    <w:rsid w:val="00E451CA"/>
    <w:rsid w:val="00E4536C"/>
    <w:rsid w:val="00E457DE"/>
    <w:rsid w:val="00E458AA"/>
    <w:rsid w:val="00E45F0C"/>
    <w:rsid w:val="00E45FEF"/>
    <w:rsid w:val="00E46033"/>
    <w:rsid w:val="00E461BB"/>
    <w:rsid w:val="00E4624D"/>
    <w:rsid w:val="00E465E7"/>
    <w:rsid w:val="00E466A1"/>
    <w:rsid w:val="00E468B5"/>
    <w:rsid w:val="00E469F0"/>
    <w:rsid w:val="00E46C45"/>
    <w:rsid w:val="00E46C59"/>
    <w:rsid w:val="00E46CD3"/>
    <w:rsid w:val="00E4738D"/>
    <w:rsid w:val="00E4740E"/>
    <w:rsid w:val="00E47939"/>
    <w:rsid w:val="00E47A04"/>
    <w:rsid w:val="00E47FCE"/>
    <w:rsid w:val="00E502EC"/>
    <w:rsid w:val="00E50323"/>
    <w:rsid w:val="00E50514"/>
    <w:rsid w:val="00E5074E"/>
    <w:rsid w:val="00E509FD"/>
    <w:rsid w:val="00E50B3B"/>
    <w:rsid w:val="00E50C11"/>
    <w:rsid w:val="00E51001"/>
    <w:rsid w:val="00E5101D"/>
    <w:rsid w:val="00E510A7"/>
    <w:rsid w:val="00E51217"/>
    <w:rsid w:val="00E51281"/>
    <w:rsid w:val="00E51599"/>
    <w:rsid w:val="00E5190C"/>
    <w:rsid w:val="00E51999"/>
    <w:rsid w:val="00E51D90"/>
    <w:rsid w:val="00E52507"/>
    <w:rsid w:val="00E5253B"/>
    <w:rsid w:val="00E526E2"/>
    <w:rsid w:val="00E528DD"/>
    <w:rsid w:val="00E528E3"/>
    <w:rsid w:val="00E5290C"/>
    <w:rsid w:val="00E5295B"/>
    <w:rsid w:val="00E529C6"/>
    <w:rsid w:val="00E52C45"/>
    <w:rsid w:val="00E52CBE"/>
    <w:rsid w:val="00E537BC"/>
    <w:rsid w:val="00E53B6D"/>
    <w:rsid w:val="00E53BCC"/>
    <w:rsid w:val="00E53BE0"/>
    <w:rsid w:val="00E53C56"/>
    <w:rsid w:val="00E53D73"/>
    <w:rsid w:val="00E541AB"/>
    <w:rsid w:val="00E54403"/>
    <w:rsid w:val="00E547AF"/>
    <w:rsid w:val="00E547CE"/>
    <w:rsid w:val="00E54B9C"/>
    <w:rsid w:val="00E54D05"/>
    <w:rsid w:val="00E54D21"/>
    <w:rsid w:val="00E55083"/>
    <w:rsid w:val="00E55162"/>
    <w:rsid w:val="00E55407"/>
    <w:rsid w:val="00E55848"/>
    <w:rsid w:val="00E559AF"/>
    <w:rsid w:val="00E55A7A"/>
    <w:rsid w:val="00E56160"/>
    <w:rsid w:val="00E56246"/>
    <w:rsid w:val="00E56798"/>
    <w:rsid w:val="00E5688F"/>
    <w:rsid w:val="00E56899"/>
    <w:rsid w:val="00E56B7A"/>
    <w:rsid w:val="00E56B8A"/>
    <w:rsid w:val="00E56E45"/>
    <w:rsid w:val="00E5705E"/>
    <w:rsid w:val="00E57179"/>
    <w:rsid w:val="00E57797"/>
    <w:rsid w:val="00E57B0B"/>
    <w:rsid w:val="00E57B56"/>
    <w:rsid w:val="00E57B9C"/>
    <w:rsid w:val="00E57E3F"/>
    <w:rsid w:val="00E60474"/>
    <w:rsid w:val="00E60BF0"/>
    <w:rsid w:val="00E60C66"/>
    <w:rsid w:val="00E60D34"/>
    <w:rsid w:val="00E60D43"/>
    <w:rsid w:val="00E60E3F"/>
    <w:rsid w:val="00E612C8"/>
    <w:rsid w:val="00E6143B"/>
    <w:rsid w:val="00E61612"/>
    <w:rsid w:val="00E616D4"/>
    <w:rsid w:val="00E61976"/>
    <w:rsid w:val="00E61A5E"/>
    <w:rsid w:val="00E61B3D"/>
    <w:rsid w:val="00E61C23"/>
    <w:rsid w:val="00E61C7C"/>
    <w:rsid w:val="00E61D18"/>
    <w:rsid w:val="00E61E3C"/>
    <w:rsid w:val="00E621CB"/>
    <w:rsid w:val="00E622DB"/>
    <w:rsid w:val="00E62560"/>
    <w:rsid w:val="00E62605"/>
    <w:rsid w:val="00E62B45"/>
    <w:rsid w:val="00E62B49"/>
    <w:rsid w:val="00E62F1E"/>
    <w:rsid w:val="00E63425"/>
    <w:rsid w:val="00E63812"/>
    <w:rsid w:val="00E639CD"/>
    <w:rsid w:val="00E63C9F"/>
    <w:rsid w:val="00E63E79"/>
    <w:rsid w:val="00E6409B"/>
    <w:rsid w:val="00E6444F"/>
    <w:rsid w:val="00E6468D"/>
    <w:rsid w:val="00E64752"/>
    <w:rsid w:val="00E64C1E"/>
    <w:rsid w:val="00E64C6A"/>
    <w:rsid w:val="00E64F0C"/>
    <w:rsid w:val="00E654C7"/>
    <w:rsid w:val="00E65521"/>
    <w:rsid w:val="00E6557E"/>
    <w:rsid w:val="00E6599F"/>
    <w:rsid w:val="00E65B50"/>
    <w:rsid w:val="00E65DC2"/>
    <w:rsid w:val="00E65EB0"/>
    <w:rsid w:val="00E6609A"/>
    <w:rsid w:val="00E660FD"/>
    <w:rsid w:val="00E66192"/>
    <w:rsid w:val="00E6665B"/>
    <w:rsid w:val="00E6683A"/>
    <w:rsid w:val="00E66BDA"/>
    <w:rsid w:val="00E67C4A"/>
    <w:rsid w:val="00E67CD5"/>
    <w:rsid w:val="00E67D6C"/>
    <w:rsid w:val="00E7017D"/>
    <w:rsid w:val="00E70298"/>
    <w:rsid w:val="00E703CA"/>
    <w:rsid w:val="00E7078C"/>
    <w:rsid w:val="00E709F2"/>
    <w:rsid w:val="00E70A75"/>
    <w:rsid w:val="00E70C44"/>
    <w:rsid w:val="00E70C8B"/>
    <w:rsid w:val="00E70DA3"/>
    <w:rsid w:val="00E70F92"/>
    <w:rsid w:val="00E7116A"/>
    <w:rsid w:val="00E71185"/>
    <w:rsid w:val="00E71529"/>
    <w:rsid w:val="00E71576"/>
    <w:rsid w:val="00E7162C"/>
    <w:rsid w:val="00E71803"/>
    <w:rsid w:val="00E71876"/>
    <w:rsid w:val="00E71CE0"/>
    <w:rsid w:val="00E71D16"/>
    <w:rsid w:val="00E72138"/>
    <w:rsid w:val="00E721CB"/>
    <w:rsid w:val="00E7220B"/>
    <w:rsid w:val="00E7225E"/>
    <w:rsid w:val="00E72665"/>
    <w:rsid w:val="00E726D1"/>
    <w:rsid w:val="00E72B2C"/>
    <w:rsid w:val="00E72BA0"/>
    <w:rsid w:val="00E72BE7"/>
    <w:rsid w:val="00E72C44"/>
    <w:rsid w:val="00E72D3A"/>
    <w:rsid w:val="00E72E36"/>
    <w:rsid w:val="00E72F1F"/>
    <w:rsid w:val="00E72FCC"/>
    <w:rsid w:val="00E73691"/>
    <w:rsid w:val="00E73817"/>
    <w:rsid w:val="00E73906"/>
    <w:rsid w:val="00E73961"/>
    <w:rsid w:val="00E7398B"/>
    <w:rsid w:val="00E73C44"/>
    <w:rsid w:val="00E73E92"/>
    <w:rsid w:val="00E740B1"/>
    <w:rsid w:val="00E741BF"/>
    <w:rsid w:val="00E741D0"/>
    <w:rsid w:val="00E746FB"/>
    <w:rsid w:val="00E747E8"/>
    <w:rsid w:val="00E74860"/>
    <w:rsid w:val="00E74865"/>
    <w:rsid w:val="00E748EB"/>
    <w:rsid w:val="00E74923"/>
    <w:rsid w:val="00E74BFB"/>
    <w:rsid w:val="00E74CA9"/>
    <w:rsid w:val="00E74D01"/>
    <w:rsid w:val="00E74EB3"/>
    <w:rsid w:val="00E750E1"/>
    <w:rsid w:val="00E751A4"/>
    <w:rsid w:val="00E751C1"/>
    <w:rsid w:val="00E75EED"/>
    <w:rsid w:val="00E75EF3"/>
    <w:rsid w:val="00E76215"/>
    <w:rsid w:val="00E76295"/>
    <w:rsid w:val="00E76379"/>
    <w:rsid w:val="00E76478"/>
    <w:rsid w:val="00E764C1"/>
    <w:rsid w:val="00E76633"/>
    <w:rsid w:val="00E7681E"/>
    <w:rsid w:val="00E76A35"/>
    <w:rsid w:val="00E76DB2"/>
    <w:rsid w:val="00E76DE2"/>
    <w:rsid w:val="00E76EF0"/>
    <w:rsid w:val="00E7705F"/>
    <w:rsid w:val="00E7709B"/>
    <w:rsid w:val="00E770F2"/>
    <w:rsid w:val="00E77170"/>
    <w:rsid w:val="00E77503"/>
    <w:rsid w:val="00E775CD"/>
    <w:rsid w:val="00E7776F"/>
    <w:rsid w:val="00E77D60"/>
    <w:rsid w:val="00E77E6A"/>
    <w:rsid w:val="00E77E87"/>
    <w:rsid w:val="00E801F6"/>
    <w:rsid w:val="00E80206"/>
    <w:rsid w:val="00E80350"/>
    <w:rsid w:val="00E805BF"/>
    <w:rsid w:val="00E8072B"/>
    <w:rsid w:val="00E80775"/>
    <w:rsid w:val="00E808E4"/>
    <w:rsid w:val="00E811B0"/>
    <w:rsid w:val="00E81223"/>
    <w:rsid w:val="00E81346"/>
    <w:rsid w:val="00E813DE"/>
    <w:rsid w:val="00E81463"/>
    <w:rsid w:val="00E814E3"/>
    <w:rsid w:val="00E815AB"/>
    <w:rsid w:val="00E8180E"/>
    <w:rsid w:val="00E8181E"/>
    <w:rsid w:val="00E81B1C"/>
    <w:rsid w:val="00E81B9B"/>
    <w:rsid w:val="00E81C6F"/>
    <w:rsid w:val="00E81D4E"/>
    <w:rsid w:val="00E81FE1"/>
    <w:rsid w:val="00E82058"/>
    <w:rsid w:val="00E820B5"/>
    <w:rsid w:val="00E821BF"/>
    <w:rsid w:val="00E82281"/>
    <w:rsid w:val="00E822A6"/>
    <w:rsid w:val="00E82381"/>
    <w:rsid w:val="00E82448"/>
    <w:rsid w:val="00E82493"/>
    <w:rsid w:val="00E824E1"/>
    <w:rsid w:val="00E824FF"/>
    <w:rsid w:val="00E8261B"/>
    <w:rsid w:val="00E8267A"/>
    <w:rsid w:val="00E828E9"/>
    <w:rsid w:val="00E82950"/>
    <w:rsid w:val="00E82A1E"/>
    <w:rsid w:val="00E82CA8"/>
    <w:rsid w:val="00E82E39"/>
    <w:rsid w:val="00E82F54"/>
    <w:rsid w:val="00E83118"/>
    <w:rsid w:val="00E832BC"/>
    <w:rsid w:val="00E8401C"/>
    <w:rsid w:val="00E841A4"/>
    <w:rsid w:val="00E842B2"/>
    <w:rsid w:val="00E8433F"/>
    <w:rsid w:val="00E84356"/>
    <w:rsid w:val="00E845E5"/>
    <w:rsid w:val="00E84776"/>
    <w:rsid w:val="00E8480E"/>
    <w:rsid w:val="00E849A3"/>
    <w:rsid w:val="00E84A30"/>
    <w:rsid w:val="00E84D24"/>
    <w:rsid w:val="00E84ECA"/>
    <w:rsid w:val="00E84F88"/>
    <w:rsid w:val="00E850F4"/>
    <w:rsid w:val="00E85336"/>
    <w:rsid w:val="00E85437"/>
    <w:rsid w:val="00E8552A"/>
    <w:rsid w:val="00E8594D"/>
    <w:rsid w:val="00E85EDD"/>
    <w:rsid w:val="00E86175"/>
    <w:rsid w:val="00E861A2"/>
    <w:rsid w:val="00E865FD"/>
    <w:rsid w:val="00E866C4"/>
    <w:rsid w:val="00E86701"/>
    <w:rsid w:val="00E867FB"/>
    <w:rsid w:val="00E86860"/>
    <w:rsid w:val="00E86973"/>
    <w:rsid w:val="00E86A9C"/>
    <w:rsid w:val="00E86B29"/>
    <w:rsid w:val="00E86B34"/>
    <w:rsid w:val="00E86C6F"/>
    <w:rsid w:val="00E87011"/>
    <w:rsid w:val="00E875FE"/>
    <w:rsid w:val="00E8762D"/>
    <w:rsid w:val="00E87901"/>
    <w:rsid w:val="00E879D2"/>
    <w:rsid w:val="00E87B29"/>
    <w:rsid w:val="00E90448"/>
    <w:rsid w:val="00E90572"/>
    <w:rsid w:val="00E9088E"/>
    <w:rsid w:val="00E90B8C"/>
    <w:rsid w:val="00E90E99"/>
    <w:rsid w:val="00E90F2B"/>
    <w:rsid w:val="00E9110A"/>
    <w:rsid w:val="00E911CA"/>
    <w:rsid w:val="00E9124E"/>
    <w:rsid w:val="00E91354"/>
    <w:rsid w:val="00E92037"/>
    <w:rsid w:val="00E92133"/>
    <w:rsid w:val="00E92339"/>
    <w:rsid w:val="00E92410"/>
    <w:rsid w:val="00E926FB"/>
    <w:rsid w:val="00E9274C"/>
    <w:rsid w:val="00E92A23"/>
    <w:rsid w:val="00E92DB1"/>
    <w:rsid w:val="00E93279"/>
    <w:rsid w:val="00E9327D"/>
    <w:rsid w:val="00E93401"/>
    <w:rsid w:val="00E93419"/>
    <w:rsid w:val="00E9367D"/>
    <w:rsid w:val="00E93ADA"/>
    <w:rsid w:val="00E93D22"/>
    <w:rsid w:val="00E93D8C"/>
    <w:rsid w:val="00E93E35"/>
    <w:rsid w:val="00E93FCF"/>
    <w:rsid w:val="00E9412C"/>
    <w:rsid w:val="00E941DF"/>
    <w:rsid w:val="00E94294"/>
    <w:rsid w:val="00E942A0"/>
    <w:rsid w:val="00E942E4"/>
    <w:rsid w:val="00E94343"/>
    <w:rsid w:val="00E943FA"/>
    <w:rsid w:val="00E945F4"/>
    <w:rsid w:val="00E9482F"/>
    <w:rsid w:val="00E9495D"/>
    <w:rsid w:val="00E949A2"/>
    <w:rsid w:val="00E94BAD"/>
    <w:rsid w:val="00E94FB1"/>
    <w:rsid w:val="00E9518D"/>
    <w:rsid w:val="00E95201"/>
    <w:rsid w:val="00E9521F"/>
    <w:rsid w:val="00E9536C"/>
    <w:rsid w:val="00E953FD"/>
    <w:rsid w:val="00E9555F"/>
    <w:rsid w:val="00E95607"/>
    <w:rsid w:val="00E95693"/>
    <w:rsid w:val="00E957D1"/>
    <w:rsid w:val="00E95A31"/>
    <w:rsid w:val="00E960FC"/>
    <w:rsid w:val="00E96220"/>
    <w:rsid w:val="00E9633E"/>
    <w:rsid w:val="00E96809"/>
    <w:rsid w:val="00E96AEE"/>
    <w:rsid w:val="00E96C19"/>
    <w:rsid w:val="00E96CA9"/>
    <w:rsid w:val="00E96D02"/>
    <w:rsid w:val="00E96E6A"/>
    <w:rsid w:val="00E96FD1"/>
    <w:rsid w:val="00E972AA"/>
    <w:rsid w:val="00E9734B"/>
    <w:rsid w:val="00E9750E"/>
    <w:rsid w:val="00E975EA"/>
    <w:rsid w:val="00E97953"/>
    <w:rsid w:val="00E979E7"/>
    <w:rsid w:val="00E97A1E"/>
    <w:rsid w:val="00E97CCD"/>
    <w:rsid w:val="00E97EF4"/>
    <w:rsid w:val="00EA0067"/>
    <w:rsid w:val="00EA01BF"/>
    <w:rsid w:val="00EA0229"/>
    <w:rsid w:val="00EA02BD"/>
    <w:rsid w:val="00EA0306"/>
    <w:rsid w:val="00EA03A2"/>
    <w:rsid w:val="00EA0583"/>
    <w:rsid w:val="00EA079E"/>
    <w:rsid w:val="00EA0808"/>
    <w:rsid w:val="00EA0BBE"/>
    <w:rsid w:val="00EA0BDD"/>
    <w:rsid w:val="00EA0E4C"/>
    <w:rsid w:val="00EA1100"/>
    <w:rsid w:val="00EA11D6"/>
    <w:rsid w:val="00EA170D"/>
    <w:rsid w:val="00EA1BC9"/>
    <w:rsid w:val="00EA1EF7"/>
    <w:rsid w:val="00EA1F9D"/>
    <w:rsid w:val="00EA1FE7"/>
    <w:rsid w:val="00EA2019"/>
    <w:rsid w:val="00EA21FF"/>
    <w:rsid w:val="00EA22CB"/>
    <w:rsid w:val="00EA2322"/>
    <w:rsid w:val="00EA24E6"/>
    <w:rsid w:val="00EA259B"/>
    <w:rsid w:val="00EA25BC"/>
    <w:rsid w:val="00EA26C9"/>
    <w:rsid w:val="00EA284F"/>
    <w:rsid w:val="00EA29A5"/>
    <w:rsid w:val="00EA2BD3"/>
    <w:rsid w:val="00EA2C3C"/>
    <w:rsid w:val="00EA3961"/>
    <w:rsid w:val="00EA3A9B"/>
    <w:rsid w:val="00EA3E72"/>
    <w:rsid w:val="00EA4057"/>
    <w:rsid w:val="00EA41F8"/>
    <w:rsid w:val="00EA4878"/>
    <w:rsid w:val="00EA48F5"/>
    <w:rsid w:val="00EA4A11"/>
    <w:rsid w:val="00EA4A18"/>
    <w:rsid w:val="00EA4D43"/>
    <w:rsid w:val="00EA4E0B"/>
    <w:rsid w:val="00EA4F95"/>
    <w:rsid w:val="00EA506C"/>
    <w:rsid w:val="00EA512C"/>
    <w:rsid w:val="00EA54A6"/>
    <w:rsid w:val="00EA5634"/>
    <w:rsid w:val="00EA58E9"/>
    <w:rsid w:val="00EA5931"/>
    <w:rsid w:val="00EA5E5B"/>
    <w:rsid w:val="00EA6257"/>
    <w:rsid w:val="00EA667E"/>
    <w:rsid w:val="00EA669E"/>
    <w:rsid w:val="00EA66A3"/>
    <w:rsid w:val="00EA6BCB"/>
    <w:rsid w:val="00EA6BDE"/>
    <w:rsid w:val="00EA6EFC"/>
    <w:rsid w:val="00EA7046"/>
    <w:rsid w:val="00EA71DA"/>
    <w:rsid w:val="00EA71E1"/>
    <w:rsid w:val="00EA7263"/>
    <w:rsid w:val="00EA7A96"/>
    <w:rsid w:val="00EA7C9E"/>
    <w:rsid w:val="00EA7E03"/>
    <w:rsid w:val="00EA7E77"/>
    <w:rsid w:val="00EA7F9E"/>
    <w:rsid w:val="00EA7FD2"/>
    <w:rsid w:val="00EB02FD"/>
    <w:rsid w:val="00EB0480"/>
    <w:rsid w:val="00EB04F1"/>
    <w:rsid w:val="00EB06DA"/>
    <w:rsid w:val="00EB0744"/>
    <w:rsid w:val="00EB0756"/>
    <w:rsid w:val="00EB0A8E"/>
    <w:rsid w:val="00EB0EA2"/>
    <w:rsid w:val="00EB0F4F"/>
    <w:rsid w:val="00EB0F65"/>
    <w:rsid w:val="00EB0F68"/>
    <w:rsid w:val="00EB0FB3"/>
    <w:rsid w:val="00EB10A3"/>
    <w:rsid w:val="00EB16A6"/>
    <w:rsid w:val="00EB1A0D"/>
    <w:rsid w:val="00EB1AA2"/>
    <w:rsid w:val="00EB1D0C"/>
    <w:rsid w:val="00EB1F15"/>
    <w:rsid w:val="00EB223D"/>
    <w:rsid w:val="00EB227C"/>
    <w:rsid w:val="00EB232B"/>
    <w:rsid w:val="00EB242A"/>
    <w:rsid w:val="00EB24CD"/>
    <w:rsid w:val="00EB24DF"/>
    <w:rsid w:val="00EB26D5"/>
    <w:rsid w:val="00EB2984"/>
    <w:rsid w:val="00EB2CEE"/>
    <w:rsid w:val="00EB2E59"/>
    <w:rsid w:val="00EB2FA2"/>
    <w:rsid w:val="00EB3108"/>
    <w:rsid w:val="00EB3379"/>
    <w:rsid w:val="00EB34B6"/>
    <w:rsid w:val="00EB3784"/>
    <w:rsid w:val="00EB3860"/>
    <w:rsid w:val="00EB3909"/>
    <w:rsid w:val="00EB39F5"/>
    <w:rsid w:val="00EB3AA9"/>
    <w:rsid w:val="00EB3B86"/>
    <w:rsid w:val="00EB3F76"/>
    <w:rsid w:val="00EB3FA1"/>
    <w:rsid w:val="00EB40D8"/>
    <w:rsid w:val="00EB4316"/>
    <w:rsid w:val="00EB44DC"/>
    <w:rsid w:val="00EB4704"/>
    <w:rsid w:val="00EB480B"/>
    <w:rsid w:val="00EB48B1"/>
    <w:rsid w:val="00EB494E"/>
    <w:rsid w:val="00EB4983"/>
    <w:rsid w:val="00EB4A44"/>
    <w:rsid w:val="00EB4F12"/>
    <w:rsid w:val="00EB5239"/>
    <w:rsid w:val="00EB56D2"/>
    <w:rsid w:val="00EB661E"/>
    <w:rsid w:val="00EB6862"/>
    <w:rsid w:val="00EB6D30"/>
    <w:rsid w:val="00EB71A5"/>
    <w:rsid w:val="00EB7239"/>
    <w:rsid w:val="00EB769A"/>
    <w:rsid w:val="00EB778B"/>
    <w:rsid w:val="00EB7930"/>
    <w:rsid w:val="00EB7952"/>
    <w:rsid w:val="00EB7ED8"/>
    <w:rsid w:val="00EB7F5A"/>
    <w:rsid w:val="00EC002A"/>
    <w:rsid w:val="00EC0086"/>
    <w:rsid w:val="00EC012E"/>
    <w:rsid w:val="00EC0378"/>
    <w:rsid w:val="00EC049C"/>
    <w:rsid w:val="00EC065C"/>
    <w:rsid w:val="00EC0718"/>
    <w:rsid w:val="00EC08E5"/>
    <w:rsid w:val="00EC0A28"/>
    <w:rsid w:val="00EC0C82"/>
    <w:rsid w:val="00EC0DF6"/>
    <w:rsid w:val="00EC0E0D"/>
    <w:rsid w:val="00EC0EB3"/>
    <w:rsid w:val="00EC0FD6"/>
    <w:rsid w:val="00EC11A9"/>
    <w:rsid w:val="00EC11AB"/>
    <w:rsid w:val="00EC12FC"/>
    <w:rsid w:val="00EC159E"/>
    <w:rsid w:val="00EC164F"/>
    <w:rsid w:val="00EC18E8"/>
    <w:rsid w:val="00EC195A"/>
    <w:rsid w:val="00EC1BF2"/>
    <w:rsid w:val="00EC1CE3"/>
    <w:rsid w:val="00EC1D01"/>
    <w:rsid w:val="00EC1DBB"/>
    <w:rsid w:val="00EC1E2A"/>
    <w:rsid w:val="00EC1EED"/>
    <w:rsid w:val="00EC1F70"/>
    <w:rsid w:val="00EC20AA"/>
    <w:rsid w:val="00EC2449"/>
    <w:rsid w:val="00EC24BD"/>
    <w:rsid w:val="00EC257A"/>
    <w:rsid w:val="00EC25AC"/>
    <w:rsid w:val="00EC2687"/>
    <w:rsid w:val="00EC269E"/>
    <w:rsid w:val="00EC26A3"/>
    <w:rsid w:val="00EC2721"/>
    <w:rsid w:val="00EC2881"/>
    <w:rsid w:val="00EC2891"/>
    <w:rsid w:val="00EC28DF"/>
    <w:rsid w:val="00EC2912"/>
    <w:rsid w:val="00EC2B08"/>
    <w:rsid w:val="00EC2B5F"/>
    <w:rsid w:val="00EC2C43"/>
    <w:rsid w:val="00EC313C"/>
    <w:rsid w:val="00EC3305"/>
    <w:rsid w:val="00EC3406"/>
    <w:rsid w:val="00EC35B0"/>
    <w:rsid w:val="00EC3816"/>
    <w:rsid w:val="00EC3820"/>
    <w:rsid w:val="00EC3930"/>
    <w:rsid w:val="00EC39DE"/>
    <w:rsid w:val="00EC3AE2"/>
    <w:rsid w:val="00EC3B1B"/>
    <w:rsid w:val="00EC3C9A"/>
    <w:rsid w:val="00EC3E9D"/>
    <w:rsid w:val="00EC3FB6"/>
    <w:rsid w:val="00EC415B"/>
    <w:rsid w:val="00EC4440"/>
    <w:rsid w:val="00EC44C8"/>
    <w:rsid w:val="00EC451A"/>
    <w:rsid w:val="00EC47D2"/>
    <w:rsid w:val="00EC4A70"/>
    <w:rsid w:val="00EC4B33"/>
    <w:rsid w:val="00EC4E12"/>
    <w:rsid w:val="00EC4F4B"/>
    <w:rsid w:val="00EC50FD"/>
    <w:rsid w:val="00EC5148"/>
    <w:rsid w:val="00EC5153"/>
    <w:rsid w:val="00EC5197"/>
    <w:rsid w:val="00EC552B"/>
    <w:rsid w:val="00EC567E"/>
    <w:rsid w:val="00EC58D7"/>
    <w:rsid w:val="00EC59FD"/>
    <w:rsid w:val="00EC5ECD"/>
    <w:rsid w:val="00EC5F9F"/>
    <w:rsid w:val="00EC6178"/>
    <w:rsid w:val="00EC622C"/>
    <w:rsid w:val="00EC63ED"/>
    <w:rsid w:val="00EC64F0"/>
    <w:rsid w:val="00EC665A"/>
    <w:rsid w:val="00EC6905"/>
    <w:rsid w:val="00EC69BF"/>
    <w:rsid w:val="00EC6B6E"/>
    <w:rsid w:val="00EC6C3D"/>
    <w:rsid w:val="00EC6C55"/>
    <w:rsid w:val="00EC6C9E"/>
    <w:rsid w:val="00EC6E55"/>
    <w:rsid w:val="00EC6E62"/>
    <w:rsid w:val="00EC6EBF"/>
    <w:rsid w:val="00EC6F31"/>
    <w:rsid w:val="00EC717D"/>
    <w:rsid w:val="00EC71CC"/>
    <w:rsid w:val="00EC7613"/>
    <w:rsid w:val="00EC786A"/>
    <w:rsid w:val="00EC7C36"/>
    <w:rsid w:val="00EC7D65"/>
    <w:rsid w:val="00ED013A"/>
    <w:rsid w:val="00ED03D3"/>
    <w:rsid w:val="00ED042E"/>
    <w:rsid w:val="00ED0558"/>
    <w:rsid w:val="00ED05A0"/>
    <w:rsid w:val="00ED063F"/>
    <w:rsid w:val="00ED0681"/>
    <w:rsid w:val="00ED08D8"/>
    <w:rsid w:val="00ED09A5"/>
    <w:rsid w:val="00ED09BB"/>
    <w:rsid w:val="00ED0A44"/>
    <w:rsid w:val="00ED0C76"/>
    <w:rsid w:val="00ED107F"/>
    <w:rsid w:val="00ED1191"/>
    <w:rsid w:val="00ED119C"/>
    <w:rsid w:val="00ED1524"/>
    <w:rsid w:val="00ED1C04"/>
    <w:rsid w:val="00ED1D8D"/>
    <w:rsid w:val="00ED1DF7"/>
    <w:rsid w:val="00ED1F7B"/>
    <w:rsid w:val="00ED1FE3"/>
    <w:rsid w:val="00ED235F"/>
    <w:rsid w:val="00ED250F"/>
    <w:rsid w:val="00ED26AB"/>
    <w:rsid w:val="00ED2736"/>
    <w:rsid w:val="00ED2817"/>
    <w:rsid w:val="00ED2D4E"/>
    <w:rsid w:val="00ED300F"/>
    <w:rsid w:val="00ED32B5"/>
    <w:rsid w:val="00ED33F2"/>
    <w:rsid w:val="00ED34CC"/>
    <w:rsid w:val="00ED394F"/>
    <w:rsid w:val="00ED399A"/>
    <w:rsid w:val="00ED3A1D"/>
    <w:rsid w:val="00ED3CD4"/>
    <w:rsid w:val="00ED3DDB"/>
    <w:rsid w:val="00ED40FB"/>
    <w:rsid w:val="00ED41EB"/>
    <w:rsid w:val="00ED42E9"/>
    <w:rsid w:val="00ED44A5"/>
    <w:rsid w:val="00ED455F"/>
    <w:rsid w:val="00ED490A"/>
    <w:rsid w:val="00ED4B64"/>
    <w:rsid w:val="00ED4BB2"/>
    <w:rsid w:val="00ED4CDB"/>
    <w:rsid w:val="00ED4FD4"/>
    <w:rsid w:val="00ED5072"/>
    <w:rsid w:val="00ED50BB"/>
    <w:rsid w:val="00ED5B17"/>
    <w:rsid w:val="00ED5B4D"/>
    <w:rsid w:val="00ED61EA"/>
    <w:rsid w:val="00ED6482"/>
    <w:rsid w:val="00ED64EC"/>
    <w:rsid w:val="00ED689C"/>
    <w:rsid w:val="00ED69CE"/>
    <w:rsid w:val="00ED6D35"/>
    <w:rsid w:val="00ED6E48"/>
    <w:rsid w:val="00ED6F5D"/>
    <w:rsid w:val="00ED6FF1"/>
    <w:rsid w:val="00ED7094"/>
    <w:rsid w:val="00ED71E5"/>
    <w:rsid w:val="00ED7255"/>
    <w:rsid w:val="00ED72FF"/>
    <w:rsid w:val="00ED7611"/>
    <w:rsid w:val="00ED763A"/>
    <w:rsid w:val="00ED7673"/>
    <w:rsid w:val="00ED784D"/>
    <w:rsid w:val="00ED7C60"/>
    <w:rsid w:val="00ED7C8F"/>
    <w:rsid w:val="00ED7DF0"/>
    <w:rsid w:val="00ED7F1D"/>
    <w:rsid w:val="00ED7F51"/>
    <w:rsid w:val="00EE04C7"/>
    <w:rsid w:val="00EE0550"/>
    <w:rsid w:val="00EE08C0"/>
    <w:rsid w:val="00EE09F2"/>
    <w:rsid w:val="00EE0E72"/>
    <w:rsid w:val="00EE0F0E"/>
    <w:rsid w:val="00EE138F"/>
    <w:rsid w:val="00EE18AD"/>
    <w:rsid w:val="00EE1A92"/>
    <w:rsid w:val="00EE1AAD"/>
    <w:rsid w:val="00EE1C25"/>
    <w:rsid w:val="00EE1EFB"/>
    <w:rsid w:val="00EE1F73"/>
    <w:rsid w:val="00EE22BD"/>
    <w:rsid w:val="00EE24A6"/>
    <w:rsid w:val="00EE2972"/>
    <w:rsid w:val="00EE2BFF"/>
    <w:rsid w:val="00EE2E43"/>
    <w:rsid w:val="00EE2ED8"/>
    <w:rsid w:val="00EE2F73"/>
    <w:rsid w:val="00EE2FAC"/>
    <w:rsid w:val="00EE2FF1"/>
    <w:rsid w:val="00EE30B3"/>
    <w:rsid w:val="00EE38A2"/>
    <w:rsid w:val="00EE3B76"/>
    <w:rsid w:val="00EE406C"/>
    <w:rsid w:val="00EE46D0"/>
    <w:rsid w:val="00EE4825"/>
    <w:rsid w:val="00EE4828"/>
    <w:rsid w:val="00EE4994"/>
    <w:rsid w:val="00EE4B2F"/>
    <w:rsid w:val="00EE4CDF"/>
    <w:rsid w:val="00EE4D0B"/>
    <w:rsid w:val="00EE4F3D"/>
    <w:rsid w:val="00EE4F72"/>
    <w:rsid w:val="00EE5411"/>
    <w:rsid w:val="00EE5669"/>
    <w:rsid w:val="00EE59E1"/>
    <w:rsid w:val="00EE5C70"/>
    <w:rsid w:val="00EE5D81"/>
    <w:rsid w:val="00EE5DB1"/>
    <w:rsid w:val="00EE5E7B"/>
    <w:rsid w:val="00EE6121"/>
    <w:rsid w:val="00EE61F8"/>
    <w:rsid w:val="00EE6427"/>
    <w:rsid w:val="00EE674B"/>
    <w:rsid w:val="00EE6A41"/>
    <w:rsid w:val="00EE728A"/>
    <w:rsid w:val="00EE7639"/>
    <w:rsid w:val="00EE77C0"/>
    <w:rsid w:val="00EE77E6"/>
    <w:rsid w:val="00EE7BE9"/>
    <w:rsid w:val="00EE7F0E"/>
    <w:rsid w:val="00EF01CF"/>
    <w:rsid w:val="00EF039E"/>
    <w:rsid w:val="00EF080D"/>
    <w:rsid w:val="00EF090A"/>
    <w:rsid w:val="00EF09D3"/>
    <w:rsid w:val="00EF0A65"/>
    <w:rsid w:val="00EF0CAC"/>
    <w:rsid w:val="00EF0D9A"/>
    <w:rsid w:val="00EF0E6D"/>
    <w:rsid w:val="00EF0F2B"/>
    <w:rsid w:val="00EF0F4C"/>
    <w:rsid w:val="00EF0FAE"/>
    <w:rsid w:val="00EF11E9"/>
    <w:rsid w:val="00EF1243"/>
    <w:rsid w:val="00EF12A1"/>
    <w:rsid w:val="00EF14C3"/>
    <w:rsid w:val="00EF157F"/>
    <w:rsid w:val="00EF1A37"/>
    <w:rsid w:val="00EF2201"/>
    <w:rsid w:val="00EF24AC"/>
    <w:rsid w:val="00EF24CB"/>
    <w:rsid w:val="00EF25D4"/>
    <w:rsid w:val="00EF25DC"/>
    <w:rsid w:val="00EF26B0"/>
    <w:rsid w:val="00EF28B2"/>
    <w:rsid w:val="00EF2B1F"/>
    <w:rsid w:val="00EF2CFB"/>
    <w:rsid w:val="00EF2D6F"/>
    <w:rsid w:val="00EF304A"/>
    <w:rsid w:val="00EF309A"/>
    <w:rsid w:val="00EF323C"/>
    <w:rsid w:val="00EF3354"/>
    <w:rsid w:val="00EF335A"/>
    <w:rsid w:val="00EF33C7"/>
    <w:rsid w:val="00EF352E"/>
    <w:rsid w:val="00EF3535"/>
    <w:rsid w:val="00EF355B"/>
    <w:rsid w:val="00EF38F4"/>
    <w:rsid w:val="00EF3CB3"/>
    <w:rsid w:val="00EF3DC8"/>
    <w:rsid w:val="00EF46EC"/>
    <w:rsid w:val="00EF474E"/>
    <w:rsid w:val="00EF4A7C"/>
    <w:rsid w:val="00EF4B47"/>
    <w:rsid w:val="00EF4DCF"/>
    <w:rsid w:val="00EF4ED9"/>
    <w:rsid w:val="00EF4F7C"/>
    <w:rsid w:val="00EF5192"/>
    <w:rsid w:val="00EF51CB"/>
    <w:rsid w:val="00EF538E"/>
    <w:rsid w:val="00EF582F"/>
    <w:rsid w:val="00EF5946"/>
    <w:rsid w:val="00EF5A62"/>
    <w:rsid w:val="00EF5C62"/>
    <w:rsid w:val="00EF5CD3"/>
    <w:rsid w:val="00EF5DC8"/>
    <w:rsid w:val="00EF5F1E"/>
    <w:rsid w:val="00EF6035"/>
    <w:rsid w:val="00EF613B"/>
    <w:rsid w:val="00EF6168"/>
    <w:rsid w:val="00EF629F"/>
    <w:rsid w:val="00EF64DF"/>
    <w:rsid w:val="00EF6509"/>
    <w:rsid w:val="00EF6727"/>
    <w:rsid w:val="00EF6769"/>
    <w:rsid w:val="00EF6BB7"/>
    <w:rsid w:val="00EF6C86"/>
    <w:rsid w:val="00EF6CA5"/>
    <w:rsid w:val="00EF6CE0"/>
    <w:rsid w:val="00EF6CFD"/>
    <w:rsid w:val="00EF6D89"/>
    <w:rsid w:val="00EF6F05"/>
    <w:rsid w:val="00EF6FF4"/>
    <w:rsid w:val="00EF7233"/>
    <w:rsid w:val="00EF72AD"/>
    <w:rsid w:val="00EF72CC"/>
    <w:rsid w:val="00EF72CD"/>
    <w:rsid w:val="00EF73FE"/>
    <w:rsid w:val="00EF7419"/>
    <w:rsid w:val="00EF7628"/>
    <w:rsid w:val="00EF76A0"/>
    <w:rsid w:val="00EF76B8"/>
    <w:rsid w:val="00EF77A1"/>
    <w:rsid w:val="00EF792E"/>
    <w:rsid w:val="00EF7A17"/>
    <w:rsid w:val="00EF7C19"/>
    <w:rsid w:val="00EF7C77"/>
    <w:rsid w:val="00EF7FC0"/>
    <w:rsid w:val="00F000CE"/>
    <w:rsid w:val="00F000E4"/>
    <w:rsid w:val="00F001BD"/>
    <w:rsid w:val="00F001ED"/>
    <w:rsid w:val="00F00336"/>
    <w:rsid w:val="00F00538"/>
    <w:rsid w:val="00F005B8"/>
    <w:rsid w:val="00F00642"/>
    <w:rsid w:val="00F00643"/>
    <w:rsid w:val="00F0083C"/>
    <w:rsid w:val="00F009AE"/>
    <w:rsid w:val="00F00AC6"/>
    <w:rsid w:val="00F00D2F"/>
    <w:rsid w:val="00F00F94"/>
    <w:rsid w:val="00F00FF9"/>
    <w:rsid w:val="00F00FFE"/>
    <w:rsid w:val="00F01162"/>
    <w:rsid w:val="00F013C6"/>
    <w:rsid w:val="00F01506"/>
    <w:rsid w:val="00F0172C"/>
    <w:rsid w:val="00F01792"/>
    <w:rsid w:val="00F01856"/>
    <w:rsid w:val="00F018D9"/>
    <w:rsid w:val="00F01B85"/>
    <w:rsid w:val="00F01BFC"/>
    <w:rsid w:val="00F01E76"/>
    <w:rsid w:val="00F01E83"/>
    <w:rsid w:val="00F02089"/>
    <w:rsid w:val="00F021C3"/>
    <w:rsid w:val="00F0235C"/>
    <w:rsid w:val="00F02471"/>
    <w:rsid w:val="00F025A7"/>
    <w:rsid w:val="00F02834"/>
    <w:rsid w:val="00F02A5C"/>
    <w:rsid w:val="00F02B42"/>
    <w:rsid w:val="00F02DB2"/>
    <w:rsid w:val="00F02EDB"/>
    <w:rsid w:val="00F02EE1"/>
    <w:rsid w:val="00F034BE"/>
    <w:rsid w:val="00F0356D"/>
    <w:rsid w:val="00F03794"/>
    <w:rsid w:val="00F03B02"/>
    <w:rsid w:val="00F03BD5"/>
    <w:rsid w:val="00F03DE6"/>
    <w:rsid w:val="00F03F8E"/>
    <w:rsid w:val="00F03FBD"/>
    <w:rsid w:val="00F04054"/>
    <w:rsid w:val="00F04419"/>
    <w:rsid w:val="00F044CD"/>
    <w:rsid w:val="00F04791"/>
    <w:rsid w:val="00F04796"/>
    <w:rsid w:val="00F04808"/>
    <w:rsid w:val="00F04922"/>
    <w:rsid w:val="00F04C05"/>
    <w:rsid w:val="00F04DCA"/>
    <w:rsid w:val="00F04DD7"/>
    <w:rsid w:val="00F04F47"/>
    <w:rsid w:val="00F04F79"/>
    <w:rsid w:val="00F05253"/>
    <w:rsid w:val="00F0548A"/>
    <w:rsid w:val="00F05817"/>
    <w:rsid w:val="00F05C37"/>
    <w:rsid w:val="00F0640C"/>
    <w:rsid w:val="00F066DA"/>
    <w:rsid w:val="00F06777"/>
    <w:rsid w:val="00F069F2"/>
    <w:rsid w:val="00F07095"/>
    <w:rsid w:val="00F07108"/>
    <w:rsid w:val="00F072AE"/>
    <w:rsid w:val="00F072F5"/>
    <w:rsid w:val="00F07407"/>
    <w:rsid w:val="00F07687"/>
    <w:rsid w:val="00F07774"/>
    <w:rsid w:val="00F078CB"/>
    <w:rsid w:val="00F079D6"/>
    <w:rsid w:val="00F07DC1"/>
    <w:rsid w:val="00F07F71"/>
    <w:rsid w:val="00F1000F"/>
    <w:rsid w:val="00F1021B"/>
    <w:rsid w:val="00F1046A"/>
    <w:rsid w:val="00F10AE5"/>
    <w:rsid w:val="00F10E09"/>
    <w:rsid w:val="00F110E0"/>
    <w:rsid w:val="00F11106"/>
    <w:rsid w:val="00F11186"/>
    <w:rsid w:val="00F112A0"/>
    <w:rsid w:val="00F112B0"/>
    <w:rsid w:val="00F11315"/>
    <w:rsid w:val="00F1138D"/>
    <w:rsid w:val="00F114F9"/>
    <w:rsid w:val="00F116A0"/>
    <w:rsid w:val="00F117BD"/>
    <w:rsid w:val="00F11A0A"/>
    <w:rsid w:val="00F11AB9"/>
    <w:rsid w:val="00F11ACB"/>
    <w:rsid w:val="00F11C63"/>
    <w:rsid w:val="00F1212B"/>
    <w:rsid w:val="00F1274A"/>
    <w:rsid w:val="00F12D88"/>
    <w:rsid w:val="00F131AD"/>
    <w:rsid w:val="00F13414"/>
    <w:rsid w:val="00F1346E"/>
    <w:rsid w:val="00F1356D"/>
    <w:rsid w:val="00F136B4"/>
    <w:rsid w:val="00F136B8"/>
    <w:rsid w:val="00F136E9"/>
    <w:rsid w:val="00F138DB"/>
    <w:rsid w:val="00F1391A"/>
    <w:rsid w:val="00F140C2"/>
    <w:rsid w:val="00F1422D"/>
    <w:rsid w:val="00F142D1"/>
    <w:rsid w:val="00F143B8"/>
    <w:rsid w:val="00F1451A"/>
    <w:rsid w:val="00F145EF"/>
    <w:rsid w:val="00F14B84"/>
    <w:rsid w:val="00F14D05"/>
    <w:rsid w:val="00F15091"/>
    <w:rsid w:val="00F151F9"/>
    <w:rsid w:val="00F1581D"/>
    <w:rsid w:val="00F158E3"/>
    <w:rsid w:val="00F15A3C"/>
    <w:rsid w:val="00F16141"/>
    <w:rsid w:val="00F165E3"/>
    <w:rsid w:val="00F167A0"/>
    <w:rsid w:val="00F16814"/>
    <w:rsid w:val="00F1696C"/>
    <w:rsid w:val="00F16A6F"/>
    <w:rsid w:val="00F16BFB"/>
    <w:rsid w:val="00F16EEA"/>
    <w:rsid w:val="00F16F1E"/>
    <w:rsid w:val="00F16F85"/>
    <w:rsid w:val="00F17095"/>
    <w:rsid w:val="00F17197"/>
    <w:rsid w:val="00F171C7"/>
    <w:rsid w:val="00F1722B"/>
    <w:rsid w:val="00F172FD"/>
    <w:rsid w:val="00F1743D"/>
    <w:rsid w:val="00F1754C"/>
    <w:rsid w:val="00F1794C"/>
    <w:rsid w:val="00F17B0E"/>
    <w:rsid w:val="00F17CD8"/>
    <w:rsid w:val="00F17EF5"/>
    <w:rsid w:val="00F202E6"/>
    <w:rsid w:val="00F20425"/>
    <w:rsid w:val="00F20461"/>
    <w:rsid w:val="00F205FD"/>
    <w:rsid w:val="00F20748"/>
    <w:rsid w:val="00F208B7"/>
    <w:rsid w:val="00F20D4B"/>
    <w:rsid w:val="00F20E04"/>
    <w:rsid w:val="00F20F8C"/>
    <w:rsid w:val="00F2129E"/>
    <w:rsid w:val="00F21361"/>
    <w:rsid w:val="00F218EC"/>
    <w:rsid w:val="00F21904"/>
    <w:rsid w:val="00F219EE"/>
    <w:rsid w:val="00F21ADA"/>
    <w:rsid w:val="00F21E31"/>
    <w:rsid w:val="00F220E1"/>
    <w:rsid w:val="00F226C7"/>
    <w:rsid w:val="00F22927"/>
    <w:rsid w:val="00F229CC"/>
    <w:rsid w:val="00F22ECC"/>
    <w:rsid w:val="00F22F8C"/>
    <w:rsid w:val="00F23047"/>
    <w:rsid w:val="00F230C0"/>
    <w:rsid w:val="00F231DC"/>
    <w:rsid w:val="00F233AB"/>
    <w:rsid w:val="00F2367C"/>
    <w:rsid w:val="00F2391A"/>
    <w:rsid w:val="00F23C3D"/>
    <w:rsid w:val="00F23D51"/>
    <w:rsid w:val="00F23E7C"/>
    <w:rsid w:val="00F23F05"/>
    <w:rsid w:val="00F24042"/>
    <w:rsid w:val="00F2451B"/>
    <w:rsid w:val="00F245A8"/>
    <w:rsid w:val="00F24784"/>
    <w:rsid w:val="00F2479F"/>
    <w:rsid w:val="00F24844"/>
    <w:rsid w:val="00F24A48"/>
    <w:rsid w:val="00F24B8A"/>
    <w:rsid w:val="00F24D0F"/>
    <w:rsid w:val="00F24E00"/>
    <w:rsid w:val="00F2518A"/>
    <w:rsid w:val="00F252D7"/>
    <w:rsid w:val="00F25303"/>
    <w:rsid w:val="00F254DA"/>
    <w:rsid w:val="00F2555D"/>
    <w:rsid w:val="00F25616"/>
    <w:rsid w:val="00F25886"/>
    <w:rsid w:val="00F25DBE"/>
    <w:rsid w:val="00F25FC2"/>
    <w:rsid w:val="00F26409"/>
    <w:rsid w:val="00F266E5"/>
    <w:rsid w:val="00F267E0"/>
    <w:rsid w:val="00F26B5C"/>
    <w:rsid w:val="00F26B66"/>
    <w:rsid w:val="00F26D71"/>
    <w:rsid w:val="00F26E8D"/>
    <w:rsid w:val="00F26EF7"/>
    <w:rsid w:val="00F27062"/>
    <w:rsid w:val="00F2747C"/>
    <w:rsid w:val="00F27647"/>
    <w:rsid w:val="00F276B9"/>
    <w:rsid w:val="00F277E2"/>
    <w:rsid w:val="00F27AFB"/>
    <w:rsid w:val="00F27B5F"/>
    <w:rsid w:val="00F27BC6"/>
    <w:rsid w:val="00F27BE1"/>
    <w:rsid w:val="00F27D31"/>
    <w:rsid w:val="00F27D42"/>
    <w:rsid w:val="00F27E36"/>
    <w:rsid w:val="00F27EE7"/>
    <w:rsid w:val="00F301ED"/>
    <w:rsid w:val="00F30225"/>
    <w:rsid w:val="00F309E6"/>
    <w:rsid w:val="00F30A55"/>
    <w:rsid w:val="00F30B77"/>
    <w:rsid w:val="00F30D43"/>
    <w:rsid w:val="00F30E96"/>
    <w:rsid w:val="00F3115E"/>
    <w:rsid w:val="00F313A7"/>
    <w:rsid w:val="00F313C5"/>
    <w:rsid w:val="00F314F7"/>
    <w:rsid w:val="00F3166F"/>
    <w:rsid w:val="00F31848"/>
    <w:rsid w:val="00F3186B"/>
    <w:rsid w:val="00F31A8D"/>
    <w:rsid w:val="00F31B81"/>
    <w:rsid w:val="00F31C17"/>
    <w:rsid w:val="00F31C73"/>
    <w:rsid w:val="00F3211F"/>
    <w:rsid w:val="00F3253F"/>
    <w:rsid w:val="00F32868"/>
    <w:rsid w:val="00F32AC9"/>
    <w:rsid w:val="00F32C47"/>
    <w:rsid w:val="00F32F29"/>
    <w:rsid w:val="00F32F4F"/>
    <w:rsid w:val="00F32F60"/>
    <w:rsid w:val="00F33017"/>
    <w:rsid w:val="00F33047"/>
    <w:rsid w:val="00F33053"/>
    <w:rsid w:val="00F33202"/>
    <w:rsid w:val="00F3366B"/>
    <w:rsid w:val="00F337B9"/>
    <w:rsid w:val="00F33867"/>
    <w:rsid w:val="00F339E4"/>
    <w:rsid w:val="00F33A8B"/>
    <w:rsid w:val="00F33B65"/>
    <w:rsid w:val="00F33BD3"/>
    <w:rsid w:val="00F3460A"/>
    <w:rsid w:val="00F34664"/>
    <w:rsid w:val="00F34A7A"/>
    <w:rsid w:val="00F34A9A"/>
    <w:rsid w:val="00F34B49"/>
    <w:rsid w:val="00F34D61"/>
    <w:rsid w:val="00F34DC8"/>
    <w:rsid w:val="00F350A1"/>
    <w:rsid w:val="00F351C9"/>
    <w:rsid w:val="00F352C2"/>
    <w:rsid w:val="00F355F1"/>
    <w:rsid w:val="00F35ECC"/>
    <w:rsid w:val="00F35F08"/>
    <w:rsid w:val="00F35F14"/>
    <w:rsid w:val="00F3619E"/>
    <w:rsid w:val="00F362E3"/>
    <w:rsid w:val="00F36553"/>
    <w:rsid w:val="00F36AD9"/>
    <w:rsid w:val="00F37074"/>
    <w:rsid w:val="00F3711E"/>
    <w:rsid w:val="00F37258"/>
    <w:rsid w:val="00F373F0"/>
    <w:rsid w:val="00F37855"/>
    <w:rsid w:val="00F37C3A"/>
    <w:rsid w:val="00F37C4F"/>
    <w:rsid w:val="00F37D05"/>
    <w:rsid w:val="00F4007F"/>
    <w:rsid w:val="00F402D0"/>
    <w:rsid w:val="00F403E3"/>
    <w:rsid w:val="00F404D1"/>
    <w:rsid w:val="00F40565"/>
    <w:rsid w:val="00F40681"/>
    <w:rsid w:val="00F408C9"/>
    <w:rsid w:val="00F40A8D"/>
    <w:rsid w:val="00F40B49"/>
    <w:rsid w:val="00F4100A"/>
    <w:rsid w:val="00F410FF"/>
    <w:rsid w:val="00F41230"/>
    <w:rsid w:val="00F41696"/>
    <w:rsid w:val="00F41816"/>
    <w:rsid w:val="00F418AD"/>
    <w:rsid w:val="00F41C18"/>
    <w:rsid w:val="00F41DEE"/>
    <w:rsid w:val="00F42187"/>
    <w:rsid w:val="00F422DD"/>
    <w:rsid w:val="00F42344"/>
    <w:rsid w:val="00F4245F"/>
    <w:rsid w:val="00F42578"/>
    <w:rsid w:val="00F427AE"/>
    <w:rsid w:val="00F428DA"/>
    <w:rsid w:val="00F42914"/>
    <w:rsid w:val="00F42CAC"/>
    <w:rsid w:val="00F42D63"/>
    <w:rsid w:val="00F43168"/>
    <w:rsid w:val="00F4331E"/>
    <w:rsid w:val="00F435FD"/>
    <w:rsid w:val="00F43D7D"/>
    <w:rsid w:val="00F43FCF"/>
    <w:rsid w:val="00F442A2"/>
    <w:rsid w:val="00F443C0"/>
    <w:rsid w:val="00F4446B"/>
    <w:rsid w:val="00F446C2"/>
    <w:rsid w:val="00F446D5"/>
    <w:rsid w:val="00F44AC5"/>
    <w:rsid w:val="00F44B7C"/>
    <w:rsid w:val="00F44D09"/>
    <w:rsid w:val="00F44F11"/>
    <w:rsid w:val="00F44F5D"/>
    <w:rsid w:val="00F452B5"/>
    <w:rsid w:val="00F4588E"/>
    <w:rsid w:val="00F45ACE"/>
    <w:rsid w:val="00F45AE9"/>
    <w:rsid w:val="00F45B38"/>
    <w:rsid w:val="00F45BFA"/>
    <w:rsid w:val="00F45D29"/>
    <w:rsid w:val="00F45D7A"/>
    <w:rsid w:val="00F45F15"/>
    <w:rsid w:val="00F463B1"/>
    <w:rsid w:val="00F46837"/>
    <w:rsid w:val="00F4687F"/>
    <w:rsid w:val="00F46B5C"/>
    <w:rsid w:val="00F46BB6"/>
    <w:rsid w:val="00F46D02"/>
    <w:rsid w:val="00F46DCE"/>
    <w:rsid w:val="00F46FE4"/>
    <w:rsid w:val="00F47363"/>
    <w:rsid w:val="00F47534"/>
    <w:rsid w:val="00F475FE"/>
    <w:rsid w:val="00F4766F"/>
    <w:rsid w:val="00F47710"/>
    <w:rsid w:val="00F47866"/>
    <w:rsid w:val="00F50078"/>
    <w:rsid w:val="00F5023D"/>
    <w:rsid w:val="00F50B3D"/>
    <w:rsid w:val="00F51089"/>
    <w:rsid w:val="00F5115F"/>
    <w:rsid w:val="00F5120D"/>
    <w:rsid w:val="00F514BB"/>
    <w:rsid w:val="00F5160E"/>
    <w:rsid w:val="00F517CC"/>
    <w:rsid w:val="00F5187B"/>
    <w:rsid w:val="00F519CB"/>
    <w:rsid w:val="00F51B79"/>
    <w:rsid w:val="00F51C01"/>
    <w:rsid w:val="00F51C27"/>
    <w:rsid w:val="00F51CB0"/>
    <w:rsid w:val="00F51CE5"/>
    <w:rsid w:val="00F51EBA"/>
    <w:rsid w:val="00F525F8"/>
    <w:rsid w:val="00F527B1"/>
    <w:rsid w:val="00F527CB"/>
    <w:rsid w:val="00F52C61"/>
    <w:rsid w:val="00F52CBF"/>
    <w:rsid w:val="00F52DDF"/>
    <w:rsid w:val="00F530F5"/>
    <w:rsid w:val="00F531E3"/>
    <w:rsid w:val="00F53260"/>
    <w:rsid w:val="00F53331"/>
    <w:rsid w:val="00F5368D"/>
    <w:rsid w:val="00F53752"/>
    <w:rsid w:val="00F537FB"/>
    <w:rsid w:val="00F53832"/>
    <w:rsid w:val="00F538CA"/>
    <w:rsid w:val="00F539D7"/>
    <w:rsid w:val="00F53B2F"/>
    <w:rsid w:val="00F53C86"/>
    <w:rsid w:val="00F53E1E"/>
    <w:rsid w:val="00F5413D"/>
    <w:rsid w:val="00F541BA"/>
    <w:rsid w:val="00F5437C"/>
    <w:rsid w:val="00F54452"/>
    <w:rsid w:val="00F545C6"/>
    <w:rsid w:val="00F545E9"/>
    <w:rsid w:val="00F54692"/>
    <w:rsid w:val="00F54759"/>
    <w:rsid w:val="00F547D8"/>
    <w:rsid w:val="00F54866"/>
    <w:rsid w:val="00F5490A"/>
    <w:rsid w:val="00F549A9"/>
    <w:rsid w:val="00F54B4C"/>
    <w:rsid w:val="00F54EE6"/>
    <w:rsid w:val="00F55124"/>
    <w:rsid w:val="00F551EC"/>
    <w:rsid w:val="00F5523E"/>
    <w:rsid w:val="00F5532D"/>
    <w:rsid w:val="00F55435"/>
    <w:rsid w:val="00F5570B"/>
    <w:rsid w:val="00F55979"/>
    <w:rsid w:val="00F55A84"/>
    <w:rsid w:val="00F55B32"/>
    <w:rsid w:val="00F55B95"/>
    <w:rsid w:val="00F55D6E"/>
    <w:rsid w:val="00F56175"/>
    <w:rsid w:val="00F56368"/>
    <w:rsid w:val="00F563CB"/>
    <w:rsid w:val="00F565DF"/>
    <w:rsid w:val="00F566F2"/>
    <w:rsid w:val="00F5698A"/>
    <w:rsid w:val="00F56BE5"/>
    <w:rsid w:val="00F56E86"/>
    <w:rsid w:val="00F57144"/>
    <w:rsid w:val="00F5741B"/>
    <w:rsid w:val="00F57960"/>
    <w:rsid w:val="00F57989"/>
    <w:rsid w:val="00F57F84"/>
    <w:rsid w:val="00F57F8E"/>
    <w:rsid w:val="00F605FD"/>
    <w:rsid w:val="00F60907"/>
    <w:rsid w:val="00F60D64"/>
    <w:rsid w:val="00F60E0E"/>
    <w:rsid w:val="00F60F35"/>
    <w:rsid w:val="00F6119F"/>
    <w:rsid w:val="00F6171F"/>
    <w:rsid w:val="00F617E0"/>
    <w:rsid w:val="00F617EB"/>
    <w:rsid w:val="00F61851"/>
    <w:rsid w:val="00F6187F"/>
    <w:rsid w:val="00F61989"/>
    <w:rsid w:val="00F61CA3"/>
    <w:rsid w:val="00F61E7B"/>
    <w:rsid w:val="00F6228E"/>
    <w:rsid w:val="00F6242D"/>
    <w:rsid w:val="00F624EE"/>
    <w:rsid w:val="00F625C6"/>
    <w:rsid w:val="00F6279A"/>
    <w:rsid w:val="00F62A7E"/>
    <w:rsid w:val="00F62AA4"/>
    <w:rsid w:val="00F62CB9"/>
    <w:rsid w:val="00F62D0F"/>
    <w:rsid w:val="00F62FC6"/>
    <w:rsid w:val="00F633F3"/>
    <w:rsid w:val="00F63A09"/>
    <w:rsid w:val="00F63A25"/>
    <w:rsid w:val="00F63B51"/>
    <w:rsid w:val="00F63C9C"/>
    <w:rsid w:val="00F63E15"/>
    <w:rsid w:val="00F63EAF"/>
    <w:rsid w:val="00F64488"/>
    <w:rsid w:val="00F6487A"/>
    <w:rsid w:val="00F648A5"/>
    <w:rsid w:val="00F64997"/>
    <w:rsid w:val="00F64C95"/>
    <w:rsid w:val="00F64F99"/>
    <w:rsid w:val="00F653D1"/>
    <w:rsid w:val="00F65567"/>
    <w:rsid w:val="00F656BA"/>
    <w:rsid w:val="00F658D2"/>
    <w:rsid w:val="00F65927"/>
    <w:rsid w:val="00F65953"/>
    <w:rsid w:val="00F65A24"/>
    <w:rsid w:val="00F65C2A"/>
    <w:rsid w:val="00F65CCF"/>
    <w:rsid w:val="00F65D54"/>
    <w:rsid w:val="00F65E45"/>
    <w:rsid w:val="00F65E63"/>
    <w:rsid w:val="00F6616D"/>
    <w:rsid w:val="00F66B40"/>
    <w:rsid w:val="00F66B8F"/>
    <w:rsid w:val="00F66D2D"/>
    <w:rsid w:val="00F66D84"/>
    <w:rsid w:val="00F66EBC"/>
    <w:rsid w:val="00F66FCC"/>
    <w:rsid w:val="00F671CE"/>
    <w:rsid w:val="00F67308"/>
    <w:rsid w:val="00F67340"/>
    <w:rsid w:val="00F674B3"/>
    <w:rsid w:val="00F67840"/>
    <w:rsid w:val="00F67976"/>
    <w:rsid w:val="00F67C20"/>
    <w:rsid w:val="00F67F09"/>
    <w:rsid w:val="00F7005D"/>
    <w:rsid w:val="00F7006A"/>
    <w:rsid w:val="00F701AF"/>
    <w:rsid w:val="00F7041C"/>
    <w:rsid w:val="00F7062E"/>
    <w:rsid w:val="00F706EF"/>
    <w:rsid w:val="00F7088B"/>
    <w:rsid w:val="00F7088E"/>
    <w:rsid w:val="00F70B13"/>
    <w:rsid w:val="00F70C58"/>
    <w:rsid w:val="00F70CA0"/>
    <w:rsid w:val="00F70CD1"/>
    <w:rsid w:val="00F70D5E"/>
    <w:rsid w:val="00F71065"/>
    <w:rsid w:val="00F71167"/>
    <w:rsid w:val="00F712B7"/>
    <w:rsid w:val="00F717CA"/>
    <w:rsid w:val="00F718BD"/>
    <w:rsid w:val="00F719EF"/>
    <w:rsid w:val="00F71B0E"/>
    <w:rsid w:val="00F71C1D"/>
    <w:rsid w:val="00F71D32"/>
    <w:rsid w:val="00F71D99"/>
    <w:rsid w:val="00F71DB6"/>
    <w:rsid w:val="00F71F01"/>
    <w:rsid w:val="00F720E6"/>
    <w:rsid w:val="00F7214A"/>
    <w:rsid w:val="00F72193"/>
    <w:rsid w:val="00F72375"/>
    <w:rsid w:val="00F724C2"/>
    <w:rsid w:val="00F72696"/>
    <w:rsid w:val="00F727E9"/>
    <w:rsid w:val="00F72A3F"/>
    <w:rsid w:val="00F72B63"/>
    <w:rsid w:val="00F72DAA"/>
    <w:rsid w:val="00F72EA1"/>
    <w:rsid w:val="00F72EF1"/>
    <w:rsid w:val="00F73469"/>
    <w:rsid w:val="00F735D7"/>
    <w:rsid w:val="00F73674"/>
    <w:rsid w:val="00F736A3"/>
    <w:rsid w:val="00F73897"/>
    <w:rsid w:val="00F73904"/>
    <w:rsid w:val="00F73E07"/>
    <w:rsid w:val="00F73F7C"/>
    <w:rsid w:val="00F740B8"/>
    <w:rsid w:val="00F7413E"/>
    <w:rsid w:val="00F74140"/>
    <w:rsid w:val="00F74189"/>
    <w:rsid w:val="00F74362"/>
    <w:rsid w:val="00F7449C"/>
    <w:rsid w:val="00F74504"/>
    <w:rsid w:val="00F74661"/>
    <w:rsid w:val="00F747F8"/>
    <w:rsid w:val="00F748D9"/>
    <w:rsid w:val="00F74981"/>
    <w:rsid w:val="00F74D19"/>
    <w:rsid w:val="00F74DFE"/>
    <w:rsid w:val="00F75233"/>
    <w:rsid w:val="00F7541C"/>
    <w:rsid w:val="00F75454"/>
    <w:rsid w:val="00F7547E"/>
    <w:rsid w:val="00F75509"/>
    <w:rsid w:val="00F756D6"/>
    <w:rsid w:val="00F757F6"/>
    <w:rsid w:val="00F759F1"/>
    <w:rsid w:val="00F75A57"/>
    <w:rsid w:val="00F75D80"/>
    <w:rsid w:val="00F760A4"/>
    <w:rsid w:val="00F760C4"/>
    <w:rsid w:val="00F7635C"/>
    <w:rsid w:val="00F764F2"/>
    <w:rsid w:val="00F7650D"/>
    <w:rsid w:val="00F765FF"/>
    <w:rsid w:val="00F769C8"/>
    <w:rsid w:val="00F76A4E"/>
    <w:rsid w:val="00F76B73"/>
    <w:rsid w:val="00F76BC7"/>
    <w:rsid w:val="00F76F4C"/>
    <w:rsid w:val="00F770E1"/>
    <w:rsid w:val="00F77108"/>
    <w:rsid w:val="00F7748A"/>
    <w:rsid w:val="00F77912"/>
    <w:rsid w:val="00F779B6"/>
    <w:rsid w:val="00F77AAC"/>
    <w:rsid w:val="00F77B96"/>
    <w:rsid w:val="00F77B9D"/>
    <w:rsid w:val="00F77E90"/>
    <w:rsid w:val="00F77EFE"/>
    <w:rsid w:val="00F77FDE"/>
    <w:rsid w:val="00F8008E"/>
    <w:rsid w:val="00F801DF"/>
    <w:rsid w:val="00F8020E"/>
    <w:rsid w:val="00F803D0"/>
    <w:rsid w:val="00F80536"/>
    <w:rsid w:val="00F80867"/>
    <w:rsid w:val="00F809F9"/>
    <w:rsid w:val="00F80B9C"/>
    <w:rsid w:val="00F8102A"/>
    <w:rsid w:val="00F8105F"/>
    <w:rsid w:val="00F813FE"/>
    <w:rsid w:val="00F817B2"/>
    <w:rsid w:val="00F817BF"/>
    <w:rsid w:val="00F81A23"/>
    <w:rsid w:val="00F81A4B"/>
    <w:rsid w:val="00F81BD5"/>
    <w:rsid w:val="00F81D6C"/>
    <w:rsid w:val="00F81E18"/>
    <w:rsid w:val="00F81EA9"/>
    <w:rsid w:val="00F81FAD"/>
    <w:rsid w:val="00F82040"/>
    <w:rsid w:val="00F82087"/>
    <w:rsid w:val="00F821D4"/>
    <w:rsid w:val="00F823C4"/>
    <w:rsid w:val="00F82493"/>
    <w:rsid w:val="00F82787"/>
    <w:rsid w:val="00F82983"/>
    <w:rsid w:val="00F82BB4"/>
    <w:rsid w:val="00F82CD4"/>
    <w:rsid w:val="00F83050"/>
    <w:rsid w:val="00F83127"/>
    <w:rsid w:val="00F8344C"/>
    <w:rsid w:val="00F838BC"/>
    <w:rsid w:val="00F83A83"/>
    <w:rsid w:val="00F83B1E"/>
    <w:rsid w:val="00F83BE1"/>
    <w:rsid w:val="00F83E8D"/>
    <w:rsid w:val="00F84072"/>
    <w:rsid w:val="00F84781"/>
    <w:rsid w:val="00F8498F"/>
    <w:rsid w:val="00F84A04"/>
    <w:rsid w:val="00F84D3E"/>
    <w:rsid w:val="00F84DAC"/>
    <w:rsid w:val="00F84F19"/>
    <w:rsid w:val="00F85173"/>
    <w:rsid w:val="00F854AB"/>
    <w:rsid w:val="00F85769"/>
    <w:rsid w:val="00F85784"/>
    <w:rsid w:val="00F85823"/>
    <w:rsid w:val="00F85AAC"/>
    <w:rsid w:val="00F85B32"/>
    <w:rsid w:val="00F85C27"/>
    <w:rsid w:val="00F86112"/>
    <w:rsid w:val="00F8637E"/>
    <w:rsid w:val="00F86692"/>
    <w:rsid w:val="00F86CEC"/>
    <w:rsid w:val="00F87316"/>
    <w:rsid w:val="00F87380"/>
    <w:rsid w:val="00F8780B"/>
    <w:rsid w:val="00F87C0B"/>
    <w:rsid w:val="00F87D67"/>
    <w:rsid w:val="00F87D82"/>
    <w:rsid w:val="00F87DC8"/>
    <w:rsid w:val="00F87E9C"/>
    <w:rsid w:val="00F9066D"/>
    <w:rsid w:val="00F906E4"/>
    <w:rsid w:val="00F907B7"/>
    <w:rsid w:val="00F90951"/>
    <w:rsid w:val="00F90A9B"/>
    <w:rsid w:val="00F90B7C"/>
    <w:rsid w:val="00F90C99"/>
    <w:rsid w:val="00F90D16"/>
    <w:rsid w:val="00F90D9C"/>
    <w:rsid w:val="00F90E07"/>
    <w:rsid w:val="00F90F57"/>
    <w:rsid w:val="00F9105B"/>
    <w:rsid w:val="00F91184"/>
    <w:rsid w:val="00F91CF9"/>
    <w:rsid w:val="00F923A9"/>
    <w:rsid w:val="00F92467"/>
    <w:rsid w:val="00F9260A"/>
    <w:rsid w:val="00F92621"/>
    <w:rsid w:val="00F9270C"/>
    <w:rsid w:val="00F927B5"/>
    <w:rsid w:val="00F92864"/>
    <w:rsid w:val="00F92B16"/>
    <w:rsid w:val="00F92B3B"/>
    <w:rsid w:val="00F92C17"/>
    <w:rsid w:val="00F92C86"/>
    <w:rsid w:val="00F93198"/>
    <w:rsid w:val="00F93271"/>
    <w:rsid w:val="00F93786"/>
    <w:rsid w:val="00F938C3"/>
    <w:rsid w:val="00F93909"/>
    <w:rsid w:val="00F93B45"/>
    <w:rsid w:val="00F93CC2"/>
    <w:rsid w:val="00F93D4F"/>
    <w:rsid w:val="00F93E72"/>
    <w:rsid w:val="00F9401E"/>
    <w:rsid w:val="00F9417D"/>
    <w:rsid w:val="00F94233"/>
    <w:rsid w:val="00F942D6"/>
    <w:rsid w:val="00F9437E"/>
    <w:rsid w:val="00F94422"/>
    <w:rsid w:val="00F94613"/>
    <w:rsid w:val="00F9462B"/>
    <w:rsid w:val="00F947A6"/>
    <w:rsid w:val="00F94D22"/>
    <w:rsid w:val="00F94D60"/>
    <w:rsid w:val="00F94DF9"/>
    <w:rsid w:val="00F952E7"/>
    <w:rsid w:val="00F953FC"/>
    <w:rsid w:val="00F9547C"/>
    <w:rsid w:val="00F9573A"/>
    <w:rsid w:val="00F95744"/>
    <w:rsid w:val="00F9586B"/>
    <w:rsid w:val="00F95889"/>
    <w:rsid w:val="00F95907"/>
    <w:rsid w:val="00F95D00"/>
    <w:rsid w:val="00F95E69"/>
    <w:rsid w:val="00F95FA0"/>
    <w:rsid w:val="00F96133"/>
    <w:rsid w:val="00F961E1"/>
    <w:rsid w:val="00F967D4"/>
    <w:rsid w:val="00F96835"/>
    <w:rsid w:val="00F96A0E"/>
    <w:rsid w:val="00F96BB1"/>
    <w:rsid w:val="00F96ED8"/>
    <w:rsid w:val="00F96F2D"/>
    <w:rsid w:val="00F971CE"/>
    <w:rsid w:val="00F97808"/>
    <w:rsid w:val="00F97A5A"/>
    <w:rsid w:val="00F97E02"/>
    <w:rsid w:val="00FA026E"/>
    <w:rsid w:val="00FA02E0"/>
    <w:rsid w:val="00FA040A"/>
    <w:rsid w:val="00FA0820"/>
    <w:rsid w:val="00FA0892"/>
    <w:rsid w:val="00FA08FC"/>
    <w:rsid w:val="00FA0D0B"/>
    <w:rsid w:val="00FA0D56"/>
    <w:rsid w:val="00FA0E2E"/>
    <w:rsid w:val="00FA0E5B"/>
    <w:rsid w:val="00FA0F3A"/>
    <w:rsid w:val="00FA100E"/>
    <w:rsid w:val="00FA136F"/>
    <w:rsid w:val="00FA1519"/>
    <w:rsid w:val="00FA162C"/>
    <w:rsid w:val="00FA17C0"/>
    <w:rsid w:val="00FA17C1"/>
    <w:rsid w:val="00FA1A49"/>
    <w:rsid w:val="00FA2597"/>
    <w:rsid w:val="00FA27FE"/>
    <w:rsid w:val="00FA2AB1"/>
    <w:rsid w:val="00FA2AC6"/>
    <w:rsid w:val="00FA2ADB"/>
    <w:rsid w:val="00FA2B6A"/>
    <w:rsid w:val="00FA2E6C"/>
    <w:rsid w:val="00FA2EF5"/>
    <w:rsid w:val="00FA3282"/>
    <w:rsid w:val="00FA329C"/>
    <w:rsid w:val="00FA37D7"/>
    <w:rsid w:val="00FA3851"/>
    <w:rsid w:val="00FA386F"/>
    <w:rsid w:val="00FA387D"/>
    <w:rsid w:val="00FA3B29"/>
    <w:rsid w:val="00FA4021"/>
    <w:rsid w:val="00FA44E3"/>
    <w:rsid w:val="00FA46D0"/>
    <w:rsid w:val="00FA474D"/>
    <w:rsid w:val="00FA4757"/>
    <w:rsid w:val="00FA47DD"/>
    <w:rsid w:val="00FA4A40"/>
    <w:rsid w:val="00FA4AE1"/>
    <w:rsid w:val="00FA4C63"/>
    <w:rsid w:val="00FA4DEF"/>
    <w:rsid w:val="00FA51BF"/>
    <w:rsid w:val="00FA53E0"/>
    <w:rsid w:val="00FA549D"/>
    <w:rsid w:val="00FA5ADF"/>
    <w:rsid w:val="00FA5C1C"/>
    <w:rsid w:val="00FA5FE1"/>
    <w:rsid w:val="00FA6147"/>
    <w:rsid w:val="00FA6254"/>
    <w:rsid w:val="00FA6411"/>
    <w:rsid w:val="00FA6486"/>
    <w:rsid w:val="00FA675B"/>
    <w:rsid w:val="00FA693F"/>
    <w:rsid w:val="00FA6B32"/>
    <w:rsid w:val="00FA6DC7"/>
    <w:rsid w:val="00FA6E83"/>
    <w:rsid w:val="00FA6F2F"/>
    <w:rsid w:val="00FA6F54"/>
    <w:rsid w:val="00FA701F"/>
    <w:rsid w:val="00FA7238"/>
    <w:rsid w:val="00FA738B"/>
    <w:rsid w:val="00FA7604"/>
    <w:rsid w:val="00FA7A59"/>
    <w:rsid w:val="00FA7E28"/>
    <w:rsid w:val="00FA7EB3"/>
    <w:rsid w:val="00FA7FF1"/>
    <w:rsid w:val="00FB0241"/>
    <w:rsid w:val="00FB029B"/>
    <w:rsid w:val="00FB033C"/>
    <w:rsid w:val="00FB040C"/>
    <w:rsid w:val="00FB0706"/>
    <w:rsid w:val="00FB0F96"/>
    <w:rsid w:val="00FB137F"/>
    <w:rsid w:val="00FB14A6"/>
    <w:rsid w:val="00FB15C8"/>
    <w:rsid w:val="00FB17F2"/>
    <w:rsid w:val="00FB1AEA"/>
    <w:rsid w:val="00FB1DCE"/>
    <w:rsid w:val="00FB1E22"/>
    <w:rsid w:val="00FB1F3C"/>
    <w:rsid w:val="00FB248A"/>
    <w:rsid w:val="00FB2B37"/>
    <w:rsid w:val="00FB2C62"/>
    <w:rsid w:val="00FB2F4C"/>
    <w:rsid w:val="00FB327D"/>
    <w:rsid w:val="00FB3684"/>
    <w:rsid w:val="00FB38F2"/>
    <w:rsid w:val="00FB3CCD"/>
    <w:rsid w:val="00FB4047"/>
    <w:rsid w:val="00FB4060"/>
    <w:rsid w:val="00FB4288"/>
    <w:rsid w:val="00FB4620"/>
    <w:rsid w:val="00FB4953"/>
    <w:rsid w:val="00FB4B96"/>
    <w:rsid w:val="00FB4D94"/>
    <w:rsid w:val="00FB4DCD"/>
    <w:rsid w:val="00FB4F74"/>
    <w:rsid w:val="00FB50F3"/>
    <w:rsid w:val="00FB5425"/>
    <w:rsid w:val="00FB5619"/>
    <w:rsid w:val="00FB599E"/>
    <w:rsid w:val="00FB5A53"/>
    <w:rsid w:val="00FB5B07"/>
    <w:rsid w:val="00FB5BBD"/>
    <w:rsid w:val="00FB5D6E"/>
    <w:rsid w:val="00FB5E08"/>
    <w:rsid w:val="00FB5E88"/>
    <w:rsid w:val="00FB6007"/>
    <w:rsid w:val="00FB61E0"/>
    <w:rsid w:val="00FB67B3"/>
    <w:rsid w:val="00FB67E8"/>
    <w:rsid w:val="00FB69E7"/>
    <w:rsid w:val="00FB7235"/>
    <w:rsid w:val="00FB7252"/>
    <w:rsid w:val="00FB74CE"/>
    <w:rsid w:val="00FB7637"/>
    <w:rsid w:val="00FB776A"/>
    <w:rsid w:val="00FB78F6"/>
    <w:rsid w:val="00FB791B"/>
    <w:rsid w:val="00FB7AB3"/>
    <w:rsid w:val="00FB7B38"/>
    <w:rsid w:val="00FB7BE8"/>
    <w:rsid w:val="00FB7D19"/>
    <w:rsid w:val="00FB7DDD"/>
    <w:rsid w:val="00FB7F47"/>
    <w:rsid w:val="00FC0100"/>
    <w:rsid w:val="00FC0271"/>
    <w:rsid w:val="00FC0424"/>
    <w:rsid w:val="00FC0871"/>
    <w:rsid w:val="00FC0BD1"/>
    <w:rsid w:val="00FC0CE8"/>
    <w:rsid w:val="00FC0F2E"/>
    <w:rsid w:val="00FC10F6"/>
    <w:rsid w:val="00FC133D"/>
    <w:rsid w:val="00FC1688"/>
    <w:rsid w:val="00FC16B7"/>
    <w:rsid w:val="00FC187D"/>
    <w:rsid w:val="00FC18AF"/>
    <w:rsid w:val="00FC19E7"/>
    <w:rsid w:val="00FC1A1F"/>
    <w:rsid w:val="00FC1B13"/>
    <w:rsid w:val="00FC1C7B"/>
    <w:rsid w:val="00FC1DB8"/>
    <w:rsid w:val="00FC1E12"/>
    <w:rsid w:val="00FC1F90"/>
    <w:rsid w:val="00FC2301"/>
    <w:rsid w:val="00FC2659"/>
    <w:rsid w:val="00FC31D0"/>
    <w:rsid w:val="00FC3321"/>
    <w:rsid w:val="00FC3411"/>
    <w:rsid w:val="00FC34CF"/>
    <w:rsid w:val="00FC3637"/>
    <w:rsid w:val="00FC36A3"/>
    <w:rsid w:val="00FC376D"/>
    <w:rsid w:val="00FC39C1"/>
    <w:rsid w:val="00FC3B50"/>
    <w:rsid w:val="00FC3C22"/>
    <w:rsid w:val="00FC3FEF"/>
    <w:rsid w:val="00FC4020"/>
    <w:rsid w:val="00FC4158"/>
    <w:rsid w:val="00FC4289"/>
    <w:rsid w:val="00FC43D8"/>
    <w:rsid w:val="00FC4634"/>
    <w:rsid w:val="00FC4829"/>
    <w:rsid w:val="00FC4B9B"/>
    <w:rsid w:val="00FC4E72"/>
    <w:rsid w:val="00FC4EF3"/>
    <w:rsid w:val="00FC50CC"/>
    <w:rsid w:val="00FC5198"/>
    <w:rsid w:val="00FC52D0"/>
    <w:rsid w:val="00FC56D8"/>
    <w:rsid w:val="00FC58D2"/>
    <w:rsid w:val="00FC59F2"/>
    <w:rsid w:val="00FC5C63"/>
    <w:rsid w:val="00FC5CDF"/>
    <w:rsid w:val="00FC5DCF"/>
    <w:rsid w:val="00FC5FAA"/>
    <w:rsid w:val="00FC60C5"/>
    <w:rsid w:val="00FC6486"/>
    <w:rsid w:val="00FC6500"/>
    <w:rsid w:val="00FC6565"/>
    <w:rsid w:val="00FC6893"/>
    <w:rsid w:val="00FC6B92"/>
    <w:rsid w:val="00FC6E89"/>
    <w:rsid w:val="00FC6F46"/>
    <w:rsid w:val="00FC709D"/>
    <w:rsid w:val="00FC71E2"/>
    <w:rsid w:val="00FC7F9F"/>
    <w:rsid w:val="00FD023B"/>
    <w:rsid w:val="00FD02B8"/>
    <w:rsid w:val="00FD0661"/>
    <w:rsid w:val="00FD0917"/>
    <w:rsid w:val="00FD0D3F"/>
    <w:rsid w:val="00FD0D61"/>
    <w:rsid w:val="00FD0E77"/>
    <w:rsid w:val="00FD1060"/>
    <w:rsid w:val="00FD12E8"/>
    <w:rsid w:val="00FD12F8"/>
    <w:rsid w:val="00FD1309"/>
    <w:rsid w:val="00FD1623"/>
    <w:rsid w:val="00FD16D9"/>
    <w:rsid w:val="00FD17DE"/>
    <w:rsid w:val="00FD1810"/>
    <w:rsid w:val="00FD187A"/>
    <w:rsid w:val="00FD1FBC"/>
    <w:rsid w:val="00FD25EC"/>
    <w:rsid w:val="00FD2763"/>
    <w:rsid w:val="00FD2975"/>
    <w:rsid w:val="00FD2982"/>
    <w:rsid w:val="00FD2C24"/>
    <w:rsid w:val="00FD2E8A"/>
    <w:rsid w:val="00FD31C9"/>
    <w:rsid w:val="00FD3336"/>
    <w:rsid w:val="00FD398D"/>
    <w:rsid w:val="00FD3AA8"/>
    <w:rsid w:val="00FD3AC9"/>
    <w:rsid w:val="00FD3D46"/>
    <w:rsid w:val="00FD3F1D"/>
    <w:rsid w:val="00FD406D"/>
    <w:rsid w:val="00FD41A3"/>
    <w:rsid w:val="00FD41CA"/>
    <w:rsid w:val="00FD425C"/>
    <w:rsid w:val="00FD44FC"/>
    <w:rsid w:val="00FD4751"/>
    <w:rsid w:val="00FD48B9"/>
    <w:rsid w:val="00FD4930"/>
    <w:rsid w:val="00FD49A8"/>
    <w:rsid w:val="00FD49BD"/>
    <w:rsid w:val="00FD4B2B"/>
    <w:rsid w:val="00FD4C26"/>
    <w:rsid w:val="00FD4CCB"/>
    <w:rsid w:val="00FD4D0F"/>
    <w:rsid w:val="00FD4DB7"/>
    <w:rsid w:val="00FD4E5A"/>
    <w:rsid w:val="00FD50B4"/>
    <w:rsid w:val="00FD50CA"/>
    <w:rsid w:val="00FD516F"/>
    <w:rsid w:val="00FD5294"/>
    <w:rsid w:val="00FD545A"/>
    <w:rsid w:val="00FD5668"/>
    <w:rsid w:val="00FD58AC"/>
    <w:rsid w:val="00FD5C87"/>
    <w:rsid w:val="00FD5D1B"/>
    <w:rsid w:val="00FD60FA"/>
    <w:rsid w:val="00FD6254"/>
    <w:rsid w:val="00FD63D6"/>
    <w:rsid w:val="00FD64CB"/>
    <w:rsid w:val="00FD6630"/>
    <w:rsid w:val="00FD691D"/>
    <w:rsid w:val="00FD6ADE"/>
    <w:rsid w:val="00FD7021"/>
    <w:rsid w:val="00FD70D8"/>
    <w:rsid w:val="00FD7187"/>
    <w:rsid w:val="00FD73B0"/>
    <w:rsid w:val="00FD75D9"/>
    <w:rsid w:val="00FD76AA"/>
    <w:rsid w:val="00FD7726"/>
    <w:rsid w:val="00FD7CB7"/>
    <w:rsid w:val="00FE00E1"/>
    <w:rsid w:val="00FE0117"/>
    <w:rsid w:val="00FE0129"/>
    <w:rsid w:val="00FE0180"/>
    <w:rsid w:val="00FE0594"/>
    <w:rsid w:val="00FE06DC"/>
    <w:rsid w:val="00FE07A8"/>
    <w:rsid w:val="00FE096A"/>
    <w:rsid w:val="00FE09D8"/>
    <w:rsid w:val="00FE0A6D"/>
    <w:rsid w:val="00FE0A7A"/>
    <w:rsid w:val="00FE0D06"/>
    <w:rsid w:val="00FE0D3D"/>
    <w:rsid w:val="00FE0D9E"/>
    <w:rsid w:val="00FE0E1C"/>
    <w:rsid w:val="00FE0EBC"/>
    <w:rsid w:val="00FE11C2"/>
    <w:rsid w:val="00FE133E"/>
    <w:rsid w:val="00FE13C8"/>
    <w:rsid w:val="00FE16E8"/>
    <w:rsid w:val="00FE18E4"/>
    <w:rsid w:val="00FE1A19"/>
    <w:rsid w:val="00FE1D1B"/>
    <w:rsid w:val="00FE2117"/>
    <w:rsid w:val="00FE25E7"/>
    <w:rsid w:val="00FE27F3"/>
    <w:rsid w:val="00FE280B"/>
    <w:rsid w:val="00FE2876"/>
    <w:rsid w:val="00FE2975"/>
    <w:rsid w:val="00FE2A6F"/>
    <w:rsid w:val="00FE2DB0"/>
    <w:rsid w:val="00FE2EE6"/>
    <w:rsid w:val="00FE2EEB"/>
    <w:rsid w:val="00FE35C5"/>
    <w:rsid w:val="00FE37DC"/>
    <w:rsid w:val="00FE3849"/>
    <w:rsid w:val="00FE39F2"/>
    <w:rsid w:val="00FE3A57"/>
    <w:rsid w:val="00FE3A9A"/>
    <w:rsid w:val="00FE3B60"/>
    <w:rsid w:val="00FE3D73"/>
    <w:rsid w:val="00FE3FA2"/>
    <w:rsid w:val="00FE404E"/>
    <w:rsid w:val="00FE42F8"/>
    <w:rsid w:val="00FE44DC"/>
    <w:rsid w:val="00FE46EC"/>
    <w:rsid w:val="00FE4715"/>
    <w:rsid w:val="00FE48D3"/>
    <w:rsid w:val="00FE49C9"/>
    <w:rsid w:val="00FE4CB5"/>
    <w:rsid w:val="00FE4D3F"/>
    <w:rsid w:val="00FE526B"/>
    <w:rsid w:val="00FE5360"/>
    <w:rsid w:val="00FE538D"/>
    <w:rsid w:val="00FE57AC"/>
    <w:rsid w:val="00FE5C5C"/>
    <w:rsid w:val="00FE5DED"/>
    <w:rsid w:val="00FE60FD"/>
    <w:rsid w:val="00FE6433"/>
    <w:rsid w:val="00FE64F0"/>
    <w:rsid w:val="00FE6530"/>
    <w:rsid w:val="00FE6884"/>
    <w:rsid w:val="00FE6A79"/>
    <w:rsid w:val="00FE6CBF"/>
    <w:rsid w:val="00FE6D92"/>
    <w:rsid w:val="00FE6DD3"/>
    <w:rsid w:val="00FE70F7"/>
    <w:rsid w:val="00FE7525"/>
    <w:rsid w:val="00FE775C"/>
    <w:rsid w:val="00FE788E"/>
    <w:rsid w:val="00FE799E"/>
    <w:rsid w:val="00FE79C3"/>
    <w:rsid w:val="00FE7AA8"/>
    <w:rsid w:val="00FE7EC7"/>
    <w:rsid w:val="00FE7FB6"/>
    <w:rsid w:val="00FE7FD0"/>
    <w:rsid w:val="00FF0059"/>
    <w:rsid w:val="00FF016F"/>
    <w:rsid w:val="00FF031A"/>
    <w:rsid w:val="00FF0488"/>
    <w:rsid w:val="00FF056B"/>
    <w:rsid w:val="00FF0605"/>
    <w:rsid w:val="00FF0636"/>
    <w:rsid w:val="00FF0657"/>
    <w:rsid w:val="00FF067C"/>
    <w:rsid w:val="00FF06EC"/>
    <w:rsid w:val="00FF0720"/>
    <w:rsid w:val="00FF09D7"/>
    <w:rsid w:val="00FF09EF"/>
    <w:rsid w:val="00FF0A72"/>
    <w:rsid w:val="00FF0C8A"/>
    <w:rsid w:val="00FF0CD3"/>
    <w:rsid w:val="00FF0E6A"/>
    <w:rsid w:val="00FF1038"/>
    <w:rsid w:val="00FF142C"/>
    <w:rsid w:val="00FF1882"/>
    <w:rsid w:val="00FF1A82"/>
    <w:rsid w:val="00FF1AE2"/>
    <w:rsid w:val="00FF1C5A"/>
    <w:rsid w:val="00FF254B"/>
    <w:rsid w:val="00FF263B"/>
    <w:rsid w:val="00FF26A1"/>
    <w:rsid w:val="00FF28A2"/>
    <w:rsid w:val="00FF2AFD"/>
    <w:rsid w:val="00FF2BC1"/>
    <w:rsid w:val="00FF2BDA"/>
    <w:rsid w:val="00FF33C4"/>
    <w:rsid w:val="00FF3448"/>
    <w:rsid w:val="00FF3D82"/>
    <w:rsid w:val="00FF3F32"/>
    <w:rsid w:val="00FF4063"/>
    <w:rsid w:val="00FF4114"/>
    <w:rsid w:val="00FF42FE"/>
    <w:rsid w:val="00FF46EA"/>
    <w:rsid w:val="00FF48A3"/>
    <w:rsid w:val="00FF4D26"/>
    <w:rsid w:val="00FF54E2"/>
    <w:rsid w:val="00FF5526"/>
    <w:rsid w:val="00FF57B8"/>
    <w:rsid w:val="00FF595C"/>
    <w:rsid w:val="00FF5C91"/>
    <w:rsid w:val="00FF5CCF"/>
    <w:rsid w:val="00FF5E32"/>
    <w:rsid w:val="00FF5F4E"/>
    <w:rsid w:val="00FF6187"/>
    <w:rsid w:val="00FF618E"/>
    <w:rsid w:val="00FF6212"/>
    <w:rsid w:val="00FF665A"/>
    <w:rsid w:val="00FF68DB"/>
    <w:rsid w:val="00FF6910"/>
    <w:rsid w:val="00FF6AB2"/>
    <w:rsid w:val="00FF6B40"/>
    <w:rsid w:val="00FF6C2F"/>
    <w:rsid w:val="00FF6E7F"/>
    <w:rsid w:val="00FF6F84"/>
    <w:rsid w:val="00FF7017"/>
    <w:rsid w:val="00FF73A9"/>
    <w:rsid w:val="00FF745C"/>
    <w:rsid w:val="00FF764A"/>
    <w:rsid w:val="00FF78AC"/>
    <w:rsid w:val="00FF7B1F"/>
    <w:rsid w:val="00FF7B9B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C8218"/>
  <w15:chartTrackingRefBased/>
  <w15:docId w15:val="{B531F94C-C120-4664-BBEA-4BEEF4F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49DC"/>
    <w:pPr>
      <w:spacing w:after="0"/>
      <w:ind w:firstLine="170"/>
      <w:jc w:val="both"/>
    </w:pPr>
    <w:rPr>
      <w:sz w:val="18"/>
    </w:rPr>
  </w:style>
  <w:style w:type="paragraph" w:styleId="berschrift1">
    <w:name w:val="heading 1"/>
    <w:aliases w:val="Kapitel"/>
    <w:basedOn w:val="Standard"/>
    <w:next w:val="Standard"/>
    <w:link w:val="berschrift1Zchn"/>
    <w:uiPriority w:val="9"/>
    <w:qFormat/>
    <w:rsid w:val="00382429"/>
    <w:pPr>
      <w:keepNext/>
      <w:keepLines/>
      <w:spacing w:before="240" w:line="240" w:lineRule="auto"/>
      <w:ind w:firstLine="0"/>
      <w:jc w:val="center"/>
      <w:outlineLvl w:val="0"/>
    </w:pPr>
    <w:rPr>
      <w:rFonts w:ascii="Times New Roman" w:eastAsiaTheme="majorEastAsia" w:hAnsi="Times New Roman" w:cstheme="majorBidi"/>
      <w:caps/>
      <w:color w:val="C00000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2429"/>
    <w:pPr>
      <w:keepNext/>
      <w:keepLines/>
      <w:spacing w:after="360" w:line="240" w:lineRule="auto"/>
      <w:ind w:firstLine="0"/>
      <w:jc w:val="center"/>
      <w:outlineLvl w:val="1"/>
    </w:pPr>
    <w:rPr>
      <w:rFonts w:ascii="Times New Roman" w:eastAsiaTheme="majorEastAsia" w:hAnsi="Times New Roman" w:cstheme="majorBidi"/>
      <w:caps/>
      <w:color w:val="C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2429"/>
    <w:pPr>
      <w:keepNext/>
      <w:keepLines/>
      <w:spacing w:before="40"/>
      <w:jc w:val="center"/>
      <w:outlineLvl w:val="2"/>
    </w:pPr>
    <w:rPr>
      <w:rFonts w:ascii="Times New Roman" w:eastAsiaTheme="majorEastAsia" w:hAnsi="Times New Roman" w:cstheme="majorBidi"/>
      <w:color w:val="C00000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795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7956"/>
  </w:style>
  <w:style w:type="paragraph" w:styleId="Fuzeile">
    <w:name w:val="footer"/>
    <w:basedOn w:val="Standard"/>
    <w:link w:val="FuzeileZchn"/>
    <w:uiPriority w:val="99"/>
    <w:unhideWhenUsed/>
    <w:rsid w:val="0021795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7956"/>
  </w:style>
  <w:style w:type="paragraph" w:styleId="KeinLeerraum">
    <w:name w:val="No Spacing"/>
    <w:aliases w:val="Kommentar"/>
    <w:basedOn w:val="Standard"/>
    <w:uiPriority w:val="1"/>
    <w:qFormat/>
    <w:rsid w:val="00C44E88"/>
    <w:pPr>
      <w:spacing w:before="240" w:after="240" w:line="240" w:lineRule="auto"/>
      <w:ind w:left="567" w:firstLine="0"/>
      <w:contextualSpacing/>
      <w:jc w:val="left"/>
    </w:pPr>
    <w:rPr>
      <w:i/>
    </w:rPr>
  </w:style>
  <w:style w:type="character" w:customStyle="1" w:styleId="berschrift1Zchn">
    <w:name w:val="Überschrift 1 Zchn"/>
    <w:aliases w:val="Kapitel Zchn"/>
    <w:basedOn w:val="Absatz-Standardschriftart"/>
    <w:link w:val="berschrift1"/>
    <w:uiPriority w:val="9"/>
    <w:rsid w:val="00382429"/>
    <w:rPr>
      <w:rFonts w:ascii="Times New Roman" w:eastAsiaTheme="majorEastAsia" w:hAnsi="Times New Roman" w:cstheme="majorBidi"/>
      <w:caps/>
      <w:color w:val="C00000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2429"/>
    <w:rPr>
      <w:rFonts w:ascii="Times New Roman" w:eastAsiaTheme="majorEastAsia" w:hAnsi="Times New Roman" w:cstheme="majorBidi"/>
      <w:caps/>
      <w:color w:val="C00000"/>
      <w:sz w:val="28"/>
      <w:szCs w:val="26"/>
    </w:rPr>
  </w:style>
  <w:style w:type="paragraph" w:styleId="berarbeitung">
    <w:name w:val="Revision"/>
    <w:hidden/>
    <w:uiPriority w:val="99"/>
    <w:semiHidden/>
    <w:rsid w:val="001D41A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2429"/>
    <w:rPr>
      <w:rFonts w:ascii="Times New Roman" w:eastAsiaTheme="majorEastAsia" w:hAnsi="Times New Roman" w:cstheme="majorBidi"/>
      <w:color w:val="C00000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382429"/>
    <w:pPr>
      <w:spacing w:before="600" w:after="480" w:line="240" w:lineRule="auto"/>
      <w:contextualSpacing/>
      <w:jc w:val="center"/>
    </w:pPr>
    <w:rPr>
      <w:rFonts w:eastAsiaTheme="majorEastAsia" w:cstheme="majorBidi"/>
      <w:smallCaps/>
      <w:color w:val="C00000"/>
      <w:spacing w:val="-10"/>
      <w:kern w:val="28"/>
      <w:sz w:val="1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2429"/>
    <w:rPr>
      <w:rFonts w:eastAsiaTheme="majorEastAsia" w:cstheme="majorBidi"/>
      <w:smallCaps/>
      <w:color w:val="C00000"/>
      <w:spacing w:val="-10"/>
      <w:kern w:val="28"/>
      <w:sz w:val="14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3926"/>
    <w:pPr>
      <w:numPr>
        <w:ilvl w:val="1"/>
      </w:numPr>
      <w:spacing w:before="240" w:after="480"/>
      <w:ind w:firstLine="170"/>
      <w:jc w:val="center"/>
    </w:pPr>
    <w:rPr>
      <w:rFonts w:eastAsiaTheme="minorEastAsia"/>
      <w:caps/>
      <w:spacing w:val="15"/>
      <w:sz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3926"/>
    <w:rPr>
      <w:rFonts w:eastAsiaTheme="minorEastAsia"/>
      <w:caps/>
      <w:spacing w:val="15"/>
      <w:sz w:val="52"/>
    </w:rPr>
  </w:style>
  <w:style w:type="paragraph" w:styleId="Listenabsatz">
    <w:name w:val="List Paragraph"/>
    <w:aliases w:val="Paragraph"/>
    <w:basedOn w:val="Standard"/>
    <w:next w:val="Standard"/>
    <w:uiPriority w:val="34"/>
    <w:qFormat/>
    <w:rsid w:val="00432757"/>
    <w:pPr>
      <w:spacing w:before="160"/>
      <w:ind w:firstLine="0"/>
      <w:contextualSpacing/>
    </w:pPr>
  </w:style>
  <w:style w:type="paragraph" w:styleId="Aufzhlungszeichen">
    <w:name w:val="List Bullet"/>
    <w:basedOn w:val="Standard"/>
    <w:uiPriority w:val="99"/>
    <w:unhideWhenUsed/>
    <w:rsid w:val="00B336E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esktop\Programmieren\leyonad.github.io\template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640A-F234-4963-9149-E6872D1F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Holzknecht</cp:lastModifiedBy>
  <cp:revision>7</cp:revision>
  <dcterms:created xsi:type="dcterms:W3CDTF">2025-06-13T13:41:00Z</dcterms:created>
  <dcterms:modified xsi:type="dcterms:W3CDTF">2025-06-13T13:46:00Z</dcterms:modified>
</cp:coreProperties>
</file>